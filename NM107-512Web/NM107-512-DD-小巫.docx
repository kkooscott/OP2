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3BF" w:rsidRDefault="00AC1968">
      <w:pPr>
        <w:ind w:left="0"/>
        <w:rPr>
          <w:b/>
          <w:bCs/>
          <w:iCs/>
          <w:color w:val="000000"/>
          <w:sz w:val="72"/>
        </w:rPr>
      </w:pPr>
      <w:r>
        <w:rPr>
          <w:rFonts w:hint="eastAsia"/>
          <w:b/>
          <w:bCs/>
          <w:iCs/>
          <w:color w:val="000000"/>
          <w:sz w:val="72"/>
        </w:rPr>
        <w:t xml:space="preserve"> </w:t>
      </w:r>
    </w:p>
    <w:p w:rsidR="00CA03BF" w:rsidRDefault="00CA03BF">
      <w:pPr>
        <w:ind w:left="0"/>
        <w:rPr>
          <w:b/>
          <w:bCs/>
          <w:iCs/>
          <w:color w:val="000000"/>
          <w:sz w:val="72"/>
        </w:rPr>
      </w:pPr>
    </w:p>
    <w:p w:rsidR="00CA03BF" w:rsidRDefault="00AF73A7" w:rsidP="00AF73A7">
      <w:pPr>
        <w:tabs>
          <w:tab w:val="left" w:pos="2940"/>
        </w:tabs>
        <w:ind w:left="0"/>
        <w:rPr>
          <w:b/>
          <w:bCs/>
          <w:iCs/>
          <w:color w:val="000000"/>
          <w:sz w:val="72"/>
        </w:rPr>
      </w:pPr>
      <w:r>
        <w:rPr>
          <w:b/>
          <w:bCs/>
          <w:iCs/>
          <w:color w:val="000000"/>
          <w:sz w:val="72"/>
        </w:rPr>
        <w:tab/>
      </w:r>
    </w:p>
    <w:p w:rsidR="00CA03BF" w:rsidRDefault="00CA03BF">
      <w:pPr>
        <w:ind w:left="0"/>
        <w:rPr>
          <w:b/>
          <w:bCs/>
          <w:iCs/>
          <w:color w:val="000000"/>
          <w:sz w:val="72"/>
        </w:rPr>
      </w:pPr>
    </w:p>
    <w:p w:rsidR="00CA03BF" w:rsidRDefault="00CA03BF">
      <w:pPr>
        <w:ind w:left="2977"/>
        <w:rPr>
          <w:rFonts w:ascii="Arial Black" w:hAnsi="Arial Black"/>
          <w:iCs/>
          <w:color w:val="000000"/>
        </w:rPr>
      </w:pPr>
      <w:bookmarkStart w:id="0" w:name="_Toc374583997"/>
      <w:bookmarkStart w:id="1" w:name="_Toc374583964"/>
      <w:bookmarkStart w:id="2" w:name="_Toc419304782"/>
      <w:bookmarkStart w:id="3" w:name="_Toc446919745"/>
      <w:bookmarkStart w:id="4" w:name="_Toc374583961"/>
      <w:bookmarkStart w:id="5" w:name="_Ref419290747"/>
      <w:bookmarkStart w:id="6" w:name="_Ref419290753"/>
      <w:bookmarkStart w:id="7" w:name="_Ref419290766"/>
      <w:bookmarkStart w:id="8" w:name="_Ref419290796"/>
      <w:bookmarkStart w:id="9" w:name="_Toc419304779"/>
      <w:bookmarkStart w:id="10" w:name="_Toc446919735"/>
      <w:bookmarkStart w:id="11" w:name="_Toc468120887"/>
    </w:p>
    <w:p w:rsidR="00CA03BF" w:rsidRDefault="00CA03BF">
      <w:pPr>
        <w:rPr>
          <w:color w:val="000000"/>
        </w:rPr>
      </w:pPr>
      <w:r>
        <w:rPr>
          <w:color w:val="000000"/>
        </w:rPr>
        <w:softHyphen/>
      </w:r>
      <w:r>
        <w:rPr>
          <w:color w:val="000000"/>
        </w:rPr>
        <w:softHyphen/>
      </w:r>
    </w:p>
    <w:p w:rsidR="001C0BB2" w:rsidRDefault="00045234" w:rsidP="00AE44B2">
      <w:pPr>
        <w:pStyle w:val="12"/>
        <w:pBdr>
          <w:bottom w:val="none" w:sz="0" w:space="0" w:color="auto"/>
        </w:pBdr>
        <w:spacing w:before="120"/>
        <w:ind w:left="432"/>
        <w:jc w:val="center"/>
        <w:rPr>
          <w:sz w:val="56"/>
          <w:szCs w:val="56"/>
        </w:rPr>
      </w:pPr>
      <w:r>
        <w:fldChar w:fldCharType="begin"/>
      </w:r>
      <w:r>
        <w:instrText xml:space="preserve"> DOCPROPERTY  </w:instrText>
      </w:r>
      <w:r>
        <w:instrText>系統名稱</w:instrText>
      </w:r>
      <w:r>
        <w:instrText xml:space="preserve">  \* MERGEFORMAT </w:instrText>
      </w:r>
      <w:r>
        <w:fldChar w:fldCharType="separate"/>
      </w:r>
      <w:r w:rsidR="00CB4D32" w:rsidRPr="00CB4D32">
        <w:rPr>
          <w:rFonts w:hint="eastAsia"/>
          <w:sz w:val="56"/>
          <w:szCs w:val="56"/>
        </w:rPr>
        <w:t>拾得遺失物管理系統</w:t>
      </w:r>
      <w:r>
        <w:rPr>
          <w:sz w:val="56"/>
          <w:szCs w:val="56"/>
        </w:rPr>
        <w:fldChar w:fldCharType="end"/>
      </w:r>
      <w:r w:rsidR="00AE44B2">
        <w:rPr>
          <w:rFonts w:hint="eastAsia"/>
          <w:sz w:val="56"/>
          <w:szCs w:val="56"/>
        </w:rPr>
        <w:t xml:space="preserve"> </w:t>
      </w:r>
    </w:p>
    <w:p w:rsidR="00AE44B2" w:rsidRDefault="00AE44B2" w:rsidP="00AE44B2">
      <w:pPr>
        <w:pStyle w:val="12"/>
        <w:pBdr>
          <w:bottom w:val="none" w:sz="0" w:space="0" w:color="auto"/>
        </w:pBdr>
        <w:spacing w:before="120"/>
        <w:ind w:left="432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(</w:t>
      </w:r>
      <w:r w:rsidR="00045234">
        <w:fldChar w:fldCharType="begin"/>
      </w:r>
      <w:r w:rsidR="00045234">
        <w:instrText xml:space="preserve"> DOCPROPERTY  </w:instrText>
      </w:r>
      <w:r w:rsidR="00045234">
        <w:instrText>專案代號</w:instrText>
      </w:r>
      <w:r w:rsidR="00045234">
        <w:instrText xml:space="preserve">  \* MERGEFORMAT </w:instrText>
      </w:r>
      <w:r w:rsidR="00045234">
        <w:fldChar w:fldCharType="separate"/>
      </w:r>
      <w:r w:rsidR="00CB4D32" w:rsidRPr="00CB4D32">
        <w:rPr>
          <w:sz w:val="56"/>
          <w:szCs w:val="56"/>
        </w:rPr>
        <w:t>NM107-512</w:t>
      </w:r>
      <w:r w:rsidR="00045234">
        <w:rPr>
          <w:sz w:val="56"/>
          <w:szCs w:val="56"/>
        </w:rPr>
        <w:fldChar w:fldCharType="end"/>
      </w:r>
      <w:r>
        <w:rPr>
          <w:rFonts w:hint="eastAsia"/>
          <w:sz w:val="56"/>
          <w:szCs w:val="56"/>
        </w:rPr>
        <w:t>)</w:t>
      </w:r>
      <w:r>
        <w:rPr>
          <w:sz w:val="56"/>
          <w:szCs w:val="56"/>
        </w:rPr>
        <w:br/>
      </w:r>
      <w:r>
        <w:rPr>
          <w:rFonts w:hint="eastAsia"/>
          <w:sz w:val="56"/>
          <w:szCs w:val="56"/>
        </w:rPr>
        <w:t>軟體設計文件</w:t>
      </w:r>
    </w:p>
    <w:p w:rsidR="00AE44B2" w:rsidRDefault="00A26B44" w:rsidP="00B51E93">
      <w:pPr>
        <w:pStyle w:val="TitleSub"/>
        <w:spacing w:before="120" w:after="120"/>
        <w:ind w:left="432"/>
        <w:jc w:val="center"/>
        <w:rPr>
          <w:color w:val="000000"/>
          <w:sz w:val="44"/>
          <w:szCs w:val="44"/>
        </w:rPr>
      </w:pPr>
      <w:fldSimple w:instr=" SUBJECT  \* MERGEFORMAT ">
        <w:r w:rsidR="00CB4D32" w:rsidRPr="00CB4D32">
          <w:rPr>
            <w:color w:val="000000"/>
            <w:sz w:val="44"/>
            <w:szCs w:val="44"/>
          </w:rPr>
          <w:t>Software Design Description</w:t>
        </w:r>
      </w:fldSimple>
    </w:p>
    <w:p w:rsidR="00CA03BF" w:rsidRDefault="00AE44B2" w:rsidP="00B51E93">
      <w:pPr>
        <w:pStyle w:val="TitleSub"/>
        <w:spacing w:before="120" w:after="120"/>
        <w:ind w:left="432"/>
        <w:jc w:val="center"/>
        <w:rPr>
          <w:color w:val="000000"/>
          <w:sz w:val="44"/>
          <w:szCs w:val="44"/>
        </w:rPr>
      </w:pPr>
      <w:r>
        <w:rPr>
          <w:sz w:val="44"/>
          <w:szCs w:val="44"/>
        </w:rPr>
        <w:t>O</w:t>
      </w:r>
      <w:r>
        <w:rPr>
          <w:rFonts w:hint="eastAsia"/>
          <w:sz w:val="44"/>
          <w:szCs w:val="44"/>
        </w:rPr>
        <w:t>nly DD(Table Schema)</w:t>
      </w:r>
    </w:p>
    <w:p w:rsidR="00CA03BF" w:rsidRDefault="00CA03BF">
      <w:pPr>
        <w:pStyle w:val="CoverText"/>
        <w:ind w:left="432"/>
        <w:rPr>
          <w:color w:val="000000"/>
        </w:rPr>
      </w:pPr>
    </w:p>
    <w:p w:rsidR="00CA03BF" w:rsidRDefault="00CA03BF">
      <w:pPr>
        <w:pStyle w:val="CoverText"/>
        <w:ind w:left="432"/>
        <w:rPr>
          <w:color w:val="000000"/>
        </w:rPr>
      </w:pPr>
    </w:p>
    <w:p w:rsidR="00CA03BF" w:rsidRDefault="00CA03BF">
      <w:pPr>
        <w:pStyle w:val="CoverText"/>
        <w:ind w:left="432"/>
        <w:rPr>
          <w:color w:val="000000"/>
        </w:rPr>
      </w:pPr>
    </w:p>
    <w:p w:rsidR="00CA03BF" w:rsidRDefault="00CA03BF">
      <w:pPr>
        <w:spacing w:before="0"/>
        <w:ind w:left="992"/>
        <w:rPr>
          <w:rFonts w:ascii="Futura Md BT" w:hAnsi="Futura Md BT"/>
          <w:color w:val="000000"/>
        </w:rPr>
      </w:pPr>
    </w:p>
    <w:p w:rsidR="00CA03BF" w:rsidRDefault="00CA03BF">
      <w:pPr>
        <w:spacing w:before="0"/>
        <w:ind w:left="992"/>
        <w:rPr>
          <w:rFonts w:ascii="Futura Md BT" w:hAnsi="Futura Md BT"/>
          <w:color w:val="000000"/>
        </w:rPr>
      </w:pPr>
    </w:p>
    <w:p w:rsidR="00CA03BF" w:rsidRDefault="00CA03BF">
      <w:pPr>
        <w:spacing w:before="0"/>
        <w:ind w:left="992"/>
        <w:rPr>
          <w:rFonts w:ascii="Futura Md BT" w:hAnsi="Futura Md BT"/>
          <w:color w:val="000000"/>
        </w:rPr>
      </w:pPr>
    </w:p>
    <w:p w:rsidR="00CA03BF" w:rsidRDefault="00CA03BF">
      <w:pPr>
        <w:spacing w:before="0"/>
        <w:ind w:left="992"/>
        <w:rPr>
          <w:rFonts w:ascii="Futura Md BT" w:hAnsi="Futura Md BT"/>
          <w:color w:val="000000"/>
        </w:rPr>
      </w:pPr>
    </w:p>
    <w:p w:rsidR="00CA03BF" w:rsidRDefault="00CA03BF">
      <w:pPr>
        <w:spacing w:before="0"/>
        <w:ind w:left="992"/>
        <w:rPr>
          <w:rFonts w:ascii="Futura Md BT" w:hAnsi="Futura Md BT"/>
          <w:color w:val="000000"/>
        </w:rPr>
      </w:pPr>
    </w:p>
    <w:p w:rsidR="00CA03BF" w:rsidRDefault="00CA03BF">
      <w:pPr>
        <w:spacing w:before="0"/>
        <w:ind w:left="992"/>
        <w:rPr>
          <w:rFonts w:ascii="Futura Md BT" w:hAnsi="Futura Md BT"/>
          <w:color w:val="000000"/>
        </w:rPr>
      </w:pPr>
    </w:p>
    <w:p w:rsidR="00CA03BF" w:rsidRDefault="00CA03BF">
      <w:pPr>
        <w:spacing w:before="0"/>
        <w:ind w:left="992"/>
        <w:rPr>
          <w:rFonts w:ascii="Futura Md BT" w:hAnsi="Futura Md BT"/>
          <w:color w:val="000000"/>
        </w:rPr>
      </w:pPr>
    </w:p>
    <w:p w:rsidR="00AE44B2" w:rsidRDefault="00AE44B2" w:rsidP="00AE44B2">
      <w:pPr>
        <w:pStyle w:val="CoverText"/>
        <w:ind w:left="432"/>
        <w:jc w:val="center"/>
        <w:rPr>
          <w:color w:val="000000"/>
          <w:sz w:val="32"/>
        </w:rPr>
      </w:pPr>
      <w:r>
        <w:rPr>
          <w:rFonts w:hint="eastAsia"/>
          <w:color w:val="000000"/>
        </w:rPr>
        <w:t>文件編號：</w:t>
      </w:r>
      <w:r w:rsidR="00045234">
        <w:fldChar w:fldCharType="begin"/>
      </w:r>
      <w:r w:rsidR="00045234">
        <w:instrText xml:space="preserve"> DOCPROPERTY "</w:instrText>
      </w:r>
      <w:r w:rsidR="00045234">
        <w:instrText>文件編號</w:instrText>
      </w:r>
      <w:r w:rsidR="00045234">
        <w:instrText xml:space="preserve">"  \* MERGEFORMAT </w:instrText>
      </w:r>
      <w:r w:rsidR="00045234">
        <w:fldChar w:fldCharType="separate"/>
      </w:r>
      <w:r w:rsidR="00CB4D32" w:rsidRPr="00CB4D32">
        <w:rPr>
          <w:color w:val="000000"/>
          <w:szCs w:val="28"/>
        </w:rPr>
        <w:t>NM107-512-SDD</w:t>
      </w:r>
      <w:r w:rsidR="00045234">
        <w:rPr>
          <w:color w:val="000000"/>
          <w:szCs w:val="28"/>
        </w:rPr>
        <w:fldChar w:fldCharType="end"/>
      </w:r>
    </w:p>
    <w:p w:rsidR="00AE44B2" w:rsidRDefault="00AE44B2" w:rsidP="00AE44B2">
      <w:pPr>
        <w:jc w:val="center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文件版本：</w:t>
      </w:r>
      <w:r>
        <w:rPr>
          <w:rFonts w:hint="eastAsia"/>
          <w:color w:val="000000"/>
          <w:sz w:val="28"/>
          <w:szCs w:val="28"/>
        </w:rPr>
        <w:t>00.00</w:t>
      </w:r>
    </w:p>
    <w:p w:rsidR="00AE44B2" w:rsidRDefault="00AE44B2" w:rsidP="00AE44B2">
      <w:pPr>
        <w:jc w:val="center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列印日期</w:t>
      </w:r>
      <w:r>
        <w:rPr>
          <w:rFonts w:hint="eastAsia"/>
          <w:color w:val="000000"/>
          <w:sz w:val="28"/>
          <w:szCs w:val="28"/>
        </w:rPr>
        <w:t xml:space="preserve">: </w:t>
      </w:r>
      <w:r w:rsidR="00E02619">
        <w:rPr>
          <w:color w:val="000000"/>
          <w:sz w:val="28"/>
          <w:szCs w:val="28"/>
        </w:rPr>
        <w:fldChar w:fldCharType="begin"/>
      </w:r>
      <w:r>
        <w:rPr>
          <w:color w:val="000000"/>
          <w:sz w:val="28"/>
          <w:szCs w:val="28"/>
        </w:rPr>
        <w:instrText xml:space="preserve"> DATE  \@ "MMMM d, yyyy"  \* MERGEFORMAT </w:instrText>
      </w:r>
      <w:r w:rsidR="00E02619">
        <w:rPr>
          <w:color w:val="000000"/>
          <w:sz w:val="28"/>
          <w:szCs w:val="28"/>
        </w:rPr>
        <w:fldChar w:fldCharType="separate"/>
      </w:r>
      <w:r w:rsidR="0050400E">
        <w:rPr>
          <w:noProof/>
          <w:color w:val="000000"/>
          <w:sz w:val="28"/>
          <w:szCs w:val="28"/>
        </w:rPr>
        <w:t>July 8, 2019</w:t>
      </w:r>
      <w:r w:rsidR="00E02619">
        <w:rPr>
          <w:color w:val="000000"/>
          <w:sz w:val="28"/>
          <w:szCs w:val="28"/>
        </w:rPr>
        <w:fldChar w:fldCharType="end"/>
      </w:r>
    </w:p>
    <w:p w:rsidR="00AE44B2" w:rsidRDefault="00AE44B2" w:rsidP="00AE44B2">
      <w:pPr>
        <w:jc w:val="center"/>
        <w:rPr>
          <w:rFonts w:cs="Arial"/>
          <w:b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子系統負責人</w:t>
      </w:r>
      <w:r>
        <w:rPr>
          <w:rFonts w:hint="eastAsia"/>
          <w:color w:val="000000"/>
          <w:sz w:val="28"/>
          <w:szCs w:val="28"/>
        </w:rPr>
        <w:t xml:space="preserve"> : </w:t>
      </w:r>
      <w:fldSimple w:instr=" DOCPROPERTY  Author  \* MERGEFORMAT ">
        <w:r w:rsidR="00CB4D32" w:rsidRPr="00CB4D32">
          <w:rPr>
            <w:rFonts w:hint="eastAsia"/>
            <w:color w:val="000000"/>
            <w:sz w:val="28"/>
            <w:szCs w:val="28"/>
          </w:rPr>
          <w:t>周威弼</w:t>
        </w:r>
      </w:fldSimple>
    </w:p>
    <w:p w:rsidR="00CA03BF" w:rsidRDefault="00CA03BF">
      <w:pPr>
        <w:jc w:val="center"/>
        <w:rPr>
          <w:rFonts w:cs="Arial"/>
          <w:b/>
          <w:color w:val="000000"/>
          <w:sz w:val="28"/>
          <w:szCs w:val="28"/>
        </w:rPr>
      </w:pPr>
    </w:p>
    <w:p w:rsidR="00CA03BF" w:rsidRDefault="00CA03BF">
      <w:pPr>
        <w:spacing w:after="120"/>
        <w:ind w:left="720" w:right="720"/>
        <w:rPr>
          <w:rFonts w:ascii="Futura Md BT" w:hAnsi="Futura Md BT"/>
          <w:color w:val="000000"/>
        </w:rPr>
        <w:sectPr w:rsidR="00CA03BF" w:rsidSect="007C35B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nextColumn"/>
          <w:pgSz w:w="11907" w:h="16840" w:code="9"/>
          <w:pgMar w:top="1418" w:right="1021" w:bottom="851" w:left="1134" w:header="567" w:footer="567" w:gutter="0"/>
          <w:pgNumType w:fmt="lowerRoman" w:start="1"/>
          <w:cols w:space="0"/>
          <w:titlePg/>
        </w:sectPr>
      </w:pPr>
    </w:p>
    <w:p w:rsidR="00CA03BF" w:rsidRDefault="00CA03BF">
      <w:pPr>
        <w:spacing w:after="120"/>
        <w:ind w:left="720" w:right="720"/>
        <w:rPr>
          <w:color w:val="000000"/>
          <w:sz w:val="16"/>
        </w:rPr>
      </w:pPr>
    </w:p>
    <w:p w:rsidR="00CA03BF" w:rsidRDefault="00CA03BF">
      <w:pPr>
        <w:pStyle w:val="Toc"/>
        <w:rPr>
          <w:color w:val="000000"/>
        </w:rPr>
      </w:pPr>
      <w:r>
        <w:rPr>
          <w:color w:val="000000"/>
        </w:rPr>
        <w:t>T</w:t>
      </w:r>
      <w:r>
        <w:rPr>
          <w:rFonts w:hint="eastAsia"/>
          <w:color w:val="000000"/>
        </w:rPr>
        <w:t>able Of Content</w:t>
      </w:r>
    </w:p>
    <w:p w:rsidR="00CA03BF" w:rsidRDefault="00CA03BF">
      <w:pPr>
        <w:ind w:left="0"/>
        <w:rPr>
          <w:rFonts w:ascii="Impact" w:hAnsi="Impact"/>
          <w:color w:val="000000"/>
          <w:sz w:val="40"/>
        </w:rPr>
      </w:pPr>
    </w:p>
    <w:p w:rsidR="007718CD" w:rsidRDefault="00E02619">
      <w:pPr>
        <w:pStyle w:val="20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r>
        <w:rPr>
          <w:b/>
          <w:caps/>
          <w:color w:val="000000"/>
        </w:rPr>
        <w:fldChar w:fldCharType="begin"/>
      </w:r>
      <w:r w:rsidR="00CA03BF">
        <w:rPr>
          <w:b/>
          <w:caps/>
          <w:color w:val="000000"/>
        </w:rPr>
        <w:instrText xml:space="preserve"> TOC \o "1-3" </w:instrText>
      </w:r>
      <w:r>
        <w:rPr>
          <w:b/>
          <w:caps/>
          <w:color w:val="000000"/>
        </w:rPr>
        <w:fldChar w:fldCharType="separate"/>
      </w:r>
      <w:r w:rsidR="007718CD" w:rsidRPr="001D1CC4">
        <w:rPr>
          <w:noProof/>
          <w:color w:val="000000"/>
        </w:rPr>
        <w:t>1.1</w:t>
      </w:r>
      <w:r w:rsidR="007718CD"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  <w:tab/>
      </w:r>
      <w:r w:rsidR="007718CD" w:rsidRPr="001E7812">
        <w:rPr>
          <w:rFonts w:hint="eastAsia"/>
          <w:noProof/>
          <w:color w:val="000000"/>
          <w:lang w:val="zh-TW"/>
        </w:rPr>
        <w:t>檔案</w:t>
      </w:r>
      <w:r w:rsidR="007718CD" w:rsidRPr="001D1CC4">
        <w:rPr>
          <w:noProof/>
          <w:color w:val="000000"/>
        </w:rPr>
        <w:t>/</w:t>
      </w:r>
      <w:r w:rsidR="007718CD" w:rsidRPr="001E7812">
        <w:rPr>
          <w:rFonts w:hint="eastAsia"/>
          <w:noProof/>
          <w:color w:val="000000"/>
          <w:lang w:val="zh-TW"/>
        </w:rPr>
        <w:t>資料庫描述</w:t>
      </w:r>
      <w:r w:rsidR="007718CD">
        <w:rPr>
          <w:noProof/>
        </w:rPr>
        <w:tab/>
      </w:r>
      <w:r w:rsidR="007718CD">
        <w:rPr>
          <w:noProof/>
        </w:rPr>
        <w:fldChar w:fldCharType="begin"/>
      </w:r>
      <w:r w:rsidR="007718CD">
        <w:rPr>
          <w:noProof/>
        </w:rPr>
        <w:instrText xml:space="preserve"> PAGEREF _Toc521590641 \h </w:instrText>
      </w:r>
      <w:r w:rsidR="007718CD">
        <w:rPr>
          <w:noProof/>
        </w:rPr>
      </w:r>
      <w:r w:rsidR="007718CD">
        <w:rPr>
          <w:noProof/>
        </w:rPr>
        <w:fldChar w:fldCharType="separate"/>
      </w:r>
      <w:r w:rsidR="007718CD">
        <w:rPr>
          <w:noProof/>
        </w:rPr>
        <w:t>1</w:t>
      </w:r>
      <w:r w:rsidR="007718CD">
        <w:rPr>
          <w:noProof/>
        </w:rPr>
        <w:fldChar w:fldCharType="end"/>
      </w:r>
    </w:p>
    <w:p w:rsidR="007718CD" w:rsidRDefault="007718CD">
      <w:pPr>
        <w:pStyle w:val="30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</w:pPr>
      <w:r w:rsidRPr="001E7812">
        <w:rPr>
          <w:noProof/>
          <w:color w:val="000000"/>
        </w:rPr>
        <w:t>1.1.1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  <w:tab/>
      </w:r>
      <w:r w:rsidRPr="001E7812">
        <w:rPr>
          <w:noProof/>
          <w:color w:val="000000"/>
        </w:rPr>
        <w:t>OPDT_E0_CITY</w:t>
      </w:r>
      <w:r w:rsidRPr="001E7812">
        <w:rPr>
          <w:rFonts w:hint="eastAsia"/>
          <w:noProof/>
          <w:lang w:val="zh-TW"/>
        </w:rPr>
        <w:t>縣市代碼</w:t>
      </w:r>
      <w:r w:rsidRPr="001E7812">
        <w:rPr>
          <w:rFonts w:hint="eastAsia"/>
          <w:noProof/>
          <w:color w:val="000000"/>
        </w:rPr>
        <w:t>資料檔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_Toc521590642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718CD" w:rsidRDefault="007718CD">
      <w:pPr>
        <w:pStyle w:val="30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</w:pPr>
      <w:r w:rsidRPr="001E7812">
        <w:rPr>
          <w:noProof/>
          <w:color w:val="000000"/>
        </w:rPr>
        <w:t>1.1.2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  <w:tab/>
      </w:r>
      <w:r w:rsidRPr="001E7812">
        <w:rPr>
          <w:noProof/>
          <w:color w:val="000000"/>
        </w:rPr>
        <w:t>OPDT_E0_TOWN</w:t>
      </w:r>
      <w:r w:rsidRPr="001E7812">
        <w:rPr>
          <w:rFonts w:hint="eastAsia"/>
          <w:noProof/>
          <w:color w:val="000000"/>
        </w:rPr>
        <w:t>鄉鎮市區代碼資料檔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_Toc521590643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718CD" w:rsidRDefault="007718CD">
      <w:pPr>
        <w:pStyle w:val="30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</w:pPr>
      <w:r>
        <w:rPr>
          <w:noProof/>
        </w:rPr>
        <w:t>1.1.3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  <w:tab/>
      </w:r>
      <w:r>
        <w:rPr>
          <w:noProof/>
        </w:rPr>
        <w:t>OPDT_E0_VILLAGE</w:t>
      </w:r>
      <w:r>
        <w:rPr>
          <w:rFonts w:hint="eastAsia"/>
          <w:noProof/>
        </w:rPr>
        <w:t>村里代碼資料檔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_Toc521590644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718CD" w:rsidRDefault="007718CD">
      <w:pPr>
        <w:pStyle w:val="30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</w:pPr>
      <w:r>
        <w:rPr>
          <w:noProof/>
        </w:rPr>
        <w:t>1.1.4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  <w:tab/>
      </w:r>
      <w:r>
        <w:rPr>
          <w:noProof/>
        </w:rPr>
        <w:t>OPDT_E0_COUNTRY</w:t>
      </w:r>
      <w:r>
        <w:rPr>
          <w:rFonts w:hint="eastAsia"/>
          <w:noProof/>
        </w:rPr>
        <w:t>國籍代碼資料檔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_Toc521590645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18CD" w:rsidRDefault="007718CD">
      <w:pPr>
        <w:pStyle w:val="30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</w:pPr>
      <w:r>
        <w:rPr>
          <w:noProof/>
        </w:rPr>
        <w:t>1.1.5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  <w:tab/>
      </w:r>
      <w:r>
        <w:rPr>
          <w:noProof/>
        </w:rPr>
        <w:t>OPDT_E0_COLOR</w:t>
      </w:r>
      <w:r>
        <w:rPr>
          <w:rFonts w:hint="eastAsia"/>
          <w:noProof/>
          <w:lang w:eastAsia="zh-HK"/>
        </w:rPr>
        <w:t>顏色代碼</w:t>
      </w:r>
      <w:r>
        <w:rPr>
          <w:rFonts w:hint="eastAsia"/>
          <w:noProof/>
        </w:rPr>
        <w:t>資料檔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_Toc521590646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718CD" w:rsidRDefault="007718CD">
      <w:pPr>
        <w:pStyle w:val="30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</w:pPr>
      <w:r>
        <w:rPr>
          <w:noProof/>
        </w:rPr>
        <w:t>1.1.6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  <w:tab/>
      </w:r>
      <w:r>
        <w:rPr>
          <w:noProof/>
        </w:rPr>
        <w:t>OPDT_E0_NPAUNIT</w:t>
      </w:r>
      <w:r>
        <w:rPr>
          <w:rFonts w:hint="eastAsia"/>
          <w:noProof/>
        </w:rPr>
        <w:t>單位代碼資料檔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_Toc521590647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718CD" w:rsidRDefault="007718CD">
      <w:pPr>
        <w:pStyle w:val="30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</w:pPr>
      <w:r>
        <w:rPr>
          <w:noProof/>
        </w:rPr>
        <w:t>1.1.7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  <w:tab/>
      </w:r>
      <w:r>
        <w:rPr>
          <w:noProof/>
        </w:rPr>
        <w:t>OPDT_CD_TYPE</w:t>
      </w:r>
      <w:r>
        <w:rPr>
          <w:rFonts w:hint="eastAsia"/>
          <w:noProof/>
        </w:rPr>
        <w:t>代碼類別資料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_Toc521590648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718CD" w:rsidRDefault="007718CD">
      <w:pPr>
        <w:pStyle w:val="30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</w:pPr>
      <w:r>
        <w:rPr>
          <w:noProof/>
        </w:rPr>
        <w:t>1.1.8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  <w:tab/>
      </w:r>
      <w:r>
        <w:rPr>
          <w:noProof/>
        </w:rPr>
        <w:t>OPDT_CD_DATA</w:t>
      </w:r>
      <w:r>
        <w:rPr>
          <w:rFonts w:hint="eastAsia"/>
          <w:noProof/>
        </w:rPr>
        <w:t>各類代碼資料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_Toc521590649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718CD" w:rsidRDefault="007718CD">
      <w:pPr>
        <w:pStyle w:val="30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</w:pPr>
      <w:r>
        <w:rPr>
          <w:noProof/>
        </w:rPr>
        <w:t>1.1.9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  <w:tab/>
      </w:r>
      <w:r>
        <w:rPr>
          <w:noProof/>
        </w:rPr>
        <w:t>OPDT_I_PU_BASIC</w:t>
      </w:r>
      <w:r>
        <w:rPr>
          <w:rFonts w:hint="eastAsia"/>
          <w:noProof/>
        </w:rPr>
        <w:t>拾得遺失物事件基本資料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_Toc521590650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718CD" w:rsidRDefault="007718CD">
      <w:pPr>
        <w:pStyle w:val="30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</w:pPr>
      <w:r>
        <w:rPr>
          <w:noProof/>
        </w:rPr>
        <w:t>1.1.10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  <w:tab/>
      </w:r>
      <w:r>
        <w:rPr>
          <w:noProof/>
        </w:rPr>
        <w:t>OPDT_I_PU_DETAIL</w:t>
      </w:r>
      <w:r>
        <w:rPr>
          <w:rFonts w:hint="eastAsia"/>
          <w:noProof/>
        </w:rPr>
        <w:t>拾得遺失物明細資料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_Toc521590651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718CD" w:rsidRDefault="007718CD">
      <w:pPr>
        <w:pStyle w:val="30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</w:pPr>
      <w:r>
        <w:rPr>
          <w:noProof/>
        </w:rPr>
        <w:t>1.1.11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  <w:tab/>
      </w:r>
      <w:r>
        <w:rPr>
          <w:noProof/>
        </w:rPr>
        <w:t>OPDT_I_ANNOUNCE</w:t>
      </w:r>
      <w:r>
        <w:rPr>
          <w:rFonts w:hint="eastAsia"/>
          <w:noProof/>
        </w:rPr>
        <w:t>拾得遺失物</w:t>
      </w:r>
      <w:r>
        <w:rPr>
          <w:rFonts w:hint="eastAsia"/>
          <w:noProof/>
          <w:lang w:eastAsia="zh-HK"/>
        </w:rPr>
        <w:t>公告</w:t>
      </w:r>
      <w:r>
        <w:rPr>
          <w:rFonts w:hint="eastAsia"/>
          <w:noProof/>
        </w:rPr>
        <w:t>資料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_Toc521590652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718CD" w:rsidRDefault="007718CD">
      <w:pPr>
        <w:pStyle w:val="30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</w:pPr>
      <w:r>
        <w:rPr>
          <w:noProof/>
        </w:rPr>
        <w:t>1.1.12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  <w:tab/>
      </w:r>
      <w:r>
        <w:rPr>
          <w:noProof/>
        </w:rPr>
        <w:t>OPDT_I_AN_DL</w:t>
      </w:r>
      <w:r>
        <w:rPr>
          <w:rFonts w:hint="eastAsia"/>
          <w:noProof/>
          <w:lang w:eastAsia="zh-HK"/>
        </w:rPr>
        <w:t>公告期滿處理</w:t>
      </w:r>
      <w:r>
        <w:rPr>
          <w:rFonts w:hint="eastAsia"/>
          <w:noProof/>
        </w:rPr>
        <w:t>資料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_Toc521590653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7718CD" w:rsidRDefault="007718CD">
      <w:pPr>
        <w:pStyle w:val="30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</w:pPr>
      <w:r>
        <w:rPr>
          <w:noProof/>
        </w:rPr>
        <w:t>1.1.13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  <w:tab/>
      </w:r>
      <w:r>
        <w:rPr>
          <w:noProof/>
        </w:rPr>
        <w:t>OPDT_I_PUAN_DL</w:t>
      </w:r>
      <w:r w:rsidRPr="001E7812">
        <w:rPr>
          <w:rFonts w:hint="eastAsia"/>
          <w:noProof/>
          <w:lang w:val="zh-TW"/>
        </w:rPr>
        <w:t>拾得人領回公告期滿處理</w:t>
      </w:r>
      <w:r>
        <w:rPr>
          <w:rFonts w:hint="eastAsia"/>
          <w:noProof/>
        </w:rPr>
        <w:t>資料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_Toc521590654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7718CD" w:rsidRDefault="007718CD">
      <w:pPr>
        <w:pStyle w:val="30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</w:pPr>
      <w:r>
        <w:rPr>
          <w:noProof/>
        </w:rPr>
        <w:t>1.1.14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  <w:tab/>
      </w:r>
      <w:r>
        <w:rPr>
          <w:noProof/>
        </w:rPr>
        <w:t>OPDT_I_FNSH</w:t>
      </w:r>
      <w:r>
        <w:rPr>
          <w:rFonts w:hint="eastAsia"/>
          <w:noProof/>
          <w:lang w:eastAsia="zh-HK"/>
        </w:rPr>
        <w:t>結案</w:t>
      </w:r>
      <w:r>
        <w:rPr>
          <w:rFonts w:hint="eastAsia"/>
          <w:noProof/>
        </w:rPr>
        <w:t>資料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_Toc521590655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7718CD" w:rsidRDefault="007718CD">
      <w:pPr>
        <w:pStyle w:val="30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</w:pPr>
      <w:r>
        <w:rPr>
          <w:noProof/>
        </w:rPr>
        <w:t>1.1.15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  <w:tab/>
      </w:r>
      <w:r>
        <w:rPr>
          <w:noProof/>
        </w:rPr>
        <w:t>OPDT_I_PHOTO</w:t>
      </w:r>
      <w:r>
        <w:rPr>
          <w:rFonts w:hint="eastAsia"/>
          <w:noProof/>
          <w:lang w:eastAsia="zh-HK"/>
        </w:rPr>
        <w:t>拾得物相片</w:t>
      </w:r>
      <w:r>
        <w:rPr>
          <w:rFonts w:hint="eastAsia"/>
          <w:noProof/>
        </w:rPr>
        <w:t>資料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_Toc521590656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7718CD" w:rsidRDefault="007718CD">
      <w:pPr>
        <w:pStyle w:val="30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</w:pPr>
      <w:r>
        <w:rPr>
          <w:noProof/>
        </w:rPr>
        <w:t>1.1.16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  <w:tab/>
      </w:r>
      <w:r>
        <w:rPr>
          <w:noProof/>
        </w:rPr>
        <w:t>OPDT_I_</w:t>
      </w:r>
      <w:r w:rsidRPr="001E7812">
        <w:rPr>
          <w:noProof/>
          <w:color w:val="000000"/>
        </w:rPr>
        <w:t>PU_CLAIM</w:t>
      </w:r>
      <w:r>
        <w:rPr>
          <w:rFonts w:hint="eastAsia"/>
          <w:noProof/>
          <w:lang w:eastAsia="zh-HK"/>
        </w:rPr>
        <w:t>民眾臨櫃認領資</w:t>
      </w:r>
      <w:r>
        <w:rPr>
          <w:rFonts w:hint="eastAsia"/>
          <w:noProof/>
        </w:rPr>
        <w:t>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_Toc521590657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7718CD" w:rsidRDefault="007718CD">
      <w:pPr>
        <w:pStyle w:val="30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</w:pPr>
      <w:r>
        <w:rPr>
          <w:noProof/>
        </w:rPr>
        <w:t>1.1.17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  <w:tab/>
      </w:r>
      <w:r>
        <w:rPr>
          <w:noProof/>
        </w:rPr>
        <w:t>OPDT_E_</w:t>
      </w:r>
      <w:r w:rsidRPr="001E7812">
        <w:rPr>
          <w:noProof/>
          <w:color w:val="000000"/>
        </w:rPr>
        <w:t>NET_CLAIM</w:t>
      </w:r>
      <w:r>
        <w:rPr>
          <w:rFonts w:hint="eastAsia"/>
          <w:noProof/>
          <w:lang w:eastAsia="zh-HK"/>
        </w:rPr>
        <w:t>民眾網路認領資</w:t>
      </w:r>
      <w:r>
        <w:rPr>
          <w:rFonts w:hint="eastAsia"/>
          <w:noProof/>
        </w:rPr>
        <w:t>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_Toc521590658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7718CD" w:rsidRDefault="007718CD">
      <w:pPr>
        <w:pStyle w:val="30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</w:pPr>
      <w:r>
        <w:rPr>
          <w:noProof/>
        </w:rPr>
        <w:t>1.1.18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  <w:tab/>
      </w:r>
      <w:r>
        <w:rPr>
          <w:noProof/>
        </w:rPr>
        <w:t>OPDT_I_SCHDL_LOG</w:t>
      </w:r>
      <w:r>
        <w:rPr>
          <w:rFonts w:hint="eastAsia"/>
          <w:noProof/>
          <w:lang w:eastAsia="zh-HK"/>
        </w:rPr>
        <w:t>內網</w:t>
      </w:r>
      <w:r>
        <w:rPr>
          <w:rFonts w:hint="eastAsia"/>
          <w:noProof/>
        </w:rPr>
        <w:t>排程記錄檔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_Toc521590659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7718CD" w:rsidRDefault="007718CD">
      <w:pPr>
        <w:pStyle w:val="30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</w:pPr>
      <w:r>
        <w:rPr>
          <w:noProof/>
        </w:rPr>
        <w:t>1.1.19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  <w:tab/>
      </w:r>
      <w:r>
        <w:rPr>
          <w:noProof/>
        </w:rPr>
        <w:t>OPDT_E_SCHDL_LOG</w:t>
      </w:r>
      <w:r>
        <w:rPr>
          <w:rFonts w:hint="eastAsia"/>
          <w:noProof/>
          <w:lang w:eastAsia="zh-HK"/>
        </w:rPr>
        <w:t>外網</w:t>
      </w:r>
      <w:r>
        <w:rPr>
          <w:rFonts w:hint="eastAsia"/>
          <w:noProof/>
        </w:rPr>
        <w:t>排程記錄檔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_Toc521590660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7718CD" w:rsidRDefault="007718CD">
      <w:pPr>
        <w:pStyle w:val="30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</w:pPr>
      <w:r>
        <w:rPr>
          <w:noProof/>
        </w:rPr>
        <w:t>1.1.20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  <w:tab/>
      </w:r>
      <w:r>
        <w:rPr>
          <w:noProof/>
        </w:rPr>
        <w:t>OPDT_E_QUERYTM</w:t>
      </w:r>
      <w:r>
        <w:rPr>
          <w:rFonts w:hint="eastAsia"/>
          <w:noProof/>
        </w:rPr>
        <w:t>外網查詢統計次數資料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_Toc521590661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7718CD" w:rsidRDefault="007718CD">
      <w:pPr>
        <w:pStyle w:val="30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</w:pPr>
      <w:r>
        <w:rPr>
          <w:noProof/>
        </w:rPr>
        <w:t>1.1.21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  <w:tab/>
      </w:r>
      <w:r>
        <w:rPr>
          <w:noProof/>
        </w:rPr>
        <w:t>OPDT_GET_</w:t>
      </w:r>
      <w:r w:rsidRPr="001E7812">
        <w:rPr>
          <w:noProof/>
          <w:color w:val="000000"/>
        </w:rPr>
        <w:t>AN_DOCNO</w:t>
      </w:r>
      <w:r w:rsidRPr="001E7812">
        <w:rPr>
          <w:rFonts w:hint="eastAsia"/>
          <w:noProof/>
          <w:color w:val="000000"/>
          <w:lang w:eastAsia="zh-HK"/>
        </w:rPr>
        <w:t>公文文號</w:t>
      </w:r>
      <w:r>
        <w:rPr>
          <w:rFonts w:hint="eastAsia"/>
          <w:noProof/>
        </w:rPr>
        <w:t>取號檔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_Toc521590662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7718CD" w:rsidRDefault="007718CD">
      <w:pPr>
        <w:pStyle w:val="30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</w:pPr>
      <w:r>
        <w:rPr>
          <w:noProof/>
        </w:rPr>
        <w:t>1.1.22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  <w:tab/>
      </w:r>
      <w:r>
        <w:rPr>
          <w:noProof/>
        </w:rPr>
        <w:t>OPDT_DOC_WD_PARA</w:t>
      </w:r>
      <w:r w:rsidRPr="001E7812">
        <w:rPr>
          <w:rFonts w:hint="eastAsia"/>
          <w:noProof/>
          <w:color w:val="000000"/>
        </w:rPr>
        <w:t>發文字參數維護檔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_Toc521590663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7718CD" w:rsidRDefault="007718CD">
      <w:pPr>
        <w:pStyle w:val="30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</w:pPr>
      <w:r>
        <w:rPr>
          <w:noProof/>
        </w:rPr>
        <w:t>1.1.23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  <w:tab/>
      </w:r>
      <w:r>
        <w:rPr>
          <w:noProof/>
        </w:rPr>
        <w:t>OPDT_FUNC</w:t>
      </w:r>
      <w:r>
        <w:rPr>
          <w:rFonts w:hint="eastAsia"/>
          <w:noProof/>
        </w:rPr>
        <w:t>系統</w:t>
      </w:r>
      <w:r w:rsidRPr="001E7812">
        <w:rPr>
          <w:rFonts w:hint="eastAsia"/>
          <w:noProof/>
          <w:lang w:val="zh-TW"/>
        </w:rPr>
        <w:t>功能</w:t>
      </w:r>
      <w:r>
        <w:rPr>
          <w:rFonts w:hint="eastAsia"/>
          <w:noProof/>
        </w:rPr>
        <w:t>資料檔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_Toc521590664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7718CD" w:rsidRDefault="007718CD">
      <w:pPr>
        <w:pStyle w:val="30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</w:pPr>
      <w:r>
        <w:rPr>
          <w:noProof/>
        </w:rPr>
        <w:t>1.1.24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  <w:tab/>
      </w:r>
      <w:r>
        <w:rPr>
          <w:noProof/>
        </w:rPr>
        <w:t>OPDT_ROLE</w:t>
      </w:r>
      <w:r>
        <w:rPr>
          <w:rFonts w:hint="eastAsia"/>
          <w:noProof/>
        </w:rPr>
        <w:t>角色資料檔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_Toc521590665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7718CD" w:rsidRDefault="007718CD">
      <w:pPr>
        <w:pStyle w:val="30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</w:pPr>
      <w:r>
        <w:rPr>
          <w:noProof/>
        </w:rPr>
        <w:t>1.1.25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  <w:tab/>
      </w:r>
      <w:r>
        <w:rPr>
          <w:noProof/>
        </w:rPr>
        <w:t>OPDT_FUNC_ROLE</w:t>
      </w:r>
      <w:r>
        <w:rPr>
          <w:rFonts w:hint="eastAsia"/>
          <w:noProof/>
        </w:rPr>
        <w:t>系統</w:t>
      </w:r>
      <w:r w:rsidRPr="001E7812">
        <w:rPr>
          <w:rFonts w:hint="eastAsia"/>
          <w:noProof/>
          <w:lang w:val="zh-TW"/>
        </w:rPr>
        <w:t>功能角色</w:t>
      </w:r>
      <w:r>
        <w:rPr>
          <w:rFonts w:hint="eastAsia"/>
          <w:noProof/>
        </w:rPr>
        <w:t>資料檔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_Toc521590666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7718CD" w:rsidRDefault="007718CD">
      <w:pPr>
        <w:pStyle w:val="30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4"/>
          <w:szCs w:val="22"/>
        </w:rPr>
        <w:tab/>
      </w:r>
      <w:r>
        <w:rPr>
          <w:noProof/>
        </w:rPr>
        <w:t>OPDT_MAIL_PARA</w:t>
      </w:r>
      <w:r w:rsidRPr="001E7812">
        <w:rPr>
          <w:rFonts w:hint="eastAsia"/>
          <w:noProof/>
          <w:color w:val="000000"/>
          <w:lang w:eastAsia="zh-HK"/>
        </w:rPr>
        <w:t>電子郵件</w:t>
      </w:r>
      <w:r w:rsidRPr="001E7812">
        <w:rPr>
          <w:rFonts w:hint="eastAsia"/>
          <w:noProof/>
          <w:color w:val="000000"/>
        </w:rPr>
        <w:t>參數維護檔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_Toc521590667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CA03BF" w:rsidRDefault="00E02619">
      <w:pPr>
        <w:rPr>
          <w:rFonts w:ascii="Impact" w:hAnsi="Impact"/>
          <w:b/>
          <w:caps/>
          <w:color w:val="000000"/>
          <w:sz w:val="28"/>
        </w:rPr>
        <w:sectPr w:rsidR="00CA03BF" w:rsidSect="007C35B1">
          <w:headerReference w:type="even" r:id="rId14"/>
          <w:footerReference w:type="even" r:id="rId15"/>
          <w:type w:val="nextColumn"/>
          <w:pgSz w:w="11907" w:h="16840" w:code="9"/>
          <w:pgMar w:top="1418" w:right="1021" w:bottom="851" w:left="1418" w:header="567" w:footer="567" w:gutter="0"/>
          <w:pgNumType w:fmt="lowerRoman" w:start="1"/>
          <w:cols w:space="720"/>
        </w:sectPr>
      </w:pPr>
      <w:r>
        <w:rPr>
          <w:rFonts w:ascii="Impact" w:hAnsi="Impact"/>
          <w:b/>
          <w:caps/>
          <w:color w:val="000000"/>
          <w:sz w:val="28"/>
        </w:rPr>
        <w:fldChar w:fldCharType="end"/>
      </w:r>
    </w:p>
    <w:p w:rsidR="00CA03BF" w:rsidRDefault="00CA03BF">
      <w:pPr>
        <w:pStyle w:val="2"/>
        <w:rPr>
          <w:color w:val="000000"/>
          <w:lang w:val="zh-TW"/>
        </w:rPr>
      </w:pPr>
      <w:bookmarkStart w:id="12" w:name="_Toc521590641"/>
      <w:bookmarkStart w:id="13" w:name="_Toc53393067"/>
      <w:bookmarkStart w:id="14" w:name="_Toc9270338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rFonts w:hint="eastAsia"/>
          <w:color w:val="000000"/>
          <w:lang w:val="zh-TW"/>
        </w:rPr>
        <w:lastRenderedPageBreak/>
        <w:t>檔案</w:t>
      </w:r>
      <w:r>
        <w:rPr>
          <w:color w:val="000000"/>
          <w:lang w:val="zh-TW"/>
        </w:rPr>
        <w:t>/</w:t>
      </w:r>
      <w:r>
        <w:rPr>
          <w:rFonts w:hint="eastAsia"/>
          <w:color w:val="000000"/>
          <w:lang w:val="zh-TW"/>
        </w:rPr>
        <w:t>資料庫描述</w:t>
      </w:r>
      <w:bookmarkEnd w:id="12"/>
      <w:r>
        <w:rPr>
          <w:color w:val="000000"/>
          <w:lang w:val="zh-TW"/>
        </w:rPr>
        <w:t xml:space="preserve"> </w:t>
      </w:r>
    </w:p>
    <w:p w:rsidR="00CA03BF" w:rsidRDefault="00CA03BF" w:rsidP="00E27FEC">
      <w:pPr>
        <w:numPr>
          <w:ilvl w:val="1"/>
          <w:numId w:val="3"/>
        </w:numPr>
        <w:rPr>
          <w:color w:val="000000"/>
          <w:lang w:val="zh-TW"/>
        </w:rPr>
      </w:pPr>
      <w:r>
        <w:rPr>
          <w:rFonts w:hint="eastAsia"/>
          <w:color w:val="000000"/>
          <w:lang w:val="zh-TW"/>
        </w:rPr>
        <w:t>檔案</w:t>
      </w:r>
      <w:r>
        <w:rPr>
          <w:rFonts w:hint="eastAsia"/>
          <w:color w:val="000000"/>
          <w:lang w:val="zh-TW"/>
        </w:rPr>
        <w:t>/</w:t>
      </w:r>
      <w:r>
        <w:rPr>
          <w:rFonts w:hint="eastAsia"/>
          <w:color w:val="000000"/>
          <w:lang w:val="zh-TW"/>
        </w:rPr>
        <w:t>資料庫一覽表</w:t>
      </w:r>
    </w:p>
    <w:p w:rsidR="00CA03BF" w:rsidRDefault="00CA03BF">
      <w:pPr>
        <w:ind w:left="1220"/>
        <w:rPr>
          <w:color w:val="000000"/>
          <w:lang w:val="zh-TW"/>
        </w:rPr>
      </w:pPr>
    </w:p>
    <w:tbl>
      <w:tblPr>
        <w:tblW w:w="8484" w:type="dxa"/>
        <w:tblInd w:w="1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2793"/>
        <w:gridCol w:w="1701"/>
        <w:gridCol w:w="2630"/>
      </w:tblGrid>
      <w:tr w:rsidR="00433A98" w:rsidTr="001E01AA">
        <w:tc>
          <w:tcPr>
            <w:tcW w:w="1360" w:type="dxa"/>
            <w:shd w:val="clear" w:color="auto" w:fill="E0E0E0"/>
          </w:tcPr>
          <w:p w:rsidR="00CA03BF" w:rsidRDefault="00CA03BF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表格名稱</w:t>
            </w:r>
          </w:p>
        </w:tc>
        <w:tc>
          <w:tcPr>
            <w:tcW w:w="2793" w:type="dxa"/>
            <w:shd w:val="clear" w:color="auto" w:fill="E0E0E0"/>
          </w:tcPr>
          <w:p w:rsidR="00CA03BF" w:rsidRDefault="00CA03BF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表格代號</w:t>
            </w:r>
          </w:p>
        </w:tc>
        <w:tc>
          <w:tcPr>
            <w:tcW w:w="1701" w:type="dxa"/>
            <w:shd w:val="clear" w:color="auto" w:fill="E0E0E0"/>
          </w:tcPr>
          <w:p w:rsidR="00CA03BF" w:rsidRDefault="00CA03BF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資料庫代號</w:t>
            </w:r>
          </w:p>
        </w:tc>
        <w:tc>
          <w:tcPr>
            <w:tcW w:w="2630" w:type="dxa"/>
            <w:shd w:val="clear" w:color="auto" w:fill="E0E0E0"/>
          </w:tcPr>
          <w:p w:rsidR="00CA03BF" w:rsidRDefault="00CA03BF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備註</w:t>
            </w:r>
          </w:p>
        </w:tc>
      </w:tr>
      <w:tr w:rsidR="000363C4" w:rsidTr="001E01AA">
        <w:tc>
          <w:tcPr>
            <w:tcW w:w="1360" w:type="dxa"/>
          </w:tcPr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 w:rsidRPr="00CF539E">
              <w:rPr>
                <w:rFonts w:hint="eastAsia"/>
                <w:noProof/>
                <w:lang w:val="zh-TW"/>
              </w:rPr>
              <w:t>縣市代碼</w:t>
            </w:r>
            <w:r w:rsidRPr="00CF539E">
              <w:rPr>
                <w:rFonts w:hint="eastAsia"/>
                <w:noProof/>
                <w:color w:val="000000"/>
              </w:rPr>
              <w:t>資料檔</w:t>
            </w:r>
          </w:p>
        </w:tc>
        <w:tc>
          <w:tcPr>
            <w:tcW w:w="2793" w:type="dxa"/>
          </w:tcPr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 w:rsidRPr="00CF539E">
              <w:rPr>
                <w:noProof/>
                <w:color w:val="000000"/>
              </w:rPr>
              <w:t>OPDT_E0_CITY</w:t>
            </w:r>
          </w:p>
        </w:tc>
        <w:tc>
          <w:tcPr>
            <w:tcW w:w="1701" w:type="dxa"/>
          </w:tcPr>
          <w:p w:rsidR="000363C4" w:rsidRDefault="000363C4" w:rsidP="000363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2I</w:t>
            </w:r>
            <w:r>
              <w:rPr>
                <w:rFonts w:hint="eastAsia"/>
                <w:color w:val="000000"/>
              </w:rPr>
              <w:t>DB</w:t>
            </w:r>
          </w:p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2E</w:t>
            </w:r>
            <w:r>
              <w:rPr>
                <w:rFonts w:hint="eastAsia"/>
                <w:color w:val="000000"/>
              </w:rPr>
              <w:t>DB</w:t>
            </w:r>
          </w:p>
        </w:tc>
        <w:tc>
          <w:tcPr>
            <w:tcW w:w="2630" w:type="dxa"/>
          </w:tcPr>
          <w:p w:rsidR="000363C4" w:rsidRPr="00276041" w:rsidRDefault="000363C4" w:rsidP="000363C4">
            <w:pPr>
              <w:ind w:left="0"/>
              <w:rPr>
                <w:color w:val="FF0000"/>
              </w:rPr>
            </w:pPr>
            <w:r w:rsidRPr="00276041">
              <w:rPr>
                <w:rFonts w:hint="eastAsia"/>
                <w:color w:val="FF0000"/>
              </w:rPr>
              <w:t>OP</w:t>
            </w:r>
            <w:r>
              <w:rPr>
                <w:color w:val="FF0000"/>
              </w:rPr>
              <w:t>2</w:t>
            </w:r>
            <w:r w:rsidRPr="00276041">
              <w:rPr>
                <w:color w:val="FF0000"/>
              </w:rPr>
              <w:t>I</w:t>
            </w:r>
            <w:r w:rsidRPr="00276041">
              <w:rPr>
                <w:rFonts w:hint="eastAsia"/>
                <w:color w:val="FF0000"/>
              </w:rPr>
              <w:t xml:space="preserve">DB </w:t>
            </w:r>
            <w:r w:rsidRPr="00276041">
              <w:rPr>
                <w:color w:val="FF0000"/>
              </w:rPr>
              <w:t xml:space="preserve"> </w:t>
            </w:r>
            <w:r w:rsidRPr="00276041">
              <w:rPr>
                <w:color w:val="FF0000"/>
              </w:rPr>
              <w:sym w:font="Wingdings" w:char="F0E0"/>
            </w:r>
            <w:r w:rsidRPr="00276041">
              <w:rPr>
                <w:rFonts w:hint="eastAsia"/>
                <w:color w:val="FF0000"/>
              </w:rPr>
              <w:t xml:space="preserve"> </w:t>
            </w:r>
            <w:r w:rsidRPr="00276041">
              <w:rPr>
                <w:color w:val="FF0000"/>
              </w:rPr>
              <w:t xml:space="preserve"> </w:t>
            </w:r>
            <w:r w:rsidRPr="00276041">
              <w:rPr>
                <w:rFonts w:hint="eastAsia"/>
                <w:color w:val="FF0000"/>
              </w:rPr>
              <w:t>OP</w:t>
            </w:r>
            <w:r>
              <w:rPr>
                <w:color w:val="FF0000"/>
              </w:rPr>
              <w:t>2</w:t>
            </w:r>
            <w:r w:rsidRPr="00276041">
              <w:rPr>
                <w:color w:val="FF0000"/>
              </w:rPr>
              <w:t>E</w:t>
            </w:r>
            <w:r w:rsidRPr="00276041">
              <w:rPr>
                <w:rFonts w:hint="eastAsia"/>
                <w:color w:val="FF0000"/>
              </w:rPr>
              <w:t>DB</w:t>
            </w:r>
          </w:p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 w:rsidRPr="00276041">
              <w:rPr>
                <w:color w:val="FF0000"/>
              </w:rPr>
              <w:t>(</w:t>
            </w:r>
            <w:r w:rsidRPr="00276041">
              <w:rPr>
                <w:rFonts w:hint="eastAsia"/>
                <w:color w:val="FF0000"/>
              </w:rPr>
              <w:t xml:space="preserve"> </w:t>
            </w:r>
            <w:r w:rsidRPr="00276041">
              <w:rPr>
                <w:color w:val="FF0000"/>
              </w:rPr>
              <w:t xml:space="preserve">I </w:t>
            </w:r>
            <w:r w:rsidRPr="00276041">
              <w:rPr>
                <w:rFonts w:hint="eastAsia"/>
                <w:color w:val="FF0000"/>
              </w:rPr>
              <w:t>、</w:t>
            </w:r>
            <w:r w:rsidRPr="00276041">
              <w:rPr>
                <w:color w:val="FF0000"/>
              </w:rPr>
              <w:t>U</w:t>
            </w:r>
            <w:r w:rsidRPr="00276041">
              <w:rPr>
                <w:rFonts w:hint="eastAsia"/>
                <w:color w:val="FF0000"/>
              </w:rPr>
              <w:t>、</w:t>
            </w:r>
            <w:r w:rsidRPr="00276041">
              <w:rPr>
                <w:color w:val="FF0000"/>
              </w:rPr>
              <w:t xml:space="preserve"> D</w:t>
            </w:r>
            <w:r w:rsidRPr="00276041">
              <w:rPr>
                <w:rFonts w:hint="eastAsia"/>
                <w:color w:val="FF0000"/>
              </w:rPr>
              <w:t xml:space="preserve"> </w:t>
            </w:r>
            <w:r w:rsidRPr="00276041">
              <w:rPr>
                <w:color w:val="FF0000"/>
              </w:rPr>
              <w:t>)</w:t>
            </w:r>
          </w:p>
        </w:tc>
      </w:tr>
      <w:tr w:rsidR="000363C4" w:rsidTr="001E01AA">
        <w:tc>
          <w:tcPr>
            <w:tcW w:w="1360" w:type="dxa"/>
          </w:tcPr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 w:rsidRPr="00CF539E">
              <w:rPr>
                <w:rFonts w:hint="eastAsia"/>
                <w:noProof/>
                <w:color w:val="000000"/>
              </w:rPr>
              <w:t>鄉鎮市區代碼資料檔</w:t>
            </w:r>
          </w:p>
        </w:tc>
        <w:tc>
          <w:tcPr>
            <w:tcW w:w="2793" w:type="dxa"/>
          </w:tcPr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 w:rsidRPr="00CF539E">
              <w:rPr>
                <w:noProof/>
                <w:color w:val="000000"/>
              </w:rPr>
              <w:t>OPDT_E0_TOWN</w:t>
            </w:r>
          </w:p>
        </w:tc>
        <w:tc>
          <w:tcPr>
            <w:tcW w:w="1701" w:type="dxa"/>
          </w:tcPr>
          <w:p w:rsidR="000363C4" w:rsidRDefault="000363C4" w:rsidP="000363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2I</w:t>
            </w:r>
            <w:r>
              <w:rPr>
                <w:rFonts w:hint="eastAsia"/>
                <w:color w:val="000000"/>
              </w:rPr>
              <w:t>DB</w:t>
            </w:r>
          </w:p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2E</w:t>
            </w:r>
            <w:r>
              <w:rPr>
                <w:rFonts w:hint="eastAsia"/>
                <w:color w:val="000000"/>
              </w:rPr>
              <w:t>DB</w:t>
            </w:r>
          </w:p>
        </w:tc>
        <w:tc>
          <w:tcPr>
            <w:tcW w:w="2630" w:type="dxa"/>
          </w:tcPr>
          <w:p w:rsidR="000363C4" w:rsidRPr="00276041" w:rsidRDefault="000363C4" w:rsidP="000363C4">
            <w:pPr>
              <w:ind w:left="0"/>
              <w:rPr>
                <w:color w:val="FF0000"/>
              </w:rPr>
            </w:pPr>
            <w:r w:rsidRPr="00276041">
              <w:rPr>
                <w:rFonts w:hint="eastAsia"/>
                <w:color w:val="FF0000"/>
              </w:rPr>
              <w:t>OP</w:t>
            </w:r>
            <w:r>
              <w:rPr>
                <w:color w:val="FF0000"/>
              </w:rPr>
              <w:t>2</w:t>
            </w:r>
            <w:r w:rsidRPr="00276041">
              <w:rPr>
                <w:color w:val="FF0000"/>
              </w:rPr>
              <w:t>I</w:t>
            </w:r>
            <w:r w:rsidRPr="00276041">
              <w:rPr>
                <w:rFonts w:hint="eastAsia"/>
                <w:color w:val="FF0000"/>
              </w:rPr>
              <w:t xml:space="preserve">DB </w:t>
            </w:r>
            <w:r w:rsidRPr="00276041">
              <w:rPr>
                <w:color w:val="FF0000"/>
              </w:rPr>
              <w:t xml:space="preserve"> </w:t>
            </w:r>
            <w:r w:rsidRPr="00276041">
              <w:rPr>
                <w:color w:val="FF0000"/>
              </w:rPr>
              <w:sym w:font="Wingdings" w:char="F0E0"/>
            </w:r>
            <w:r w:rsidRPr="00276041">
              <w:rPr>
                <w:rFonts w:hint="eastAsia"/>
                <w:color w:val="FF0000"/>
              </w:rPr>
              <w:t xml:space="preserve"> </w:t>
            </w:r>
            <w:r w:rsidRPr="00276041">
              <w:rPr>
                <w:color w:val="FF0000"/>
              </w:rPr>
              <w:t xml:space="preserve"> </w:t>
            </w:r>
            <w:r w:rsidRPr="00276041">
              <w:rPr>
                <w:rFonts w:hint="eastAsia"/>
                <w:color w:val="FF0000"/>
              </w:rPr>
              <w:t>OP</w:t>
            </w:r>
            <w:r>
              <w:rPr>
                <w:color w:val="FF0000"/>
              </w:rPr>
              <w:t>2</w:t>
            </w:r>
            <w:r w:rsidRPr="00276041">
              <w:rPr>
                <w:color w:val="FF0000"/>
              </w:rPr>
              <w:t>E</w:t>
            </w:r>
            <w:r w:rsidRPr="00276041">
              <w:rPr>
                <w:rFonts w:hint="eastAsia"/>
                <w:color w:val="FF0000"/>
              </w:rPr>
              <w:t>DB</w:t>
            </w:r>
          </w:p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 w:rsidRPr="00276041">
              <w:rPr>
                <w:color w:val="FF0000"/>
              </w:rPr>
              <w:t>(</w:t>
            </w:r>
            <w:r w:rsidRPr="00276041">
              <w:rPr>
                <w:rFonts w:hint="eastAsia"/>
                <w:color w:val="FF0000"/>
              </w:rPr>
              <w:t xml:space="preserve"> </w:t>
            </w:r>
            <w:r w:rsidRPr="00276041">
              <w:rPr>
                <w:color w:val="FF0000"/>
              </w:rPr>
              <w:t xml:space="preserve">I </w:t>
            </w:r>
            <w:r w:rsidRPr="00276041">
              <w:rPr>
                <w:rFonts w:hint="eastAsia"/>
                <w:color w:val="FF0000"/>
              </w:rPr>
              <w:t>、</w:t>
            </w:r>
            <w:r w:rsidRPr="00276041">
              <w:rPr>
                <w:color w:val="FF0000"/>
              </w:rPr>
              <w:t>U</w:t>
            </w:r>
            <w:r w:rsidRPr="00276041">
              <w:rPr>
                <w:rFonts w:hint="eastAsia"/>
                <w:color w:val="FF0000"/>
              </w:rPr>
              <w:t>、</w:t>
            </w:r>
            <w:r w:rsidRPr="00276041">
              <w:rPr>
                <w:color w:val="FF0000"/>
              </w:rPr>
              <w:t xml:space="preserve"> D</w:t>
            </w:r>
            <w:r w:rsidRPr="00276041">
              <w:rPr>
                <w:rFonts w:hint="eastAsia"/>
                <w:color w:val="FF0000"/>
              </w:rPr>
              <w:t xml:space="preserve"> </w:t>
            </w:r>
            <w:r w:rsidRPr="00276041">
              <w:rPr>
                <w:color w:val="FF0000"/>
              </w:rPr>
              <w:t>)</w:t>
            </w:r>
          </w:p>
        </w:tc>
      </w:tr>
      <w:tr w:rsidR="000363C4" w:rsidTr="001E01AA">
        <w:tc>
          <w:tcPr>
            <w:tcW w:w="1360" w:type="dxa"/>
          </w:tcPr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>
              <w:rPr>
                <w:rFonts w:hint="eastAsia"/>
                <w:noProof/>
              </w:rPr>
              <w:t>村里代碼資料檔</w:t>
            </w:r>
          </w:p>
        </w:tc>
        <w:tc>
          <w:tcPr>
            <w:tcW w:w="2793" w:type="dxa"/>
          </w:tcPr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>
              <w:rPr>
                <w:noProof/>
              </w:rPr>
              <w:t>OPDT_E0_VILLAGE</w:t>
            </w:r>
          </w:p>
        </w:tc>
        <w:tc>
          <w:tcPr>
            <w:tcW w:w="1701" w:type="dxa"/>
          </w:tcPr>
          <w:p w:rsidR="000363C4" w:rsidRDefault="000363C4" w:rsidP="000363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2I</w:t>
            </w:r>
            <w:r>
              <w:rPr>
                <w:rFonts w:hint="eastAsia"/>
                <w:color w:val="000000"/>
              </w:rPr>
              <w:t>DB</w:t>
            </w:r>
          </w:p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2E</w:t>
            </w:r>
            <w:r>
              <w:rPr>
                <w:rFonts w:hint="eastAsia"/>
                <w:color w:val="000000"/>
              </w:rPr>
              <w:t>DB</w:t>
            </w:r>
          </w:p>
        </w:tc>
        <w:tc>
          <w:tcPr>
            <w:tcW w:w="2630" w:type="dxa"/>
          </w:tcPr>
          <w:p w:rsidR="000363C4" w:rsidRPr="00276041" w:rsidRDefault="000363C4" w:rsidP="000363C4">
            <w:pPr>
              <w:ind w:left="0"/>
              <w:rPr>
                <w:color w:val="FF0000"/>
              </w:rPr>
            </w:pPr>
            <w:r w:rsidRPr="00276041">
              <w:rPr>
                <w:rFonts w:hint="eastAsia"/>
                <w:color w:val="FF0000"/>
              </w:rPr>
              <w:t>OP</w:t>
            </w:r>
            <w:r>
              <w:rPr>
                <w:color w:val="FF0000"/>
              </w:rPr>
              <w:t>2</w:t>
            </w:r>
            <w:r w:rsidRPr="00276041">
              <w:rPr>
                <w:color w:val="FF0000"/>
              </w:rPr>
              <w:t>I</w:t>
            </w:r>
            <w:r w:rsidRPr="00276041">
              <w:rPr>
                <w:rFonts w:hint="eastAsia"/>
                <w:color w:val="FF0000"/>
              </w:rPr>
              <w:t xml:space="preserve">DB </w:t>
            </w:r>
            <w:r w:rsidRPr="00276041">
              <w:rPr>
                <w:color w:val="FF0000"/>
              </w:rPr>
              <w:t xml:space="preserve"> </w:t>
            </w:r>
            <w:r w:rsidRPr="00276041">
              <w:rPr>
                <w:color w:val="FF0000"/>
              </w:rPr>
              <w:sym w:font="Wingdings" w:char="F0E0"/>
            </w:r>
            <w:r w:rsidRPr="00276041">
              <w:rPr>
                <w:rFonts w:hint="eastAsia"/>
                <w:color w:val="FF0000"/>
              </w:rPr>
              <w:t xml:space="preserve"> </w:t>
            </w:r>
            <w:r w:rsidRPr="00276041">
              <w:rPr>
                <w:color w:val="FF0000"/>
              </w:rPr>
              <w:t xml:space="preserve"> </w:t>
            </w:r>
            <w:r w:rsidRPr="00276041">
              <w:rPr>
                <w:rFonts w:hint="eastAsia"/>
                <w:color w:val="FF0000"/>
              </w:rPr>
              <w:t>OP</w:t>
            </w:r>
            <w:r>
              <w:rPr>
                <w:color w:val="FF0000"/>
              </w:rPr>
              <w:t>2</w:t>
            </w:r>
            <w:r w:rsidRPr="00276041">
              <w:rPr>
                <w:color w:val="FF0000"/>
              </w:rPr>
              <w:t>E</w:t>
            </w:r>
            <w:r w:rsidRPr="00276041">
              <w:rPr>
                <w:rFonts w:hint="eastAsia"/>
                <w:color w:val="FF0000"/>
              </w:rPr>
              <w:t>DB</w:t>
            </w:r>
          </w:p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 w:rsidRPr="00276041">
              <w:rPr>
                <w:color w:val="FF0000"/>
              </w:rPr>
              <w:t>(</w:t>
            </w:r>
            <w:r w:rsidRPr="00276041">
              <w:rPr>
                <w:rFonts w:hint="eastAsia"/>
                <w:color w:val="FF0000"/>
              </w:rPr>
              <w:t xml:space="preserve"> </w:t>
            </w:r>
            <w:r w:rsidRPr="00276041">
              <w:rPr>
                <w:color w:val="FF0000"/>
              </w:rPr>
              <w:t xml:space="preserve">I </w:t>
            </w:r>
            <w:r w:rsidRPr="00276041">
              <w:rPr>
                <w:rFonts w:hint="eastAsia"/>
                <w:color w:val="FF0000"/>
              </w:rPr>
              <w:t>、</w:t>
            </w:r>
            <w:r w:rsidRPr="00276041">
              <w:rPr>
                <w:color w:val="FF0000"/>
              </w:rPr>
              <w:t>U</w:t>
            </w:r>
            <w:r w:rsidRPr="00276041">
              <w:rPr>
                <w:rFonts w:hint="eastAsia"/>
                <w:color w:val="FF0000"/>
              </w:rPr>
              <w:t>、</w:t>
            </w:r>
            <w:r w:rsidRPr="00276041">
              <w:rPr>
                <w:color w:val="FF0000"/>
              </w:rPr>
              <w:t xml:space="preserve"> D</w:t>
            </w:r>
            <w:r w:rsidRPr="00276041">
              <w:rPr>
                <w:rFonts w:hint="eastAsia"/>
                <w:color w:val="FF0000"/>
              </w:rPr>
              <w:t xml:space="preserve"> </w:t>
            </w:r>
            <w:r w:rsidRPr="00276041">
              <w:rPr>
                <w:color w:val="FF0000"/>
              </w:rPr>
              <w:t>)</w:t>
            </w:r>
          </w:p>
        </w:tc>
      </w:tr>
      <w:tr w:rsidR="004D2C6C" w:rsidTr="001E01AA">
        <w:tc>
          <w:tcPr>
            <w:tcW w:w="1360" w:type="dxa"/>
          </w:tcPr>
          <w:p w:rsidR="004D2C6C" w:rsidRPr="007D5A56" w:rsidRDefault="004D2C6C" w:rsidP="000363C4">
            <w:pPr>
              <w:ind w:left="0"/>
              <w:rPr>
                <w:noProof/>
                <w:color w:val="FF0000"/>
              </w:rPr>
            </w:pPr>
            <w:r w:rsidRPr="007D5A56">
              <w:rPr>
                <w:rFonts w:hint="eastAsia"/>
                <w:noProof/>
                <w:color w:val="FF0000"/>
              </w:rPr>
              <w:t>國籍代碼資料檔</w:t>
            </w:r>
          </w:p>
        </w:tc>
        <w:tc>
          <w:tcPr>
            <w:tcW w:w="2793" w:type="dxa"/>
          </w:tcPr>
          <w:p w:rsidR="004D2C6C" w:rsidRPr="007D5A56" w:rsidRDefault="004D2C6C" w:rsidP="000363C4">
            <w:pPr>
              <w:ind w:left="0"/>
              <w:rPr>
                <w:noProof/>
                <w:color w:val="FF0000"/>
              </w:rPr>
            </w:pPr>
            <w:r w:rsidRPr="007D5A56">
              <w:rPr>
                <w:rFonts w:hint="eastAsia"/>
                <w:noProof/>
                <w:color w:val="FF0000"/>
              </w:rPr>
              <w:t>OPDT_E0</w:t>
            </w:r>
            <w:r w:rsidRPr="007D5A56">
              <w:rPr>
                <w:noProof/>
                <w:color w:val="FF0000"/>
              </w:rPr>
              <w:t>_COUNTRY</w:t>
            </w:r>
          </w:p>
        </w:tc>
        <w:tc>
          <w:tcPr>
            <w:tcW w:w="1701" w:type="dxa"/>
          </w:tcPr>
          <w:p w:rsidR="004D2C6C" w:rsidRPr="007D5A56" w:rsidRDefault="004D2C6C" w:rsidP="004D2C6C">
            <w:pPr>
              <w:ind w:left="0"/>
              <w:rPr>
                <w:color w:val="FF0000"/>
              </w:rPr>
            </w:pPr>
            <w:r w:rsidRPr="007D5A56">
              <w:rPr>
                <w:rFonts w:hint="eastAsia"/>
                <w:color w:val="FF0000"/>
              </w:rPr>
              <w:t>OP</w:t>
            </w:r>
            <w:r w:rsidRPr="007D5A56">
              <w:rPr>
                <w:color w:val="FF0000"/>
              </w:rPr>
              <w:t>2I</w:t>
            </w:r>
            <w:r w:rsidRPr="007D5A56">
              <w:rPr>
                <w:rFonts w:hint="eastAsia"/>
                <w:color w:val="FF0000"/>
              </w:rPr>
              <w:t>DB</w:t>
            </w:r>
          </w:p>
          <w:p w:rsidR="004D2C6C" w:rsidRPr="007D5A56" w:rsidRDefault="004D2C6C" w:rsidP="004D2C6C">
            <w:pPr>
              <w:ind w:left="0"/>
              <w:rPr>
                <w:color w:val="FF0000"/>
              </w:rPr>
            </w:pPr>
            <w:r w:rsidRPr="007D5A56">
              <w:rPr>
                <w:rFonts w:hint="eastAsia"/>
                <w:color w:val="FF0000"/>
              </w:rPr>
              <w:t>OP</w:t>
            </w:r>
            <w:r w:rsidRPr="007D5A56">
              <w:rPr>
                <w:color w:val="FF0000"/>
              </w:rPr>
              <w:t>2E</w:t>
            </w:r>
            <w:r w:rsidRPr="007D5A56">
              <w:rPr>
                <w:rFonts w:hint="eastAsia"/>
                <w:color w:val="FF0000"/>
              </w:rPr>
              <w:t>DB</w:t>
            </w:r>
          </w:p>
        </w:tc>
        <w:tc>
          <w:tcPr>
            <w:tcW w:w="2630" w:type="dxa"/>
          </w:tcPr>
          <w:p w:rsidR="004D2C6C" w:rsidRPr="007D5A56" w:rsidRDefault="004D2C6C" w:rsidP="004D2C6C">
            <w:pPr>
              <w:ind w:left="0"/>
              <w:rPr>
                <w:color w:val="FF0000"/>
              </w:rPr>
            </w:pPr>
            <w:r w:rsidRPr="007D5A56">
              <w:rPr>
                <w:rFonts w:hint="eastAsia"/>
                <w:color w:val="FF0000"/>
              </w:rPr>
              <w:t>OP</w:t>
            </w:r>
            <w:r w:rsidRPr="007D5A56">
              <w:rPr>
                <w:color w:val="FF0000"/>
              </w:rPr>
              <w:t>2I</w:t>
            </w:r>
            <w:r w:rsidRPr="007D5A56">
              <w:rPr>
                <w:rFonts w:hint="eastAsia"/>
                <w:color w:val="FF0000"/>
              </w:rPr>
              <w:t xml:space="preserve">DB </w:t>
            </w:r>
            <w:r w:rsidRPr="007D5A56">
              <w:rPr>
                <w:color w:val="FF0000"/>
              </w:rPr>
              <w:t xml:space="preserve"> </w:t>
            </w:r>
            <w:r w:rsidRPr="007D5A56">
              <w:rPr>
                <w:color w:val="FF0000"/>
              </w:rPr>
              <w:sym w:font="Wingdings" w:char="F0E0"/>
            </w:r>
            <w:r w:rsidRPr="007D5A56">
              <w:rPr>
                <w:rFonts w:hint="eastAsia"/>
                <w:color w:val="FF0000"/>
              </w:rPr>
              <w:t xml:space="preserve"> </w:t>
            </w:r>
            <w:r w:rsidRPr="007D5A56">
              <w:rPr>
                <w:color w:val="FF0000"/>
              </w:rPr>
              <w:t xml:space="preserve"> </w:t>
            </w:r>
            <w:r w:rsidRPr="007D5A56">
              <w:rPr>
                <w:rFonts w:hint="eastAsia"/>
                <w:color w:val="FF0000"/>
              </w:rPr>
              <w:t>OP</w:t>
            </w:r>
            <w:r w:rsidRPr="007D5A56">
              <w:rPr>
                <w:color w:val="FF0000"/>
              </w:rPr>
              <w:t>2E</w:t>
            </w:r>
            <w:r w:rsidRPr="007D5A56">
              <w:rPr>
                <w:rFonts w:hint="eastAsia"/>
                <w:color w:val="FF0000"/>
              </w:rPr>
              <w:t>DB</w:t>
            </w:r>
          </w:p>
          <w:p w:rsidR="004D2C6C" w:rsidRDefault="004D2C6C" w:rsidP="004D2C6C">
            <w:pPr>
              <w:ind w:left="0"/>
              <w:rPr>
                <w:color w:val="FF0000"/>
              </w:rPr>
            </w:pPr>
            <w:r w:rsidRPr="007D5A56">
              <w:rPr>
                <w:color w:val="FF0000"/>
              </w:rPr>
              <w:t>(</w:t>
            </w:r>
            <w:r w:rsidRPr="007D5A56">
              <w:rPr>
                <w:rFonts w:hint="eastAsia"/>
                <w:color w:val="FF0000"/>
              </w:rPr>
              <w:t xml:space="preserve"> </w:t>
            </w:r>
            <w:r w:rsidRPr="007D5A56">
              <w:rPr>
                <w:color w:val="FF0000"/>
              </w:rPr>
              <w:t xml:space="preserve">I </w:t>
            </w:r>
            <w:r w:rsidRPr="007D5A56">
              <w:rPr>
                <w:rFonts w:hint="eastAsia"/>
                <w:color w:val="FF0000"/>
              </w:rPr>
              <w:t>、</w:t>
            </w:r>
            <w:r w:rsidRPr="007D5A56">
              <w:rPr>
                <w:color w:val="FF0000"/>
              </w:rPr>
              <w:t>U</w:t>
            </w:r>
            <w:r w:rsidRPr="007D5A56">
              <w:rPr>
                <w:rFonts w:hint="eastAsia"/>
                <w:color w:val="FF0000"/>
              </w:rPr>
              <w:t>、</w:t>
            </w:r>
            <w:r w:rsidRPr="007D5A56">
              <w:rPr>
                <w:color w:val="FF0000"/>
              </w:rPr>
              <w:t xml:space="preserve"> D</w:t>
            </w:r>
            <w:r w:rsidRPr="007D5A56">
              <w:rPr>
                <w:rFonts w:hint="eastAsia"/>
                <w:color w:val="FF0000"/>
              </w:rPr>
              <w:t xml:space="preserve"> </w:t>
            </w:r>
            <w:r w:rsidRPr="007D5A56">
              <w:rPr>
                <w:color w:val="FF0000"/>
              </w:rPr>
              <w:t>)</w:t>
            </w:r>
          </w:p>
          <w:p w:rsidR="007D5A56" w:rsidRPr="007D5A56" w:rsidRDefault="007D5A56" w:rsidP="004D2C6C">
            <w:pPr>
              <w:ind w:left="0"/>
              <w:rPr>
                <w:color w:val="FF0000"/>
              </w:rPr>
            </w:pPr>
            <w:r>
              <w:rPr>
                <w:color w:val="FF0000"/>
              </w:rPr>
              <w:t xml:space="preserve">20180704 </w:t>
            </w:r>
            <w:r>
              <w:rPr>
                <w:rFonts w:hint="eastAsia"/>
                <w:color w:val="FF0000"/>
              </w:rPr>
              <w:t>新增</w:t>
            </w: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able</w:t>
            </w:r>
          </w:p>
        </w:tc>
      </w:tr>
      <w:tr w:rsidR="000363C4" w:rsidTr="001E01AA">
        <w:tc>
          <w:tcPr>
            <w:tcW w:w="1360" w:type="dxa"/>
          </w:tcPr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>
              <w:rPr>
                <w:rFonts w:hint="eastAsia"/>
                <w:noProof/>
                <w:lang w:eastAsia="zh-HK"/>
              </w:rPr>
              <w:t>顏色代碼</w:t>
            </w:r>
            <w:r>
              <w:rPr>
                <w:rFonts w:hint="eastAsia"/>
                <w:noProof/>
              </w:rPr>
              <w:t>資料檔</w:t>
            </w:r>
          </w:p>
        </w:tc>
        <w:tc>
          <w:tcPr>
            <w:tcW w:w="2793" w:type="dxa"/>
          </w:tcPr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>
              <w:rPr>
                <w:noProof/>
              </w:rPr>
              <w:t>OPDT_E0_COLOR</w:t>
            </w:r>
          </w:p>
        </w:tc>
        <w:tc>
          <w:tcPr>
            <w:tcW w:w="1701" w:type="dxa"/>
          </w:tcPr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2I</w:t>
            </w:r>
            <w:r>
              <w:rPr>
                <w:rFonts w:hint="eastAsia"/>
                <w:color w:val="000000"/>
              </w:rPr>
              <w:t>DB</w:t>
            </w:r>
          </w:p>
        </w:tc>
        <w:tc>
          <w:tcPr>
            <w:tcW w:w="2630" w:type="dxa"/>
          </w:tcPr>
          <w:p w:rsidR="000363C4" w:rsidRPr="002948D0" w:rsidRDefault="000363C4" w:rsidP="000363C4">
            <w:pPr>
              <w:ind w:left="0"/>
              <w:rPr>
                <w:color w:val="000000"/>
              </w:rPr>
            </w:pPr>
          </w:p>
        </w:tc>
      </w:tr>
      <w:tr w:rsidR="000363C4" w:rsidTr="001E01AA">
        <w:tc>
          <w:tcPr>
            <w:tcW w:w="1360" w:type="dxa"/>
          </w:tcPr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>
              <w:rPr>
                <w:rFonts w:hint="eastAsia"/>
                <w:noProof/>
              </w:rPr>
              <w:t>單位代碼資料檔</w:t>
            </w:r>
          </w:p>
        </w:tc>
        <w:tc>
          <w:tcPr>
            <w:tcW w:w="2793" w:type="dxa"/>
          </w:tcPr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>
              <w:rPr>
                <w:noProof/>
              </w:rPr>
              <w:t>OPDT_E0_NPAUNIT</w:t>
            </w:r>
          </w:p>
        </w:tc>
        <w:tc>
          <w:tcPr>
            <w:tcW w:w="1701" w:type="dxa"/>
          </w:tcPr>
          <w:p w:rsidR="000363C4" w:rsidRDefault="000363C4" w:rsidP="000363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2I</w:t>
            </w:r>
            <w:r>
              <w:rPr>
                <w:rFonts w:hint="eastAsia"/>
                <w:color w:val="000000"/>
              </w:rPr>
              <w:t>DB</w:t>
            </w:r>
          </w:p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2E</w:t>
            </w:r>
            <w:r>
              <w:rPr>
                <w:rFonts w:hint="eastAsia"/>
                <w:color w:val="000000"/>
              </w:rPr>
              <w:t>DB</w:t>
            </w:r>
          </w:p>
        </w:tc>
        <w:tc>
          <w:tcPr>
            <w:tcW w:w="2630" w:type="dxa"/>
          </w:tcPr>
          <w:p w:rsidR="000363C4" w:rsidRPr="00276041" w:rsidRDefault="000363C4" w:rsidP="000363C4">
            <w:pPr>
              <w:ind w:left="0"/>
              <w:rPr>
                <w:color w:val="FF0000"/>
              </w:rPr>
            </w:pPr>
            <w:r w:rsidRPr="00276041">
              <w:rPr>
                <w:rFonts w:hint="eastAsia"/>
                <w:color w:val="FF0000"/>
              </w:rPr>
              <w:t>OP</w:t>
            </w:r>
            <w:r>
              <w:rPr>
                <w:color w:val="FF0000"/>
              </w:rPr>
              <w:t>2</w:t>
            </w:r>
            <w:r w:rsidRPr="00276041">
              <w:rPr>
                <w:color w:val="FF0000"/>
              </w:rPr>
              <w:t>I</w:t>
            </w:r>
            <w:r w:rsidRPr="00276041">
              <w:rPr>
                <w:rFonts w:hint="eastAsia"/>
                <w:color w:val="FF0000"/>
              </w:rPr>
              <w:t xml:space="preserve">DB </w:t>
            </w:r>
            <w:r w:rsidRPr="00276041">
              <w:rPr>
                <w:color w:val="FF0000"/>
              </w:rPr>
              <w:t xml:space="preserve"> </w:t>
            </w:r>
            <w:r w:rsidRPr="00276041">
              <w:rPr>
                <w:color w:val="FF0000"/>
              </w:rPr>
              <w:sym w:font="Wingdings" w:char="F0E0"/>
            </w:r>
            <w:r w:rsidRPr="00276041">
              <w:rPr>
                <w:rFonts w:hint="eastAsia"/>
                <w:color w:val="FF0000"/>
              </w:rPr>
              <w:t xml:space="preserve"> </w:t>
            </w:r>
            <w:r w:rsidRPr="00276041">
              <w:rPr>
                <w:color w:val="FF0000"/>
              </w:rPr>
              <w:t xml:space="preserve"> </w:t>
            </w:r>
            <w:r w:rsidRPr="00276041">
              <w:rPr>
                <w:rFonts w:hint="eastAsia"/>
                <w:color w:val="FF0000"/>
              </w:rPr>
              <w:t>OP</w:t>
            </w:r>
            <w:r>
              <w:rPr>
                <w:color w:val="FF0000"/>
              </w:rPr>
              <w:t>2</w:t>
            </w:r>
            <w:r w:rsidRPr="00276041">
              <w:rPr>
                <w:color w:val="FF0000"/>
              </w:rPr>
              <w:t>E</w:t>
            </w:r>
            <w:r w:rsidRPr="00276041">
              <w:rPr>
                <w:rFonts w:hint="eastAsia"/>
                <w:color w:val="FF0000"/>
              </w:rPr>
              <w:t>DB</w:t>
            </w:r>
          </w:p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 w:rsidRPr="00276041">
              <w:rPr>
                <w:color w:val="FF0000"/>
              </w:rPr>
              <w:t>(</w:t>
            </w:r>
            <w:r w:rsidRPr="00276041">
              <w:rPr>
                <w:rFonts w:hint="eastAsia"/>
                <w:color w:val="FF0000"/>
              </w:rPr>
              <w:t xml:space="preserve"> </w:t>
            </w:r>
            <w:r w:rsidRPr="00276041">
              <w:rPr>
                <w:color w:val="FF0000"/>
              </w:rPr>
              <w:t xml:space="preserve">I </w:t>
            </w:r>
            <w:r w:rsidRPr="00276041">
              <w:rPr>
                <w:rFonts w:hint="eastAsia"/>
                <w:color w:val="FF0000"/>
              </w:rPr>
              <w:t>、</w:t>
            </w:r>
            <w:r w:rsidRPr="00276041">
              <w:rPr>
                <w:color w:val="FF0000"/>
              </w:rPr>
              <w:t>U</w:t>
            </w:r>
            <w:r w:rsidRPr="00276041">
              <w:rPr>
                <w:rFonts w:hint="eastAsia"/>
                <w:color w:val="FF0000"/>
              </w:rPr>
              <w:t>、</w:t>
            </w:r>
            <w:r w:rsidRPr="00276041">
              <w:rPr>
                <w:color w:val="FF0000"/>
              </w:rPr>
              <w:t xml:space="preserve"> D</w:t>
            </w:r>
            <w:r w:rsidRPr="00276041">
              <w:rPr>
                <w:rFonts w:hint="eastAsia"/>
                <w:color w:val="FF0000"/>
              </w:rPr>
              <w:t xml:space="preserve"> </w:t>
            </w:r>
            <w:r w:rsidRPr="00276041">
              <w:rPr>
                <w:color w:val="FF0000"/>
              </w:rPr>
              <w:t>)</w:t>
            </w:r>
          </w:p>
        </w:tc>
      </w:tr>
      <w:tr w:rsidR="000363C4" w:rsidTr="001E01AA">
        <w:tc>
          <w:tcPr>
            <w:tcW w:w="1360" w:type="dxa"/>
          </w:tcPr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>
              <w:rPr>
                <w:rFonts w:hint="eastAsia"/>
                <w:noProof/>
              </w:rPr>
              <w:t>代碼類別資料</w:t>
            </w:r>
          </w:p>
        </w:tc>
        <w:tc>
          <w:tcPr>
            <w:tcW w:w="2793" w:type="dxa"/>
          </w:tcPr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>
              <w:rPr>
                <w:noProof/>
              </w:rPr>
              <w:t>OPDT_CD_TYPE</w:t>
            </w:r>
          </w:p>
        </w:tc>
        <w:tc>
          <w:tcPr>
            <w:tcW w:w="1701" w:type="dxa"/>
          </w:tcPr>
          <w:p w:rsidR="000363C4" w:rsidRDefault="000363C4" w:rsidP="000363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2I</w:t>
            </w:r>
            <w:r>
              <w:rPr>
                <w:rFonts w:hint="eastAsia"/>
                <w:color w:val="000000"/>
              </w:rPr>
              <w:t>DB</w:t>
            </w:r>
          </w:p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2E</w:t>
            </w:r>
            <w:r>
              <w:rPr>
                <w:rFonts w:hint="eastAsia"/>
                <w:color w:val="000000"/>
              </w:rPr>
              <w:t>DB</w:t>
            </w:r>
          </w:p>
        </w:tc>
        <w:tc>
          <w:tcPr>
            <w:tcW w:w="2630" w:type="dxa"/>
          </w:tcPr>
          <w:p w:rsidR="000363C4" w:rsidRPr="00276041" w:rsidRDefault="000363C4" w:rsidP="000363C4">
            <w:pPr>
              <w:ind w:left="0"/>
              <w:rPr>
                <w:color w:val="FF0000"/>
              </w:rPr>
            </w:pPr>
            <w:r w:rsidRPr="00276041">
              <w:rPr>
                <w:rFonts w:hint="eastAsia"/>
                <w:color w:val="FF0000"/>
              </w:rPr>
              <w:t>OP</w:t>
            </w:r>
            <w:r>
              <w:rPr>
                <w:color w:val="FF0000"/>
              </w:rPr>
              <w:t>2</w:t>
            </w:r>
            <w:r w:rsidRPr="00276041">
              <w:rPr>
                <w:color w:val="FF0000"/>
              </w:rPr>
              <w:t>I</w:t>
            </w:r>
            <w:r w:rsidRPr="00276041">
              <w:rPr>
                <w:rFonts w:hint="eastAsia"/>
                <w:color w:val="FF0000"/>
              </w:rPr>
              <w:t xml:space="preserve">DB </w:t>
            </w:r>
            <w:r w:rsidRPr="00276041">
              <w:rPr>
                <w:color w:val="FF0000"/>
              </w:rPr>
              <w:t xml:space="preserve"> </w:t>
            </w:r>
            <w:r w:rsidRPr="00276041">
              <w:rPr>
                <w:color w:val="FF0000"/>
              </w:rPr>
              <w:sym w:font="Wingdings" w:char="F0E0"/>
            </w:r>
            <w:r w:rsidRPr="00276041">
              <w:rPr>
                <w:rFonts w:hint="eastAsia"/>
                <w:color w:val="FF0000"/>
              </w:rPr>
              <w:t xml:space="preserve"> </w:t>
            </w:r>
            <w:r w:rsidRPr="00276041">
              <w:rPr>
                <w:color w:val="FF0000"/>
              </w:rPr>
              <w:t xml:space="preserve"> </w:t>
            </w:r>
            <w:r w:rsidRPr="00276041">
              <w:rPr>
                <w:rFonts w:hint="eastAsia"/>
                <w:color w:val="FF0000"/>
              </w:rPr>
              <w:t>OP</w:t>
            </w:r>
            <w:r>
              <w:rPr>
                <w:color w:val="FF0000"/>
              </w:rPr>
              <w:t>2</w:t>
            </w:r>
            <w:r w:rsidRPr="00276041">
              <w:rPr>
                <w:color w:val="FF0000"/>
              </w:rPr>
              <w:t>E</w:t>
            </w:r>
            <w:r w:rsidRPr="00276041">
              <w:rPr>
                <w:rFonts w:hint="eastAsia"/>
                <w:color w:val="FF0000"/>
              </w:rPr>
              <w:t>DB</w:t>
            </w:r>
          </w:p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 w:rsidRPr="00276041">
              <w:rPr>
                <w:color w:val="FF0000"/>
              </w:rPr>
              <w:t>(</w:t>
            </w:r>
            <w:r w:rsidRPr="00276041">
              <w:rPr>
                <w:rFonts w:hint="eastAsia"/>
                <w:color w:val="FF0000"/>
              </w:rPr>
              <w:t xml:space="preserve"> </w:t>
            </w:r>
            <w:r w:rsidRPr="00276041">
              <w:rPr>
                <w:color w:val="FF0000"/>
              </w:rPr>
              <w:t xml:space="preserve">I </w:t>
            </w:r>
            <w:r w:rsidRPr="00276041">
              <w:rPr>
                <w:rFonts w:hint="eastAsia"/>
                <w:color w:val="FF0000"/>
              </w:rPr>
              <w:t>、</w:t>
            </w:r>
            <w:r w:rsidRPr="00276041">
              <w:rPr>
                <w:color w:val="FF0000"/>
              </w:rPr>
              <w:t>U</w:t>
            </w:r>
            <w:r w:rsidRPr="00276041">
              <w:rPr>
                <w:rFonts w:hint="eastAsia"/>
                <w:color w:val="FF0000"/>
              </w:rPr>
              <w:t>、</w:t>
            </w:r>
            <w:r w:rsidRPr="00276041">
              <w:rPr>
                <w:color w:val="FF0000"/>
              </w:rPr>
              <w:t xml:space="preserve"> D</w:t>
            </w:r>
            <w:r w:rsidRPr="00276041">
              <w:rPr>
                <w:rFonts w:hint="eastAsia"/>
                <w:color w:val="FF0000"/>
              </w:rPr>
              <w:t xml:space="preserve"> </w:t>
            </w:r>
            <w:r w:rsidRPr="00276041">
              <w:rPr>
                <w:color w:val="FF0000"/>
              </w:rPr>
              <w:t>)</w:t>
            </w:r>
          </w:p>
        </w:tc>
      </w:tr>
      <w:tr w:rsidR="000363C4" w:rsidTr="001E01AA">
        <w:tc>
          <w:tcPr>
            <w:tcW w:w="1360" w:type="dxa"/>
          </w:tcPr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>
              <w:rPr>
                <w:rFonts w:hint="eastAsia"/>
                <w:noProof/>
              </w:rPr>
              <w:t>各類代碼資料</w:t>
            </w:r>
          </w:p>
        </w:tc>
        <w:tc>
          <w:tcPr>
            <w:tcW w:w="2793" w:type="dxa"/>
          </w:tcPr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>
              <w:rPr>
                <w:noProof/>
              </w:rPr>
              <w:t>OPDT_CD_DATA</w:t>
            </w:r>
          </w:p>
        </w:tc>
        <w:tc>
          <w:tcPr>
            <w:tcW w:w="1701" w:type="dxa"/>
          </w:tcPr>
          <w:p w:rsidR="000363C4" w:rsidRDefault="000363C4" w:rsidP="000363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2I</w:t>
            </w:r>
            <w:r>
              <w:rPr>
                <w:rFonts w:hint="eastAsia"/>
                <w:color w:val="000000"/>
              </w:rPr>
              <w:t>DB</w:t>
            </w:r>
          </w:p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2E</w:t>
            </w:r>
            <w:r>
              <w:rPr>
                <w:rFonts w:hint="eastAsia"/>
                <w:color w:val="000000"/>
              </w:rPr>
              <w:t>DB</w:t>
            </w:r>
          </w:p>
        </w:tc>
        <w:tc>
          <w:tcPr>
            <w:tcW w:w="2630" w:type="dxa"/>
          </w:tcPr>
          <w:p w:rsidR="000363C4" w:rsidRPr="00276041" w:rsidRDefault="000363C4" w:rsidP="000363C4">
            <w:pPr>
              <w:ind w:left="0"/>
              <w:rPr>
                <w:color w:val="FF0000"/>
              </w:rPr>
            </w:pPr>
            <w:r w:rsidRPr="00276041">
              <w:rPr>
                <w:rFonts w:hint="eastAsia"/>
                <w:color w:val="FF0000"/>
              </w:rPr>
              <w:t>OP</w:t>
            </w:r>
            <w:r>
              <w:rPr>
                <w:color w:val="FF0000"/>
              </w:rPr>
              <w:t>2</w:t>
            </w:r>
            <w:r w:rsidRPr="00276041">
              <w:rPr>
                <w:color w:val="FF0000"/>
              </w:rPr>
              <w:t>I</w:t>
            </w:r>
            <w:r w:rsidRPr="00276041">
              <w:rPr>
                <w:rFonts w:hint="eastAsia"/>
                <w:color w:val="FF0000"/>
              </w:rPr>
              <w:t xml:space="preserve">DB </w:t>
            </w:r>
            <w:r w:rsidRPr="00276041">
              <w:rPr>
                <w:color w:val="FF0000"/>
              </w:rPr>
              <w:t xml:space="preserve"> </w:t>
            </w:r>
            <w:r w:rsidRPr="00276041">
              <w:rPr>
                <w:color w:val="FF0000"/>
              </w:rPr>
              <w:sym w:font="Wingdings" w:char="F0E0"/>
            </w:r>
            <w:r w:rsidRPr="00276041">
              <w:rPr>
                <w:rFonts w:hint="eastAsia"/>
                <w:color w:val="FF0000"/>
              </w:rPr>
              <w:t xml:space="preserve"> </w:t>
            </w:r>
            <w:r w:rsidRPr="00276041">
              <w:rPr>
                <w:color w:val="FF0000"/>
              </w:rPr>
              <w:t xml:space="preserve"> </w:t>
            </w:r>
            <w:r w:rsidRPr="00276041">
              <w:rPr>
                <w:rFonts w:hint="eastAsia"/>
                <w:color w:val="FF0000"/>
              </w:rPr>
              <w:t>OP</w:t>
            </w:r>
            <w:r>
              <w:rPr>
                <w:color w:val="FF0000"/>
              </w:rPr>
              <w:t>2</w:t>
            </w:r>
            <w:r w:rsidRPr="00276041">
              <w:rPr>
                <w:color w:val="FF0000"/>
              </w:rPr>
              <w:t>E</w:t>
            </w:r>
            <w:r w:rsidRPr="00276041">
              <w:rPr>
                <w:rFonts w:hint="eastAsia"/>
                <w:color w:val="FF0000"/>
              </w:rPr>
              <w:t>DB</w:t>
            </w:r>
          </w:p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 w:rsidRPr="00276041">
              <w:rPr>
                <w:color w:val="FF0000"/>
              </w:rPr>
              <w:t>(</w:t>
            </w:r>
            <w:r w:rsidRPr="00276041">
              <w:rPr>
                <w:rFonts w:hint="eastAsia"/>
                <w:color w:val="FF0000"/>
              </w:rPr>
              <w:t xml:space="preserve"> </w:t>
            </w:r>
            <w:r w:rsidRPr="00276041">
              <w:rPr>
                <w:color w:val="FF0000"/>
              </w:rPr>
              <w:t xml:space="preserve">I </w:t>
            </w:r>
            <w:r w:rsidRPr="00276041">
              <w:rPr>
                <w:rFonts w:hint="eastAsia"/>
                <w:color w:val="FF0000"/>
              </w:rPr>
              <w:t>、</w:t>
            </w:r>
            <w:r w:rsidRPr="00276041">
              <w:rPr>
                <w:color w:val="FF0000"/>
              </w:rPr>
              <w:t>U</w:t>
            </w:r>
            <w:r w:rsidRPr="00276041">
              <w:rPr>
                <w:rFonts w:hint="eastAsia"/>
                <w:color w:val="FF0000"/>
              </w:rPr>
              <w:t>、</w:t>
            </w:r>
            <w:r w:rsidRPr="00276041">
              <w:rPr>
                <w:color w:val="FF0000"/>
              </w:rPr>
              <w:t xml:space="preserve"> D</w:t>
            </w:r>
            <w:r w:rsidRPr="00276041">
              <w:rPr>
                <w:rFonts w:hint="eastAsia"/>
                <w:color w:val="FF0000"/>
              </w:rPr>
              <w:t xml:space="preserve"> </w:t>
            </w:r>
            <w:r w:rsidRPr="00276041">
              <w:rPr>
                <w:color w:val="FF0000"/>
              </w:rPr>
              <w:t>)</w:t>
            </w:r>
          </w:p>
        </w:tc>
      </w:tr>
      <w:tr w:rsidR="000363C4" w:rsidTr="001E01AA">
        <w:tc>
          <w:tcPr>
            <w:tcW w:w="1360" w:type="dxa"/>
          </w:tcPr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>
              <w:rPr>
                <w:rFonts w:hint="eastAsia"/>
                <w:noProof/>
              </w:rPr>
              <w:t>拾得遺失物事件基本資料</w:t>
            </w:r>
          </w:p>
        </w:tc>
        <w:tc>
          <w:tcPr>
            <w:tcW w:w="2793" w:type="dxa"/>
          </w:tcPr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>
              <w:rPr>
                <w:noProof/>
              </w:rPr>
              <w:t>OPDT_I_PU_BASIC</w:t>
            </w:r>
          </w:p>
        </w:tc>
        <w:tc>
          <w:tcPr>
            <w:tcW w:w="1701" w:type="dxa"/>
          </w:tcPr>
          <w:p w:rsidR="000363C4" w:rsidRDefault="000363C4" w:rsidP="000363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2I</w:t>
            </w:r>
            <w:r>
              <w:rPr>
                <w:rFonts w:hint="eastAsia"/>
                <w:color w:val="000000"/>
              </w:rPr>
              <w:t>DB</w:t>
            </w:r>
          </w:p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2E</w:t>
            </w:r>
            <w:r>
              <w:rPr>
                <w:rFonts w:hint="eastAsia"/>
                <w:color w:val="000000"/>
              </w:rPr>
              <w:t>DB</w:t>
            </w:r>
          </w:p>
        </w:tc>
        <w:tc>
          <w:tcPr>
            <w:tcW w:w="2630" w:type="dxa"/>
          </w:tcPr>
          <w:p w:rsidR="000363C4" w:rsidRPr="00276041" w:rsidRDefault="000363C4" w:rsidP="000363C4">
            <w:pPr>
              <w:ind w:left="0"/>
              <w:rPr>
                <w:color w:val="FF0000"/>
              </w:rPr>
            </w:pPr>
            <w:r w:rsidRPr="00276041">
              <w:rPr>
                <w:rFonts w:hint="eastAsia"/>
                <w:color w:val="FF0000"/>
              </w:rPr>
              <w:t>OP</w:t>
            </w:r>
            <w:r>
              <w:rPr>
                <w:color w:val="FF0000"/>
              </w:rPr>
              <w:t>2</w:t>
            </w:r>
            <w:r w:rsidRPr="00276041">
              <w:rPr>
                <w:color w:val="FF0000"/>
              </w:rPr>
              <w:t>I</w:t>
            </w:r>
            <w:r w:rsidRPr="00276041">
              <w:rPr>
                <w:rFonts w:hint="eastAsia"/>
                <w:color w:val="FF0000"/>
              </w:rPr>
              <w:t xml:space="preserve">DB </w:t>
            </w:r>
            <w:r w:rsidRPr="00276041">
              <w:rPr>
                <w:color w:val="FF0000"/>
              </w:rPr>
              <w:t xml:space="preserve"> </w:t>
            </w:r>
            <w:r w:rsidRPr="00276041">
              <w:rPr>
                <w:color w:val="FF0000"/>
              </w:rPr>
              <w:sym w:font="Wingdings" w:char="F0E0"/>
            </w:r>
            <w:r w:rsidRPr="00276041">
              <w:rPr>
                <w:rFonts w:hint="eastAsia"/>
                <w:color w:val="FF0000"/>
              </w:rPr>
              <w:t xml:space="preserve"> </w:t>
            </w:r>
            <w:r w:rsidRPr="00276041">
              <w:rPr>
                <w:color w:val="FF0000"/>
              </w:rPr>
              <w:t xml:space="preserve"> </w:t>
            </w:r>
            <w:r w:rsidRPr="00276041">
              <w:rPr>
                <w:rFonts w:hint="eastAsia"/>
                <w:color w:val="FF0000"/>
              </w:rPr>
              <w:t>OP</w:t>
            </w:r>
            <w:r>
              <w:rPr>
                <w:color w:val="FF0000"/>
              </w:rPr>
              <w:t>2</w:t>
            </w:r>
            <w:r w:rsidRPr="00276041">
              <w:rPr>
                <w:color w:val="FF0000"/>
              </w:rPr>
              <w:t>E</w:t>
            </w:r>
            <w:r w:rsidRPr="00276041">
              <w:rPr>
                <w:rFonts w:hint="eastAsia"/>
                <w:color w:val="FF0000"/>
              </w:rPr>
              <w:t>DB</w:t>
            </w:r>
          </w:p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 w:rsidRPr="00276041">
              <w:rPr>
                <w:color w:val="FF0000"/>
              </w:rPr>
              <w:t>(</w:t>
            </w:r>
            <w:r w:rsidRPr="00276041">
              <w:rPr>
                <w:rFonts w:hint="eastAsia"/>
                <w:color w:val="FF0000"/>
              </w:rPr>
              <w:t xml:space="preserve"> </w:t>
            </w:r>
            <w:r w:rsidRPr="00276041">
              <w:rPr>
                <w:color w:val="FF0000"/>
              </w:rPr>
              <w:t xml:space="preserve">I </w:t>
            </w:r>
            <w:r w:rsidRPr="00276041">
              <w:rPr>
                <w:rFonts w:hint="eastAsia"/>
                <w:color w:val="FF0000"/>
              </w:rPr>
              <w:t>、</w:t>
            </w:r>
            <w:r w:rsidRPr="00276041">
              <w:rPr>
                <w:color w:val="FF0000"/>
              </w:rPr>
              <w:t>U</w:t>
            </w:r>
            <w:r w:rsidRPr="00276041">
              <w:rPr>
                <w:rFonts w:hint="eastAsia"/>
                <w:color w:val="FF0000"/>
              </w:rPr>
              <w:t>、</w:t>
            </w:r>
            <w:r w:rsidRPr="00276041">
              <w:rPr>
                <w:color w:val="FF0000"/>
              </w:rPr>
              <w:t xml:space="preserve"> D</w:t>
            </w:r>
            <w:r w:rsidRPr="00276041">
              <w:rPr>
                <w:rFonts w:hint="eastAsia"/>
                <w:color w:val="FF0000"/>
              </w:rPr>
              <w:t xml:space="preserve"> </w:t>
            </w:r>
            <w:r w:rsidRPr="00276041">
              <w:rPr>
                <w:color w:val="FF0000"/>
              </w:rPr>
              <w:t>)</w:t>
            </w:r>
          </w:p>
        </w:tc>
      </w:tr>
      <w:tr w:rsidR="000363C4" w:rsidTr="001E01AA">
        <w:tc>
          <w:tcPr>
            <w:tcW w:w="1360" w:type="dxa"/>
          </w:tcPr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>
              <w:rPr>
                <w:rFonts w:hint="eastAsia"/>
                <w:noProof/>
              </w:rPr>
              <w:t>拾得遺失物明細資料</w:t>
            </w:r>
          </w:p>
        </w:tc>
        <w:tc>
          <w:tcPr>
            <w:tcW w:w="2793" w:type="dxa"/>
          </w:tcPr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>
              <w:rPr>
                <w:noProof/>
              </w:rPr>
              <w:t>OPDT_I_PU_DETAIL</w:t>
            </w:r>
          </w:p>
        </w:tc>
        <w:tc>
          <w:tcPr>
            <w:tcW w:w="1701" w:type="dxa"/>
          </w:tcPr>
          <w:p w:rsidR="000363C4" w:rsidRDefault="000363C4" w:rsidP="000363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2I</w:t>
            </w:r>
            <w:r>
              <w:rPr>
                <w:rFonts w:hint="eastAsia"/>
                <w:color w:val="000000"/>
              </w:rPr>
              <w:t>DB</w:t>
            </w:r>
          </w:p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2E</w:t>
            </w:r>
            <w:r>
              <w:rPr>
                <w:rFonts w:hint="eastAsia"/>
                <w:color w:val="000000"/>
              </w:rPr>
              <w:t>DB</w:t>
            </w:r>
          </w:p>
        </w:tc>
        <w:tc>
          <w:tcPr>
            <w:tcW w:w="2630" w:type="dxa"/>
          </w:tcPr>
          <w:p w:rsidR="000363C4" w:rsidRPr="00276041" w:rsidRDefault="000363C4" w:rsidP="000363C4">
            <w:pPr>
              <w:ind w:left="0"/>
              <w:rPr>
                <w:color w:val="FF0000"/>
              </w:rPr>
            </w:pPr>
            <w:r w:rsidRPr="00276041">
              <w:rPr>
                <w:rFonts w:hint="eastAsia"/>
                <w:color w:val="FF0000"/>
              </w:rPr>
              <w:t>OP</w:t>
            </w:r>
            <w:r>
              <w:rPr>
                <w:color w:val="FF0000"/>
              </w:rPr>
              <w:t>2</w:t>
            </w:r>
            <w:r w:rsidRPr="00276041">
              <w:rPr>
                <w:color w:val="FF0000"/>
              </w:rPr>
              <w:t>I</w:t>
            </w:r>
            <w:r w:rsidRPr="00276041">
              <w:rPr>
                <w:rFonts w:hint="eastAsia"/>
                <w:color w:val="FF0000"/>
              </w:rPr>
              <w:t xml:space="preserve">DB </w:t>
            </w:r>
            <w:r w:rsidRPr="00276041">
              <w:rPr>
                <w:color w:val="FF0000"/>
              </w:rPr>
              <w:t xml:space="preserve"> </w:t>
            </w:r>
            <w:r w:rsidRPr="00276041">
              <w:rPr>
                <w:color w:val="FF0000"/>
              </w:rPr>
              <w:sym w:font="Wingdings" w:char="F0E0"/>
            </w:r>
            <w:r w:rsidRPr="00276041">
              <w:rPr>
                <w:rFonts w:hint="eastAsia"/>
                <w:color w:val="FF0000"/>
              </w:rPr>
              <w:t xml:space="preserve"> </w:t>
            </w:r>
            <w:r w:rsidRPr="00276041">
              <w:rPr>
                <w:color w:val="FF0000"/>
              </w:rPr>
              <w:t xml:space="preserve"> </w:t>
            </w:r>
            <w:r w:rsidRPr="00276041">
              <w:rPr>
                <w:rFonts w:hint="eastAsia"/>
                <w:color w:val="FF0000"/>
              </w:rPr>
              <w:t>OP</w:t>
            </w:r>
            <w:r>
              <w:rPr>
                <w:color w:val="FF0000"/>
              </w:rPr>
              <w:t>2</w:t>
            </w:r>
            <w:r w:rsidRPr="00276041">
              <w:rPr>
                <w:color w:val="FF0000"/>
              </w:rPr>
              <w:t>E</w:t>
            </w:r>
            <w:r w:rsidRPr="00276041">
              <w:rPr>
                <w:rFonts w:hint="eastAsia"/>
                <w:color w:val="FF0000"/>
              </w:rPr>
              <w:t>DB</w:t>
            </w:r>
          </w:p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 w:rsidRPr="00276041">
              <w:rPr>
                <w:color w:val="FF0000"/>
              </w:rPr>
              <w:t>(</w:t>
            </w:r>
            <w:r w:rsidRPr="00276041">
              <w:rPr>
                <w:rFonts w:hint="eastAsia"/>
                <w:color w:val="FF0000"/>
              </w:rPr>
              <w:t xml:space="preserve"> </w:t>
            </w:r>
            <w:r w:rsidRPr="00276041">
              <w:rPr>
                <w:color w:val="FF0000"/>
              </w:rPr>
              <w:t xml:space="preserve">I </w:t>
            </w:r>
            <w:r w:rsidRPr="00276041">
              <w:rPr>
                <w:rFonts w:hint="eastAsia"/>
                <w:color w:val="FF0000"/>
              </w:rPr>
              <w:t>、</w:t>
            </w:r>
            <w:r w:rsidRPr="00276041">
              <w:rPr>
                <w:color w:val="FF0000"/>
              </w:rPr>
              <w:t>U</w:t>
            </w:r>
            <w:r w:rsidRPr="00276041">
              <w:rPr>
                <w:rFonts w:hint="eastAsia"/>
                <w:color w:val="FF0000"/>
              </w:rPr>
              <w:t>、</w:t>
            </w:r>
            <w:r w:rsidRPr="00276041">
              <w:rPr>
                <w:color w:val="FF0000"/>
              </w:rPr>
              <w:t xml:space="preserve"> D</w:t>
            </w:r>
            <w:r w:rsidRPr="00276041">
              <w:rPr>
                <w:rFonts w:hint="eastAsia"/>
                <w:color w:val="FF0000"/>
              </w:rPr>
              <w:t xml:space="preserve"> </w:t>
            </w:r>
            <w:r w:rsidRPr="00276041">
              <w:rPr>
                <w:color w:val="FF0000"/>
              </w:rPr>
              <w:t>)</w:t>
            </w:r>
          </w:p>
        </w:tc>
      </w:tr>
      <w:tr w:rsidR="000363C4" w:rsidTr="001E01AA">
        <w:tc>
          <w:tcPr>
            <w:tcW w:w="1360" w:type="dxa"/>
          </w:tcPr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>
              <w:rPr>
                <w:rFonts w:hint="eastAsia"/>
                <w:noProof/>
              </w:rPr>
              <w:t>拾得遺失物</w:t>
            </w:r>
            <w:r>
              <w:rPr>
                <w:rFonts w:hint="eastAsia"/>
                <w:noProof/>
                <w:lang w:eastAsia="zh-HK"/>
              </w:rPr>
              <w:t>公告</w:t>
            </w:r>
            <w:r>
              <w:rPr>
                <w:rFonts w:hint="eastAsia"/>
                <w:noProof/>
              </w:rPr>
              <w:t>資料</w:t>
            </w:r>
          </w:p>
        </w:tc>
        <w:tc>
          <w:tcPr>
            <w:tcW w:w="2793" w:type="dxa"/>
          </w:tcPr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>
              <w:rPr>
                <w:noProof/>
              </w:rPr>
              <w:t>OPDT_I_ANNOUNCE</w:t>
            </w:r>
          </w:p>
        </w:tc>
        <w:tc>
          <w:tcPr>
            <w:tcW w:w="1701" w:type="dxa"/>
          </w:tcPr>
          <w:p w:rsidR="000363C4" w:rsidRDefault="000363C4" w:rsidP="000363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2I</w:t>
            </w:r>
            <w:r>
              <w:rPr>
                <w:rFonts w:hint="eastAsia"/>
                <w:color w:val="000000"/>
              </w:rPr>
              <w:t>DB</w:t>
            </w:r>
          </w:p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2E</w:t>
            </w:r>
            <w:r>
              <w:rPr>
                <w:rFonts w:hint="eastAsia"/>
                <w:color w:val="000000"/>
              </w:rPr>
              <w:t>DB</w:t>
            </w:r>
          </w:p>
        </w:tc>
        <w:tc>
          <w:tcPr>
            <w:tcW w:w="2630" w:type="dxa"/>
          </w:tcPr>
          <w:p w:rsidR="000363C4" w:rsidRPr="00276041" w:rsidRDefault="000363C4" w:rsidP="000363C4">
            <w:pPr>
              <w:ind w:left="0"/>
              <w:rPr>
                <w:color w:val="FF0000"/>
              </w:rPr>
            </w:pPr>
            <w:r w:rsidRPr="00276041">
              <w:rPr>
                <w:rFonts w:hint="eastAsia"/>
                <w:color w:val="FF0000"/>
              </w:rPr>
              <w:t>OP</w:t>
            </w:r>
            <w:r>
              <w:rPr>
                <w:color w:val="FF0000"/>
              </w:rPr>
              <w:t>2</w:t>
            </w:r>
            <w:r w:rsidRPr="00276041">
              <w:rPr>
                <w:color w:val="FF0000"/>
              </w:rPr>
              <w:t>I</w:t>
            </w:r>
            <w:r w:rsidRPr="00276041">
              <w:rPr>
                <w:rFonts w:hint="eastAsia"/>
                <w:color w:val="FF0000"/>
              </w:rPr>
              <w:t xml:space="preserve">DB </w:t>
            </w:r>
            <w:r w:rsidRPr="00276041">
              <w:rPr>
                <w:color w:val="FF0000"/>
              </w:rPr>
              <w:t xml:space="preserve"> </w:t>
            </w:r>
            <w:r w:rsidRPr="00276041">
              <w:rPr>
                <w:color w:val="FF0000"/>
              </w:rPr>
              <w:sym w:font="Wingdings" w:char="F0E0"/>
            </w:r>
            <w:r w:rsidRPr="00276041">
              <w:rPr>
                <w:rFonts w:hint="eastAsia"/>
                <w:color w:val="FF0000"/>
              </w:rPr>
              <w:t xml:space="preserve"> </w:t>
            </w:r>
            <w:r w:rsidRPr="00276041">
              <w:rPr>
                <w:color w:val="FF0000"/>
              </w:rPr>
              <w:t xml:space="preserve"> </w:t>
            </w:r>
            <w:r w:rsidRPr="00276041">
              <w:rPr>
                <w:rFonts w:hint="eastAsia"/>
                <w:color w:val="FF0000"/>
              </w:rPr>
              <w:t>OP</w:t>
            </w:r>
            <w:r>
              <w:rPr>
                <w:color w:val="FF0000"/>
              </w:rPr>
              <w:t>2</w:t>
            </w:r>
            <w:r w:rsidRPr="00276041">
              <w:rPr>
                <w:color w:val="FF0000"/>
              </w:rPr>
              <w:t>E</w:t>
            </w:r>
            <w:r w:rsidRPr="00276041">
              <w:rPr>
                <w:rFonts w:hint="eastAsia"/>
                <w:color w:val="FF0000"/>
              </w:rPr>
              <w:t>DB</w:t>
            </w:r>
          </w:p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 w:rsidRPr="00276041">
              <w:rPr>
                <w:color w:val="FF0000"/>
              </w:rPr>
              <w:t>(</w:t>
            </w:r>
            <w:r w:rsidRPr="00276041">
              <w:rPr>
                <w:rFonts w:hint="eastAsia"/>
                <w:color w:val="FF0000"/>
              </w:rPr>
              <w:t xml:space="preserve"> </w:t>
            </w:r>
            <w:r w:rsidRPr="00276041">
              <w:rPr>
                <w:color w:val="FF0000"/>
              </w:rPr>
              <w:t xml:space="preserve">I </w:t>
            </w:r>
            <w:r w:rsidRPr="00276041">
              <w:rPr>
                <w:rFonts w:hint="eastAsia"/>
                <w:color w:val="FF0000"/>
              </w:rPr>
              <w:t>、</w:t>
            </w:r>
            <w:r w:rsidRPr="00276041">
              <w:rPr>
                <w:color w:val="FF0000"/>
              </w:rPr>
              <w:t>U</w:t>
            </w:r>
            <w:r w:rsidRPr="00276041">
              <w:rPr>
                <w:rFonts w:hint="eastAsia"/>
                <w:color w:val="FF0000"/>
              </w:rPr>
              <w:t>、</w:t>
            </w:r>
            <w:r w:rsidRPr="00276041">
              <w:rPr>
                <w:color w:val="FF0000"/>
              </w:rPr>
              <w:t xml:space="preserve"> D</w:t>
            </w:r>
            <w:r w:rsidRPr="00276041">
              <w:rPr>
                <w:rFonts w:hint="eastAsia"/>
                <w:color w:val="FF0000"/>
              </w:rPr>
              <w:t xml:space="preserve"> </w:t>
            </w:r>
            <w:r w:rsidRPr="00276041">
              <w:rPr>
                <w:color w:val="FF0000"/>
              </w:rPr>
              <w:t>)</w:t>
            </w:r>
          </w:p>
        </w:tc>
      </w:tr>
      <w:tr w:rsidR="000363C4" w:rsidTr="001E01AA">
        <w:tc>
          <w:tcPr>
            <w:tcW w:w="1360" w:type="dxa"/>
          </w:tcPr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>
              <w:rPr>
                <w:rFonts w:hint="eastAsia"/>
                <w:noProof/>
                <w:lang w:eastAsia="zh-HK"/>
              </w:rPr>
              <w:t>公告期滿處理</w:t>
            </w:r>
            <w:r>
              <w:rPr>
                <w:rFonts w:hint="eastAsia"/>
                <w:noProof/>
              </w:rPr>
              <w:t>資料</w:t>
            </w:r>
          </w:p>
        </w:tc>
        <w:tc>
          <w:tcPr>
            <w:tcW w:w="2793" w:type="dxa"/>
          </w:tcPr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>
              <w:rPr>
                <w:noProof/>
              </w:rPr>
              <w:t>OPDT_I_AN_DL</w:t>
            </w:r>
          </w:p>
        </w:tc>
        <w:tc>
          <w:tcPr>
            <w:tcW w:w="1701" w:type="dxa"/>
          </w:tcPr>
          <w:p w:rsidR="000363C4" w:rsidRDefault="000363C4" w:rsidP="000363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2I</w:t>
            </w:r>
            <w:r>
              <w:rPr>
                <w:rFonts w:hint="eastAsia"/>
                <w:color w:val="000000"/>
              </w:rPr>
              <w:t>DB</w:t>
            </w:r>
          </w:p>
          <w:p w:rsidR="000363C4" w:rsidRDefault="000363C4" w:rsidP="000363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2E</w:t>
            </w:r>
            <w:r>
              <w:rPr>
                <w:rFonts w:hint="eastAsia"/>
                <w:color w:val="000000"/>
              </w:rPr>
              <w:t>DB</w:t>
            </w:r>
          </w:p>
        </w:tc>
        <w:tc>
          <w:tcPr>
            <w:tcW w:w="2630" w:type="dxa"/>
          </w:tcPr>
          <w:p w:rsidR="000363C4" w:rsidRPr="00276041" w:rsidRDefault="000363C4" w:rsidP="000363C4">
            <w:pPr>
              <w:ind w:left="0"/>
              <w:rPr>
                <w:color w:val="FF0000"/>
              </w:rPr>
            </w:pPr>
            <w:r w:rsidRPr="00276041">
              <w:rPr>
                <w:rFonts w:hint="eastAsia"/>
                <w:color w:val="FF0000"/>
              </w:rPr>
              <w:t>OP</w:t>
            </w:r>
            <w:r>
              <w:rPr>
                <w:color w:val="FF0000"/>
              </w:rPr>
              <w:t>2</w:t>
            </w:r>
            <w:r w:rsidRPr="00276041">
              <w:rPr>
                <w:color w:val="FF0000"/>
              </w:rPr>
              <w:t>I</w:t>
            </w:r>
            <w:r w:rsidRPr="00276041">
              <w:rPr>
                <w:rFonts w:hint="eastAsia"/>
                <w:color w:val="FF0000"/>
              </w:rPr>
              <w:t xml:space="preserve">DB </w:t>
            </w:r>
            <w:r w:rsidRPr="00276041">
              <w:rPr>
                <w:color w:val="FF0000"/>
              </w:rPr>
              <w:t xml:space="preserve"> </w:t>
            </w:r>
            <w:r w:rsidRPr="00276041">
              <w:rPr>
                <w:color w:val="FF0000"/>
              </w:rPr>
              <w:sym w:font="Wingdings" w:char="F0E0"/>
            </w:r>
            <w:r w:rsidRPr="00276041">
              <w:rPr>
                <w:rFonts w:hint="eastAsia"/>
                <w:color w:val="FF0000"/>
              </w:rPr>
              <w:t xml:space="preserve"> </w:t>
            </w:r>
            <w:r w:rsidRPr="00276041">
              <w:rPr>
                <w:color w:val="FF0000"/>
              </w:rPr>
              <w:t xml:space="preserve"> </w:t>
            </w:r>
            <w:r w:rsidRPr="00276041">
              <w:rPr>
                <w:rFonts w:hint="eastAsia"/>
                <w:color w:val="FF0000"/>
              </w:rPr>
              <w:t>OP</w:t>
            </w:r>
            <w:r>
              <w:rPr>
                <w:color w:val="FF0000"/>
              </w:rPr>
              <w:t>2</w:t>
            </w:r>
            <w:r w:rsidRPr="00276041">
              <w:rPr>
                <w:color w:val="FF0000"/>
              </w:rPr>
              <w:t>E</w:t>
            </w:r>
            <w:r w:rsidRPr="00276041">
              <w:rPr>
                <w:rFonts w:hint="eastAsia"/>
                <w:color w:val="FF0000"/>
              </w:rPr>
              <w:t>DB</w:t>
            </w:r>
          </w:p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 w:rsidRPr="00276041">
              <w:rPr>
                <w:color w:val="FF0000"/>
              </w:rPr>
              <w:t>(</w:t>
            </w:r>
            <w:r w:rsidRPr="00276041">
              <w:rPr>
                <w:rFonts w:hint="eastAsia"/>
                <w:color w:val="FF0000"/>
              </w:rPr>
              <w:t xml:space="preserve"> </w:t>
            </w:r>
            <w:r w:rsidRPr="00276041">
              <w:rPr>
                <w:color w:val="FF0000"/>
              </w:rPr>
              <w:t xml:space="preserve">I </w:t>
            </w:r>
            <w:r w:rsidRPr="00276041">
              <w:rPr>
                <w:rFonts w:hint="eastAsia"/>
                <w:color w:val="FF0000"/>
              </w:rPr>
              <w:t>、</w:t>
            </w:r>
            <w:r w:rsidRPr="00276041">
              <w:rPr>
                <w:color w:val="FF0000"/>
              </w:rPr>
              <w:t>U</w:t>
            </w:r>
            <w:r w:rsidRPr="00276041">
              <w:rPr>
                <w:rFonts w:hint="eastAsia"/>
                <w:color w:val="FF0000"/>
              </w:rPr>
              <w:t>、</w:t>
            </w:r>
            <w:r w:rsidRPr="00276041">
              <w:rPr>
                <w:color w:val="FF0000"/>
              </w:rPr>
              <w:t xml:space="preserve"> D</w:t>
            </w:r>
            <w:r w:rsidRPr="00276041">
              <w:rPr>
                <w:rFonts w:hint="eastAsia"/>
                <w:color w:val="FF0000"/>
              </w:rPr>
              <w:t xml:space="preserve"> </w:t>
            </w:r>
            <w:r w:rsidRPr="00276041">
              <w:rPr>
                <w:color w:val="FF0000"/>
              </w:rPr>
              <w:t>)</w:t>
            </w:r>
          </w:p>
        </w:tc>
      </w:tr>
      <w:tr w:rsidR="000363C4" w:rsidRPr="001C0BB2" w:rsidTr="001E01AA">
        <w:tc>
          <w:tcPr>
            <w:tcW w:w="1360" w:type="dxa"/>
          </w:tcPr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 w:rsidRPr="00CF539E">
              <w:rPr>
                <w:rFonts w:hint="eastAsia"/>
                <w:noProof/>
                <w:lang w:val="zh-TW"/>
              </w:rPr>
              <w:t>拾得人領回公告期滿處理</w:t>
            </w:r>
            <w:r>
              <w:rPr>
                <w:rFonts w:hint="eastAsia"/>
                <w:noProof/>
              </w:rPr>
              <w:t>資料</w:t>
            </w:r>
          </w:p>
        </w:tc>
        <w:tc>
          <w:tcPr>
            <w:tcW w:w="2793" w:type="dxa"/>
          </w:tcPr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>
              <w:rPr>
                <w:noProof/>
              </w:rPr>
              <w:t>OPDT_I_PUAN_DL</w:t>
            </w:r>
          </w:p>
        </w:tc>
        <w:tc>
          <w:tcPr>
            <w:tcW w:w="1701" w:type="dxa"/>
          </w:tcPr>
          <w:p w:rsidR="000363C4" w:rsidRDefault="000363C4" w:rsidP="000363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2I</w:t>
            </w:r>
            <w:r>
              <w:rPr>
                <w:rFonts w:hint="eastAsia"/>
                <w:color w:val="000000"/>
              </w:rPr>
              <w:t>DB</w:t>
            </w:r>
          </w:p>
          <w:p w:rsidR="000363C4" w:rsidRDefault="000363C4" w:rsidP="000363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2E</w:t>
            </w:r>
            <w:r>
              <w:rPr>
                <w:rFonts w:hint="eastAsia"/>
                <w:color w:val="000000"/>
              </w:rPr>
              <w:t>DB</w:t>
            </w:r>
          </w:p>
        </w:tc>
        <w:tc>
          <w:tcPr>
            <w:tcW w:w="2630" w:type="dxa"/>
          </w:tcPr>
          <w:p w:rsidR="000363C4" w:rsidRPr="00276041" w:rsidRDefault="000363C4" w:rsidP="000363C4">
            <w:pPr>
              <w:ind w:left="0"/>
              <w:rPr>
                <w:color w:val="FF0000"/>
              </w:rPr>
            </w:pPr>
            <w:r w:rsidRPr="00276041">
              <w:rPr>
                <w:rFonts w:hint="eastAsia"/>
                <w:color w:val="FF0000"/>
              </w:rPr>
              <w:t>OP</w:t>
            </w:r>
            <w:r>
              <w:rPr>
                <w:color w:val="FF0000"/>
              </w:rPr>
              <w:t>2</w:t>
            </w:r>
            <w:r w:rsidRPr="00276041">
              <w:rPr>
                <w:color w:val="FF0000"/>
              </w:rPr>
              <w:t>I</w:t>
            </w:r>
            <w:r w:rsidRPr="00276041">
              <w:rPr>
                <w:rFonts w:hint="eastAsia"/>
                <w:color w:val="FF0000"/>
              </w:rPr>
              <w:t xml:space="preserve">DB </w:t>
            </w:r>
            <w:r w:rsidRPr="00276041">
              <w:rPr>
                <w:color w:val="FF0000"/>
              </w:rPr>
              <w:t xml:space="preserve"> </w:t>
            </w:r>
            <w:r w:rsidRPr="00276041">
              <w:rPr>
                <w:color w:val="FF0000"/>
              </w:rPr>
              <w:sym w:font="Wingdings" w:char="F0E0"/>
            </w:r>
            <w:r w:rsidRPr="00276041">
              <w:rPr>
                <w:rFonts w:hint="eastAsia"/>
                <w:color w:val="FF0000"/>
              </w:rPr>
              <w:t xml:space="preserve"> </w:t>
            </w:r>
            <w:r w:rsidRPr="00276041">
              <w:rPr>
                <w:color w:val="FF0000"/>
              </w:rPr>
              <w:t xml:space="preserve"> </w:t>
            </w:r>
            <w:r w:rsidRPr="00276041">
              <w:rPr>
                <w:rFonts w:hint="eastAsia"/>
                <w:color w:val="FF0000"/>
              </w:rPr>
              <w:t>OP</w:t>
            </w:r>
            <w:r>
              <w:rPr>
                <w:color w:val="FF0000"/>
              </w:rPr>
              <w:t>2</w:t>
            </w:r>
            <w:r w:rsidRPr="00276041">
              <w:rPr>
                <w:color w:val="FF0000"/>
              </w:rPr>
              <w:t>E</w:t>
            </w:r>
            <w:r w:rsidRPr="00276041">
              <w:rPr>
                <w:rFonts w:hint="eastAsia"/>
                <w:color w:val="FF0000"/>
              </w:rPr>
              <w:t>DB</w:t>
            </w:r>
          </w:p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 w:rsidRPr="00276041">
              <w:rPr>
                <w:color w:val="FF0000"/>
              </w:rPr>
              <w:t>(</w:t>
            </w:r>
            <w:r w:rsidRPr="00276041">
              <w:rPr>
                <w:rFonts w:hint="eastAsia"/>
                <w:color w:val="FF0000"/>
              </w:rPr>
              <w:t xml:space="preserve"> </w:t>
            </w:r>
            <w:r w:rsidRPr="00276041">
              <w:rPr>
                <w:color w:val="FF0000"/>
              </w:rPr>
              <w:t xml:space="preserve">I </w:t>
            </w:r>
            <w:r w:rsidRPr="00276041">
              <w:rPr>
                <w:rFonts w:hint="eastAsia"/>
                <w:color w:val="FF0000"/>
              </w:rPr>
              <w:t>、</w:t>
            </w:r>
            <w:r w:rsidRPr="00276041">
              <w:rPr>
                <w:color w:val="FF0000"/>
              </w:rPr>
              <w:t>U</w:t>
            </w:r>
            <w:r w:rsidRPr="00276041">
              <w:rPr>
                <w:rFonts w:hint="eastAsia"/>
                <w:color w:val="FF0000"/>
              </w:rPr>
              <w:t>、</w:t>
            </w:r>
            <w:r w:rsidRPr="00276041">
              <w:rPr>
                <w:color w:val="FF0000"/>
              </w:rPr>
              <w:t xml:space="preserve"> D</w:t>
            </w:r>
            <w:r w:rsidRPr="00276041">
              <w:rPr>
                <w:rFonts w:hint="eastAsia"/>
                <w:color w:val="FF0000"/>
              </w:rPr>
              <w:t xml:space="preserve"> </w:t>
            </w:r>
            <w:r w:rsidRPr="00276041">
              <w:rPr>
                <w:color w:val="FF0000"/>
              </w:rPr>
              <w:t>)</w:t>
            </w:r>
          </w:p>
        </w:tc>
      </w:tr>
      <w:tr w:rsidR="000363C4" w:rsidTr="001E01AA">
        <w:tc>
          <w:tcPr>
            <w:tcW w:w="1360" w:type="dxa"/>
          </w:tcPr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>
              <w:rPr>
                <w:rFonts w:hint="eastAsia"/>
                <w:noProof/>
                <w:lang w:eastAsia="zh-HK"/>
              </w:rPr>
              <w:t>結案</w:t>
            </w:r>
            <w:r>
              <w:rPr>
                <w:rFonts w:hint="eastAsia"/>
                <w:noProof/>
              </w:rPr>
              <w:t>資料</w:t>
            </w:r>
          </w:p>
        </w:tc>
        <w:tc>
          <w:tcPr>
            <w:tcW w:w="2793" w:type="dxa"/>
          </w:tcPr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>
              <w:rPr>
                <w:noProof/>
              </w:rPr>
              <w:t>OPDT_I_FNSH</w:t>
            </w:r>
          </w:p>
        </w:tc>
        <w:tc>
          <w:tcPr>
            <w:tcW w:w="1701" w:type="dxa"/>
          </w:tcPr>
          <w:p w:rsidR="000363C4" w:rsidRDefault="000363C4" w:rsidP="000363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2I</w:t>
            </w:r>
            <w:r>
              <w:rPr>
                <w:rFonts w:hint="eastAsia"/>
                <w:color w:val="000000"/>
              </w:rPr>
              <w:t>DB</w:t>
            </w:r>
          </w:p>
          <w:p w:rsidR="000363C4" w:rsidRDefault="000363C4" w:rsidP="000363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2E</w:t>
            </w:r>
            <w:r>
              <w:rPr>
                <w:rFonts w:hint="eastAsia"/>
                <w:color w:val="000000"/>
              </w:rPr>
              <w:t>DB</w:t>
            </w:r>
          </w:p>
        </w:tc>
        <w:tc>
          <w:tcPr>
            <w:tcW w:w="2630" w:type="dxa"/>
          </w:tcPr>
          <w:p w:rsidR="000363C4" w:rsidRPr="00276041" w:rsidRDefault="000363C4" w:rsidP="000363C4">
            <w:pPr>
              <w:ind w:left="0"/>
              <w:rPr>
                <w:color w:val="FF0000"/>
              </w:rPr>
            </w:pPr>
            <w:r w:rsidRPr="00276041">
              <w:rPr>
                <w:rFonts w:hint="eastAsia"/>
                <w:color w:val="FF0000"/>
              </w:rPr>
              <w:t>OP</w:t>
            </w:r>
            <w:r>
              <w:rPr>
                <w:color w:val="FF0000"/>
              </w:rPr>
              <w:t>2</w:t>
            </w:r>
            <w:r w:rsidRPr="00276041">
              <w:rPr>
                <w:color w:val="FF0000"/>
              </w:rPr>
              <w:t>I</w:t>
            </w:r>
            <w:r w:rsidRPr="00276041">
              <w:rPr>
                <w:rFonts w:hint="eastAsia"/>
                <w:color w:val="FF0000"/>
              </w:rPr>
              <w:t xml:space="preserve">DB </w:t>
            </w:r>
            <w:r w:rsidRPr="00276041">
              <w:rPr>
                <w:color w:val="FF0000"/>
              </w:rPr>
              <w:t xml:space="preserve"> </w:t>
            </w:r>
            <w:r w:rsidRPr="00276041">
              <w:rPr>
                <w:color w:val="FF0000"/>
              </w:rPr>
              <w:sym w:font="Wingdings" w:char="F0E0"/>
            </w:r>
            <w:r w:rsidRPr="00276041">
              <w:rPr>
                <w:rFonts w:hint="eastAsia"/>
                <w:color w:val="FF0000"/>
              </w:rPr>
              <w:t xml:space="preserve"> </w:t>
            </w:r>
            <w:r w:rsidRPr="00276041">
              <w:rPr>
                <w:color w:val="FF0000"/>
              </w:rPr>
              <w:t xml:space="preserve"> </w:t>
            </w:r>
            <w:r w:rsidRPr="00276041">
              <w:rPr>
                <w:rFonts w:hint="eastAsia"/>
                <w:color w:val="FF0000"/>
              </w:rPr>
              <w:t>OP</w:t>
            </w:r>
            <w:r>
              <w:rPr>
                <w:color w:val="FF0000"/>
              </w:rPr>
              <w:t>2</w:t>
            </w:r>
            <w:r w:rsidRPr="00276041">
              <w:rPr>
                <w:color w:val="FF0000"/>
              </w:rPr>
              <w:t>E</w:t>
            </w:r>
            <w:r w:rsidRPr="00276041">
              <w:rPr>
                <w:rFonts w:hint="eastAsia"/>
                <w:color w:val="FF0000"/>
              </w:rPr>
              <w:t>DB</w:t>
            </w:r>
          </w:p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 w:rsidRPr="00276041">
              <w:rPr>
                <w:color w:val="FF0000"/>
              </w:rPr>
              <w:t>(</w:t>
            </w:r>
            <w:r w:rsidRPr="00276041">
              <w:rPr>
                <w:rFonts w:hint="eastAsia"/>
                <w:color w:val="FF0000"/>
              </w:rPr>
              <w:t xml:space="preserve"> </w:t>
            </w:r>
            <w:r w:rsidRPr="00276041">
              <w:rPr>
                <w:color w:val="FF0000"/>
              </w:rPr>
              <w:t xml:space="preserve">I </w:t>
            </w:r>
            <w:r w:rsidRPr="00276041">
              <w:rPr>
                <w:rFonts w:hint="eastAsia"/>
                <w:color w:val="FF0000"/>
              </w:rPr>
              <w:t>、</w:t>
            </w:r>
            <w:r w:rsidRPr="00276041">
              <w:rPr>
                <w:color w:val="FF0000"/>
              </w:rPr>
              <w:t>U</w:t>
            </w:r>
            <w:r w:rsidRPr="00276041">
              <w:rPr>
                <w:rFonts w:hint="eastAsia"/>
                <w:color w:val="FF0000"/>
              </w:rPr>
              <w:t>、</w:t>
            </w:r>
            <w:r w:rsidRPr="00276041">
              <w:rPr>
                <w:color w:val="FF0000"/>
              </w:rPr>
              <w:t xml:space="preserve"> D</w:t>
            </w:r>
            <w:r w:rsidRPr="00276041">
              <w:rPr>
                <w:rFonts w:hint="eastAsia"/>
                <w:color w:val="FF0000"/>
              </w:rPr>
              <w:t xml:space="preserve"> </w:t>
            </w:r>
            <w:r w:rsidRPr="00276041">
              <w:rPr>
                <w:color w:val="FF0000"/>
              </w:rPr>
              <w:t>)</w:t>
            </w:r>
          </w:p>
        </w:tc>
      </w:tr>
      <w:tr w:rsidR="000363C4" w:rsidRPr="001C0BB2" w:rsidTr="001E01AA">
        <w:tc>
          <w:tcPr>
            <w:tcW w:w="1360" w:type="dxa"/>
          </w:tcPr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>
              <w:rPr>
                <w:rFonts w:hint="eastAsia"/>
                <w:noProof/>
                <w:lang w:eastAsia="zh-HK"/>
              </w:rPr>
              <w:t>拾得物相片</w:t>
            </w:r>
            <w:r>
              <w:rPr>
                <w:rFonts w:hint="eastAsia"/>
                <w:noProof/>
              </w:rPr>
              <w:t>資料</w:t>
            </w:r>
          </w:p>
        </w:tc>
        <w:tc>
          <w:tcPr>
            <w:tcW w:w="2793" w:type="dxa"/>
          </w:tcPr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>
              <w:rPr>
                <w:noProof/>
              </w:rPr>
              <w:t>OPDT_I_PHOTO</w:t>
            </w:r>
          </w:p>
        </w:tc>
        <w:tc>
          <w:tcPr>
            <w:tcW w:w="1701" w:type="dxa"/>
          </w:tcPr>
          <w:p w:rsidR="000363C4" w:rsidRDefault="000363C4" w:rsidP="000363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2I</w:t>
            </w:r>
            <w:r>
              <w:rPr>
                <w:rFonts w:hint="eastAsia"/>
                <w:color w:val="000000"/>
              </w:rPr>
              <w:t>DB</w:t>
            </w:r>
          </w:p>
          <w:p w:rsidR="000363C4" w:rsidRDefault="000363C4" w:rsidP="000363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2E</w:t>
            </w:r>
            <w:r>
              <w:rPr>
                <w:rFonts w:hint="eastAsia"/>
                <w:color w:val="000000"/>
              </w:rPr>
              <w:t>DB</w:t>
            </w:r>
          </w:p>
        </w:tc>
        <w:tc>
          <w:tcPr>
            <w:tcW w:w="2630" w:type="dxa"/>
          </w:tcPr>
          <w:p w:rsidR="000363C4" w:rsidRPr="00276041" w:rsidRDefault="000363C4" w:rsidP="000363C4">
            <w:pPr>
              <w:ind w:left="0"/>
              <w:rPr>
                <w:color w:val="FF0000"/>
              </w:rPr>
            </w:pPr>
            <w:r w:rsidRPr="00276041">
              <w:rPr>
                <w:rFonts w:hint="eastAsia"/>
                <w:color w:val="FF0000"/>
              </w:rPr>
              <w:t>OP</w:t>
            </w:r>
            <w:r>
              <w:rPr>
                <w:color w:val="FF0000"/>
              </w:rPr>
              <w:t>2</w:t>
            </w:r>
            <w:r w:rsidRPr="00276041">
              <w:rPr>
                <w:color w:val="FF0000"/>
              </w:rPr>
              <w:t>I</w:t>
            </w:r>
            <w:r w:rsidRPr="00276041">
              <w:rPr>
                <w:rFonts w:hint="eastAsia"/>
                <w:color w:val="FF0000"/>
              </w:rPr>
              <w:t xml:space="preserve">DB </w:t>
            </w:r>
            <w:r w:rsidRPr="00276041">
              <w:rPr>
                <w:color w:val="FF0000"/>
              </w:rPr>
              <w:t xml:space="preserve"> </w:t>
            </w:r>
            <w:r w:rsidRPr="00276041">
              <w:rPr>
                <w:color w:val="FF0000"/>
              </w:rPr>
              <w:sym w:font="Wingdings" w:char="F0E0"/>
            </w:r>
            <w:r w:rsidRPr="00276041">
              <w:rPr>
                <w:rFonts w:hint="eastAsia"/>
                <w:color w:val="FF0000"/>
              </w:rPr>
              <w:t xml:space="preserve"> </w:t>
            </w:r>
            <w:r w:rsidRPr="00276041">
              <w:rPr>
                <w:color w:val="FF0000"/>
              </w:rPr>
              <w:t xml:space="preserve"> </w:t>
            </w:r>
            <w:r w:rsidRPr="00276041">
              <w:rPr>
                <w:rFonts w:hint="eastAsia"/>
                <w:color w:val="FF0000"/>
              </w:rPr>
              <w:t>OP</w:t>
            </w:r>
            <w:r>
              <w:rPr>
                <w:color w:val="FF0000"/>
              </w:rPr>
              <w:t>2</w:t>
            </w:r>
            <w:r w:rsidRPr="00276041">
              <w:rPr>
                <w:color w:val="FF0000"/>
              </w:rPr>
              <w:t>E</w:t>
            </w:r>
            <w:r w:rsidRPr="00276041">
              <w:rPr>
                <w:rFonts w:hint="eastAsia"/>
                <w:color w:val="FF0000"/>
              </w:rPr>
              <w:t>DB</w:t>
            </w:r>
          </w:p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 w:rsidRPr="00276041">
              <w:rPr>
                <w:color w:val="FF0000"/>
              </w:rPr>
              <w:t>(</w:t>
            </w:r>
            <w:r w:rsidRPr="00276041">
              <w:rPr>
                <w:rFonts w:hint="eastAsia"/>
                <w:color w:val="FF0000"/>
              </w:rPr>
              <w:t xml:space="preserve"> </w:t>
            </w:r>
            <w:r w:rsidRPr="00276041">
              <w:rPr>
                <w:color w:val="FF0000"/>
              </w:rPr>
              <w:t xml:space="preserve">I </w:t>
            </w:r>
            <w:r w:rsidRPr="00276041">
              <w:rPr>
                <w:rFonts w:hint="eastAsia"/>
                <w:color w:val="FF0000"/>
              </w:rPr>
              <w:t>、</w:t>
            </w:r>
            <w:r w:rsidRPr="00276041">
              <w:rPr>
                <w:color w:val="FF0000"/>
              </w:rPr>
              <w:t>U</w:t>
            </w:r>
            <w:r w:rsidRPr="00276041">
              <w:rPr>
                <w:rFonts w:hint="eastAsia"/>
                <w:color w:val="FF0000"/>
              </w:rPr>
              <w:t>、</w:t>
            </w:r>
            <w:r w:rsidRPr="00276041">
              <w:rPr>
                <w:color w:val="FF0000"/>
              </w:rPr>
              <w:t xml:space="preserve"> D</w:t>
            </w:r>
            <w:r w:rsidRPr="00276041">
              <w:rPr>
                <w:rFonts w:hint="eastAsia"/>
                <w:color w:val="FF0000"/>
              </w:rPr>
              <w:t xml:space="preserve"> </w:t>
            </w:r>
            <w:r w:rsidRPr="00276041">
              <w:rPr>
                <w:color w:val="FF0000"/>
              </w:rPr>
              <w:t>)</w:t>
            </w:r>
          </w:p>
        </w:tc>
      </w:tr>
      <w:tr w:rsidR="000363C4" w:rsidRPr="001C0BB2" w:rsidTr="001E01AA">
        <w:tc>
          <w:tcPr>
            <w:tcW w:w="1360" w:type="dxa"/>
          </w:tcPr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>
              <w:rPr>
                <w:rFonts w:hint="eastAsia"/>
                <w:noProof/>
                <w:lang w:eastAsia="zh-HK"/>
              </w:rPr>
              <w:t>民眾臨櫃</w:t>
            </w:r>
            <w:r>
              <w:rPr>
                <w:rFonts w:hint="eastAsia"/>
                <w:noProof/>
                <w:lang w:eastAsia="zh-HK"/>
              </w:rPr>
              <w:lastRenderedPageBreak/>
              <w:t>認領資</w:t>
            </w:r>
            <w:r>
              <w:rPr>
                <w:rFonts w:hint="eastAsia"/>
                <w:noProof/>
              </w:rPr>
              <w:t>料</w:t>
            </w:r>
          </w:p>
        </w:tc>
        <w:tc>
          <w:tcPr>
            <w:tcW w:w="2793" w:type="dxa"/>
          </w:tcPr>
          <w:p w:rsidR="000363C4" w:rsidRPr="002948D0" w:rsidRDefault="000363C4" w:rsidP="000363C4">
            <w:pPr>
              <w:ind w:left="0"/>
              <w:rPr>
                <w:color w:val="000000"/>
              </w:rPr>
            </w:pPr>
            <w:r>
              <w:rPr>
                <w:noProof/>
              </w:rPr>
              <w:lastRenderedPageBreak/>
              <w:t>OPDT_I_</w:t>
            </w:r>
            <w:r w:rsidRPr="00CF539E">
              <w:rPr>
                <w:noProof/>
                <w:color w:val="000000"/>
              </w:rPr>
              <w:t>PU_CLAIM</w:t>
            </w:r>
          </w:p>
        </w:tc>
        <w:tc>
          <w:tcPr>
            <w:tcW w:w="1701" w:type="dxa"/>
          </w:tcPr>
          <w:p w:rsidR="000363C4" w:rsidRDefault="000363C4" w:rsidP="000363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2I</w:t>
            </w:r>
            <w:r>
              <w:rPr>
                <w:rFonts w:hint="eastAsia"/>
                <w:color w:val="000000"/>
              </w:rPr>
              <w:t>DB</w:t>
            </w:r>
          </w:p>
        </w:tc>
        <w:tc>
          <w:tcPr>
            <w:tcW w:w="2630" w:type="dxa"/>
          </w:tcPr>
          <w:p w:rsidR="000363C4" w:rsidRPr="002948D0" w:rsidRDefault="000363C4" w:rsidP="000363C4">
            <w:pPr>
              <w:ind w:left="0"/>
              <w:rPr>
                <w:color w:val="000000"/>
              </w:rPr>
            </w:pPr>
          </w:p>
        </w:tc>
      </w:tr>
      <w:tr w:rsidR="001E01AA" w:rsidRPr="001C0BB2" w:rsidTr="001E01AA">
        <w:tc>
          <w:tcPr>
            <w:tcW w:w="1360" w:type="dxa"/>
          </w:tcPr>
          <w:p w:rsidR="001E01AA" w:rsidRPr="002948D0" w:rsidRDefault="001E01AA" w:rsidP="001E01AA">
            <w:pPr>
              <w:ind w:left="0"/>
              <w:rPr>
                <w:color w:val="000000"/>
              </w:rPr>
            </w:pPr>
            <w:r>
              <w:rPr>
                <w:rFonts w:hint="eastAsia"/>
                <w:noProof/>
                <w:lang w:eastAsia="zh-HK"/>
              </w:rPr>
              <w:lastRenderedPageBreak/>
              <w:t>民眾網路認領資</w:t>
            </w:r>
            <w:r>
              <w:rPr>
                <w:rFonts w:hint="eastAsia"/>
                <w:noProof/>
              </w:rPr>
              <w:t>料</w:t>
            </w:r>
          </w:p>
        </w:tc>
        <w:tc>
          <w:tcPr>
            <w:tcW w:w="2793" w:type="dxa"/>
          </w:tcPr>
          <w:p w:rsidR="001E01AA" w:rsidRPr="002948D0" w:rsidRDefault="001E01AA" w:rsidP="001E01AA">
            <w:pPr>
              <w:ind w:left="0"/>
              <w:rPr>
                <w:color w:val="000000"/>
              </w:rPr>
            </w:pPr>
            <w:r>
              <w:rPr>
                <w:noProof/>
              </w:rPr>
              <w:t>OPDT_E_</w:t>
            </w:r>
            <w:r w:rsidRPr="00CF539E">
              <w:rPr>
                <w:noProof/>
                <w:color w:val="000000"/>
              </w:rPr>
              <w:t>NET_CLAIM</w:t>
            </w:r>
          </w:p>
        </w:tc>
        <w:tc>
          <w:tcPr>
            <w:tcW w:w="1701" w:type="dxa"/>
          </w:tcPr>
          <w:p w:rsidR="001E01AA" w:rsidRDefault="001E01AA" w:rsidP="001E01AA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2I</w:t>
            </w:r>
            <w:r>
              <w:rPr>
                <w:rFonts w:hint="eastAsia"/>
                <w:color w:val="000000"/>
              </w:rPr>
              <w:t>DB</w:t>
            </w:r>
          </w:p>
          <w:p w:rsidR="001E01AA" w:rsidRDefault="001E01AA" w:rsidP="001E01AA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2E</w:t>
            </w:r>
            <w:r>
              <w:rPr>
                <w:rFonts w:hint="eastAsia"/>
                <w:color w:val="000000"/>
              </w:rPr>
              <w:t>DB</w:t>
            </w:r>
          </w:p>
        </w:tc>
        <w:tc>
          <w:tcPr>
            <w:tcW w:w="2630" w:type="dxa"/>
          </w:tcPr>
          <w:p w:rsidR="001E01AA" w:rsidRPr="00276041" w:rsidRDefault="001E01AA" w:rsidP="001E01AA">
            <w:pPr>
              <w:ind w:left="0"/>
              <w:rPr>
                <w:color w:val="FF0000"/>
              </w:rPr>
            </w:pPr>
            <w:r w:rsidRPr="00276041">
              <w:rPr>
                <w:rFonts w:hint="eastAsia"/>
                <w:color w:val="FF0000"/>
              </w:rPr>
              <w:t>OP</w:t>
            </w:r>
            <w:r>
              <w:rPr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E</w:t>
            </w:r>
            <w:r w:rsidRPr="00276041">
              <w:rPr>
                <w:rFonts w:hint="eastAsia"/>
                <w:color w:val="FF0000"/>
              </w:rPr>
              <w:t xml:space="preserve">DB </w:t>
            </w:r>
            <w:r w:rsidRPr="00276041">
              <w:rPr>
                <w:color w:val="FF0000"/>
              </w:rPr>
              <w:t xml:space="preserve"> </w:t>
            </w:r>
            <w:r w:rsidRPr="00276041">
              <w:rPr>
                <w:color w:val="FF0000"/>
              </w:rPr>
              <w:sym w:font="Wingdings" w:char="F0E0"/>
            </w:r>
            <w:r w:rsidRPr="00276041">
              <w:rPr>
                <w:rFonts w:hint="eastAsia"/>
                <w:color w:val="FF0000"/>
              </w:rPr>
              <w:t xml:space="preserve"> </w:t>
            </w:r>
            <w:r w:rsidRPr="00276041">
              <w:rPr>
                <w:color w:val="FF0000"/>
              </w:rPr>
              <w:t xml:space="preserve"> </w:t>
            </w:r>
            <w:r w:rsidRPr="00276041">
              <w:rPr>
                <w:rFonts w:hint="eastAsia"/>
                <w:color w:val="FF0000"/>
              </w:rPr>
              <w:t>OP</w:t>
            </w:r>
            <w:r>
              <w:rPr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I</w:t>
            </w:r>
            <w:r w:rsidRPr="00276041">
              <w:rPr>
                <w:rFonts w:hint="eastAsia"/>
                <w:color w:val="FF0000"/>
              </w:rPr>
              <w:t>DB</w:t>
            </w:r>
          </w:p>
          <w:p w:rsidR="001E01AA" w:rsidRDefault="001E01AA" w:rsidP="001E01AA">
            <w:pPr>
              <w:ind w:left="0"/>
              <w:rPr>
                <w:color w:val="FF0000"/>
              </w:rPr>
            </w:pPr>
            <w:r w:rsidRPr="00276041">
              <w:rPr>
                <w:color w:val="FF0000"/>
              </w:rPr>
              <w:t>(</w:t>
            </w:r>
            <w:r w:rsidRPr="00276041">
              <w:rPr>
                <w:rFonts w:hint="eastAsia"/>
                <w:color w:val="FF0000"/>
              </w:rPr>
              <w:t xml:space="preserve"> </w:t>
            </w:r>
            <w:r w:rsidRPr="00276041">
              <w:rPr>
                <w:color w:val="FF0000"/>
              </w:rPr>
              <w:t>I )</w:t>
            </w:r>
          </w:p>
          <w:p w:rsidR="001E01AA" w:rsidRPr="00276041" w:rsidRDefault="001E01AA" w:rsidP="001E01AA">
            <w:pPr>
              <w:ind w:left="0"/>
              <w:rPr>
                <w:color w:val="FF0000"/>
              </w:rPr>
            </w:pPr>
            <w:r w:rsidRPr="00276041">
              <w:rPr>
                <w:rFonts w:hint="eastAsia"/>
                <w:color w:val="FF0000"/>
              </w:rPr>
              <w:t>OP</w:t>
            </w:r>
            <w:r>
              <w:rPr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I</w:t>
            </w:r>
            <w:r w:rsidRPr="00276041">
              <w:rPr>
                <w:rFonts w:hint="eastAsia"/>
                <w:color w:val="FF0000"/>
              </w:rPr>
              <w:t xml:space="preserve">DB </w:t>
            </w:r>
            <w:r w:rsidRPr="00276041">
              <w:rPr>
                <w:color w:val="FF0000"/>
              </w:rPr>
              <w:t xml:space="preserve"> </w:t>
            </w:r>
            <w:r w:rsidRPr="00276041">
              <w:rPr>
                <w:color w:val="FF0000"/>
              </w:rPr>
              <w:sym w:font="Wingdings" w:char="F0E0"/>
            </w:r>
            <w:r w:rsidRPr="00276041">
              <w:rPr>
                <w:rFonts w:hint="eastAsia"/>
                <w:color w:val="FF0000"/>
              </w:rPr>
              <w:t xml:space="preserve"> </w:t>
            </w:r>
            <w:r w:rsidRPr="00276041">
              <w:rPr>
                <w:color w:val="FF0000"/>
              </w:rPr>
              <w:t xml:space="preserve"> </w:t>
            </w:r>
            <w:r w:rsidRPr="00276041">
              <w:rPr>
                <w:rFonts w:hint="eastAsia"/>
                <w:color w:val="FF0000"/>
              </w:rPr>
              <w:t>OP</w:t>
            </w:r>
            <w:r>
              <w:rPr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E</w:t>
            </w:r>
            <w:r w:rsidRPr="00276041">
              <w:rPr>
                <w:rFonts w:hint="eastAsia"/>
                <w:color w:val="FF0000"/>
              </w:rPr>
              <w:t>DB</w:t>
            </w:r>
          </w:p>
          <w:p w:rsidR="001E01AA" w:rsidRPr="002948D0" w:rsidRDefault="001E01AA" w:rsidP="001E01AA">
            <w:pPr>
              <w:ind w:left="0"/>
              <w:rPr>
                <w:color w:val="000000"/>
              </w:rPr>
            </w:pPr>
            <w:r w:rsidRPr="00276041">
              <w:rPr>
                <w:color w:val="FF0000"/>
              </w:rPr>
              <w:t>(U</w:t>
            </w:r>
            <w:r w:rsidRPr="00276041">
              <w:rPr>
                <w:rFonts w:hint="eastAsia"/>
                <w:color w:val="FF0000"/>
              </w:rPr>
              <w:t>、</w:t>
            </w:r>
            <w:r w:rsidRPr="00276041">
              <w:rPr>
                <w:color w:val="FF0000"/>
              </w:rPr>
              <w:t xml:space="preserve"> D)</w:t>
            </w:r>
          </w:p>
        </w:tc>
      </w:tr>
      <w:tr w:rsidR="001E01AA" w:rsidRPr="001C0BB2" w:rsidTr="001E01AA">
        <w:tc>
          <w:tcPr>
            <w:tcW w:w="1360" w:type="dxa"/>
          </w:tcPr>
          <w:p w:rsidR="001E01AA" w:rsidRPr="00112B27" w:rsidRDefault="001E01AA" w:rsidP="001E01AA">
            <w:pPr>
              <w:ind w:left="0"/>
              <w:rPr>
                <w:color w:val="000000"/>
                <w:szCs w:val="24"/>
              </w:rPr>
            </w:pPr>
            <w:r>
              <w:rPr>
                <w:rFonts w:hint="eastAsia"/>
                <w:noProof/>
                <w:lang w:eastAsia="zh-HK"/>
              </w:rPr>
              <w:t>內網</w:t>
            </w:r>
            <w:r>
              <w:rPr>
                <w:rFonts w:hint="eastAsia"/>
                <w:noProof/>
              </w:rPr>
              <w:t>排程記錄檔</w:t>
            </w:r>
          </w:p>
        </w:tc>
        <w:tc>
          <w:tcPr>
            <w:tcW w:w="2793" w:type="dxa"/>
          </w:tcPr>
          <w:p w:rsidR="001E01AA" w:rsidRDefault="001E01AA" w:rsidP="001E01AA">
            <w:pPr>
              <w:ind w:left="0"/>
              <w:rPr>
                <w:color w:val="000000"/>
              </w:rPr>
            </w:pPr>
            <w:r>
              <w:rPr>
                <w:noProof/>
              </w:rPr>
              <w:t>OPDT_I_SCHDL_LOG</w:t>
            </w:r>
          </w:p>
        </w:tc>
        <w:tc>
          <w:tcPr>
            <w:tcW w:w="1701" w:type="dxa"/>
          </w:tcPr>
          <w:p w:rsidR="001E01AA" w:rsidRDefault="001E01AA" w:rsidP="001E01AA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2I</w:t>
            </w:r>
            <w:r>
              <w:rPr>
                <w:rFonts w:hint="eastAsia"/>
                <w:color w:val="000000"/>
              </w:rPr>
              <w:t>DB</w:t>
            </w:r>
          </w:p>
          <w:p w:rsidR="001E01AA" w:rsidRDefault="001E01AA" w:rsidP="001E01AA">
            <w:pPr>
              <w:ind w:left="0"/>
              <w:rPr>
                <w:color w:val="000000"/>
              </w:rPr>
            </w:pPr>
          </w:p>
        </w:tc>
        <w:tc>
          <w:tcPr>
            <w:tcW w:w="2630" w:type="dxa"/>
          </w:tcPr>
          <w:p w:rsidR="001E01AA" w:rsidRDefault="001E01AA" w:rsidP="001E01AA">
            <w:pPr>
              <w:ind w:left="0"/>
              <w:rPr>
                <w:color w:val="000000"/>
              </w:rPr>
            </w:pPr>
          </w:p>
        </w:tc>
      </w:tr>
      <w:tr w:rsidR="001E01AA" w:rsidRPr="001C0BB2" w:rsidTr="001E01AA">
        <w:tc>
          <w:tcPr>
            <w:tcW w:w="1360" w:type="dxa"/>
          </w:tcPr>
          <w:p w:rsidR="001E01AA" w:rsidRDefault="001E01AA" w:rsidP="001E01AA">
            <w:pPr>
              <w:ind w:left="0"/>
              <w:rPr>
                <w:color w:val="000000"/>
              </w:rPr>
            </w:pPr>
            <w:r>
              <w:rPr>
                <w:rFonts w:hint="eastAsia"/>
                <w:noProof/>
                <w:lang w:eastAsia="zh-HK"/>
              </w:rPr>
              <w:t>外網</w:t>
            </w:r>
            <w:r>
              <w:rPr>
                <w:rFonts w:hint="eastAsia"/>
                <w:noProof/>
              </w:rPr>
              <w:t>排程記錄檔</w:t>
            </w:r>
          </w:p>
        </w:tc>
        <w:tc>
          <w:tcPr>
            <w:tcW w:w="2793" w:type="dxa"/>
          </w:tcPr>
          <w:p w:rsidR="001E01AA" w:rsidRDefault="001E01AA" w:rsidP="001E01AA">
            <w:pPr>
              <w:ind w:left="0"/>
              <w:rPr>
                <w:color w:val="000000"/>
              </w:rPr>
            </w:pPr>
            <w:r>
              <w:rPr>
                <w:noProof/>
              </w:rPr>
              <w:t>OPDT_E_SCHDL_LOG</w:t>
            </w:r>
          </w:p>
        </w:tc>
        <w:tc>
          <w:tcPr>
            <w:tcW w:w="1701" w:type="dxa"/>
          </w:tcPr>
          <w:p w:rsidR="001E01AA" w:rsidRDefault="001E01AA" w:rsidP="001E01AA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2I</w:t>
            </w:r>
            <w:r>
              <w:rPr>
                <w:rFonts w:hint="eastAsia"/>
                <w:color w:val="000000"/>
              </w:rPr>
              <w:t>DB</w:t>
            </w:r>
          </w:p>
          <w:p w:rsidR="001E01AA" w:rsidRDefault="001E01AA" w:rsidP="001E01AA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2E</w:t>
            </w:r>
            <w:r>
              <w:rPr>
                <w:rFonts w:hint="eastAsia"/>
                <w:color w:val="000000"/>
              </w:rPr>
              <w:t>DB</w:t>
            </w:r>
          </w:p>
        </w:tc>
        <w:tc>
          <w:tcPr>
            <w:tcW w:w="2630" w:type="dxa"/>
          </w:tcPr>
          <w:p w:rsidR="001E01AA" w:rsidRPr="00276041" w:rsidRDefault="001E01AA" w:rsidP="001E01AA">
            <w:pPr>
              <w:ind w:left="0"/>
              <w:rPr>
                <w:color w:val="FF0000"/>
              </w:rPr>
            </w:pPr>
            <w:r w:rsidRPr="00276041">
              <w:rPr>
                <w:rFonts w:hint="eastAsia"/>
                <w:color w:val="FF0000"/>
              </w:rPr>
              <w:t>OP</w:t>
            </w:r>
            <w:r>
              <w:rPr>
                <w:color w:val="FF0000"/>
              </w:rPr>
              <w:t>2ED</w:t>
            </w:r>
            <w:r w:rsidRPr="00276041">
              <w:rPr>
                <w:rFonts w:hint="eastAsia"/>
                <w:color w:val="FF0000"/>
              </w:rPr>
              <w:t xml:space="preserve">B </w:t>
            </w:r>
            <w:r w:rsidRPr="00276041">
              <w:rPr>
                <w:color w:val="FF0000"/>
              </w:rPr>
              <w:t xml:space="preserve"> </w:t>
            </w:r>
            <w:r w:rsidRPr="00276041">
              <w:rPr>
                <w:color w:val="FF0000"/>
              </w:rPr>
              <w:sym w:font="Wingdings" w:char="F0E0"/>
            </w:r>
            <w:r w:rsidRPr="00276041">
              <w:rPr>
                <w:rFonts w:hint="eastAsia"/>
                <w:color w:val="FF0000"/>
              </w:rPr>
              <w:t xml:space="preserve"> </w:t>
            </w:r>
            <w:r w:rsidRPr="00276041">
              <w:rPr>
                <w:color w:val="FF0000"/>
              </w:rPr>
              <w:t xml:space="preserve"> </w:t>
            </w:r>
            <w:r w:rsidRPr="00276041">
              <w:rPr>
                <w:rFonts w:hint="eastAsia"/>
                <w:color w:val="FF0000"/>
              </w:rPr>
              <w:t>OP</w:t>
            </w:r>
            <w:r>
              <w:rPr>
                <w:color w:val="FF0000"/>
              </w:rPr>
              <w:t>2I</w:t>
            </w:r>
            <w:r w:rsidRPr="00276041">
              <w:rPr>
                <w:rFonts w:hint="eastAsia"/>
                <w:color w:val="FF0000"/>
              </w:rPr>
              <w:t>DB</w:t>
            </w:r>
          </w:p>
          <w:p w:rsidR="001E01AA" w:rsidRDefault="001E01AA" w:rsidP="001E01AA">
            <w:pPr>
              <w:ind w:left="0"/>
              <w:rPr>
                <w:color w:val="000000"/>
              </w:rPr>
            </w:pPr>
            <w:r w:rsidRPr="00276041">
              <w:rPr>
                <w:color w:val="FF0000"/>
              </w:rPr>
              <w:t>(</w:t>
            </w:r>
            <w:r w:rsidRPr="00276041">
              <w:rPr>
                <w:rFonts w:hint="eastAsia"/>
                <w:color w:val="FF0000"/>
              </w:rPr>
              <w:t xml:space="preserve"> </w:t>
            </w:r>
            <w:r w:rsidRPr="00276041">
              <w:rPr>
                <w:color w:val="FF0000"/>
              </w:rPr>
              <w:t xml:space="preserve">I </w:t>
            </w:r>
            <w:r w:rsidRPr="00276041">
              <w:rPr>
                <w:rFonts w:hint="eastAsia"/>
                <w:color w:val="FF0000"/>
              </w:rPr>
              <w:t>、</w:t>
            </w:r>
            <w:r w:rsidRPr="00276041">
              <w:rPr>
                <w:color w:val="FF0000"/>
              </w:rPr>
              <w:t>U</w:t>
            </w:r>
            <w:r w:rsidRPr="00276041">
              <w:rPr>
                <w:rFonts w:hint="eastAsia"/>
                <w:color w:val="FF0000"/>
              </w:rPr>
              <w:t>、</w:t>
            </w:r>
            <w:r w:rsidRPr="00276041">
              <w:rPr>
                <w:color w:val="FF0000"/>
              </w:rPr>
              <w:t xml:space="preserve"> D</w:t>
            </w:r>
            <w:r w:rsidRPr="00276041">
              <w:rPr>
                <w:rFonts w:hint="eastAsia"/>
                <w:color w:val="FF0000"/>
              </w:rPr>
              <w:t xml:space="preserve"> </w:t>
            </w:r>
            <w:r w:rsidRPr="00276041">
              <w:rPr>
                <w:color w:val="FF0000"/>
              </w:rPr>
              <w:t>)</w:t>
            </w:r>
          </w:p>
        </w:tc>
      </w:tr>
      <w:tr w:rsidR="001E01AA" w:rsidRPr="001C0BB2" w:rsidTr="001E01AA">
        <w:tc>
          <w:tcPr>
            <w:tcW w:w="1360" w:type="dxa"/>
          </w:tcPr>
          <w:p w:rsidR="001E01AA" w:rsidRPr="00F7256F" w:rsidRDefault="001E01AA" w:rsidP="001E01AA">
            <w:pPr>
              <w:ind w:left="0"/>
              <w:rPr>
                <w:noProof/>
                <w:color w:val="000000"/>
              </w:rPr>
            </w:pPr>
            <w:r>
              <w:rPr>
                <w:rFonts w:hint="eastAsia"/>
                <w:noProof/>
              </w:rPr>
              <w:t>外網查詢統計次數資料</w:t>
            </w:r>
          </w:p>
        </w:tc>
        <w:tc>
          <w:tcPr>
            <w:tcW w:w="2793" w:type="dxa"/>
          </w:tcPr>
          <w:p w:rsidR="001E01AA" w:rsidRPr="00F7256F" w:rsidRDefault="001E01AA" w:rsidP="001E01AA">
            <w:pPr>
              <w:ind w:left="0"/>
              <w:rPr>
                <w:noProof/>
                <w:color w:val="000000"/>
              </w:rPr>
            </w:pPr>
            <w:r>
              <w:rPr>
                <w:noProof/>
              </w:rPr>
              <w:t>OPDT_E_QUERYTM</w:t>
            </w:r>
          </w:p>
        </w:tc>
        <w:tc>
          <w:tcPr>
            <w:tcW w:w="1701" w:type="dxa"/>
          </w:tcPr>
          <w:p w:rsidR="001E01AA" w:rsidRDefault="001E01AA" w:rsidP="001E01AA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2I</w:t>
            </w:r>
            <w:r>
              <w:rPr>
                <w:rFonts w:hint="eastAsia"/>
                <w:color w:val="000000"/>
              </w:rPr>
              <w:t>DB</w:t>
            </w:r>
          </w:p>
          <w:p w:rsidR="001E01AA" w:rsidRDefault="001E01AA" w:rsidP="001E01AA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2E</w:t>
            </w:r>
            <w:r>
              <w:rPr>
                <w:rFonts w:hint="eastAsia"/>
                <w:color w:val="000000"/>
              </w:rPr>
              <w:t>DB</w:t>
            </w:r>
          </w:p>
        </w:tc>
        <w:tc>
          <w:tcPr>
            <w:tcW w:w="2630" w:type="dxa"/>
          </w:tcPr>
          <w:p w:rsidR="001E01AA" w:rsidRPr="00276041" w:rsidRDefault="001E01AA" w:rsidP="001E01AA">
            <w:pPr>
              <w:ind w:left="0"/>
              <w:rPr>
                <w:color w:val="FF0000"/>
              </w:rPr>
            </w:pPr>
            <w:r w:rsidRPr="00276041">
              <w:rPr>
                <w:rFonts w:hint="eastAsia"/>
                <w:color w:val="FF0000"/>
              </w:rPr>
              <w:t>OP</w:t>
            </w:r>
            <w:r>
              <w:rPr>
                <w:color w:val="FF0000"/>
              </w:rPr>
              <w:t>2ED</w:t>
            </w:r>
            <w:r w:rsidRPr="00276041">
              <w:rPr>
                <w:rFonts w:hint="eastAsia"/>
                <w:color w:val="FF0000"/>
              </w:rPr>
              <w:t xml:space="preserve">B </w:t>
            </w:r>
            <w:r w:rsidRPr="00276041">
              <w:rPr>
                <w:color w:val="FF0000"/>
              </w:rPr>
              <w:t xml:space="preserve"> </w:t>
            </w:r>
            <w:r w:rsidRPr="00276041">
              <w:rPr>
                <w:color w:val="FF0000"/>
              </w:rPr>
              <w:sym w:font="Wingdings" w:char="F0E0"/>
            </w:r>
            <w:r w:rsidRPr="00276041">
              <w:rPr>
                <w:rFonts w:hint="eastAsia"/>
                <w:color w:val="FF0000"/>
              </w:rPr>
              <w:t xml:space="preserve"> </w:t>
            </w:r>
            <w:r w:rsidRPr="00276041">
              <w:rPr>
                <w:color w:val="FF0000"/>
              </w:rPr>
              <w:t xml:space="preserve"> </w:t>
            </w:r>
            <w:r w:rsidRPr="00276041">
              <w:rPr>
                <w:rFonts w:hint="eastAsia"/>
                <w:color w:val="FF0000"/>
              </w:rPr>
              <w:t>OP</w:t>
            </w:r>
            <w:r>
              <w:rPr>
                <w:color w:val="FF0000"/>
              </w:rPr>
              <w:t>2I</w:t>
            </w:r>
            <w:r w:rsidRPr="00276041">
              <w:rPr>
                <w:rFonts w:hint="eastAsia"/>
                <w:color w:val="FF0000"/>
              </w:rPr>
              <w:t>DB</w:t>
            </w:r>
          </w:p>
          <w:p w:rsidR="001E01AA" w:rsidRDefault="001E01AA" w:rsidP="001E01AA">
            <w:pPr>
              <w:ind w:left="0"/>
              <w:rPr>
                <w:color w:val="000000"/>
              </w:rPr>
            </w:pPr>
            <w:r w:rsidRPr="00276041">
              <w:rPr>
                <w:color w:val="FF0000"/>
              </w:rPr>
              <w:t>(</w:t>
            </w:r>
            <w:r w:rsidRPr="00276041">
              <w:rPr>
                <w:rFonts w:hint="eastAsia"/>
                <w:color w:val="FF0000"/>
              </w:rPr>
              <w:t xml:space="preserve"> </w:t>
            </w:r>
            <w:r w:rsidRPr="00276041">
              <w:rPr>
                <w:color w:val="FF0000"/>
              </w:rPr>
              <w:t xml:space="preserve">I </w:t>
            </w:r>
            <w:r w:rsidRPr="00276041">
              <w:rPr>
                <w:rFonts w:hint="eastAsia"/>
                <w:color w:val="FF0000"/>
              </w:rPr>
              <w:t>、</w:t>
            </w:r>
            <w:r w:rsidRPr="00276041">
              <w:rPr>
                <w:color w:val="FF0000"/>
              </w:rPr>
              <w:t>U</w:t>
            </w:r>
            <w:r w:rsidRPr="00276041">
              <w:rPr>
                <w:rFonts w:hint="eastAsia"/>
                <w:color w:val="FF0000"/>
              </w:rPr>
              <w:t>、</w:t>
            </w:r>
            <w:r w:rsidRPr="00276041">
              <w:rPr>
                <w:color w:val="FF0000"/>
              </w:rPr>
              <w:t xml:space="preserve"> D</w:t>
            </w:r>
            <w:r w:rsidRPr="00276041">
              <w:rPr>
                <w:rFonts w:hint="eastAsia"/>
                <w:color w:val="FF0000"/>
              </w:rPr>
              <w:t xml:space="preserve"> </w:t>
            </w:r>
            <w:r w:rsidRPr="00276041">
              <w:rPr>
                <w:color w:val="FF0000"/>
              </w:rPr>
              <w:t>)</w:t>
            </w:r>
          </w:p>
        </w:tc>
      </w:tr>
      <w:tr w:rsidR="001E01AA" w:rsidRPr="001C0BB2" w:rsidTr="001E01AA">
        <w:tc>
          <w:tcPr>
            <w:tcW w:w="1360" w:type="dxa"/>
          </w:tcPr>
          <w:p w:rsidR="001E01AA" w:rsidRDefault="001E01AA" w:rsidP="001E01AA">
            <w:pPr>
              <w:ind w:left="0"/>
              <w:rPr>
                <w:color w:val="000000"/>
              </w:rPr>
            </w:pPr>
            <w:r w:rsidRPr="00CF539E">
              <w:rPr>
                <w:rFonts w:hint="eastAsia"/>
                <w:noProof/>
                <w:color w:val="000000"/>
                <w:lang w:eastAsia="zh-HK"/>
              </w:rPr>
              <w:t>公文文號</w:t>
            </w:r>
            <w:r>
              <w:rPr>
                <w:rFonts w:hint="eastAsia"/>
                <w:noProof/>
              </w:rPr>
              <w:t>取號檔</w:t>
            </w:r>
          </w:p>
        </w:tc>
        <w:tc>
          <w:tcPr>
            <w:tcW w:w="2793" w:type="dxa"/>
          </w:tcPr>
          <w:p w:rsidR="001E01AA" w:rsidRPr="00350E63" w:rsidRDefault="001E01AA" w:rsidP="001E01AA">
            <w:pPr>
              <w:ind w:left="0"/>
              <w:rPr>
                <w:color w:val="000000"/>
              </w:rPr>
            </w:pPr>
            <w:r>
              <w:rPr>
                <w:noProof/>
              </w:rPr>
              <w:t>OPDT_GET_</w:t>
            </w:r>
            <w:r w:rsidRPr="00CF539E">
              <w:rPr>
                <w:noProof/>
                <w:color w:val="000000"/>
              </w:rPr>
              <w:t>AN_DOCNO</w:t>
            </w:r>
          </w:p>
        </w:tc>
        <w:tc>
          <w:tcPr>
            <w:tcW w:w="1701" w:type="dxa"/>
          </w:tcPr>
          <w:p w:rsidR="001E01AA" w:rsidRDefault="001E01AA" w:rsidP="001E01AA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2I</w:t>
            </w:r>
            <w:r>
              <w:rPr>
                <w:rFonts w:hint="eastAsia"/>
                <w:color w:val="000000"/>
              </w:rPr>
              <w:t>DB</w:t>
            </w:r>
          </w:p>
          <w:p w:rsidR="001E01AA" w:rsidRDefault="001E01AA" w:rsidP="001E01AA">
            <w:pPr>
              <w:ind w:left="0"/>
              <w:rPr>
                <w:color w:val="000000"/>
              </w:rPr>
            </w:pPr>
          </w:p>
        </w:tc>
        <w:tc>
          <w:tcPr>
            <w:tcW w:w="2630" w:type="dxa"/>
          </w:tcPr>
          <w:p w:rsidR="001E01AA" w:rsidRDefault="001E01AA" w:rsidP="001E01AA">
            <w:pPr>
              <w:ind w:left="0"/>
              <w:rPr>
                <w:color w:val="000000"/>
              </w:rPr>
            </w:pPr>
          </w:p>
        </w:tc>
      </w:tr>
      <w:tr w:rsidR="007A1D68" w:rsidRPr="001C0BB2" w:rsidTr="001E01AA">
        <w:tc>
          <w:tcPr>
            <w:tcW w:w="1360" w:type="dxa"/>
          </w:tcPr>
          <w:p w:rsidR="007A1D68" w:rsidRDefault="00633DCD" w:rsidP="007A1D68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發文字參數維護檔</w:t>
            </w:r>
          </w:p>
        </w:tc>
        <w:tc>
          <w:tcPr>
            <w:tcW w:w="2793" w:type="dxa"/>
          </w:tcPr>
          <w:p w:rsidR="007A1D68" w:rsidRDefault="00633DCD" w:rsidP="007A1D68">
            <w:pPr>
              <w:ind w:left="0"/>
              <w:rPr>
                <w:color w:val="000000"/>
              </w:rPr>
            </w:pPr>
            <w:r>
              <w:rPr>
                <w:noProof/>
              </w:rPr>
              <w:t>OPDT_DOC_WD_PARA</w:t>
            </w:r>
          </w:p>
        </w:tc>
        <w:tc>
          <w:tcPr>
            <w:tcW w:w="1701" w:type="dxa"/>
          </w:tcPr>
          <w:p w:rsidR="007A1D68" w:rsidRDefault="00633DCD" w:rsidP="007A1D68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2I</w:t>
            </w:r>
            <w:r>
              <w:rPr>
                <w:rFonts w:hint="eastAsia"/>
                <w:color w:val="000000"/>
              </w:rPr>
              <w:t>DB</w:t>
            </w:r>
          </w:p>
        </w:tc>
        <w:tc>
          <w:tcPr>
            <w:tcW w:w="2630" w:type="dxa"/>
          </w:tcPr>
          <w:p w:rsidR="007A1D68" w:rsidRDefault="007A1D68" w:rsidP="007A1D68">
            <w:pPr>
              <w:ind w:left="0"/>
              <w:rPr>
                <w:color w:val="000000"/>
              </w:rPr>
            </w:pPr>
          </w:p>
        </w:tc>
      </w:tr>
      <w:tr w:rsidR="007A1D68" w:rsidRPr="001C0BB2" w:rsidTr="001E01AA">
        <w:tc>
          <w:tcPr>
            <w:tcW w:w="1360" w:type="dxa"/>
          </w:tcPr>
          <w:p w:rsidR="007A1D68" w:rsidRPr="0052322F" w:rsidRDefault="00B1282D" w:rsidP="007A1D68">
            <w:pPr>
              <w:ind w:left="0"/>
              <w:rPr>
                <w:strike/>
                <w:color w:val="000000"/>
                <w:szCs w:val="24"/>
              </w:rPr>
            </w:pPr>
            <w:r>
              <w:rPr>
                <w:rFonts w:hint="eastAsia"/>
                <w:noProof/>
              </w:rPr>
              <w:t>系統</w:t>
            </w:r>
            <w:r w:rsidRPr="0067613C">
              <w:rPr>
                <w:rFonts w:hint="eastAsia"/>
                <w:noProof/>
                <w:lang w:val="zh-TW"/>
              </w:rPr>
              <w:t>功能</w:t>
            </w:r>
            <w:r>
              <w:rPr>
                <w:rFonts w:hint="eastAsia"/>
                <w:noProof/>
              </w:rPr>
              <w:t>資料檔</w:t>
            </w:r>
          </w:p>
        </w:tc>
        <w:tc>
          <w:tcPr>
            <w:tcW w:w="2793" w:type="dxa"/>
          </w:tcPr>
          <w:p w:rsidR="007A1D68" w:rsidRPr="0052322F" w:rsidRDefault="00B1282D" w:rsidP="007A1D68">
            <w:pPr>
              <w:ind w:left="0"/>
              <w:rPr>
                <w:strike/>
                <w:color w:val="000000"/>
                <w:szCs w:val="24"/>
              </w:rPr>
            </w:pPr>
            <w:r>
              <w:rPr>
                <w:noProof/>
              </w:rPr>
              <w:t>OPDT_FUNC</w:t>
            </w:r>
          </w:p>
        </w:tc>
        <w:tc>
          <w:tcPr>
            <w:tcW w:w="1701" w:type="dxa"/>
          </w:tcPr>
          <w:p w:rsidR="007A1D68" w:rsidRDefault="00B1282D" w:rsidP="007A1D68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2I</w:t>
            </w:r>
            <w:r>
              <w:rPr>
                <w:rFonts w:hint="eastAsia"/>
                <w:color w:val="000000"/>
              </w:rPr>
              <w:t>DB</w:t>
            </w:r>
          </w:p>
        </w:tc>
        <w:tc>
          <w:tcPr>
            <w:tcW w:w="2630" w:type="dxa"/>
          </w:tcPr>
          <w:p w:rsidR="007A1D68" w:rsidRPr="0052322F" w:rsidRDefault="007A1D68" w:rsidP="007A1D68">
            <w:pPr>
              <w:ind w:left="0"/>
              <w:rPr>
                <w:strike/>
                <w:color w:val="000000"/>
                <w:szCs w:val="24"/>
              </w:rPr>
            </w:pPr>
          </w:p>
        </w:tc>
      </w:tr>
      <w:tr w:rsidR="007A1D68" w:rsidRPr="001C0BB2" w:rsidTr="001E01AA">
        <w:tc>
          <w:tcPr>
            <w:tcW w:w="1360" w:type="dxa"/>
          </w:tcPr>
          <w:p w:rsidR="007A1D68" w:rsidRDefault="00B1282D" w:rsidP="007A1D68">
            <w:pPr>
              <w:ind w:left="0"/>
              <w:rPr>
                <w:color w:val="000000"/>
              </w:rPr>
            </w:pPr>
            <w:r>
              <w:rPr>
                <w:rFonts w:hint="eastAsia"/>
                <w:noProof/>
              </w:rPr>
              <w:t>角色資料檔</w:t>
            </w:r>
          </w:p>
        </w:tc>
        <w:tc>
          <w:tcPr>
            <w:tcW w:w="2793" w:type="dxa"/>
          </w:tcPr>
          <w:p w:rsidR="007A1D68" w:rsidRPr="00E053FD" w:rsidRDefault="00B1282D" w:rsidP="007A1D68">
            <w:pPr>
              <w:ind w:left="0"/>
              <w:rPr>
                <w:b/>
                <w:color w:val="000000"/>
              </w:rPr>
            </w:pPr>
            <w:r>
              <w:rPr>
                <w:noProof/>
              </w:rPr>
              <w:t>OPDT_ROLE</w:t>
            </w:r>
          </w:p>
        </w:tc>
        <w:tc>
          <w:tcPr>
            <w:tcW w:w="1701" w:type="dxa"/>
          </w:tcPr>
          <w:p w:rsidR="007A1D68" w:rsidRDefault="00B1282D" w:rsidP="007A1D68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2I</w:t>
            </w:r>
            <w:r>
              <w:rPr>
                <w:rFonts w:hint="eastAsia"/>
                <w:color w:val="000000"/>
              </w:rPr>
              <w:t>DB</w:t>
            </w:r>
          </w:p>
        </w:tc>
        <w:tc>
          <w:tcPr>
            <w:tcW w:w="2630" w:type="dxa"/>
          </w:tcPr>
          <w:p w:rsidR="007A1D68" w:rsidRPr="002F52E0" w:rsidRDefault="007A1D68" w:rsidP="007A1D68">
            <w:pPr>
              <w:ind w:left="0"/>
              <w:rPr>
                <w:noProof/>
                <w:color w:val="000000"/>
              </w:rPr>
            </w:pPr>
          </w:p>
        </w:tc>
      </w:tr>
      <w:tr w:rsidR="007A1D68" w:rsidRPr="001C0BB2" w:rsidTr="001E01AA">
        <w:tc>
          <w:tcPr>
            <w:tcW w:w="1360" w:type="dxa"/>
          </w:tcPr>
          <w:p w:rsidR="007A1D68" w:rsidRDefault="00B1282D" w:rsidP="007A1D68">
            <w:pPr>
              <w:ind w:left="0"/>
              <w:rPr>
                <w:noProof/>
              </w:rPr>
            </w:pPr>
            <w:r>
              <w:rPr>
                <w:rFonts w:hint="eastAsia"/>
                <w:noProof/>
              </w:rPr>
              <w:t>系統</w:t>
            </w:r>
            <w:r w:rsidRPr="0067613C">
              <w:rPr>
                <w:rFonts w:hint="eastAsia"/>
                <w:noProof/>
                <w:lang w:val="zh-TW"/>
              </w:rPr>
              <w:t>功能角色</w:t>
            </w:r>
            <w:r>
              <w:rPr>
                <w:rFonts w:hint="eastAsia"/>
                <w:noProof/>
              </w:rPr>
              <w:t>資料檔</w:t>
            </w:r>
          </w:p>
        </w:tc>
        <w:tc>
          <w:tcPr>
            <w:tcW w:w="2793" w:type="dxa"/>
          </w:tcPr>
          <w:p w:rsidR="007A1D68" w:rsidRPr="006167BE" w:rsidRDefault="00B1282D" w:rsidP="007A1D68">
            <w:pPr>
              <w:ind w:left="0"/>
              <w:rPr>
                <w:noProof/>
              </w:rPr>
            </w:pPr>
            <w:r>
              <w:rPr>
                <w:noProof/>
              </w:rPr>
              <w:t>OPDT_FUNC_ROLE</w:t>
            </w:r>
          </w:p>
        </w:tc>
        <w:tc>
          <w:tcPr>
            <w:tcW w:w="1701" w:type="dxa"/>
          </w:tcPr>
          <w:p w:rsidR="007A1D68" w:rsidRDefault="00B1282D" w:rsidP="007A1D68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2I</w:t>
            </w:r>
            <w:r>
              <w:rPr>
                <w:rFonts w:hint="eastAsia"/>
                <w:color w:val="000000"/>
              </w:rPr>
              <w:t>DB</w:t>
            </w:r>
          </w:p>
        </w:tc>
        <w:tc>
          <w:tcPr>
            <w:tcW w:w="2630" w:type="dxa"/>
          </w:tcPr>
          <w:p w:rsidR="007A1D68" w:rsidRDefault="007A1D68" w:rsidP="007A1D68">
            <w:pPr>
              <w:ind w:left="0"/>
              <w:rPr>
                <w:color w:val="000000"/>
              </w:rPr>
            </w:pPr>
          </w:p>
        </w:tc>
      </w:tr>
      <w:tr w:rsidR="007A1D68" w:rsidRPr="001C0BB2" w:rsidTr="001E01AA">
        <w:tc>
          <w:tcPr>
            <w:tcW w:w="1360" w:type="dxa"/>
          </w:tcPr>
          <w:p w:rsidR="007A1D68" w:rsidRDefault="00565C79" w:rsidP="007A1D68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電子郵件參數維護檔</w:t>
            </w:r>
          </w:p>
        </w:tc>
        <w:tc>
          <w:tcPr>
            <w:tcW w:w="2793" w:type="dxa"/>
          </w:tcPr>
          <w:p w:rsidR="007A1D68" w:rsidRDefault="00565C79" w:rsidP="007A1D68">
            <w:pPr>
              <w:ind w:left="0"/>
              <w:rPr>
                <w:color w:val="000000"/>
              </w:rPr>
            </w:pPr>
            <w:r>
              <w:t>OP</w:t>
            </w:r>
            <w:r w:rsidRPr="004E2A71">
              <w:rPr>
                <w:rFonts w:hint="eastAsia"/>
              </w:rPr>
              <w:t>DT_</w:t>
            </w:r>
            <w:r>
              <w:rPr>
                <w:rFonts w:hint="eastAsia"/>
              </w:rPr>
              <w:t>MAIL_PARA</w:t>
            </w:r>
          </w:p>
        </w:tc>
        <w:tc>
          <w:tcPr>
            <w:tcW w:w="1701" w:type="dxa"/>
          </w:tcPr>
          <w:p w:rsidR="007A1D68" w:rsidRDefault="00565C79" w:rsidP="007A1D68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2I</w:t>
            </w:r>
            <w:r>
              <w:rPr>
                <w:rFonts w:hint="eastAsia"/>
                <w:color w:val="000000"/>
              </w:rPr>
              <w:t>DB</w:t>
            </w:r>
          </w:p>
        </w:tc>
        <w:tc>
          <w:tcPr>
            <w:tcW w:w="2630" w:type="dxa"/>
          </w:tcPr>
          <w:p w:rsidR="007A1D68" w:rsidRPr="002F52E0" w:rsidRDefault="007A1D68" w:rsidP="007A1D68">
            <w:pPr>
              <w:ind w:left="0"/>
              <w:rPr>
                <w:noProof/>
                <w:color w:val="000000"/>
              </w:rPr>
            </w:pPr>
          </w:p>
        </w:tc>
      </w:tr>
      <w:tr w:rsidR="007A1D68" w:rsidTr="001E01AA">
        <w:tc>
          <w:tcPr>
            <w:tcW w:w="1360" w:type="dxa"/>
          </w:tcPr>
          <w:p w:rsidR="007A1D68" w:rsidRDefault="007A1D68" w:rsidP="007A1D68">
            <w:pPr>
              <w:ind w:left="0"/>
              <w:rPr>
                <w:color w:val="000000"/>
              </w:rPr>
            </w:pPr>
          </w:p>
        </w:tc>
        <w:tc>
          <w:tcPr>
            <w:tcW w:w="2793" w:type="dxa"/>
          </w:tcPr>
          <w:p w:rsidR="007A1D68" w:rsidRDefault="007A1D68" w:rsidP="007A1D68">
            <w:pPr>
              <w:ind w:left="0"/>
              <w:rPr>
                <w:color w:val="000000"/>
              </w:rPr>
            </w:pPr>
          </w:p>
        </w:tc>
        <w:tc>
          <w:tcPr>
            <w:tcW w:w="1701" w:type="dxa"/>
          </w:tcPr>
          <w:p w:rsidR="007A1D68" w:rsidRDefault="007A1D68" w:rsidP="007A1D68">
            <w:pPr>
              <w:ind w:left="0"/>
              <w:rPr>
                <w:color w:val="000000"/>
              </w:rPr>
            </w:pPr>
          </w:p>
        </w:tc>
        <w:tc>
          <w:tcPr>
            <w:tcW w:w="2630" w:type="dxa"/>
          </w:tcPr>
          <w:p w:rsidR="007A1D68" w:rsidRDefault="007A1D68" w:rsidP="007A1D68">
            <w:pPr>
              <w:ind w:left="0"/>
              <w:rPr>
                <w:color w:val="000000"/>
              </w:rPr>
            </w:pPr>
          </w:p>
        </w:tc>
      </w:tr>
      <w:tr w:rsidR="008C3C82" w:rsidTr="001E01AA">
        <w:tc>
          <w:tcPr>
            <w:tcW w:w="1360" w:type="dxa"/>
          </w:tcPr>
          <w:p w:rsidR="008C3C82" w:rsidRDefault="008C3C82" w:rsidP="007A1D68">
            <w:pPr>
              <w:ind w:left="0"/>
              <w:rPr>
                <w:lang w:val="zh-TW"/>
              </w:rPr>
            </w:pPr>
          </w:p>
        </w:tc>
        <w:tc>
          <w:tcPr>
            <w:tcW w:w="2793" w:type="dxa"/>
          </w:tcPr>
          <w:p w:rsidR="008C3C82" w:rsidRDefault="008C3C82" w:rsidP="007A1D68">
            <w:pPr>
              <w:ind w:left="0"/>
            </w:pPr>
          </w:p>
        </w:tc>
        <w:tc>
          <w:tcPr>
            <w:tcW w:w="1701" w:type="dxa"/>
          </w:tcPr>
          <w:p w:rsidR="008C3C82" w:rsidRDefault="008C3C82" w:rsidP="007A1D68">
            <w:pPr>
              <w:ind w:left="0"/>
              <w:rPr>
                <w:color w:val="000000"/>
              </w:rPr>
            </w:pPr>
          </w:p>
        </w:tc>
        <w:tc>
          <w:tcPr>
            <w:tcW w:w="2630" w:type="dxa"/>
          </w:tcPr>
          <w:p w:rsidR="008C3C82" w:rsidRDefault="008C3C82" w:rsidP="007A1D68">
            <w:pPr>
              <w:ind w:left="0"/>
              <w:rPr>
                <w:color w:val="000000"/>
              </w:rPr>
            </w:pPr>
          </w:p>
        </w:tc>
      </w:tr>
      <w:tr w:rsidR="007A1D68" w:rsidRPr="001C0BB2" w:rsidTr="001E01AA">
        <w:tc>
          <w:tcPr>
            <w:tcW w:w="1360" w:type="dxa"/>
          </w:tcPr>
          <w:p w:rsidR="007A1D68" w:rsidRDefault="007A1D68" w:rsidP="007A1D68">
            <w:pPr>
              <w:ind w:left="0"/>
              <w:rPr>
                <w:color w:val="000000"/>
              </w:rPr>
            </w:pPr>
          </w:p>
        </w:tc>
        <w:tc>
          <w:tcPr>
            <w:tcW w:w="2793" w:type="dxa"/>
          </w:tcPr>
          <w:p w:rsidR="007A1D68" w:rsidRDefault="007A1D68" w:rsidP="007A1D68">
            <w:pPr>
              <w:ind w:left="0"/>
              <w:rPr>
                <w:color w:val="000000"/>
              </w:rPr>
            </w:pPr>
          </w:p>
        </w:tc>
        <w:tc>
          <w:tcPr>
            <w:tcW w:w="1701" w:type="dxa"/>
          </w:tcPr>
          <w:p w:rsidR="007A1D68" w:rsidRDefault="007A1D68" w:rsidP="007A1D68">
            <w:pPr>
              <w:ind w:left="0"/>
              <w:rPr>
                <w:color w:val="000000"/>
              </w:rPr>
            </w:pPr>
          </w:p>
        </w:tc>
        <w:tc>
          <w:tcPr>
            <w:tcW w:w="2630" w:type="dxa"/>
          </w:tcPr>
          <w:p w:rsidR="007A1D68" w:rsidRPr="002F52E0" w:rsidRDefault="007A1D68" w:rsidP="007A1D68">
            <w:pPr>
              <w:ind w:left="0"/>
              <w:rPr>
                <w:noProof/>
                <w:color w:val="000000"/>
              </w:rPr>
            </w:pPr>
          </w:p>
        </w:tc>
      </w:tr>
      <w:tr w:rsidR="007A1D68" w:rsidTr="001E01AA">
        <w:tc>
          <w:tcPr>
            <w:tcW w:w="1360" w:type="dxa"/>
          </w:tcPr>
          <w:p w:rsidR="007A1D68" w:rsidRPr="002F52E0" w:rsidRDefault="007A1D68" w:rsidP="007A1D68">
            <w:pPr>
              <w:ind w:left="0"/>
              <w:rPr>
                <w:noProof/>
                <w:color w:val="000000"/>
              </w:rPr>
            </w:pPr>
          </w:p>
        </w:tc>
        <w:tc>
          <w:tcPr>
            <w:tcW w:w="2793" w:type="dxa"/>
          </w:tcPr>
          <w:p w:rsidR="007A1D68" w:rsidRPr="002F52E0" w:rsidRDefault="007A1D68" w:rsidP="007A1D68">
            <w:pPr>
              <w:ind w:left="0"/>
              <w:rPr>
                <w:noProof/>
                <w:color w:val="000000"/>
              </w:rPr>
            </w:pPr>
          </w:p>
        </w:tc>
        <w:tc>
          <w:tcPr>
            <w:tcW w:w="1701" w:type="dxa"/>
          </w:tcPr>
          <w:p w:rsidR="007A1D68" w:rsidRDefault="007A1D68" w:rsidP="007A1D68">
            <w:pPr>
              <w:ind w:left="0"/>
              <w:rPr>
                <w:color w:val="000000"/>
              </w:rPr>
            </w:pPr>
          </w:p>
        </w:tc>
        <w:tc>
          <w:tcPr>
            <w:tcW w:w="2630" w:type="dxa"/>
          </w:tcPr>
          <w:p w:rsidR="007A1D68" w:rsidRPr="002F52E0" w:rsidRDefault="007A1D68" w:rsidP="007A1D68">
            <w:pPr>
              <w:ind w:left="0"/>
              <w:rPr>
                <w:noProof/>
                <w:color w:val="000000"/>
              </w:rPr>
            </w:pPr>
          </w:p>
        </w:tc>
      </w:tr>
      <w:tr w:rsidR="007A1D68" w:rsidRPr="001C0BB2" w:rsidTr="001E01AA">
        <w:tc>
          <w:tcPr>
            <w:tcW w:w="1360" w:type="dxa"/>
          </w:tcPr>
          <w:p w:rsidR="007A1D68" w:rsidRPr="002F52E0" w:rsidRDefault="007A1D68" w:rsidP="007A1D68">
            <w:pPr>
              <w:ind w:left="0"/>
              <w:rPr>
                <w:noProof/>
                <w:color w:val="000000"/>
              </w:rPr>
            </w:pPr>
          </w:p>
        </w:tc>
        <w:tc>
          <w:tcPr>
            <w:tcW w:w="2793" w:type="dxa"/>
          </w:tcPr>
          <w:p w:rsidR="007A1D68" w:rsidRPr="002F52E0" w:rsidRDefault="007A1D68" w:rsidP="007A1D68">
            <w:pPr>
              <w:ind w:left="0"/>
              <w:rPr>
                <w:noProof/>
                <w:color w:val="000000"/>
              </w:rPr>
            </w:pPr>
          </w:p>
        </w:tc>
        <w:tc>
          <w:tcPr>
            <w:tcW w:w="1701" w:type="dxa"/>
          </w:tcPr>
          <w:p w:rsidR="007A1D68" w:rsidRDefault="007A1D68" w:rsidP="007A1D68">
            <w:pPr>
              <w:ind w:left="0"/>
              <w:rPr>
                <w:color w:val="000000"/>
              </w:rPr>
            </w:pPr>
          </w:p>
        </w:tc>
        <w:tc>
          <w:tcPr>
            <w:tcW w:w="2630" w:type="dxa"/>
          </w:tcPr>
          <w:p w:rsidR="007A1D68" w:rsidRPr="002F52E0" w:rsidRDefault="007A1D68" w:rsidP="007A1D68">
            <w:pPr>
              <w:ind w:left="0"/>
              <w:rPr>
                <w:noProof/>
                <w:color w:val="000000"/>
              </w:rPr>
            </w:pPr>
          </w:p>
        </w:tc>
      </w:tr>
      <w:tr w:rsidR="007A1D68" w:rsidTr="001E01AA">
        <w:tc>
          <w:tcPr>
            <w:tcW w:w="1360" w:type="dxa"/>
          </w:tcPr>
          <w:p w:rsidR="007A1D68" w:rsidRPr="002F52E0" w:rsidRDefault="007A1D68" w:rsidP="007A1D68">
            <w:pPr>
              <w:ind w:left="0"/>
              <w:rPr>
                <w:noProof/>
                <w:color w:val="000000"/>
              </w:rPr>
            </w:pPr>
          </w:p>
        </w:tc>
        <w:tc>
          <w:tcPr>
            <w:tcW w:w="2793" w:type="dxa"/>
          </w:tcPr>
          <w:p w:rsidR="007A1D68" w:rsidRPr="002F52E0" w:rsidRDefault="007A1D68" w:rsidP="007A1D68">
            <w:pPr>
              <w:ind w:left="0"/>
              <w:rPr>
                <w:noProof/>
                <w:color w:val="000000"/>
              </w:rPr>
            </w:pPr>
          </w:p>
        </w:tc>
        <w:tc>
          <w:tcPr>
            <w:tcW w:w="1701" w:type="dxa"/>
          </w:tcPr>
          <w:p w:rsidR="007A1D68" w:rsidRDefault="007A1D68" w:rsidP="007A1D68">
            <w:pPr>
              <w:ind w:left="0"/>
              <w:rPr>
                <w:color w:val="000000"/>
              </w:rPr>
            </w:pPr>
          </w:p>
        </w:tc>
        <w:tc>
          <w:tcPr>
            <w:tcW w:w="2630" w:type="dxa"/>
          </w:tcPr>
          <w:p w:rsidR="007A1D68" w:rsidRPr="002F52E0" w:rsidRDefault="007A1D68" w:rsidP="007A1D68">
            <w:pPr>
              <w:ind w:left="0"/>
              <w:rPr>
                <w:noProof/>
                <w:color w:val="000000"/>
              </w:rPr>
            </w:pPr>
          </w:p>
        </w:tc>
      </w:tr>
      <w:tr w:rsidR="007A1D68" w:rsidRPr="001C0BB2" w:rsidTr="001E01AA">
        <w:tc>
          <w:tcPr>
            <w:tcW w:w="1360" w:type="dxa"/>
          </w:tcPr>
          <w:p w:rsidR="007A1D68" w:rsidRPr="002F52E0" w:rsidRDefault="007A1D68" w:rsidP="007A1D68">
            <w:pPr>
              <w:ind w:left="0"/>
              <w:rPr>
                <w:noProof/>
                <w:color w:val="000000"/>
              </w:rPr>
            </w:pPr>
          </w:p>
        </w:tc>
        <w:tc>
          <w:tcPr>
            <w:tcW w:w="2793" w:type="dxa"/>
          </w:tcPr>
          <w:p w:rsidR="007A1D68" w:rsidRPr="002F52E0" w:rsidRDefault="007A1D68" w:rsidP="007A1D68">
            <w:pPr>
              <w:ind w:left="0"/>
              <w:rPr>
                <w:noProof/>
                <w:color w:val="000000"/>
              </w:rPr>
            </w:pPr>
          </w:p>
        </w:tc>
        <w:tc>
          <w:tcPr>
            <w:tcW w:w="1701" w:type="dxa"/>
          </w:tcPr>
          <w:p w:rsidR="007A1D68" w:rsidRDefault="007A1D68" w:rsidP="007A1D68">
            <w:pPr>
              <w:ind w:left="0"/>
              <w:rPr>
                <w:color w:val="000000"/>
              </w:rPr>
            </w:pPr>
          </w:p>
        </w:tc>
        <w:tc>
          <w:tcPr>
            <w:tcW w:w="2630" w:type="dxa"/>
          </w:tcPr>
          <w:p w:rsidR="007A1D68" w:rsidRPr="002F52E0" w:rsidRDefault="007A1D68" w:rsidP="007A1D68">
            <w:pPr>
              <w:ind w:left="0"/>
              <w:rPr>
                <w:noProof/>
                <w:color w:val="000000"/>
              </w:rPr>
            </w:pPr>
          </w:p>
        </w:tc>
      </w:tr>
      <w:tr w:rsidR="007A1D68" w:rsidTr="001E01AA">
        <w:tc>
          <w:tcPr>
            <w:tcW w:w="1360" w:type="dxa"/>
          </w:tcPr>
          <w:p w:rsidR="007A1D68" w:rsidRPr="002F52E0" w:rsidRDefault="007A1D68" w:rsidP="007A1D68">
            <w:pPr>
              <w:ind w:left="0"/>
              <w:rPr>
                <w:noProof/>
                <w:color w:val="000000"/>
              </w:rPr>
            </w:pPr>
          </w:p>
        </w:tc>
        <w:tc>
          <w:tcPr>
            <w:tcW w:w="2793" w:type="dxa"/>
          </w:tcPr>
          <w:p w:rsidR="007A1D68" w:rsidRPr="002F52E0" w:rsidRDefault="007A1D68" w:rsidP="007A1D68">
            <w:pPr>
              <w:ind w:left="0"/>
              <w:rPr>
                <w:noProof/>
                <w:color w:val="000000"/>
              </w:rPr>
            </w:pPr>
          </w:p>
        </w:tc>
        <w:tc>
          <w:tcPr>
            <w:tcW w:w="1701" w:type="dxa"/>
          </w:tcPr>
          <w:p w:rsidR="007A1D68" w:rsidRDefault="007A1D68" w:rsidP="007A1D68">
            <w:pPr>
              <w:ind w:left="0"/>
              <w:rPr>
                <w:color w:val="000000"/>
              </w:rPr>
            </w:pPr>
          </w:p>
        </w:tc>
        <w:tc>
          <w:tcPr>
            <w:tcW w:w="2630" w:type="dxa"/>
          </w:tcPr>
          <w:p w:rsidR="007A1D68" w:rsidRPr="002F52E0" w:rsidRDefault="007A1D68" w:rsidP="007A1D68">
            <w:pPr>
              <w:ind w:left="0"/>
              <w:rPr>
                <w:noProof/>
                <w:color w:val="000000"/>
              </w:rPr>
            </w:pPr>
          </w:p>
        </w:tc>
      </w:tr>
      <w:tr w:rsidR="007A1D68" w:rsidTr="001E01AA">
        <w:tc>
          <w:tcPr>
            <w:tcW w:w="1360" w:type="dxa"/>
          </w:tcPr>
          <w:p w:rsidR="007A1D68" w:rsidRDefault="007A1D68" w:rsidP="007A1D68">
            <w:pPr>
              <w:ind w:left="0"/>
            </w:pPr>
          </w:p>
        </w:tc>
        <w:tc>
          <w:tcPr>
            <w:tcW w:w="2793" w:type="dxa"/>
          </w:tcPr>
          <w:p w:rsidR="007A1D68" w:rsidRDefault="007A1D68" w:rsidP="007A1D68">
            <w:pPr>
              <w:tabs>
                <w:tab w:val="left" w:pos="900"/>
              </w:tabs>
              <w:ind w:left="0"/>
            </w:pPr>
          </w:p>
        </w:tc>
        <w:tc>
          <w:tcPr>
            <w:tcW w:w="1701" w:type="dxa"/>
          </w:tcPr>
          <w:p w:rsidR="007A1D68" w:rsidRDefault="007A1D68" w:rsidP="007A1D68">
            <w:pPr>
              <w:ind w:left="0"/>
              <w:rPr>
                <w:color w:val="000000"/>
              </w:rPr>
            </w:pPr>
          </w:p>
        </w:tc>
        <w:tc>
          <w:tcPr>
            <w:tcW w:w="2630" w:type="dxa"/>
          </w:tcPr>
          <w:p w:rsidR="007A1D68" w:rsidRPr="002F52E0" w:rsidRDefault="007A1D68" w:rsidP="007A1D68">
            <w:pPr>
              <w:ind w:left="0"/>
              <w:rPr>
                <w:noProof/>
                <w:color w:val="000000"/>
              </w:rPr>
            </w:pPr>
          </w:p>
        </w:tc>
      </w:tr>
      <w:tr w:rsidR="007A1D68" w:rsidTr="001E01AA">
        <w:tc>
          <w:tcPr>
            <w:tcW w:w="1360" w:type="dxa"/>
          </w:tcPr>
          <w:p w:rsidR="007A1D68" w:rsidRDefault="007A1D68" w:rsidP="007A1D68">
            <w:pPr>
              <w:ind w:left="0"/>
            </w:pPr>
          </w:p>
        </w:tc>
        <w:tc>
          <w:tcPr>
            <w:tcW w:w="2793" w:type="dxa"/>
          </w:tcPr>
          <w:p w:rsidR="007A1D68" w:rsidRDefault="007A1D68" w:rsidP="007A1D68">
            <w:pPr>
              <w:ind w:left="0"/>
            </w:pPr>
          </w:p>
        </w:tc>
        <w:tc>
          <w:tcPr>
            <w:tcW w:w="1701" w:type="dxa"/>
          </w:tcPr>
          <w:p w:rsidR="007A1D68" w:rsidRDefault="007A1D68" w:rsidP="007A1D68">
            <w:pPr>
              <w:ind w:left="0"/>
              <w:rPr>
                <w:color w:val="000000"/>
              </w:rPr>
            </w:pPr>
          </w:p>
        </w:tc>
        <w:tc>
          <w:tcPr>
            <w:tcW w:w="2630" w:type="dxa"/>
          </w:tcPr>
          <w:p w:rsidR="007A1D68" w:rsidRPr="002F52E0" w:rsidRDefault="007A1D68" w:rsidP="007A1D68">
            <w:pPr>
              <w:ind w:left="0"/>
              <w:rPr>
                <w:noProof/>
                <w:color w:val="000000"/>
              </w:rPr>
            </w:pPr>
          </w:p>
        </w:tc>
      </w:tr>
      <w:tr w:rsidR="007A1D68" w:rsidTr="001E01AA">
        <w:tc>
          <w:tcPr>
            <w:tcW w:w="1360" w:type="dxa"/>
          </w:tcPr>
          <w:p w:rsidR="007A1D68" w:rsidRDefault="007A1D68" w:rsidP="007A1D68">
            <w:pPr>
              <w:ind w:left="0"/>
            </w:pPr>
          </w:p>
        </w:tc>
        <w:tc>
          <w:tcPr>
            <w:tcW w:w="2793" w:type="dxa"/>
          </w:tcPr>
          <w:p w:rsidR="007A1D68" w:rsidRDefault="007A1D68" w:rsidP="007A1D68">
            <w:pPr>
              <w:tabs>
                <w:tab w:val="left" w:pos="975"/>
              </w:tabs>
              <w:ind w:left="0"/>
            </w:pPr>
          </w:p>
        </w:tc>
        <w:tc>
          <w:tcPr>
            <w:tcW w:w="1701" w:type="dxa"/>
          </w:tcPr>
          <w:p w:rsidR="007A1D68" w:rsidRDefault="007A1D68" w:rsidP="007A1D68">
            <w:pPr>
              <w:ind w:left="0"/>
              <w:rPr>
                <w:color w:val="000000"/>
              </w:rPr>
            </w:pPr>
          </w:p>
        </w:tc>
        <w:tc>
          <w:tcPr>
            <w:tcW w:w="2630" w:type="dxa"/>
          </w:tcPr>
          <w:p w:rsidR="007A1D68" w:rsidRPr="002F52E0" w:rsidRDefault="007A1D68" w:rsidP="007A1D68">
            <w:pPr>
              <w:ind w:left="0"/>
              <w:rPr>
                <w:noProof/>
                <w:color w:val="000000"/>
              </w:rPr>
            </w:pPr>
          </w:p>
        </w:tc>
      </w:tr>
      <w:tr w:rsidR="007A1D68" w:rsidTr="001E01AA">
        <w:tc>
          <w:tcPr>
            <w:tcW w:w="1360" w:type="dxa"/>
          </w:tcPr>
          <w:p w:rsidR="007A1D68" w:rsidRDefault="007A1D68" w:rsidP="007A1D68">
            <w:pPr>
              <w:ind w:left="0"/>
            </w:pPr>
          </w:p>
        </w:tc>
        <w:tc>
          <w:tcPr>
            <w:tcW w:w="2793" w:type="dxa"/>
          </w:tcPr>
          <w:p w:rsidR="007A1D68" w:rsidRDefault="007A1D68" w:rsidP="007A1D68">
            <w:pPr>
              <w:ind w:left="0"/>
            </w:pPr>
          </w:p>
        </w:tc>
        <w:tc>
          <w:tcPr>
            <w:tcW w:w="1701" w:type="dxa"/>
          </w:tcPr>
          <w:p w:rsidR="007A1D68" w:rsidRDefault="007A1D68" w:rsidP="007A1D68">
            <w:pPr>
              <w:ind w:left="0"/>
              <w:rPr>
                <w:color w:val="000000"/>
              </w:rPr>
            </w:pPr>
          </w:p>
        </w:tc>
        <w:tc>
          <w:tcPr>
            <w:tcW w:w="2630" w:type="dxa"/>
          </w:tcPr>
          <w:p w:rsidR="007A1D68" w:rsidRPr="002F52E0" w:rsidRDefault="007A1D68" w:rsidP="007A1D68">
            <w:pPr>
              <w:ind w:left="0"/>
              <w:rPr>
                <w:noProof/>
                <w:color w:val="000000"/>
              </w:rPr>
            </w:pPr>
          </w:p>
        </w:tc>
      </w:tr>
      <w:tr w:rsidR="007718CD" w:rsidTr="001E01AA">
        <w:tc>
          <w:tcPr>
            <w:tcW w:w="1360" w:type="dxa"/>
          </w:tcPr>
          <w:p w:rsidR="007718CD" w:rsidRDefault="007718CD" w:rsidP="007A1D68">
            <w:pPr>
              <w:ind w:left="0"/>
            </w:pPr>
          </w:p>
        </w:tc>
        <w:tc>
          <w:tcPr>
            <w:tcW w:w="2793" w:type="dxa"/>
          </w:tcPr>
          <w:p w:rsidR="007718CD" w:rsidRDefault="007718CD" w:rsidP="007A1D68">
            <w:pPr>
              <w:ind w:left="0"/>
            </w:pPr>
          </w:p>
        </w:tc>
        <w:tc>
          <w:tcPr>
            <w:tcW w:w="1701" w:type="dxa"/>
          </w:tcPr>
          <w:p w:rsidR="007718CD" w:rsidRDefault="007718CD" w:rsidP="007A1D68">
            <w:pPr>
              <w:ind w:left="0"/>
              <w:rPr>
                <w:color w:val="000000"/>
              </w:rPr>
            </w:pPr>
          </w:p>
        </w:tc>
        <w:tc>
          <w:tcPr>
            <w:tcW w:w="2630" w:type="dxa"/>
          </w:tcPr>
          <w:p w:rsidR="007718CD" w:rsidRPr="002F52E0" w:rsidRDefault="007718CD" w:rsidP="007A1D68">
            <w:pPr>
              <w:ind w:left="0"/>
              <w:rPr>
                <w:noProof/>
                <w:color w:val="000000"/>
              </w:rPr>
            </w:pPr>
          </w:p>
        </w:tc>
      </w:tr>
      <w:tr w:rsidR="007718CD" w:rsidTr="001E01AA">
        <w:tc>
          <w:tcPr>
            <w:tcW w:w="1360" w:type="dxa"/>
          </w:tcPr>
          <w:p w:rsidR="007718CD" w:rsidRDefault="007718CD" w:rsidP="007A1D68">
            <w:pPr>
              <w:ind w:left="0"/>
            </w:pPr>
          </w:p>
        </w:tc>
        <w:tc>
          <w:tcPr>
            <w:tcW w:w="2793" w:type="dxa"/>
          </w:tcPr>
          <w:p w:rsidR="007718CD" w:rsidRDefault="007718CD" w:rsidP="007A1D68">
            <w:pPr>
              <w:ind w:left="0"/>
            </w:pPr>
          </w:p>
        </w:tc>
        <w:tc>
          <w:tcPr>
            <w:tcW w:w="1701" w:type="dxa"/>
          </w:tcPr>
          <w:p w:rsidR="007718CD" w:rsidRDefault="007718CD" w:rsidP="007A1D68">
            <w:pPr>
              <w:ind w:left="0"/>
              <w:rPr>
                <w:color w:val="000000"/>
              </w:rPr>
            </w:pPr>
          </w:p>
        </w:tc>
        <w:tc>
          <w:tcPr>
            <w:tcW w:w="2630" w:type="dxa"/>
          </w:tcPr>
          <w:p w:rsidR="007718CD" w:rsidRPr="002F52E0" w:rsidRDefault="007718CD" w:rsidP="007A1D68">
            <w:pPr>
              <w:ind w:left="0"/>
              <w:rPr>
                <w:noProof/>
                <w:color w:val="000000"/>
              </w:rPr>
            </w:pPr>
          </w:p>
        </w:tc>
      </w:tr>
    </w:tbl>
    <w:p w:rsidR="00CA03BF" w:rsidRPr="00A000BB" w:rsidRDefault="00CA03BF">
      <w:pPr>
        <w:ind w:left="1220"/>
        <w:rPr>
          <w:color w:val="000000"/>
        </w:rPr>
      </w:pPr>
    </w:p>
    <w:p w:rsidR="00CA03BF" w:rsidRDefault="00CA03BF" w:rsidP="00E27FEC">
      <w:pPr>
        <w:numPr>
          <w:ilvl w:val="1"/>
          <w:numId w:val="3"/>
        </w:numPr>
        <w:rPr>
          <w:color w:val="000000"/>
          <w:lang w:val="zh-TW"/>
        </w:rPr>
      </w:pPr>
      <w:r>
        <w:rPr>
          <w:rFonts w:hint="eastAsia"/>
          <w:color w:val="000000"/>
          <w:lang w:val="zh-TW"/>
        </w:rPr>
        <w:t>檔案</w:t>
      </w:r>
      <w:r>
        <w:rPr>
          <w:rFonts w:hint="eastAsia"/>
          <w:color w:val="000000"/>
          <w:lang w:val="zh-TW"/>
        </w:rPr>
        <w:t>/</w:t>
      </w:r>
      <w:r>
        <w:rPr>
          <w:rFonts w:hint="eastAsia"/>
          <w:color w:val="000000"/>
          <w:lang w:val="zh-TW"/>
        </w:rPr>
        <w:t>資料庫說明：逐項說明上述表格的檔案</w:t>
      </w:r>
      <w:r>
        <w:rPr>
          <w:rFonts w:hint="eastAsia"/>
          <w:color w:val="000000"/>
          <w:lang w:val="zh-TW"/>
        </w:rPr>
        <w:t>/</w:t>
      </w:r>
      <w:r>
        <w:rPr>
          <w:rFonts w:hint="eastAsia"/>
          <w:color w:val="000000"/>
          <w:lang w:val="zh-TW"/>
        </w:rPr>
        <w:t>資料庫。</w:t>
      </w:r>
    </w:p>
    <w:p w:rsidR="00CA03BF" w:rsidRDefault="00CA03BF" w:rsidP="00E27FEC">
      <w:pPr>
        <w:numPr>
          <w:ilvl w:val="1"/>
          <w:numId w:val="3"/>
        </w:numPr>
        <w:rPr>
          <w:color w:val="000000"/>
          <w:lang w:val="zh-TW"/>
        </w:rPr>
      </w:pPr>
      <w:r>
        <w:rPr>
          <w:rFonts w:hint="eastAsia"/>
          <w:color w:val="000000"/>
          <w:lang w:val="zh-TW"/>
        </w:rPr>
        <w:t>檔案</w:t>
      </w:r>
      <w:r>
        <w:rPr>
          <w:rFonts w:hint="eastAsia"/>
          <w:color w:val="000000"/>
          <w:lang w:val="zh-TW"/>
        </w:rPr>
        <w:t>/</w:t>
      </w:r>
      <w:r>
        <w:rPr>
          <w:rFonts w:hint="eastAsia"/>
          <w:color w:val="000000"/>
          <w:lang w:val="zh-TW"/>
        </w:rPr>
        <w:t>資料庫格式</w:t>
      </w:r>
    </w:p>
    <w:p w:rsidR="007C3B62" w:rsidRDefault="007C3B62" w:rsidP="007C3B62">
      <w:pPr>
        <w:ind w:left="1220"/>
        <w:rPr>
          <w:color w:val="000000"/>
          <w:lang w:val="zh-TW"/>
        </w:rPr>
      </w:pPr>
    </w:p>
    <w:p w:rsidR="007C3B62" w:rsidRDefault="007C3B62" w:rsidP="00E27FEC">
      <w:pPr>
        <w:numPr>
          <w:ilvl w:val="2"/>
          <w:numId w:val="3"/>
        </w:numPr>
        <w:rPr>
          <w:color w:val="000000"/>
        </w:rPr>
      </w:pPr>
      <w:r w:rsidRPr="007C3B62">
        <w:rPr>
          <w:rFonts w:ascii="標楷體" w:hAnsi="標楷體" w:hint="eastAsia"/>
          <w:color w:val="000000"/>
        </w:rPr>
        <w:lastRenderedPageBreak/>
        <w:t>*</w:t>
      </w:r>
      <w:r>
        <w:rPr>
          <w:rFonts w:ascii="標楷體" w:hAnsi="標楷體" w:hint="eastAsia"/>
          <w:color w:val="000000"/>
        </w:rPr>
        <w:t>：</w:t>
      </w:r>
      <w:r>
        <w:rPr>
          <w:rFonts w:hint="eastAsia"/>
          <w:color w:val="000000"/>
        </w:rPr>
        <w:t>資料實際上的</w:t>
      </w:r>
      <w:r>
        <w:rPr>
          <w:rFonts w:hint="eastAsia"/>
          <w:color w:val="000000"/>
        </w:rPr>
        <w:t>PK</w:t>
      </w:r>
    </w:p>
    <w:p w:rsidR="00BF35B2" w:rsidRPr="00D3627B" w:rsidRDefault="00655923" w:rsidP="00BF35B2">
      <w:pPr>
        <w:pStyle w:val="3"/>
        <w:rPr>
          <w:color w:val="000000"/>
        </w:rPr>
      </w:pPr>
      <w:bookmarkStart w:id="15" w:name="_Toc521590642"/>
      <w:r>
        <w:rPr>
          <w:rFonts w:hint="eastAsia"/>
          <w:color w:val="000000"/>
        </w:rPr>
        <w:t>OPDT_</w:t>
      </w:r>
      <w:r w:rsidR="00BF35B2">
        <w:rPr>
          <w:rFonts w:hint="eastAsia"/>
          <w:color w:val="000000"/>
        </w:rPr>
        <w:t>E0</w:t>
      </w:r>
      <w:r w:rsidR="00BF35B2" w:rsidRPr="00D3627B">
        <w:rPr>
          <w:rFonts w:hint="eastAsia"/>
          <w:color w:val="000000"/>
        </w:rPr>
        <w:t>_</w:t>
      </w:r>
      <w:r w:rsidR="00BF35B2">
        <w:rPr>
          <w:rFonts w:hint="eastAsia"/>
          <w:color w:val="000000"/>
        </w:rPr>
        <w:t>CITY</w:t>
      </w:r>
      <w:r w:rsidR="002A7EA7">
        <w:rPr>
          <w:rFonts w:hint="eastAsia"/>
          <w:lang w:val="zh-TW"/>
        </w:rPr>
        <w:t>縣市代碼</w:t>
      </w:r>
      <w:r w:rsidR="002A7EA7" w:rsidRPr="00D3627B">
        <w:rPr>
          <w:rFonts w:hint="eastAsia"/>
          <w:color w:val="000000"/>
        </w:rPr>
        <w:t>資料檔</w:t>
      </w:r>
      <w:bookmarkEnd w:id="15"/>
    </w:p>
    <w:p w:rsidR="00BF35B2" w:rsidRDefault="00BF35B2" w:rsidP="00BF35B2"/>
    <w:tbl>
      <w:tblPr>
        <w:tblW w:w="98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2631"/>
        <w:gridCol w:w="1963"/>
        <w:gridCol w:w="3879"/>
      </w:tblGrid>
      <w:tr w:rsidR="00BF35B2" w:rsidTr="00DD6D81">
        <w:tc>
          <w:tcPr>
            <w:tcW w:w="1418" w:type="dxa"/>
            <w:shd w:val="clear" w:color="auto" w:fill="E0E0E0"/>
          </w:tcPr>
          <w:p w:rsidR="002A7EA7" w:rsidRDefault="00BF35B2" w:rsidP="003D2883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資料代號</w:t>
            </w:r>
            <w:r>
              <w:rPr>
                <w:rFonts w:hint="eastAsia"/>
                <w:color w:val="000000"/>
              </w:rPr>
              <w:t>：</w:t>
            </w:r>
            <w:r w:rsidR="00655923">
              <w:rPr>
                <w:rFonts w:hint="eastAsia"/>
                <w:color w:val="000000"/>
              </w:rPr>
              <w:t>OPIDB</w:t>
            </w:r>
          </w:p>
          <w:p w:rsidR="00000B5F" w:rsidRDefault="00655923" w:rsidP="003D2883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OPEDB</w:t>
            </w:r>
          </w:p>
        </w:tc>
        <w:tc>
          <w:tcPr>
            <w:tcW w:w="2631" w:type="dxa"/>
            <w:shd w:val="clear" w:color="auto" w:fill="E0E0E0"/>
          </w:tcPr>
          <w:p w:rsidR="00BF35B2" w:rsidRDefault="00BF35B2" w:rsidP="00DD6D81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表格代號</w:t>
            </w:r>
            <w:r>
              <w:rPr>
                <w:rFonts w:hint="eastAsia"/>
                <w:color w:val="000000"/>
              </w:rPr>
              <w:t>：</w:t>
            </w:r>
          </w:p>
          <w:p w:rsidR="00BF35B2" w:rsidRDefault="00655923" w:rsidP="00BF35B2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OPDT_</w:t>
            </w:r>
            <w:r w:rsidR="00BF35B2">
              <w:rPr>
                <w:rFonts w:hint="eastAsia"/>
                <w:color w:val="000000"/>
              </w:rPr>
              <w:t>E0</w:t>
            </w:r>
            <w:r w:rsidR="00BF35B2" w:rsidRPr="00D3627B">
              <w:rPr>
                <w:rFonts w:hint="eastAsia"/>
                <w:color w:val="000000"/>
              </w:rPr>
              <w:t>_</w:t>
            </w:r>
            <w:r w:rsidR="00BF35B2">
              <w:rPr>
                <w:rFonts w:hint="eastAsia"/>
                <w:color w:val="000000"/>
              </w:rPr>
              <w:t>CITY</w:t>
            </w:r>
          </w:p>
        </w:tc>
        <w:tc>
          <w:tcPr>
            <w:tcW w:w="5842" w:type="dxa"/>
            <w:gridSpan w:val="2"/>
            <w:shd w:val="clear" w:color="auto" w:fill="E0E0E0"/>
          </w:tcPr>
          <w:p w:rsidR="00BF35B2" w:rsidRDefault="00BF35B2" w:rsidP="00DD6D81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表格名稱：</w:t>
            </w:r>
            <w:r>
              <w:rPr>
                <w:rFonts w:hint="eastAsia"/>
                <w:lang w:val="zh-TW"/>
              </w:rPr>
              <w:t>縣市代碼</w:t>
            </w:r>
            <w:r w:rsidRPr="00D3627B">
              <w:rPr>
                <w:rFonts w:hint="eastAsia"/>
                <w:color w:val="000000"/>
              </w:rPr>
              <w:t>資料檔</w:t>
            </w:r>
          </w:p>
        </w:tc>
      </w:tr>
      <w:tr w:rsidR="00BF35B2" w:rsidTr="00DD6D81">
        <w:tc>
          <w:tcPr>
            <w:tcW w:w="1418" w:type="dxa"/>
            <w:shd w:val="clear" w:color="auto" w:fill="E0E0E0"/>
          </w:tcPr>
          <w:p w:rsidR="00BF35B2" w:rsidRDefault="00BF35B2" w:rsidP="00DD6D81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欄位名稱</w:t>
            </w:r>
          </w:p>
        </w:tc>
        <w:tc>
          <w:tcPr>
            <w:tcW w:w="2631" w:type="dxa"/>
            <w:shd w:val="clear" w:color="auto" w:fill="E0E0E0"/>
          </w:tcPr>
          <w:p w:rsidR="00BF35B2" w:rsidRDefault="00BF35B2" w:rsidP="00DD6D81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欄位代號</w:t>
            </w:r>
          </w:p>
        </w:tc>
        <w:tc>
          <w:tcPr>
            <w:tcW w:w="1963" w:type="dxa"/>
            <w:shd w:val="clear" w:color="auto" w:fill="E0E0E0"/>
          </w:tcPr>
          <w:p w:rsidR="00BF35B2" w:rsidRDefault="00BF35B2" w:rsidP="00DD6D81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格式</w:t>
            </w:r>
          </w:p>
        </w:tc>
        <w:tc>
          <w:tcPr>
            <w:tcW w:w="3879" w:type="dxa"/>
            <w:shd w:val="clear" w:color="auto" w:fill="E0E0E0"/>
          </w:tcPr>
          <w:p w:rsidR="00BF35B2" w:rsidRDefault="00BF35B2" w:rsidP="00DD6D81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備註</w:t>
            </w:r>
          </w:p>
        </w:tc>
      </w:tr>
      <w:tr w:rsidR="00BF35B2" w:rsidTr="00DD6D81">
        <w:tc>
          <w:tcPr>
            <w:tcW w:w="1418" w:type="dxa"/>
          </w:tcPr>
          <w:p w:rsidR="00BF35B2" w:rsidRDefault="00BF35B2" w:rsidP="00DD6D81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lang w:val="zh-TW"/>
              </w:rPr>
              <w:t>縣市</w:t>
            </w:r>
            <w:r>
              <w:rPr>
                <w:rFonts w:hint="eastAsia"/>
                <w:color w:val="000000"/>
                <w:lang w:val="zh-TW"/>
              </w:rPr>
              <w:t>代碼</w:t>
            </w:r>
          </w:p>
        </w:tc>
        <w:tc>
          <w:tcPr>
            <w:tcW w:w="2631" w:type="dxa"/>
          </w:tcPr>
          <w:p w:rsidR="00BF35B2" w:rsidRDefault="00655923" w:rsidP="00BF35B2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</w:t>
            </w:r>
            <w:r w:rsidR="00BF35B2" w:rsidRPr="00BF35B2">
              <w:rPr>
                <w:color w:val="000000"/>
              </w:rPr>
              <w:t>CITY_CD</w:t>
            </w:r>
          </w:p>
        </w:tc>
        <w:tc>
          <w:tcPr>
            <w:tcW w:w="1963" w:type="dxa"/>
          </w:tcPr>
          <w:p w:rsidR="00BF35B2" w:rsidRDefault="00BF35B2" w:rsidP="00BF35B2">
            <w:pPr>
              <w:ind w:left="0"/>
              <w:rPr>
                <w:color w:val="000000"/>
              </w:rPr>
            </w:pPr>
            <w:r w:rsidRPr="00D3627B">
              <w:rPr>
                <w:color w:val="000000"/>
              </w:rPr>
              <w:t>char(</w:t>
            </w:r>
            <w:r>
              <w:rPr>
                <w:rFonts w:hint="eastAsia"/>
                <w:color w:val="000000"/>
              </w:rPr>
              <w:t>5</w:t>
            </w:r>
            <w:r w:rsidRPr="00D3627B">
              <w:rPr>
                <w:color w:val="000000"/>
              </w:rPr>
              <w:t>)</w:t>
            </w:r>
          </w:p>
        </w:tc>
        <w:tc>
          <w:tcPr>
            <w:tcW w:w="3879" w:type="dxa"/>
          </w:tcPr>
          <w:p w:rsidR="00BF35B2" w:rsidRPr="00BF35B2" w:rsidRDefault="00BF35B2" w:rsidP="00DD6D81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</w:rPr>
            </w:pPr>
            <w:r w:rsidRPr="00BF35B2">
              <w:rPr>
                <w:rFonts w:hint="eastAsia"/>
                <w:color w:val="000000"/>
              </w:rPr>
              <w:t>PK</w:t>
            </w:r>
          </w:p>
          <w:p w:rsidR="00BF35B2" w:rsidRPr="00D3627B" w:rsidRDefault="00BF35B2" w:rsidP="00BF35B2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E0DT_CITY.</w:t>
            </w:r>
            <w:r w:rsidRPr="00D3627B">
              <w:rPr>
                <w:color w:val="000000"/>
              </w:rPr>
              <w:t>E0_</w:t>
            </w:r>
            <w:r>
              <w:rPr>
                <w:rFonts w:hint="eastAsia"/>
                <w:color w:val="000000"/>
              </w:rPr>
              <w:t>CITY</w:t>
            </w:r>
            <w:r w:rsidRPr="00D3627B">
              <w:rPr>
                <w:color w:val="000000"/>
              </w:rPr>
              <w:t>_CD</w:t>
            </w:r>
          </w:p>
        </w:tc>
      </w:tr>
      <w:tr w:rsidR="00BF35B2" w:rsidTr="00DD6D81">
        <w:tc>
          <w:tcPr>
            <w:tcW w:w="1418" w:type="dxa"/>
          </w:tcPr>
          <w:p w:rsidR="00BF35B2" w:rsidRDefault="00BF35B2" w:rsidP="00DD6D81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lang w:val="zh-TW"/>
              </w:rPr>
              <w:t>縣市</w:t>
            </w:r>
            <w:r>
              <w:rPr>
                <w:rFonts w:hint="eastAsia"/>
                <w:color w:val="000000"/>
                <w:lang w:val="zh-TW"/>
              </w:rPr>
              <w:t>名稱</w:t>
            </w:r>
          </w:p>
        </w:tc>
        <w:tc>
          <w:tcPr>
            <w:tcW w:w="2631" w:type="dxa"/>
          </w:tcPr>
          <w:p w:rsidR="00BF35B2" w:rsidRDefault="00655923" w:rsidP="00BF35B2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</w:t>
            </w:r>
            <w:r w:rsidR="00BF35B2" w:rsidRPr="00BF35B2">
              <w:rPr>
                <w:color w:val="000000"/>
              </w:rPr>
              <w:t>CITY_NM</w:t>
            </w:r>
          </w:p>
        </w:tc>
        <w:tc>
          <w:tcPr>
            <w:tcW w:w="1963" w:type="dxa"/>
          </w:tcPr>
          <w:p w:rsidR="00BF35B2" w:rsidRDefault="00BF35B2" w:rsidP="00BF35B2">
            <w:pPr>
              <w:ind w:left="0"/>
              <w:rPr>
                <w:color w:val="000000"/>
              </w:rPr>
            </w:pPr>
            <w:r w:rsidRPr="00D3627B"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3</w:t>
            </w:r>
            <w:r w:rsidRPr="00D3627B">
              <w:rPr>
                <w:color w:val="000000"/>
              </w:rPr>
              <w:t>0)</w:t>
            </w:r>
          </w:p>
        </w:tc>
        <w:tc>
          <w:tcPr>
            <w:tcW w:w="3879" w:type="dxa"/>
          </w:tcPr>
          <w:p w:rsidR="00BF35B2" w:rsidRPr="00840B6F" w:rsidRDefault="00BF35B2" w:rsidP="00BF35B2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E0DT_CITY.</w:t>
            </w:r>
            <w:r w:rsidRPr="00D3627B">
              <w:rPr>
                <w:color w:val="000000"/>
              </w:rPr>
              <w:t>E0_</w:t>
            </w:r>
            <w:r>
              <w:rPr>
                <w:rFonts w:hint="eastAsia"/>
                <w:color w:val="000000"/>
              </w:rPr>
              <w:t>CITY</w:t>
            </w:r>
            <w:r w:rsidRPr="00D3627B"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NM</w:t>
            </w:r>
          </w:p>
        </w:tc>
      </w:tr>
      <w:tr w:rsidR="00BF35B2" w:rsidTr="00DD6D81">
        <w:tc>
          <w:tcPr>
            <w:tcW w:w="1418" w:type="dxa"/>
            <w:vAlign w:val="center"/>
          </w:tcPr>
          <w:p w:rsidR="00BF35B2" w:rsidRPr="00D3627B" w:rsidRDefault="00BF35B2" w:rsidP="00DD6D81">
            <w:pPr>
              <w:ind w:left="0"/>
              <w:jc w:val="both"/>
              <w:rPr>
                <w:lang w:val="zh-TW"/>
              </w:rPr>
            </w:pPr>
            <w:r>
              <w:rPr>
                <w:rFonts w:hint="eastAsia"/>
                <w:lang w:val="zh-TW"/>
              </w:rPr>
              <w:t>公用代碼修改日期</w:t>
            </w:r>
          </w:p>
        </w:tc>
        <w:tc>
          <w:tcPr>
            <w:tcW w:w="2631" w:type="dxa"/>
            <w:vAlign w:val="center"/>
          </w:tcPr>
          <w:p w:rsidR="00BF35B2" w:rsidRPr="00D3627B" w:rsidRDefault="00655923" w:rsidP="00BF35B2">
            <w:pPr>
              <w:ind w:left="0"/>
              <w:jc w:val="both"/>
            </w:pPr>
            <w:r>
              <w:rPr>
                <w:rFonts w:hint="eastAsia"/>
                <w:color w:val="000000"/>
              </w:rPr>
              <w:t>OP_</w:t>
            </w:r>
            <w:r w:rsidR="00BF35B2" w:rsidRPr="00D3627B">
              <w:t>MODIFY</w:t>
            </w:r>
          </w:p>
        </w:tc>
        <w:tc>
          <w:tcPr>
            <w:tcW w:w="1963" w:type="dxa"/>
            <w:vAlign w:val="center"/>
          </w:tcPr>
          <w:p w:rsidR="00BF35B2" w:rsidRDefault="00BF35B2" w:rsidP="00DD6D81">
            <w:pPr>
              <w:ind w:left="0"/>
              <w:jc w:val="both"/>
            </w:pPr>
            <w:r w:rsidRPr="00D3627B">
              <w:t>datetime</w:t>
            </w:r>
          </w:p>
        </w:tc>
        <w:tc>
          <w:tcPr>
            <w:tcW w:w="3879" w:type="dxa"/>
          </w:tcPr>
          <w:p w:rsidR="00BF35B2" w:rsidRDefault="00BF35B2" w:rsidP="00BF35B2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</w:rPr>
              <w:t>E0DT_CITY.</w:t>
            </w:r>
            <w:r w:rsidRPr="00D3627B">
              <w:rPr>
                <w:color w:val="000000"/>
                <w:lang w:val="zh-TW"/>
              </w:rPr>
              <w:t>E0_MODIFY</w:t>
            </w:r>
          </w:p>
        </w:tc>
      </w:tr>
      <w:tr w:rsidR="00BF35B2" w:rsidTr="00DD6D81">
        <w:tc>
          <w:tcPr>
            <w:tcW w:w="1418" w:type="dxa"/>
            <w:vAlign w:val="center"/>
          </w:tcPr>
          <w:p w:rsidR="00BF35B2" w:rsidRPr="00D3627B" w:rsidRDefault="00BF35B2" w:rsidP="00DD6D81">
            <w:pPr>
              <w:ind w:left="0"/>
              <w:jc w:val="both"/>
              <w:rPr>
                <w:lang w:val="zh-TW"/>
              </w:rPr>
            </w:pPr>
            <w:r>
              <w:rPr>
                <w:rFonts w:hint="eastAsia"/>
                <w:lang w:val="zh-TW"/>
              </w:rPr>
              <w:t>備註</w:t>
            </w:r>
          </w:p>
        </w:tc>
        <w:tc>
          <w:tcPr>
            <w:tcW w:w="2631" w:type="dxa"/>
            <w:vAlign w:val="center"/>
          </w:tcPr>
          <w:p w:rsidR="00BF35B2" w:rsidRPr="00D3627B" w:rsidRDefault="00655923" w:rsidP="00BF35B2">
            <w:pPr>
              <w:ind w:left="0"/>
              <w:jc w:val="both"/>
            </w:pPr>
            <w:r>
              <w:rPr>
                <w:rFonts w:hint="eastAsia"/>
                <w:color w:val="000000"/>
              </w:rPr>
              <w:t>OP_</w:t>
            </w:r>
            <w:r w:rsidR="00BF35B2" w:rsidRPr="00D3627B">
              <w:t>MEMO</w:t>
            </w:r>
          </w:p>
        </w:tc>
        <w:tc>
          <w:tcPr>
            <w:tcW w:w="1963" w:type="dxa"/>
            <w:vAlign w:val="center"/>
          </w:tcPr>
          <w:p w:rsidR="00BF35B2" w:rsidRDefault="00BF35B2" w:rsidP="00DD6D81">
            <w:pPr>
              <w:ind w:left="0"/>
              <w:jc w:val="both"/>
            </w:pPr>
            <w:r w:rsidRPr="00D3627B">
              <w:t>varchar(90)</w:t>
            </w:r>
          </w:p>
        </w:tc>
        <w:tc>
          <w:tcPr>
            <w:tcW w:w="3879" w:type="dxa"/>
          </w:tcPr>
          <w:p w:rsidR="00BF35B2" w:rsidRDefault="00BF35B2" w:rsidP="00BF35B2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</w:rPr>
              <w:t>E0DT_CITY.</w:t>
            </w:r>
            <w:r w:rsidRPr="00D3627B">
              <w:rPr>
                <w:color w:val="000000"/>
                <w:lang w:val="zh-TW"/>
              </w:rPr>
              <w:t>E0_MEMO</w:t>
            </w:r>
          </w:p>
        </w:tc>
      </w:tr>
      <w:tr w:rsidR="00BF35B2" w:rsidTr="00DD6D81">
        <w:tc>
          <w:tcPr>
            <w:tcW w:w="1418" w:type="dxa"/>
            <w:vAlign w:val="center"/>
          </w:tcPr>
          <w:p w:rsidR="00BF35B2" w:rsidRDefault="00BF35B2" w:rsidP="00DD6D81">
            <w:pPr>
              <w:ind w:left="0"/>
              <w:jc w:val="both"/>
            </w:pPr>
            <w:r>
              <w:rPr>
                <w:rFonts w:hint="eastAsia"/>
              </w:rPr>
              <w:t>刪除註記</w:t>
            </w:r>
          </w:p>
        </w:tc>
        <w:tc>
          <w:tcPr>
            <w:tcW w:w="2631" w:type="dxa"/>
            <w:vAlign w:val="center"/>
          </w:tcPr>
          <w:p w:rsidR="00BF35B2" w:rsidRDefault="00655923" w:rsidP="00DD6D81">
            <w:pPr>
              <w:ind w:left="0"/>
              <w:jc w:val="both"/>
            </w:pPr>
            <w:r>
              <w:rPr>
                <w:rFonts w:hint="eastAsia"/>
              </w:rPr>
              <w:t>OP_</w:t>
            </w:r>
            <w:r w:rsidR="00BF35B2">
              <w:rPr>
                <w:rFonts w:hint="eastAsia"/>
              </w:rPr>
              <w:t>DELETE_FLAG</w:t>
            </w:r>
          </w:p>
        </w:tc>
        <w:tc>
          <w:tcPr>
            <w:tcW w:w="1963" w:type="dxa"/>
            <w:vAlign w:val="center"/>
          </w:tcPr>
          <w:p w:rsidR="00BF35B2" w:rsidRDefault="00BF35B2" w:rsidP="00DD6D81">
            <w:pPr>
              <w:ind w:left="0"/>
              <w:jc w:val="both"/>
            </w:pPr>
            <w:r>
              <w:rPr>
                <w:rFonts w:hint="eastAsia"/>
              </w:rPr>
              <w:t>VARCHAR(1)</w:t>
            </w:r>
          </w:p>
        </w:tc>
        <w:tc>
          <w:tcPr>
            <w:tcW w:w="3879" w:type="dxa"/>
            <w:vAlign w:val="bottom"/>
          </w:tcPr>
          <w:p w:rsidR="00BF35B2" w:rsidRDefault="00BF35B2" w:rsidP="00DD6D81">
            <w:pPr>
              <w:ind w:left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：未刪除</w:t>
            </w:r>
            <w:r w:rsidR="0059504F">
              <w:rPr>
                <w:rFonts w:hint="eastAsia"/>
              </w:rPr>
              <w:t xml:space="preserve"> (default)</w:t>
            </w:r>
          </w:p>
          <w:p w:rsidR="00BF35B2" w:rsidRPr="001A5498" w:rsidRDefault="00BF35B2" w:rsidP="00DD6D81">
            <w:pPr>
              <w:ind w:left="0"/>
            </w:pPr>
            <w:r w:rsidRPr="001A5498">
              <w:rPr>
                <w:rFonts w:hint="eastAsia"/>
              </w:rPr>
              <w:t>1</w:t>
            </w:r>
            <w:r w:rsidRPr="001A5498">
              <w:rPr>
                <w:rFonts w:hint="eastAsia"/>
              </w:rPr>
              <w:t>：已刪除</w:t>
            </w:r>
          </w:p>
        </w:tc>
      </w:tr>
    </w:tbl>
    <w:p w:rsidR="00BF35B2" w:rsidRPr="00CF0779" w:rsidRDefault="00BF35B2" w:rsidP="00BF35B2"/>
    <w:p w:rsidR="00BF35B2" w:rsidRDefault="00BF35B2" w:rsidP="00BF35B2">
      <w:pPr>
        <w:ind w:left="2060"/>
        <w:rPr>
          <w:color w:val="000000"/>
        </w:rPr>
      </w:pPr>
    </w:p>
    <w:p w:rsidR="00BF35B2" w:rsidRPr="00D3627B" w:rsidRDefault="00655923" w:rsidP="00BF35B2">
      <w:pPr>
        <w:pStyle w:val="3"/>
        <w:rPr>
          <w:color w:val="000000"/>
        </w:rPr>
      </w:pPr>
      <w:bookmarkStart w:id="16" w:name="_Toc521590643"/>
      <w:r>
        <w:rPr>
          <w:rFonts w:hint="eastAsia"/>
          <w:color w:val="000000"/>
        </w:rPr>
        <w:t>OPDT_</w:t>
      </w:r>
      <w:r w:rsidR="00BF35B2">
        <w:rPr>
          <w:rFonts w:hint="eastAsia"/>
          <w:color w:val="000000"/>
        </w:rPr>
        <w:t>E0</w:t>
      </w:r>
      <w:r w:rsidR="00BF35B2" w:rsidRPr="00D3627B">
        <w:rPr>
          <w:rFonts w:hint="eastAsia"/>
          <w:color w:val="000000"/>
        </w:rPr>
        <w:t>_</w:t>
      </w:r>
      <w:r w:rsidR="00BF35B2">
        <w:rPr>
          <w:rFonts w:hint="eastAsia"/>
          <w:color w:val="000000"/>
        </w:rPr>
        <w:t>TOWN</w:t>
      </w:r>
      <w:r w:rsidR="00BF35B2" w:rsidRPr="00D3627B">
        <w:rPr>
          <w:rFonts w:hint="eastAsia"/>
          <w:color w:val="000000"/>
        </w:rPr>
        <w:t>鄉鎮市區代碼資料檔</w:t>
      </w:r>
      <w:bookmarkEnd w:id="16"/>
    </w:p>
    <w:p w:rsidR="00BF35B2" w:rsidRDefault="00BF35B2" w:rsidP="00BF35B2"/>
    <w:tbl>
      <w:tblPr>
        <w:tblW w:w="98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2631"/>
        <w:gridCol w:w="1963"/>
        <w:gridCol w:w="3879"/>
      </w:tblGrid>
      <w:tr w:rsidR="00BF35B2" w:rsidTr="00DD6D81">
        <w:tc>
          <w:tcPr>
            <w:tcW w:w="1418" w:type="dxa"/>
            <w:shd w:val="clear" w:color="auto" w:fill="E0E0E0"/>
          </w:tcPr>
          <w:p w:rsidR="002A7EA7" w:rsidRDefault="00BF35B2" w:rsidP="003D2883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資料代號</w:t>
            </w:r>
            <w:r>
              <w:rPr>
                <w:rFonts w:hint="eastAsia"/>
                <w:color w:val="000000"/>
              </w:rPr>
              <w:t>：</w:t>
            </w:r>
            <w:r w:rsidR="00655923">
              <w:rPr>
                <w:rFonts w:hint="eastAsia"/>
                <w:color w:val="000000"/>
              </w:rPr>
              <w:t>OPIDB</w:t>
            </w:r>
          </w:p>
          <w:p w:rsidR="00000B5F" w:rsidRDefault="00655923" w:rsidP="003D2883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OPEDB</w:t>
            </w:r>
          </w:p>
        </w:tc>
        <w:tc>
          <w:tcPr>
            <w:tcW w:w="2631" w:type="dxa"/>
            <w:shd w:val="clear" w:color="auto" w:fill="E0E0E0"/>
          </w:tcPr>
          <w:p w:rsidR="00BF35B2" w:rsidRDefault="00BF35B2" w:rsidP="00DD6D81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表格代號</w:t>
            </w:r>
            <w:r>
              <w:rPr>
                <w:rFonts w:hint="eastAsia"/>
                <w:color w:val="000000"/>
              </w:rPr>
              <w:t>：</w:t>
            </w:r>
          </w:p>
          <w:p w:rsidR="00BF35B2" w:rsidRDefault="00655923" w:rsidP="00DD6D81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OPDT_</w:t>
            </w:r>
            <w:r w:rsidR="00BF35B2">
              <w:rPr>
                <w:rFonts w:hint="eastAsia"/>
                <w:color w:val="000000"/>
              </w:rPr>
              <w:t>E0</w:t>
            </w:r>
            <w:r w:rsidR="00BF35B2" w:rsidRPr="00D3627B">
              <w:rPr>
                <w:rFonts w:hint="eastAsia"/>
                <w:color w:val="000000"/>
              </w:rPr>
              <w:t>_</w:t>
            </w:r>
            <w:r w:rsidR="00BF35B2">
              <w:rPr>
                <w:rFonts w:hint="eastAsia"/>
                <w:color w:val="000000"/>
              </w:rPr>
              <w:t>TOWN</w:t>
            </w:r>
          </w:p>
        </w:tc>
        <w:tc>
          <w:tcPr>
            <w:tcW w:w="5842" w:type="dxa"/>
            <w:gridSpan w:val="2"/>
            <w:shd w:val="clear" w:color="auto" w:fill="E0E0E0"/>
          </w:tcPr>
          <w:p w:rsidR="00BF35B2" w:rsidRDefault="00BF35B2" w:rsidP="00DD6D81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表格名稱：</w:t>
            </w:r>
            <w:r>
              <w:rPr>
                <w:rFonts w:hint="eastAsia"/>
                <w:lang w:val="zh-TW"/>
              </w:rPr>
              <w:t>鄉鎮市區代碼</w:t>
            </w:r>
            <w:r w:rsidRPr="00D3627B">
              <w:rPr>
                <w:rFonts w:hint="eastAsia"/>
                <w:color w:val="000000"/>
              </w:rPr>
              <w:t>資料檔</w:t>
            </w:r>
          </w:p>
        </w:tc>
      </w:tr>
      <w:tr w:rsidR="00BF35B2" w:rsidTr="00DD6D81">
        <w:tc>
          <w:tcPr>
            <w:tcW w:w="1418" w:type="dxa"/>
            <w:shd w:val="clear" w:color="auto" w:fill="E0E0E0"/>
          </w:tcPr>
          <w:p w:rsidR="00BF35B2" w:rsidRDefault="00BF35B2" w:rsidP="00DD6D81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欄位名稱</w:t>
            </w:r>
          </w:p>
        </w:tc>
        <w:tc>
          <w:tcPr>
            <w:tcW w:w="2631" w:type="dxa"/>
            <w:shd w:val="clear" w:color="auto" w:fill="E0E0E0"/>
          </w:tcPr>
          <w:p w:rsidR="00BF35B2" w:rsidRDefault="00BF35B2" w:rsidP="00DD6D81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欄位代號</w:t>
            </w:r>
          </w:p>
        </w:tc>
        <w:tc>
          <w:tcPr>
            <w:tcW w:w="1963" w:type="dxa"/>
            <w:shd w:val="clear" w:color="auto" w:fill="E0E0E0"/>
          </w:tcPr>
          <w:p w:rsidR="00BF35B2" w:rsidRDefault="00BF35B2" w:rsidP="00DD6D81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格式</w:t>
            </w:r>
          </w:p>
        </w:tc>
        <w:tc>
          <w:tcPr>
            <w:tcW w:w="3879" w:type="dxa"/>
            <w:shd w:val="clear" w:color="auto" w:fill="E0E0E0"/>
          </w:tcPr>
          <w:p w:rsidR="00BF35B2" w:rsidRDefault="00BF35B2" w:rsidP="00DD6D81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備註</w:t>
            </w:r>
          </w:p>
        </w:tc>
      </w:tr>
      <w:tr w:rsidR="00BF35B2" w:rsidTr="00DD6D81">
        <w:tc>
          <w:tcPr>
            <w:tcW w:w="1418" w:type="dxa"/>
          </w:tcPr>
          <w:p w:rsidR="00BF35B2" w:rsidRDefault="00BF35B2" w:rsidP="00DD6D81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鄉鎮市區代碼</w:t>
            </w:r>
          </w:p>
        </w:tc>
        <w:tc>
          <w:tcPr>
            <w:tcW w:w="2631" w:type="dxa"/>
          </w:tcPr>
          <w:p w:rsidR="00BF35B2" w:rsidRDefault="00655923" w:rsidP="00BF35B2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</w:t>
            </w:r>
            <w:r w:rsidR="00BF35B2" w:rsidRPr="00D3627B">
              <w:rPr>
                <w:color w:val="000000"/>
              </w:rPr>
              <w:t>TOWN_CD</w:t>
            </w:r>
          </w:p>
        </w:tc>
        <w:tc>
          <w:tcPr>
            <w:tcW w:w="1963" w:type="dxa"/>
          </w:tcPr>
          <w:p w:rsidR="00BF35B2" w:rsidRDefault="00BF35B2" w:rsidP="00DD6D81">
            <w:pPr>
              <w:ind w:left="0"/>
              <w:rPr>
                <w:color w:val="000000"/>
              </w:rPr>
            </w:pPr>
            <w:r w:rsidRPr="00D3627B">
              <w:rPr>
                <w:color w:val="000000"/>
              </w:rPr>
              <w:t>char(8)</w:t>
            </w:r>
          </w:p>
        </w:tc>
        <w:tc>
          <w:tcPr>
            <w:tcW w:w="3879" w:type="dxa"/>
          </w:tcPr>
          <w:p w:rsidR="00BF35B2" w:rsidRPr="00BF35B2" w:rsidRDefault="00BF35B2" w:rsidP="00DD6D81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</w:rPr>
            </w:pPr>
            <w:r w:rsidRPr="00BF35B2">
              <w:rPr>
                <w:rFonts w:hint="eastAsia"/>
                <w:color w:val="000000"/>
              </w:rPr>
              <w:t>PK</w:t>
            </w:r>
          </w:p>
          <w:p w:rsidR="00BF35B2" w:rsidRPr="00D3627B" w:rsidRDefault="00BF35B2" w:rsidP="00DD6D81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E0DT_TOWN.</w:t>
            </w:r>
            <w:r w:rsidRPr="00D3627B">
              <w:rPr>
                <w:color w:val="000000"/>
              </w:rPr>
              <w:t>E0_TOWN_CD</w:t>
            </w:r>
          </w:p>
        </w:tc>
      </w:tr>
      <w:tr w:rsidR="00BF35B2" w:rsidTr="00DD6D81">
        <w:tc>
          <w:tcPr>
            <w:tcW w:w="1418" w:type="dxa"/>
          </w:tcPr>
          <w:p w:rsidR="00BF35B2" w:rsidRDefault="00BF35B2" w:rsidP="00DD6D81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鄉鎮市區名稱</w:t>
            </w:r>
          </w:p>
        </w:tc>
        <w:tc>
          <w:tcPr>
            <w:tcW w:w="2631" w:type="dxa"/>
          </w:tcPr>
          <w:p w:rsidR="00BF35B2" w:rsidRDefault="00655923" w:rsidP="00BF35B2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</w:t>
            </w:r>
            <w:r w:rsidR="00BF35B2" w:rsidRPr="00D3627B">
              <w:rPr>
                <w:color w:val="000000"/>
              </w:rPr>
              <w:t>TOWN_NM</w:t>
            </w:r>
          </w:p>
        </w:tc>
        <w:tc>
          <w:tcPr>
            <w:tcW w:w="1963" w:type="dxa"/>
          </w:tcPr>
          <w:p w:rsidR="00BF35B2" w:rsidRDefault="00BF35B2" w:rsidP="00DD6D81">
            <w:pPr>
              <w:ind w:left="0"/>
              <w:rPr>
                <w:color w:val="000000"/>
              </w:rPr>
            </w:pPr>
            <w:r w:rsidRPr="00D3627B">
              <w:rPr>
                <w:color w:val="000000"/>
              </w:rPr>
              <w:t>varchar(90)</w:t>
            </w:r>
          </w:p>
        </w:tc>
        <w:tc>
          <w:tcPr>
            <w:tcW w:w="3879" w:type="dxa"/>
          </w:tcPr>
          <w:p w:rsidR="00BF35B2" w:rsidRPr="00840B6F" w:rsidRDefault="00BF35B2" w:rsidP="00DD6D81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E0DT_TOWN.</w:t>
            </w:r>
            <w:r w:rsidRPr="00D3627B">
              <w:rPr>
                <w:color w:val="000000"/>
              </w:rPr>
              <w:t>E0_TOWN_FULLNAM</w:t>
            </w:r>
          </w:p>
        </w:tc>
      </w:tr>
      <w:tr w:rsidR="00BF35B2" w:rsidTr="00DD6D81">
        <w:tc>
          <w:tcPr>
            <w:tcW w:w="1418" w:type="dxa"/>
            <w:vAlign w:val="center"/>
          </w:tcPr>
          <w:p w:rsidR="00BF35B2" w:rsidRPr="00D3627B" w:rsidRDefault="00BF35B2" w:rsidP="00DD6D81">
            <w:pPr>
              <w:ind w:left="0"/>
              <w:jc w:val="both"/>
              <w:rPr>
                <w:lang w:val="zh-TW"/>
              </w:rPr>
            </w:pPr>
            <w:r w:rsidRPr="00D3627B">
              <w:rPr>
                <w:rFonts w:hint="eastAsia"/>
                <w:lang w:val="zh-TW"/>
              </w:rPr>
              <w:t>縣市代碼</w:t>
            </w:r>
          </w:p>
        </w:tc>
        <w:tc>
          <w:tcPr>
            <w:tcW w:w="2631" w:type="dxa"/>
            <w:vAlign w:val="center"/>
          </w:tcPr>
          <w:p w:rsidR="00BF35B2" w:rsidRDefault="00655923" w:rsidP="00BF35B2">
            <w:pPr>
              <w:ind w:left="0"/>
              <w:jc w:val="both"/>
            </w:pPr>
            <w:r>
              <w:rPr>
                <w:rFonts w:hint="eastAsia"/>
                <w:color w:val="000000"/>
              </w:rPr>
              <w:t>OP_</w:t>
            </w:r>
            <w:r w:rsidR="00BF35B2" w:rsidRPr="00D3627B">
              <w:t>CITY_CD</w:t>
            </w:r>
          </w:p>
        </w:tc>
        <w:tc>
          <w:tcPr>
            <w:tcW w:w="1963" w:type="dxa"/>
            <w:vAlign w:val="center"/>
          </w:tcPr>
          <w:p w:rsidR="00BF35B2" w:rsidRDefault="00BF35B2" w:rsidP="00DD6D81">
            <w:pPr>
              <w:ind w:left="0"/>
              <w:jc w:val="both"/>
            </w:pPr>
            <w:r w:rsidRPr="00D3627B">
              <w:t>char(5)</w:t>
            </w:r>
          </w:p>
        </w:tc>
        <w:tc>
          <w:tcPr>
            <w:tcW w:w="3879" w:type="dxa"/>
          </w:tcPr>
          <w:p w:rsidR="00BF35B2" w:rsidRPr="00D3627B" w:rsidRDefault="00BF35B2" w:rsidP="00DD6D81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E0DT_TOWN.</w:t>
            </w:r>
            <w:r w:rsidRPr="00D3627B">
              <w:rPr>
                <w:color w:val="000000"/>
              </w:rPr>
              <w:t>E0_CITY_CD</w:t>
            </w:r>
          </w:p>
        </w:tc>
      </w:tr>
      <w:tr w:rsidR="00BF35B2" w:rsidTr="00DD6D81">
        <w:tc>
          <w:tcPr>
            <w:tcW w:w="1418" w:type="dxa"/>
            <w:vAlign w:val="center"/>
          </w:tcPr>
          <w:p w:rsidR="00BF35B2" w:rsidRPr="00D3627B" w:rsidRDefault="00BF35B2" w:rsidP="00DD6D81">
            <w:pPr>
              <w:ind w:left="0"/>
              <w:jc w:val="both"/>
              <w:rPr>
                <w:lang w:val="zh-TW"/>
              </w:rPr>
            </w:pPr>
            <w:r>
              <w:rPr>
                <w:rFonts w:hint="eastAsia"/>
                <w:lang w:val="zh-TW"/>
              </w:rPr>
              <w:t>鄉鎮市區短名</w:t>
            </w:r>
            <w:r>
              <w:rPr>
                <w:rFonts w:hint="eastAsia"/>
                <w:lang w:val="zh-TW"/>
              </w:rPr>
              <w:t>(</w:t>
            </w:r>
            <w:r>
              <w:rPr>
                <w:rFonts w:hint="eastAsia"/>
                <w:lang w:val="zh-TW"/>
              </w:rPr>
              <w:t>不含臺灣省</w:t>
            </w:r>
            <w:r>
              <w:rPr>
                <w:rFonts w:hint="eastAsia"/>
                <w:lang w:val="zh-TW"/>
              </w:rPr>
              <w:t>...)</w:t>
            </w:r>
          </w:p>
        </w:tc>
        <w:tc>
          <w:tcPr>
            <w:tcW w:w="2631" w:type="dxa"/>
            <w:vAlign w:val="center"/>
          </w:tcPr>
          <w:p w:rsidR="00BF35B2" w:rsidRPr="00D3627B" w:rsidRDefault="00655923" w:rsidP="00BF35B2">
            <w:pPr>
              <w:ind w:left="0"/>
              <w:jc w:val="both"/>
            </w:pPr>
            <w:r>
              <w:rPr>
                <w:rFonts w:hint="eastAsia"/>
                <w:color w:val="000000"/>
              </w:rPr>
              <w:t>OP_</w:t>
            </w:r>
            <w:r w:rsidR="00BF35B2" w:rsidRPr="00D3627B">
              <w:t>TOWN_S_NAME</w:t>
            </w:r>
          </w:p>
        </w:tc>
        <w:tc>
          <w:tcPr>
            <w:tcW w:w="1963" w:type="dxa"/>
          </w:tcPr>
          <w:p w:rsidR="00BF35B2" w:rsidRDefault="00BF35B2" w:rsidP="00DD6D81">
            <w:pPr>
              <w:ind w:left="0"/>
              <w:rPr>
                <w:color w:val="000000"/>
              </w:rPr>
            </w:pPr>
            <w:r w:rsidRPr="00D3627B"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6</w:t>
            </w:r>
            <w:r w:rsidRPr="00D3627B">
              <w:rPr>
                <w:color w:val="000000"/>
              </w:rPr>
              <w:t>0)</w:t>
            </w:r>
          </w:p>
        </w:tc>
        <w:tc>
          <w:tcPr>
            <w:tcW w:w="3879" w:type="dxa"/>
          </w:tcPr>
          <w:p w:rsidR="00BF35B2" w:rsidRPr="00D3627B" w:rsidRDefault="00BF35B2" w:rsidP="00DD6D81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E0DT_TOWN.</w:t>
            </w:r>
            <w:r w:rsidRPr="00D3627B">
              <w:rPr>
                <w:color w:val="000000"/>
              </w:rPr>
              <w:t>E0_TOWN_ALIAS</w:t>
            </w:r>
          </w:p>
        </w:tc>
      </w:tr>
      <w:tr w:rsidR="00BF35B2" w:rsidTr="00DD6D81">
        <w:tc>
          <w:tcPr>
            <w:tcW w:w="1418" w:type="dxa"/>
            <w:vAlign w:val="center"/>
          </w:tcPr>
          <w:p w:rsidR="00BF35B2" w:rsidRPr="00D3627B" w:rsidRDefault="00BF35B2" w:rsidP="00DD6D81">
            <w:pPr>
              <w:ind w:left="0"/>
              <w:jc w:val="both"/>
              <w:rPr>
                <w:lang w:val="zh-TW"/>
              </w:rPr>
            </w:pPr>
            <w:r>
              <w:rPr>
                <w:rFonts w:hint="eastAsia"/>
                <w:lang w:val="zh-TW"/>
              </w:rPr>
              <w:t>公用代碼修改日期</w:t>
            </w:r>
          </w:p>
        </w:tc>
        <w:tc>
          <w:tcPr>
            <w:tcW w:w="2631" w:type="dxa"/>
            <w:vAlign w:val="center"/>
          </w:tcPr>
          <w:p w:rsidR="00BF35B2" w:rsidRPr="00D3627B" w:rsidRDefault="00655923" w:rsidP="00BF35B2">
            <w:pPr>
              <w:ind w:left="0"/>
              <w:jc w:val="both"/>
            </w:pPr>
            <w:r>
              <w:rPr>
                <w:rFonts w:hint="eastAsia"/>
                <w:color w:val="000000"/>
              </w:rPr>
              <w:t>OP_</w:t>
            </w:r>
            <w:r w:rsidR="00BF35B2" w:rsidRPr="00D3627B">
              <w:t>MODIFY</w:t>
            </w:r>
          </w:p>
        </w:tc>
        <w:tc>
          <w:tcPr>
            <w:tcW w:w="1963" w:type="dxa"/>
            <w:vAlign w:val="center"/>
          </w:tcPr>
          <w:p w:rsidR="00BF35B2" w:rsidRDefault="00BF35B2" w:rsidP="00DD6D81">
            <w:pPr>
              <w:ind w:left="0"/>
              <w:jc w:val="both"/>
            </w:pPr>
            <w:r w:rsidRPr="00D3627B">
              <w:t>datetime</w:t>
            </w:r>
          </w:p>
        </w:tc>
        <w:tc>
          <w:tcPr>
            <w:tcW w:w="3879" w:type="dxa"/>
          </w:tcPr>
          <w:p w:rsidR="00BF35B2" w:rsidRDefault="00BF35B2" w:rsidP="00DD6D81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</w:rPr>
              <w:t>E0DT_TOWN.</w:t>
            </w:r>
            <w:r w:rsidRPr="00D3627B">
              <w:rPr>
                <w:color w:val="000000"/>
                <w:lang w:val="zh-TW"/>
              </w:rPr>
              <w:t>E0_MODIFY</w:t>
            </w:r>
          </w:p>
        </w:tc>
      </w:tr>
      <w:tr w:rsidR="00BF35B2" w:rsidTr="00DD6D81">
        <w:tc>
          <w:tcPr>
            <w:tcW w:w="1418" w:type="dxa"/>
            <w:vAlign w:val="center"/>
          </w:tcPr>
          <w:p w:rsidR="00BF35B2" w:rsidRPr="00D3627B" w:rsidRDefault="00BF35B2" w:rsidP="00DD6D81">
            <w:pPr>
              <w:ind w:left="0"/>
              <w:jc w:val="both"/>
              <w:rPr>
                <w:lang w:val="zh-TW"/>
              </w:rPr>
            </w:pPr>
            <w:r>
              <w:rPr>
                <w:rFonts w:hint="eastAsia"/>
                <w:lang w:val="zh-TW"/>
              </w:rPr>
              <w:t>備註</w:t>
            </w:r>
          </w:p>
        </w:tc>
        <w:tc>
          <w:tcPr>
            <w:tcW w:w="2631" w:type="dxa"/>
            <w:vAlign w:val="center"/>
          </w:tcPr>
          <w:p w:rsidR="00BF35B2" w:rsidRPr="00D3627B" w:rsidRDefault="00655923" w:rsidP="00BF35B2">
            <w:pPr>
              <w:ind w:left="0"/>
              <w:jc w:val="both"/>
            </w:pPr>
            <w:r>
              <w:rPr>
                <w:rFonts w:hint="eastAsia"/>
                <w:color w:val="000000"/>
              </w:rPr>
              <w:t>OP_</w:t>
            </w:r>
            <w:r w:rsidR="00BF35B2" w:rsidRPr="00D3627B">
              <w:t>MEMO</w:t>
            </w:r>
          </w:p>
        </w:tc>
        <w:tc>
          <w:tcPr>
            <w:tcW w:w="1963" w:type="dxa"/>
            <w:vAlign w:val="center"/>
          </w:tcPr>
          <w:p w:rsidR="00BF35B2" w:rsidRDefault="00BF35B2" w:rsidP="00DD6D81">
            <w:pPr>
              <w:ind w:left="0"/>
              <w:jc w:val="both"/>
            </w:pPr>
            <w:r w:rsidRPr="00D3627B">
              <w:t>varchar(90)</w:t>
            </w:r>
          </w:p>
        </w:tc>
        <w:tc>
          <w:tcPr>
            <w:tcW w:w="3879" w:type="dxa"/>
          </w:tcPr>
          <w:p w:rsidR="00BF35B2" w:rsidRDefault="00BF35B2" w:rsidP="00DD6D81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</w:rPr>
              <w:t>E0DT_TOWN.</w:t>
            </w:r>
            <w:r w:rsidRPr="00D3627B">
              <w:rPr>
                <w:color w:val="000000"/>
                <w:lang w:val="zh-TW"/>
              </w:rPr>
              <w:t>E0_MEMO</w:t>
            </w:r>
          </w:p>
        </w:tc>
      </w:tr>
      <w:tr w:rsidR="00BF35B2" w:rsidTr="00DD6D81">
        <w:tc>
          <w:tcPr>
            <w:tcW w:w="1418" w:type="dxa"/>
            <w:vAlign w:val="center"/>
          </w:tcPr>
          <w:p w:rsidR="00BF35B2" w:rsidRDefault="00BF35B2" w:rsidP="00DD6D81">
            <w:pPr>
              <w:ind w:left="0"/>
              <w:jc w:val="both"/>
            </w:pPr>
            <w:r>
              <w:rPr>
                <w:rFonts w:hint="eastAsia"/>
              </w:rPr>
              <w:t>刪除註記</w:t>
            </w:r>
          </w:p>
        </w:tc>
        <w:tc>
          <w:tcPr>
            <w:tcW w:w="2631" w:type="dxa"/>
            <w:vAlign w:val="center"/>
          </w:tcPr>
          <w:p w:rsidR="00BF35B2" w:rsidRDefault="00655923" w:rsidP="00DD6D81">
            <w:pPr>
              <w:ind w:left="0"/>
              <w:jc w:val="both"/>
            </w:pPr>
            <w:r>
              <w:rPr>
                <w:rFonts w:hint="eastAsia"/>
              </w:rPr>
              <w:t>OP_</w:t>
            </w:r>
            <w:r w:rsidR="00BF35B2">
              <w:rPr>
                <w:rFonts w:hint="eastAsia"/>
              </w:rPr>
              <w:t>DELETE_FLAG</w:t>
            </w:r>
          </w:p>
        </w:tc>
        <w:tc>
          <w:tcPr>
            <w:tcW w:w="1963" w:type="dxa"/>
            <w:vAlign w:val="center"/>
          </w:tcPr>
          <w:p w:rsidR="00BF35B2" w:rsidRDefault="00BF35B2" w:rsidP="00DD6D81">
            <w:pPr>
              <w:ind w:left="0"/>
              <w:jc w:val="both"/>
            </w:pPr>
            <w:r>
              <w:rPr>
                <w:rFonts w:hint="eastAsia"/>
              </w:rPr>
              <w:t>VARCHAR(1)</w:t>
            </w:r>
          </w:p>
        </w:tc>
        <w:tc>
          <w:tcPr>
            <w:tcW w:w="3879" w:type="dxa"/>
            <w:vAlign w:val="bottom"/>
          </w:tcPr>
          <w:p w:rsidR="00BF35B2" w:rsidRDefault="00BF35B2" w:rsidP="00DD6D81">
            <w:pPr>
              <w:ind w:left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：未刪除</w:t>
            </w:r>
            <w:r w:rsidR="0059504F">
              <w:rPr>
                <w:rFonts w:hint="eastAsia"/>
              </w:rPr>
              <w:t>(default)</w:t>
            </w:r>
          </w:p>
          <w:p w:rsidR="00BF35B2" w:rsidRPr="001A5498" w:rsidRDefault="00BF35B2" w:rsidP="00DD6D81">
            <w:pPr>
              <w:ind w:left="0"/>
            </w:pPr>
            <w:r w:rsidRPr="001A5498">
              <w:rPr>
                <w:rFonts w:hint="eastAsia"/>
              </w:rPr>
              <w:t>1</w:t>
            </w:r>
            <w:r w:rsidRPr="001A5498">
              <w:rPr>
                <w:rFonts w:hint="eastAsia"/>
              </w:rPr>
              <w:t>：已刪除</w:t>
            </w:r>
          </w:p>
        </w:tc>
      </w:tr>
    </w:tbl>
    <w:p w:rsidR="00BF35B2" w:rsidRDefault="00BF35B2" w:rsidP="00BF35B2"/>
    <w:p w:rsidR="00FE1EE6" w:rsidRPr="00840D3C" w:rsidRDefault="00655923" w:rsidP="00800E35">
      <w:pPr>
        <w:pStyle w:val="3"/>
      </w:pPr>
      <w:bookmarkStart w:id="17" w:name="_Toc429667546"/>
      <w:bookmarkStart w:id="18" w:name="_Toc521590644"/>
      <w:r>
        <w:rPr>
          <w:rFonts w:hint="eastAsia"/>
        </w:rPr>
        <w:t>OPDT_</w:t>
      </w:r>
      <w:r w:rsidR="00FE1EE6" w:rsidRPr="00840D3C">
        <w:rPr>
          <w:rFonts w:hint="eastAsia"/>
        </w:rPr>
        <w:t>E0_</w:t>
      </w:r>
      <w:r w:rsidR="00FE1EE6" w:rsidRPr="00840D3C">
        <w:t>VILLAGE</w:t>
      </w:r>
      <w:r w:rsidR="00FE1EE6" w:rsidRPr="00840D3C">
        <w:rPr>
          <w:rFonts w:hint="eastAsia"/>
        </w:rPr>
        <w:t>村里代碼資料檔</w:t>
      </w:r>
      <w:bookmarkEnd w:id="17"/>
      <w:bookmarkEnd w:id="18"/>
    </w:p>
    <w:p w:rsidR="00FE1EE6" w:rsidRDefault="00FE1EE6" w:rsidP="00FE1EE6"/>
    <w:tbl>
      <w:tblPr>
        <w:tblW w:w="98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2631"/>
        <w:gridCol w:w="1963"/>
        <w:gridCol w:w="3879"/>
      </w:tblGrid>
      <w:tr w:rsidR="00FE1EE6" w:rsidTr="00601562">
        <w:tc>
          <w:tcPr>
            <w:tcW w:w="1418" w:type="dxa"/>
            <w:shd w:val="clear" w:color="auto" w:fill="E0E0E0"/>
          </w:tcPr>
          <w:p w:rsidR="00FE1EE6" w:rsidRDefault="00FE1EE6" w:rsidP="003D2883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lastRenderedPageBreak/>
              <w:t>資料代號</w:t>
            </w:r>
            <w:r>
              <w:rPr>
                <w:rFonts w:hint="eastAsia"/>
                <w:color w:val="000000"/>
              </w:rPr>
              <w:t>：</w:t>
            </w:r>
            <w:r w:rsidR="00655923">
              <w:rPr>
                <w:rFonts w:hint="eastAsia"/>
                <w:color w:val="000000"/>
              </w:rPr>
              <w:t>OPIDB</w:t>
            </w:r>
          </w:p>
          <w:p w:rsidR="00FF0F04" w:rsidRPr="00FF0F04" w:rsidRDefault="00FF0F04" w:rsidP="003D2883">
            <w:pPr>
              <w:ind w:left="0"/>
              <w:rPr>
                <w:color w:val="FF0000"/>
              </w:rPr>
            </w:pPr>
            <w:r w:rsidRPr="00FF0F04">
              <w:rPr>
                <w:color w:val="FF0000"/>
              </w:rPr>
              <w:t>OPEDB</w:t>
            </w:r>
          </w:p>
        </w:tc>
        <w:tc>
          <w:tcPr>
            <w:tcW w:w="2631" w:type="dxa"/>
            <w:shd w:val="clear" w:color="auto" w:fill="E0E0E0"/>
          </w:tcPr>
          <w:p w:rsidR="00FE1EE6" w:rsidRDefault="00FE1EE6" w:rsidP="00601562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表格代號</w:t>
            </w:r>
            <w:r>
              <w:rPr>
                <w:rFonts w:hint="eastAsia"/>
                <w:color w:val="000000"/>
              </w:rPr>
              <w:t>：</w:t>
            </w:r>
          </w:p>
          <w:p w:rsidR="00FE1EE6" w:rsidRDefault="00655923" w:rsidP="00601562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OPDT_</w:t>
            </w:r>
            <w:r w:rsidR="00FE1EE6">
              <w:rPr>
                <w:rFonts w:hint="eastAsia"/>
                <w:color w:val="000000"/>
              </w:rPr>
              <w:t>E0</w:t>
            </w:r>
            <w:r w:rsidR="00FE1EE6" w:rsidRPr="00D3627B">
              <w:rPr>
                <w:rFonts w:hint="eastAsia"/>
                <w:color w:val="000000"/>
              </w:rPr>
              <w:t>_</w:t>
            </w:r>
            <w:r w:rsidR="00FE1EE6" w:rsidRPr="00E84F35">
              <w:rPr>
                <w:color w:val="000000"/>
              </w:rPr>
              <w:t>VILLAGE</w:t>
            </w:r>
          </w:p>
        </w:tc>
        <w:tc>
          <w:tcPr>
            <w:tcW w:w="5842" w:type="dxa"/>
            <w:gridSpan w:val="2"/>
            <w:shd w:val="clear" w:color="auto" w:fill="E0E0E0"/>
          </w:tcPr>
          <w:p w:rsidR="00FE1EE6" w:rsidRDefault="00FE1EE6" w:rsidP="00601562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表格名稱：</w:t>
            </w:r>
            <w:r>
              <w:rPr>
                <w:rFonts w:hint="eastAsia"/>
                <w:lang w:val="zh-TW"/>
              </w:rPr>
              <w:t>村里代碼</w:t>
            </w:r>
            <w:r w:rsidRPr="00D3627B">
              <w:rPr>
                <w:rFonts w:hint="eastAsia"/>
                <w:color w:val="000000"/>
              </w:rPr>
              <w:t>資料檔</w:t>
            </w:r>
          </w:p>
        </w:tc>
      </w:tr>
      <w:tr w:rsidR="00FE1EE6" w:rsidTr="00601562">
        <w:tc>
          <w:tcPr>
            <w:tcW w:w="1418" w:type="dxa"/>
            <w:shd w:val="clear" w:color="auto" w:fill="E0E0E0"/>
          </w:tcPr>
          <w:p w:rsidR="00FE1EE6" w:rsidRDefault="00FE1EE6" w:rsidP="00601562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欄位名稱</w:t>
            </w:r>
          </w:p>
        </w:tc>
        <w:tc>
          <w:tcPr>
            <w:tcW w:w="2631" w:type="dxa"/>
            <w:shd w:val="clear" w:color="auto" w:fill="E0E0E0"/>
          </w:tcPr>
          <w:p w:rsidR="00FE1EE6" w:rsidRDefault="00FE1EE6" w:rsidP="00601562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欄位代號</w:t>
            </w:r>
          </w:p>
        </w:tc>
        <w:tc>
          <w:tcPr>
            <w:tcW w:w="1963" w:type="dxa"/>
            <w:shd w:val="clear" w:color="auto" w:fill="E0E0E0"/>
          </w:tcPr>
          <w:p w:rsidR="00FE1EE6" w:rsidRDefault="00FE1EE6" w:rsidP="00601562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格式</w:t>
            </w:r>
          </w:p>
        </w:tc>
        <w:tc>
          <w:tcPr>
            <w:tcW w:w="3879" w:type="dxa"/>
            <w:shd w:val="clear" w:color="auto" w:fill="E0E0E0"/>
          </w:tcPr>
          <w:p w:rsidR="00FE1EE6" w:rsidRDefault="00FE1EE6" w:rsidP="00601562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備註</w:t>
            </w:r>
          </w:p>
        </w:tc>
      </w:tr>
      <w:tr w:rsidR="00FE1EE6" w:rsidTr="00601562">
        <w:tc>
          <w:tcPr>
            <w:tcW w:w="1418" w:type="dxa"/>
          </w:tcPr>
          <w:p w:rsidR="00FE1EE6" w:rsidRDefault="00FE1EE6" w:rsidP="00601562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村里代碼</w:t>
            </w:r>
          </w:p>
        </w:tc>
        <w:tc>
          <w:tcPr>
            <w:tcW w:w="2631" w:type="dxa"/>
          </w:tcPr>
          <w:p w:rsidR="00FE1EE6" w:rsidRDefault="00655923" w:rsidP="00601562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OP_</w:t>
            </w:r>
            <w:r w:rsidR="00FE1EE6" w:rsidRPr="00E84F35">
              <w:rPr>
                <w:color w:val="000000"/>
              </w:rPr>
              <w:t>VILLAGE_CD</w:t>
            </w:r>
          </w:p>
        </w:tc>
        <w:tc>
          <w:tcPr>
            <w:tcW w:w="1963" w:type="dxa"/>
          </w:tcPr>
          <w:p w:rsidR="00FE1EE6" w:rsidRPr="00D3627B" w:rsidRDefault="00FE1EE6" w:rsidP="00601562">
            <w:pPr>
              <w:ind w:left="0"/>
              <w:rPr>
                <w:color w:val="000000"/>
              </w:rPr>
            </w:pPr>
            <w:r w:rsidRPr="00E84F35">
              <w:rPr>
                <w:color w:val="000000"/>
              </w:rPr>
              <w:t>char(</w:t>
            </w:r>
            <w:r>
              <w:rPr>
                <w:rFonts w:hint="eastAsia"/>
                <w:color w:val="000000"/>
              </w:rPr>
              <w:t>11</w:t>
            </w:r>
            <w:r w:rsidRPr="00E84F35">
              <w:rPr>
                <w:color w:val="000000"/>
              </w:rPr>
              <w:t>)</w:t>
            </w:r>
          </w:p>
        </w:tc>
        <w:tc>
          <w:tcPr>
            <w:tcW w:w="3879" w:type="dxa"/>
          </w:tcPr>
          <w:p w:rsidR="00FE1EE6" w:rsidRDefault="00FE1EE6" w:rsidP="00601562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  <w:p w:rsidR="00FE1EE6" w:rsidRPr="00BF35B2" w:rsidRDefault="00FE1EE6" w:rsidP="00601562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</w:rPr>
            </w:pPr>
            <w:r w:rsidRPr="00E84F35">
              <w:rPr>
                <w:rFonts w:hint="eastAsia"/>
                <w:color w:val="000000"/>
              </w:rPr>
              <w:t>E0</w:t>
            </w:r>
            <w:r>
              <w:rPr>
                <w:color w:val="000000"/>
              </w:rPr>
              <w:t>DT</w:t>
            </w:r>
            <w:r w:rsidRPr="00E84F35">
              <w:rPr>
                <w:rFonts w:hint="eastAsia"/>
                <w:color w:val="000000"/>
              </w:rPr>
              <w:t>_</w:t>
            </w:r>
            <w:r w:rsidRPr="00E84F35">
              <w:rPr>
                <w:color w:val="000000"/>
              </w:rPr>
              <w:t>VILLAGE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color w:val="000000"/>
              </w:rPr>
              <w:t>E0</w:t>
            </w:r>
            <w:r w:rsidRPr="00E84F35">
              <w:rPr>
                <w:color w:val="000000"/>
              </w:rPr>
              <w:t>_VILLAGE_CD</w:t>
            </w:r>
          </w:p>
        </w:tc>
      </w:tr>
      <w:tr w:rsidR="00FE1EE6" w:rsidTr="00601562">
        <w:tc>
          <w:tcPr>
            <w:tcW w:w="1418" w:type="dxa"/>
          </w:tcPr>
          <w:p w:rsidR="00FE1EE6" w:rsidRDefault="00FE1EE6" w:rsidP="00601562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村里名稱</w:t>
            </w:r>
          </w:p>
        </w:tc>
        <w:tc>
          <w:tcPr>
            <w:tcW w:w="2631" w:type="dxa"/>
          </w:tcPr>
          <w:p w:rsidR="00FE1EE6" w:rsidRPr="00E84F35" w:rsidRDefault="00655923" w:rsidP="00601562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OP_</w:t>
            </w:r>
            <w:r w:rsidR="00FE1EE6" w:rsidRPr="00E84F35">
              <w:rPr>
                <w:color w:val="000000"/>
              </w:rPr>
              <w:t>VILLAGE_NM</w:t>
            </w:r>
          </w:p>
        </w:tc>
        <w:tc>
          <w:tcPr>
            <w:tcW w:w="1963" w:type="dxa"/>
          </w:tcPr>
          <w:p w:rsidR="00FE1EE6" w:rsidRPr="00E84F35" w:rsidRDefault="00FE1EE6" w:rsidP="00601562">
            <w:pPr>
              <w:ind w:left="0"/>
              <w:rPr>
                <w:color w:val="000000"/>
              </w:rPr>
            </w:pPr>
            <w:r w:rsidRPr="00E84F35">
              <w:rPr>
                <w:color w:val="000000"/>
              </w:rPr>
              <w:t>varchar(</w:t>
            </w:r>
            <w:r>
              <w:rPr>
                <w:color w:val="000000"/>
              </w:rPr>
              <w:t>6</w:t>
            </w:r>
            <w:r w:rsidRPr="00E84F35">
              <w:rPr>
                <w:color w:val="000000"/>
              </w:rPr>
              <w:t>0)</w:t>
            </w:r>
          </w:p>
        </w:tc>
        <w:tc>
          <w:tcPr>
            <w:tcW w:w="3879" w:type="dxa"/>
          </w:tcPr>
          <w:p w:rsidR="00FE1EE6" w:rsidRPr="00BF35B2" w:rsidRDefault="00FE1EE6" w:rsidP="00601562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</w:rPr>
            </w:pPr>
            <w:r w:rsidRPr="00E84F35">
              <w:rPr>
                <w:rFonts w:hint="eastAsia"/>
                <w:color w:val="000000"/>
              </w:rPr>
              <w:t>E0</w:t>
            </w:r>
            <w:r>
              <w:rPr>
                <w:color w:val="000000"/>
              </w:rPr>
              <w:t>DT</w:t>
            </w:r>
            <w:r w:rsidRPr="00E84F35">
              <w:rPr>
                <w:rFonts w:hint="eastAsia"/>
                <w:color w:val="000000"/>
              </w:rPr>
              <w:t>_</w:t>
            </w:r>
            <w:r w:rsidRPr="00E84F35">
              <w:rPr>
                <w:color w:val="000000"/>
              </w:rPr>
              <w:t>VILLAGE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color w:val="000000"/>
              </w:rPr>
              <w:t>E0</w:t>
            </w:r>
            <w:r w:rsidRPr="00E84F35">
              <w:rPr>
                <w:color w:val="000000"/>
              </w:rPr>
              <w:t>_VILLAGE_NM</w:t>
            </w:r>
          </w:p>
        </w:tc>
      </w:tr>
      <w:tr w:rsidR="00FE1EE6" w:rsidTr="00601562">
        <w:tc>
          <w:tcPr>
            <w:tcW w:w="1418" w:type="dxa"/>
          </w:tcPr>
          <w:p w:rsidR="00FE1EE6" w:rsidRDefault="00FE1EE6" w:rsidP="00601562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村里</w:t>
            </w:r>
            <w:r>
              <w:rPr>
                <w:rFonts w:hint="eastAsia"/>
                <w:lang w:val="zh-TW"/>
              </w:rPr>
              <w:t>短名</w:t>
            </w:r>
          </w:p>
        </w:tc>
        <w:tc>
          <w:tcPr>
            <w:tcW w:w="2631" w:type="dxa"/>
          </w:tcPr>
          <w:p w:rsidR="00FE1EE6" w:rsidRPr="00E84F35" w:rsidRDefault="00655923" w:rsidP="00601562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OP_</w:t>
            </w:r>
            <w:r w:rsidR="00FE1EE6" w:rsidRPr="00E84F35">
              <w:rPr>
                <w:color w:val="000000"/>
              </w:rPr>
              <w:t>VILLAGE_S_NM</w:t>
            </w:r>
          </w:p>
        </w:tc>
        <w:tc>
          <w:tcPr>
            <w:tcW w:w="1963" w:type="dxa"/>
          </w:tcPr>
          <w:p w:rsidR="00FE1EE6" w:rsidRPr="00E84F35" w:rsidRDefault="00FE1EE6" w:rsidP="0096656D">
            <w:pPr>
              <w:ind w:left="0"/>
              <w:rPr>
                <w:color w:val="000000"/>
              </w:rPr>
            </w:pPr>
            <w:r w:rsidRPr="00E84F35">
              <w:rPr>
                <w:color w:val="000000"/>
              </w:rPr>
              <w:t>varchar(</w:t>
            </w:r>
            <w:r w:rsidR="0096656D">
              <w:rPr>
                <w:color w:val="000000"/>
              </w:rPr>
              <w:t>6</w:t>
            </w:r>
            <w:r w:rsidRPr="00E84F35">
              <w:rPr>
                <w:color w:val="000000"/>
              </w:rPr>
              <w:t>0)</w:t>
            </w:r>
          </w:p>
        </w:tc>
        <w:tc>
          <w:tcPr>
            <w:tcW w:w="3879" w:type="dxa"/>
          </w:tcPr>
          <w:p w:rsidR="00FE1EE6" w:rsidRPr="00BF35B2" w:rsidRDefault="00FE1EE6" w:rsidP="00601562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</w:rPr>
            </w:pPr>
            <w:r w:rsidRPr="00E84F35">
              <w:rPr>
                <w:rFonts w:hint="eastAsia"/>
                <w:color w:val="000000"/>
              </w:rPr>
              <w:t>E0</w:t>
            </w:r>
            <w:r>
              <w:rPr>
                <w:color w:val="000000"/>
              </w:rPr>
              <w:t>DT</w:t>
            </w:r>
            <w:r w:rsidRPr="00E84F35">
              <w:rPr>
                <w:rFonts w:hint="eastAsia"/>
                <w:color w:val="000000"/>
              </w:rPr>
              <w:t>_</w:t>
            </w:r>
            <w:r w:rsidRPr="00E84F35">
              <w:rPr>
                <w:color w:val="000000"/>
              </w:rPr>
              <w:t>VILLAGE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color w:val="000000"/>
              </w:rPr>
              <w:t>E0</w:t>
            </w:r>
            <w:r w:rsidRPr="00E84F35">
              <w:rPr>
                <w:color w:val="000000"/>
              </w:rPr>
              <w:t>_VILLAGE_S_NM</w:t>
            </w:r>
          </w:p>
        </w:tc>
      </w:tr>
      <w:tr w:rsidR="00FE1EE6" w:rsidTr="00601562">
        <w:tc>
          <w:tcPr>
            <w:tcW w:w="1418" w:type="dxa"/>
            <w:vAlign w:val="center"/>
          </w:tcPr>
          <w:p w:rsidR="00FE1EE6" w:rsidRPr="00D3627B" w:rsidRDefault="00FE1EE6" w:rsidP="00601562">
            <w:pPr>
              <w:ind w:left="0"/>
              <w:jc w:val="both"/>
              <w:rPr>
                <w:lang w:val="zh-TW"/>
              </w:rPr>
            </w:pPr>
            <w:r w:rsidRPr="00D3627B">
              <w:rPr>
                <w:rFonts w:hint="eastAsia"/>
                <w:lang w:val="zh-TW"/>
              </w:rPr>
              <w:t>縣市代碼</w:t>
            </w:r>
          </w:p>
        </w:tc>
        <w:tc>
          <w:tcPr>
            <w:tcW w:w="2631" w:type="dxa"/>
            <w:vAlign w:val="center"/>
          </w:tcPr>
          <w:p w:rsidR="00FE1EE6" w:rsidRDefault="00655923" w:rsidP="00601562">
            <w:pPr>
              <w:ind w:left="0"/>
              <w:jc w:val="both"/>
            </w:pPr>
            <w:r>
              <w:rPr>
                <w:rFonts w:hint="eastAsia"/>
                <w:color w:val="000000"/>
              </w:rPr>
              <w:t>OP_</w:t>
            </w:r>
            <w:r w:rsidR="00FE1EE6" w:rsidRPr="00D3627B">
              <w:t>CITY_CD</w:t>
            </w:r>
          </w:p>
        </w:tc>
        <w:tc>
          <w:tcPr>
            <w:tcW w:w="1963" w:type="dxa"/>
            <w:vAlign w:val="center"/>
          </w:tcPr>
          <w:p w:rsidR="00FE1EE6" w:rsidRDefault="00FE1EE6" w:rsidP="00601562">
            <w:pPr>
              <w:ind w:left="0"/>
              <w:jc w:val="both"/>
            </w:pPr>
            <w:r w:rsidRPr="00D3627B">
              <w:t>char(5)</w:t>
            </w:r>
          </w:p>
        </w:tc>
        <w:tc>
          <w:tcPr>
            <w:tcW w:w="3879" w:type="dxa"/>
          </w:tcPr>
          <w:p w:rsidR="00FE1EE6" w:rsidRPr="00D3627B" w:rsidRDefault="00FE1EE6" w:rsidP="00601562">
            <w:pPr>
              <w:ind w:left="0"/>
              <w:rPr>
                <w:color w:val="000000"/>
              </w:rPr>
            </w:pPr>
            <w:r w:rsidRPr="00E84F35">
              <w:rPr>
                <w:rFonts w:hint="eastAsia"/>
                <w:color w:val="000000"/>
              </w:rPr>
              <w:t>E0</w:t>
            </w:r>
            <w:r>
              <w:rPr>
                <w:color w:val="000000"/>
              </w:rPr>
              <w:t>DT</w:t>
            </w:r>
            <w:r w:rsidRPr="00E84F35">
              <w:rPr>
                <w:rFonts w:hint="eastAsia"/>
                <w:color w:val="000000"/>
              </w:rPr>
              <w:t>_</w:t>
            </w:r>
            <w:r w:rsidRPr="00E84F35">
              <w:rPr>
                <w:color w:val="000000"/>
              </w:rPr>
              <w:t>VILLAGE</w:t>
            </w:r>
            <w:r>
              <w:rPr>
                <w:rFonts w:hint="eastAsia"/>
                <w:color w:val="000000"/>
              </w:rPr>
              <w:t>.</w:t>
            </w:r>
            <w:r w:rsidRPr="00D3627B">
              <w:rPr>
                <w:color w:val="000000"/>
              </w:rPr>
              <w:t>E0_CITY_CD</w:t>
            </w:r>
          </w:p>
        </w:tc>
      </w:tr>
      <w:tr w:rsidR="00FE1EE6" w:rsidTr="00601562">
        <w:tc>
          <w:tcPr>
            <w:tcW w:w="1418" w:type="dxa"/>
          </w:tcPr>
          <w:p w:rsidR="00FE1EE6" w:rsidRPr="00D3627B" w:rsidRDefault="00FE1EE6" w:rsidP="00601562">
            <w:pPr>
              <w:ind w:left="0"/>
              <w:jc w:val="both"/>
              <w:rPr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鄉鎮市區代碼</w:t>
            </w:r>
          </w:p>
        </w:tc>
        <w:tc>
          <w:tcPr>
            <w:tcW w:w="2631" w:type="dxa"/>
          </w:tcPr>
          <w:p w:rsidR="00FE1EE6" w:rsidRDefault="00655923" w:rsidP="00601562">
            <w:pPr>
              <w:ind w:left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</w:t>
            </w:r>
            <w:r w:rsidR="00FE1EE6" w:rsidRPr="00D3627B">
              <w:rPr>
                <w:color w:val="000000"/>
              </w:rPr>
              <w:t>TOWN_CD</w:t>
            </w:r>
          </w:p>
        </w:tc>
        <w:tc>
          <w:tcPr>
            <w:tcW w:w="1963" w:type="dxa"/>
          </w:tcPr>
          <w:p w:rsidR="00FE1EE6" w:rsidRPr="00D3627B" w:rsidRDefault="00FE1EE6" w:rsidP="00601562">
            <w:pPr>
              <w:ind w:left="0"/>
              <w:jc w:val="both"/>
            </w:pPr>
            <w:r w:rsidRPr="00D3627B">
              <w:rPr>
                <w:color w:val="000000"/>
              </w:rPr>
              <w:t>char(8)</w:t>
            </w:r>
          </w:p>
        </w:tc>
        <w:tc>
          <w:tcPr>
            <w:tcW w:w="3879" w:type="dxa"/>
          </w:tcPr>
          <w:p w:rsidR="00FE1EE6" w:rsidRDefault="00FE1EE6" w:rsidP="00601562">
            <w:pPr>
              <w:ind w:left="0"/>
              <w:rPr>
                <w:color w:val="000000"/>
              </w:rPr>
            </w:pPr>
            <w:r w:rsidRPr="00E84F35">
              <w:rPr>
                <w:rFonts w:hint="eastAsia"/>
                <w:color w:val="000000"/>
              </w:rPr>
              <w:t>E0</w:t>
            </w:r>
            <w:r>
              <w:rPr>
                <w:color w:val="000000"/>
              </w:rPr>
              <w:t>DT</w:t>
            </w:r>
            <w:r w:rsidRPr="00E84F35">
              <w:rPr>
                <w:rFonts w:hint="eastAsia"/>
                <w:color w:val="000000"/>
              </w:rPr>
              <w:t>_</w:t>
            </w:r>
            <w:r w:rsidRPr="00E84F35">
              <w:rPr>
                <w:color w:val="000000"/>
              </w:rPr>
              <w:t>VILLAGE</w:t>
            </w:r>
            <w:r>
              <w:rPr>
                <w:rFonts w:hint="eastAsia"/>
                <w:color w:val="000000"/>
              </w:rPr>
              <w:t>.</w:t>
            </w:r>
            <w:r w:rsidRPr="00D3627B">
              <w:rPr>
                <w:color w:val="000000"/>
              </w:rPr>
              <w:t>E0_TOWN_CD</w:t>
            </w:r>
          </w:p>
        </w:tc>
      </w:tr>
      <w:tr w:rsidR="00FE1EE6" w:rsidTr="00601562">
        <w:tc>
          <w:tcPr>
            <w:tcW w:w="1418" w:type="dxa"/>
            <w:vAlign w:val="center"/>
          </w:tcPr>
          <w:p w:rsidR="00FE1EE6" w:rsidRPr="00D3627B" w:rsidRDefault="00FE1EE6" w:rsidP="00601562">
            <w:pPr>
              <w:ind w:left="0"/>
              <w:jc w:val="both"/>
              <w:rPr>
                <w:lang w:val="zh-TW"/>
              </w:rPr>
            </w:pPr>
            <w:r>
              <w:rPr>
                <w:rFonts w:hint="eastAsia"/>
                <w:lang w:val="zh-TW"/>
              </w:rPr>
              <w:t>公用代碼修改日期</w:t>
            </w:r>
          </w:p>
        </w:tc>
        <w:tc>
          <w:tcPr>
            <w:tcW w:w="2631" w:type="dxa"/>
            <w:vAlign w:val="center"/>
          </w:tcPr>
          <w:p w:rsidR="00FE1EE6" w:rsidRPr="00D3627B" w:rsidRDefault="00655923" w:rsidP="00601562">
            <w:pPr>
              <w:ind w:left="0"/>
              <w:jc w:val="both"/>
            </w:pPr>
            <w:r>
              <w:rPr>
                <w:rFonts w:hint="eastAsia"/>
                <w:color w:val="000000"/>
              </w:rPr>
              <w:t>OP_</w:t>
            </w:r>
            <w:r w:rsidR="00FE1EE6" w:rsidRPr="00D3627B">
              <w:t>MODIFY</w:t>
            </w:r>
          </w:p>
        </w:tc>
        <w:tc>
          <w:tcPr>
            <w:tcW w:w="1963" w:type="dxa"/>
            <w:vAlign w:val="center"/>
          </w:tcPr>
          <w:p w:rsidR="00FE1EE6" w:rsidRDefault="00FE1EE6" w:rsidP="00601562">
            <w:pPr>
              <w:ind w:left="0"/>
              <w:rPr>
                <w:color w:val="000000"/>
              </w:rPr>
            </w:pPr>
            <w:r w:rsidRPr="00D3627B">
              <w:t>datetime</w:t>
            </w:r>
          </w:p>
        </w:tc>
        <w:tc>
          <w:tcPr>
            <w:tcW w:w="3879" w:type="dxa"/>
          </w:tcPr>
          <w:p w:rsidR="00FE1EE6" w:rsidRPr="00D3627B" w:rsidRDefault="00FE1EE6" w:rsidP="00601562">
            <w:pPr>
              <w:ind w:left="0"/>
              <w:rPr>
                <w:color w:val="000000"/>
              </w:rPr>
            </w:pPr>
            <w:r w:rsidRPr="00E84F35">
              <w:rPr>
                <w:rFonts w:hint="eastAsia"/>
                <w:color w:val="000000"/>
              </w:rPr>
              <w:t>E0</w:t>
            </w:r>
            <w:r>
              <w:rPr>
                <w:color w:val="000000"/>
              </w:rPr>
              <w:t>DT</w:t>
            </w:r>
            <w:r w:rsidRPr="00E84F35">
              <w:rPr>
                <w:rFonts w:hint="eastAsia"/>
                <w:color w:val="000000"/>
              </w:rPr>
              <w:t>_</w:t>
            </w:r>
            <w:r w:rsidRPr="00E84F35">
              <w:rPr>
                <w:color w:val="000000"/>
              </w:rPr>
              <w:t>VILLAGE</w:t>
            </w:r>
            <w:r>
              <w:rPr>
                <w:rFonts w:hint="eastAsia"/>
                <w:color w:val="000000"/>
              </w:rPr>
              <w:t>.</w:t>
            </w:r>
            <w:r w:rsidRPr="00D3627B">
              <w:rPr>
                <w:color w:val="000000"/>
                <w:lang w:val="zh-TW"/>
              </w:rPr>
              <w:t>E0_MODIFY</w:t>
            </w:r>
          </w:p>
        </w:tc>
      </w:tr>
      <w:tr w:rsidR="00FE1EE6" w:rsidTr="00601562">
        <w:tc>
          <w:tcPr>
            <w:tcW w:w="1418" w:type="dxa"/>
            <w:vAlign w:val="center"/>
          </w:tcPr>
          <w:p w:rsidR="00FE1EE6" w:rsidRPr="00D3627B" w:rsidRDefault="00FE1EE6" w:rsidP="00601562">
            <w:pPr>
              <w:ind w:left="0"/>
              <w:jc w:val="both"/>
              <w:rPr>
                <w:lang w:val="zh-TW"/>
              </w:rPr>
            </w:pPr>
            <w:r>
              <w:rPr>
                <w:rFonts w:hint="eastAsia"/>
                <w:lang w:val="zh-TW"/>
              </w:rPr>
              <w:t>備註</w:t>
            </w:r>
          </w:p>
        </w:tc>
        <w:tc>
          <w:tcPr>
            <w:tcW w:w="2631" w:type="dxa"/>
            <w:vAlign w:val="center"/>
          </w:tcPr>
          <w:p w:rsidR="00FE1EE6" w:rsidRPr="00D3627B" w:rsidRDefault="00655923" w:rsidP="00601562">
            <w:pPr>
              <w:ind w:left="0"/>
              <w:jc w:val="both"/>
            </w:pPr>
            <w:r>
              <w:rPr>
                <w:rFonts w:hint="eastAsia"/>
                <w:color w:val="000000"/>
              </w:rPr>
              <w:t>OP_</w:t>
            </w:r>
            <w:r w:rsidR="00FE1EE6" w:rsidRPr="00D3627B">
              <w:t>MEMO</w:t>
            </w:r>
          </w:p>
        </w:tc>
        <w:tc>
          <w:tcPr>
            <w:tcW w:w="1963" w:type="dxa"/>
            <w:vAlign w:val="center"/>
          </w:tcPr>
          <w:p w:rsidR="00FE1EE6" w:rsidRDefault="00FE1EE6" w:rsidP="00601562">
            <w:pPr>
              <w:ind w:left="0"/>
              <w:jc w:val="both"/>
            </w:pPr>
            <w:r w:rsidRPr="00D3627B">
              <w:t>varchar(90)</w:t>
            </w:r>
          </w:p>
        </w:tc>
        <w:tc>
          <w:tcPr>
            <w:tcW w:w="3879" w:type="dxa"/>
          </w:tcPr>
          <w:p w:rsidR="00FE1EE6" w:rsidRDefault="00FE1EE6" w:rsidP="00601562">
            <w:pPr>
              <w:ind w:left="0"/>
              <w:rPr>
                <w:color w:val="000000"/>
                <w:lang w:val="zh-TW"/>
              </w:rPr>
            </w:pPr>
            <w:r w:rsidRPr="00E84F35">
              <w:rPr>
                <w:rFonts w:hint="eastAsia"/>
                <w:color w:val="000000"/>
              </w:rPr>
              <w:t>E0</w:t>
            </w:r>
            <w:r>
              <w:rPr>
                <w:color w:val="000000"/>
              </w:rPr>
              <w:t>DT</w:t>
            </w:r>
            <w:r w:rsidRPr="00E84F35">
              <w:rPr>
                <w:rFonts w:hint="eastAsia"/>
                <w:color w:val="000000"/>
              </w:rPr>
              <w:t>_</w:t>
            </w:r>
            <w:r w:rsidRPr="00E84F35">
              <w:rPr>
                <w:color w:val="000000"/>
              </w:rPr>
              <w:t>VILLAGE</w:t>
            </w:r>
            <w:r>
              <w:rPr>
                <w:rFonts w:hint="eastAsia"/>
                <w:color w:val="000000"/>
              </w:rPr>
              <w:t>.</w:t>
            </w:r>
            <w:r w:rsidRPr="00D3627B">
              <w:rPr>
                <w:color w:val="000000"/>
                <w:lang w:val="zh-TW"/>
              </w:rPr>
              <w:t>E0_MEMO</w:t>
            </w:r>
          </w:p>
        </w:tc>
      </w:tr>
      <w:tr w:rsidR="00FE1EE6" w:rsidTr="00601562">
        <w:tc>
          <w:tcPr>
            <w:tcW w:w="1418" w:type="dxa"/>
            <w:vAlign w:val="center"/>
          </w:tcPr>
          <w:p w:rsidR="00FE1EE6" w:rsidRPr="00D3627B" w:rsidRDefault="00FE1EE6" w:rsidP="00601562">
            <w:pPr>
              <w:ind w:left="0"/>
              <w:jc w:val="both"/>
              <w:rPr>
                <w:lang w:val="zh-TW"/>
              </w:rPr>
            </w:pPr>
            <w:r>
              <w:rPr>
                <w:rFonts w:hint="eastAsia"/>
              </w:rPr>
              <w:t>刪除註記</w:t>
            </w:r>
          </w:p>
        </w:tc>
        <w:tc>
          <w:tcPr>
            <w:tcW w:w="2631" w:type="dxa"/>
            <w:vAlign w:val="center"/>
          </w:tcPr>
          <w:p w:rsidR="00FE1EE6" w:rsidRPr="00D3627B" w:rsidRDefault="00655923" w:rsidP="00601562">
            <w:pPr>
              <w:ind w:left="0"/>
              <w:jc w:val="both"/>
            </w:pPr>
            <w:r>
              <w:rPr>
                <w:rFonts w:hint="eastAsia"/>
              </w:rPr>
              <w:t>OP_</w:t>
            </w:r>
            <w:r w:rsidR="00FE1EE6">
              <w:rPr>
                <w:rFonts w:hint="eastAsia"/>
              </w:rPr>
              <w:t>DELETE_FLAG</w:t>
            </w:r>
          </w:p>
        </w:tc>
        <w:tc>
          <w:tcPr>
            <w:tcW w:w="1963" w:type="dxa"/>
            <w:vAlign w:val="center"/>
          </w:tcPr>
          <w:p w:rsidR="00FE1EE6" w:rsidRDefault="00FE1EE6" w:rsidP="00601562">
            <w:pPr>
              <w:ind w:left="0"/>
              <w:jc w:val="both"/>
            </w:pPr>
            <w:r>
              <w:rPr>
                <w:rFonts w:hint="eastAsia"/>
              </w:rPr>
              <w:t>VARCHAR(1)</w:t>
            </w:r>
          </w:p>
        </w:tc>
        <w:tc>
          <w:tcPr>
            <w:tcW w:w="3879" w:type="dxa"/>
            <w:vAlign w:val="bottom"/>
          </w:tcPr>
          <w:p w:rsidR="00FE1EE6" w:rsidRDefault="00FE1EE6" w:rsidP="00601562">
            <w:pPr>
              <w:ind w:left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：未刪除</w:t>
            </w:r>
            <w:r>
              <w:rPr>
                <w:rFonts w:hint="eastAsia"/>
              </w:rPr>
              <w:t>(default)</w:t>
            </w:r>
          </w:p>
          <w:p w:rsidR="00FE1EE6" w:rsidRDefault="00FE1EE6" w:rsidP="00601562">
            <w:pPr>
              <w:ind w:left="0"/>
              <w:rPr>
                <w:color w:val="000000"/>
                <w:lang w:val="zh-TW"/>
              </w:rPr>
            </w:pPr>
            <w:r w:rsidRPr="001A5498">
              <w:rPr>
                <w:rFonts w:hint="eastAsia"/>
              </w:rPr>
              <w:t>1</w:t>
            </w:r>
            <w:r w:rsidRPr="001A5498">
              <w:rPr>
                <w:rFonts w:hint="eastAsia"/>
              </w:rPr>
              <w:t>：已刪除</w:t>
            </w:r>
          </w:p>
        </w:tc>
      </w:tr>
      <w:tr w:rsidR="00FE1EE6" w:rsidTr="00601562">
        <w:tc>
          <w:tcPr>
            <w:tcW w:w="1418" w:type="dxa"/>
            <w:vAlign w:val="center"/>
          </w:tcPr>
          <w:p w:rsidR="00FE1EE6" w:rsidRDefault="00FE1EE6" w:rsidP="00601562">
            <w:pPr>
              <w:ind w:left="0"/>
              <w:jc w:val="both"/>
            </w:pPr>
          </w:p>
        </w:tc>
        <w:tc>
          <w:tcPr>
            <w:tcW w:w="2631" w:type="dxa"/>
            <w:vAlign w:val="center"/>
          </w:tcPr>
          <w:p w:rsidR="00FE1EE6" w:rsidRDefault="00FE1EE6" w:rsidP="00601562">
            <w:pPr>
              <w:ind w:left="0"/>
              <w:jc w:val="both"/>
            </w:pPr>
          </w:p>
        </w:tc>
        <w:tc>
          <w:tcPr>
            <w:tcW w:w="1963" w:type="dxa"/>
            <w:vAlign w:val="center"/>
          </w:tcPr>
          <w:p w:rsidR="00FE1EE6" w:rsidRDefault="00FE1EE6" w:rsidP="00601562">
            <w:pPr>
              <w:ind w:left="0"/>
              <w:jc w:val="both"/>
            </w:pPr>
          </w:p>
        </w:tc>
        <w:tc>
          <w:tcPr>
            <w:tcW w:w="3879" w:type="dxa"/>
            <w:vAlign w:val="bottom"/>
          </w:tcPr>
          <w:p w:rsidR="00FE1EE6" w:rsidRPr="001A5498" w:rsidRDefault="00FE1EE6" w:rsidP="00601562">
            <w:pPr>
              <w:ind w:left="0"/>
            </w:pPr>
          </w:p>
        </w:tc>
      </w:tr>
    </w:tbl>
    <w:p w:rsidR="004F113B" w:rsidRPr="00840D3C" w:rsidRDefault="004F113B" w:rsidP="004F113B">
      <w:pPr>
        <w:pStyle w:val="3"/>
      </w:pPr>
      <w:bookmarkStart w:id="19" w:name="_Toc521590645"/>
      <w:r>
        <w:rPr>
          <w:rFonts w:hint="eastAsia"/>
        </w:rPr>
        <w:t>OPDT_</w:t>
      </w:r>
      <w:r w:rsidRPr="00840D3C">
        <w:rPr>
          <w:rFonts w:hint="eastAsia"/>
        </w:rPr>
        <w:t>E0_</w:t>
      </w:r>
      <w:r>
        <w:rPr>
          <w:rFonts w:hint="eastAsia"/>
        </w:rPr>
        <w:t>COUNTRY</w:t>
      </w:r>
      <w:r>
        <w:rPr>
          <w:rFonts w:hint="eastAsia"/>
        </w:rPr>
        <w:t>國籍</w:t>
      </w:r>
      <w:r w:rsidRPr="00840D3C">
        <w:rPr>
          <w:rFonts w:hint="eastAsia"/>
        </w:rPr>
        <w:t>代碼資料檔</w:t>
      </w:r>
      <w:bookmarkEnd w:id="19"/>
    </w:p>
    <w:p w:rsidR="004F113B" w:rsidRDefault="004F113B" w:rsidP="004F113B"/>
    <w:tbl>
      <w:tblPr>
        <w:tblW w:w="98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2631"/>
        <w:gridCol w:w="1963"/>
        <w:gridCol w:w="3879"/>
      </w:tblGrid>
      <w:tr w:rsidR="004F113B" w:rsidTr="00F85030">
        <w:tc>
          <w:tcPr>
            <w:tcW w:w="1418" w:type="dxa"/>
            <w:shd w:val="clear" w:color="auto" w:fill="E0E0E0"/>
          </w:tcPr>
          <w:p w:rsidR="004F113B" w:rsidRDefault="004F113B" w:rsidP="00F85030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資料代號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OPIDB</w:t>
            </w:r>
          </w:p>
          <w:p w:rsidR="004F113B" w:rsidRPr="00BE6459" w:rsidRDefault="004F113B" w:rsidP="00F85030">
            <w:pPr>
              <w:ind w:left="0"/>
              <w:rPr>
                <w:color w:val="000000" w:themeColor="text1"/>
              </w:rPr>
            </w:pPr>
            <w:r w:rsidRPr="00BE6459">
              <w:rPr>
                <w:color w:val="000000" w:themeColor="text1"/>
              </w:rPr>
              <w:t>OPEDB</w:t>
            </w:r>
          </w:p>
        </w:tc>
        <w:tc>
          <w:tcPr>
            <w:tcW w:w="2631" w:type="dxa"/>
            <w:shd w:val="clear" w:color="auto" w:fill="E0E0E0"/>
          </w:tcPr>
          <w:p w:rsidR="004F113B" w:rsidRDefault="004F113B" w:rsidP="00F85030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表格代號</w:t>
            </w:r>
            <w:r>
              <w:rPr>
                <w:rFonts w:hint="eastAsia"/>
                <w:color w:val="000000"/>
              </w:rPr>
              <w:t>：</w:t>
            </w:r>
          </w:p>
          <w:p w:rsidR="004F113B" w:rsidRDefault="004F113B" w:rsidP="00F85030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OPDT_E0</w:t>
            </w:r>
            <w:r w:rsidRPr="00D3627B">
              <w:rPr>
                <w:rFonts w:hint="eastAsia"/>
                <w:color w:val="000000"/>
              </w:rPr>
              <w:t>_</w:t>
            </w:r>
            <w:r w:rsidR="00BE6459">
              <w:rPr>
                <w:rFonts w:hint="eastAsia"/>
                <w:color w:val="000000"/>
              </w:rPr>
              <w:t>COUNTRY</w:t>
            </w:r>
          </w:p>
        </w:tc>
        <w:tc>
          <w:tcPr>
            <w:tcW w:w="5842" w:type="dxa"/>
            <w:gridSpan w:val="2"/>
            <w:shd w:val="clear" w:color="auto" w:fill="E0E0E0"/>
          </w:tcPr>
          <w:p w:rsidR="004F113B" w:rsidRDefault="004F113B" w:rsidP="00F85030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表格名稱：</w:t>
            </w:r>
            <w:r w:rsidR="00FC4D31">
              <w:rPr>
                <w:rFonts w:hint="eastAsia"/>
                <w:color w:val="000000"/>
                <w:lang w:val="zh-TW"/>
              </w:rPr>
              <w:t>國籍</w:t>
            </w:r>
            <w:r>
              <w:rPr>
                <w:rFonts w:hint="eastAsia"/>
                <w:lang w:val="zh-TW"/>
              </w:rPr>
              <w:t>代碼</w:t>
            </w:r>
            <w:r w:rsidRPr="00D3627B">
              <w:rPr>
                <w:rFonts w:hint="eastAsia"/>
                <w:color w:val="000000"/>
              </w:rPr>
              <w:t>資料檔</w:t>
            </w:r>
          </w:p>
        </w:tc>
      </w:tr>
      <w:tr w:rsidR="004F113B" w:rsidTr="00F85030">
        <w:tc>
          <w:tcPr>
            <w:tcW w:w="1418" w:type="dxa"/>
            <w:shd w:val="clear" w:color="auto" w:fill="E0E0E0"/>
          </w:tcPr>
          <w:p w:rsidR="004F113B" w:rsidRDefault="004F113B" w:rsidP="00F85030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欄位名稱</w:t>
            </w:r>
          </w:p>
        </w:tc>
        <w:tc>
          <w:tcPr>
            <w:tcW w:w="2631" w:type="dxa"/>
            <w:shd w:val="clear" w:color="auto" w:fill="E0E0E0"/>
          </w:tcPr>
          <w:p w:rsidR="004F113B" w:rsidRDefault="004F113B" w:rsidP="00F85030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欄位代號</w:t>
            </w:r>
          </w:p>
        </w:tc>
        <w:tc>
          <w:tcPr>
            <w:tcW w:w="1963" w:type="dxa"/>
            <w:shd w:val="clear" w:color="auto" w:fill="E0E0E0"/>
          </w:tcPr>
          <w:p w:rsidR="004F113B" w:rsidRDefault="004F113B" w:rsidP="00F85030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格式</w:t>
            </w:r>
          </w:p>
        </w:tc>
        <w:tc>
          <w:tcPr>
            <w:tcW w:w="3879" w:type="dxa"/>
            <w:shd w:val="clear" w:color="auto" w:fill="E0E0E0"/>
          </w:tcPr>
          <w:p w:rsidR="004F113B" w:rsidRDefault="004F113B" w:rsidP="00F85030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備註</w:t>
            </w:r>
          </w:p>
        </w:tc>
      </w:tr>
      <w:tr w:rsidR="004F113B" w:rsidTr="00F85030">
        <w:tc>
          <w:tcPr>
            <w:tcW w:w="1418" w:type="dxa"/>
          </w:tcPr>
          <w:p w:rsidR="004F113B" w:rsidRDefault="00CE2333" w:rsidP="00F85030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國籍</w:t>
            </w:r>
            <w:r w:rsidR="004F113B">
              <w:rPr>
                <w:rFonts w:hint="eastAsia"/>
                <w:color w:val="000000"/>
                <w:lang w:val="zh-TW"/>
              </w:rPr>
              <w:t>代碼</w:t>
            </w:r>
          </w:p>
        </w:tc>
        <w:tc>
          <w:tcPr>
            <w:tcW w:w="2631" w:type="dxa"/>
          </w:tcPr>
          <w:p w:rsidR="004F113B" w:rsidRDefault="004F113B" w:rsidP="00F85030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OP_</w:t>
            </w:r>
            <w:r w:rsidR="00CE2333">
              <w:rPr>
                <w:rFonts w:hint="eastAsia"/>
                <w:color w:val="000000"/>
              </w:rPr>
              <w:t>COUNTRY</w:t>
            </w:r>
            <w:r w:rsidRPr="00E84F35">
              <w:rPr>
                <w:color w:val="000000"/>
              </w:rPr>
              <w:t>_CD</w:t>
            </w:r>
          </w:p>
        </w:tc>
        <w:tc>
          <w:tcPr>
            <w:tcW w:w="1963" w:type="dxa"/>
          </w:tcPr>
          <w:p w:rsidR="004F113B" w:rsidRPr="00D3627B" w:rsidRDefault="004F113B" w:rsidP="00F85030">
            <w:pPr>
              <w:ind w:left="0"/>
              <w:rPr>
                <w:color w:val="000000"/>
              </w:rPr>
            </w:pPr>
            <w:r w:rsidRPr="00E84F35">
              <w:rPr>
                <w:color w:val="000000"/>
              </w:rPr>
              <w:t>char(</w:t>
            </w:r>
            <w:r w:rsidR="006C3C0A">
              <w:rPr>
                <w:color w:val="000000"/>
              </w:rPr>
              <w:t>3</w:t>
            </w:r>
            <w:r w:rsidRPr="00E84F35">
              <w:rPr>
                <w:color w:val="000000"/>
              </w:rPr>
              <w:t>)</w:t>
            </w:r>
          </w:p>
        </w:tc>
        <w:tc>
          <w:tcPr>
            <w:tcW w:w="3879" w:type="dxa"/>
          </w:tcPr>
          <w:p w:rsidR="004F113B" w:rsidRDefault="004F113B" w:rsidP="00F85030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  <w:p w:rsidR="004F113B" w:rsidRPr="00BF35B2" w:rsidRDefault="004F113B" w:rsidP="00F85030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</w:rPr>
            </w:pPr>
            <w:r w:rsidRPr="00E84F35">
              <w:rPr>
                <w:rFonts w:hint="eastAsia"/>
                <w:color w:val="000000"/>
              </w:rPr>
              <w:t>E0</w:t>
            </w:r>
            <w:r>
              <w:rPr>
                <w:color w:val="000000"/>
              </w:rPr>
              <w:t>DT</w:t>
            </w:r>
            <w:r w:rsidRPr="00E84F35">
              <w:rPr>
                <w:rFonts w:hint="eastAsia"/>
                <w:color w:val="000000"/>
              </w:rPr>
              <w:t>_</w:t>
            </w:r>
            <w:r w:rsidR="001F4BD2">
              <w:rPr>
                <w:rFonts w:hint="eastAsia"/>
                <w:color w:val="000000"/>
              </w:rPr>
              <w:t>COUNTRY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color w:val="000000"/>
              </w:rPr>
              <w:t>E0</w:t>
            </w:r>
            <w:r w:rsidRPr="00E84F35">
              <w:rPr>
                <w:color w:val="000000"/>
              </w:rPr>
              <w:t>_</w:t>
            </w:r>
            <w:r w:rsidR="001F4BD2">
              <w:rPr>
                <w:rFonts w:hint="eastAsia"/>
                <w:color w:val="000000"/>
              </w:rPr>
              <w:t>COUNTRY</w:t>
            </w:r>
            <w:r w:rsidRPr="00E84F35">
              <w:rPr>
                <w:color w:val="000000"/>
              </w:rPr>
              <w:t>_CD</w:t>
            </w:r>
          </w:p>
        </w:tc>
      </w:tr>
      <w:tr w:rsidR="004F113B" w:rsidTr="00F85030">
        <w:tc>
          <w:tcPr>
            <w:tcW w:w="1418" w:type="dxa"/>
          </w:tcPr>
          <w:p w:rsidR="004F113B" w:rsidRDefault="00C45DA5" w:rsidP="00F85030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國籍</w:t>
            </w:r>
            <w:r w:rsidR="004F113B">
              <w:rPr>
                <w:rFonts w:hint="eastAsia"/>
                <w:color w:val="000000"/>
                <w:lang w:val="zh-TW"/>
              </w:rPr>
              <w:t>名稱</w:t>
            </w:r>
          </w:p>
        </w:tc>
        <w:tc>
          <w:tcPr>
            <w:tcW w:w="2631" w:type="dxa"/>
          </w:tcPr>
          <w:p w:rsidR="004F113B" w:rsidRPr="00E84F35" w:rsidRDefault="004F113B" w:rsidP="00F85030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OP_</w:t>
            </w:r>
            <w:r w:rsidR="00991290">
              <w:rPr>
                <w:rFonts w:hint="eastAsia"/>
                <w:color w:val="000000"/>
              </w:rPr>
              <w:t>COUNTRY</w:t>
            </w:r>
            <w:r w:rsidRPr="00E84F35">
              <w:rPr>
                <w:color w:val="000000"/>
              </w:rPr>
              <w:t>_NM</w:t>
            </w:r>
          </w:p>
        </w:tc>
        <w:tc>
          <w:tcPr>
            <w:tcW w:w="1963" w:type="dxa"/>
          </w:tcPr>
          <w:p w:rsidR="004F113B" w:rsidRPr="00E84F35" w:rsidRDefault="004F113B" w:rsidP="00F85030">
            <w:pPr>
              <w:ind w:left="0"/>
              <w:rPr>
                <w:color w:val="000000"/>
              </w:rPr>
            </w:pPr>
            <w:r w:rsidRPr="00E84F35">
              <w:rPr>
                <w:color w:val="000000"/>
              </w:rPr>
              <w:t>varchar(</w:t>
            </w:r>
            <w:r w:rsidR="00991290">
              <w:rPr>
                <w:rFonts w:hint="eastAsia"/>
                <w:color w:val="000000"/>
              </w:rPr>
              <w:t>9</w:t>
            </w:r>
            <w:r w:rsidRPr="00E84F35">
              <w:rPr>
                <w:color w:val="000000"/>
              </w:rPr>
              <w:t>0)</w:t>
            </w:r>
          </w:p>
        </w:tc>
        <w:tc>
          <w:tcPr>
            <w:tcW w:w="3879" w:type="dxa"/>
          </w:tcPr>
          <w:p w:rsidR="004F113B" w:rsidRPr="00BF35B2" w:rsidRDefault="004F113B" w:rsidP="00F85030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</w:rPr>
            </w:pPr>
            <w:r w:rsidRPr="00E84F35">
              <w:rPr>
                <w:rFonts w:hint="eastAsia"/>
                <w:color w:val="000000"/>
              </w:rPr>
              <w:t>E0</w:t>
            </w:r>
            <w:r>
              <w:rPr>
                <w:color w:val="000000"/>
              </w:rPr>
              <w:t>DT</w:t>
            </w:r>
            <w:r w:rsidRPr="00E84F35">
              <w:rPr>
                <w:rFonts w:hint="eastAsia"/>
                <w:color w:val="000000"/>
              </w:rPr>
              <w:t>_</w:t>
            </w:r>
            <w:r w:rsidR="001F4BD2">
              <w:rPr>
                <w:rFonts w:hint="eastAsia"/>
                <w:color w:val="000000"/>
              </w:rPr>
              <w:t>COUNTRY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color w:val="000000"/>
              </w:rPr>
              <w:t>E0</w:t>
            </w:r>
            <w:r w:rsidRPr="00E84F35">
              <w:rPr>
                <w:color w:val="000000"/>
              </w:rPr>
              <w:t>_</w:t>
            </w:r>
            <w:r w:rsidR="001F4BD2">
              <w:rPr>
                <w:rFonts w:hint="eastAsia"/>
                <w:color w:val="000000"/>
              </w:rPr>
              <w:t>COUNTRY</w:t>
            </w:r>
            <w:r w:rsidRPr="00E84F35">
              <w:rPr>
                <w:color w:val="000000"/>
              </w:rPr>
              <w:t>_NM</w:t>
            </w:r>
          </w:p>
        </w:tc>
      </w:tr>
      <w:tr w:rsidR="004F113B" w:rsidTr="00F85030">
        <w:tc>
          <w:tcPr>
            <w:tcW w:w="1418" w:type="dxa"/>
            <w:vAlign w:val="center"/>
          </w:tcPr>
          <w:p w:rsidR="004F113B" w:rsidRPr="00D3627B" w:rsidRDefault="004F113B" w:rsidP="00F85030">
            <w:pPr>
              <w:ind w:left="0"/>
              <w:jc w:val="both"/>
              <w:rPr>
                <w:lang w:val="zh-TW"/>
              </w:rPr>
            </w:pPr>
            <w:r>
              <w:rPr>
                <w:rFonts w:hint="eastAsia"/>
                <w:lang w:val="zh-TW"/>
              </w:rPr>
              <w:t>公用代碼修改日期</w:t>
            </w:r>
          </w:p>
        </w:tc>
        <w:tc>
          <w:tcPr>
            <w:tcW w:w="2631" w:type="dxa"/>
            <w:vAlign w:val="center"/>
          </w:tcPr>
          <w:p w:rsidR="004F113B" w:rsidRPr="00D3627B" w:rsidRDefault="004F113B" w:rsidP="00F85030">
            <w:pPr>
              <w:ind w:left="0"/>
              <w:jc w:val="both"/>
            </w:pPr>
            <w:r>
              <w:rPr>
                <w:rFonts w:hint="eastAsia"/>
                <w:color w:val="000000"/>
              </w:rPr>
              <w:t>OP_</w:t>
            </w:r>
            <w:r w:rsidRPr="00D3627B">
              <w:t>MODIFY</w:t>
            </w:r>
          </w:p>
        </w:tc>
        <w:tc>
          <w:tcPr>
            <w:tcW w:w="1963" w:type="dxa"/>
            <w:vAlign w:val="center"/>
          </w:tcPr>
          <w:p w:rsidR="004F113B" w:rsidRDefault="004F113B" w:rsidP="00F85030">
            <w:pPr>
              <w:ind w:left="0"/>
              <w:rPr>
                <w:color w:val="000000"/>
              </w:rPr>
            </w:pPr>
            <w:r w:rsidRPr="00D3627B">
              <w:t>datetime</w:t>
            </w:r>
          </w:p>
        </w:tc>
        <w:tc>
          <w:tcPr>
            <w:tcW w:w="3879" w:type="dxa"/>
          </w:tcPr>
          <w:p w:rsidR="004F113B" w:rsidRPr="00D3627B" w:rsidRDefault="004F113B" w:rsidP="00F85030">
            <w:pPr>
              <w:ind w:left="0"/>
              <w:rPr>
                <w:color w:val="000000"/>
              </w:rPr>
            </w:pPr>
            <w:r w:rsidRPr="00E84F35">
              <w:rPr>
                <w:rFonts w:hint="eastAsia"/>
                <w:color w:val="000000"/>
              </w:rPr>
              <w:t>E0</w:t>
            </w:r>
            <w:r>
              <w:rPr>
                <w:color w:val="000000"/>
              </w:rPr>
              <w:t>DT</w:t>
            </w:r>
            <w:r w:rsidRPr="00E84F35">
              <w:rPr>
                <w:rFonts w:hint="eastAsia"/>
                <w:color w:val="000000"/>
              </w:rPr>
              <w:t>_</w:t>
            </w:r>
            <w:r w:rsidR="001F4BD2">
              <w:rPr>
                <w:rFonts w:hint="eastAsia"/>
                <w:color w:val="000000"/>
              </w:rPr>
              <w:t>COUNTRY</w:t>
            </w:r>
            <w:r>
              <w:rPr>
                <w:rFonts w:hint="eastAsia"/>
                <w:color w:val="000000"/>
              </w:rPr>
              <w:t>.</w:t>
            </w:r>
            <w:r w:rsidRPr="00D3627B">
              <w:rPr>
                <w:color w:val="000000"/>
                <w:lang w:val="zh-TW"/>
              </w:rPr>
              <w:t>E0_MODIFY</w:t>
            </w:r>
          </w:p>
        </w:tc>
      </w:tr>
      <w:tr w:rsidR="004F113B" w:rsidTr="00F85030">
        <w:tc>
          <w:tcPr>
            <w:tcW w:w="1418" w:type="dxa"/>
            <w:vAlign w:val="center"/>
          </w:tcPr>
          <w:p w:rsidR="004F113B" w:rsidRPr="00D3627B" w:rsidRDefault="004F113B" w:rsidP="00F85030">
            <w:pPr>
              <w:ind w:left="0"/>
              <w:jc w:val="both"/>
              <w:rPr>
                <w:lang w:val="zh-TW"/>
              </w:rPr>
            </w:pPr>
            <w:r>
              <w:rPr>
                <w:rFonts w:hint="eastAsia"/>
                <w:lang w:val="zh-TW"/>
              </w:rPr>
              <w:t>備註</w:t>
            </w:r>
          </w:p>
        </w:tc>
        <w:tc>
          <w:tcPr>
            <w:tcW w:w="2631" w:type="dxa"/>
            <w:vAlign w:val="center"/>
          </w:tcPr>
          <w:p w:rsidR="004F113B" w:rsidRPr="00D3627B" w:rsidRDefault="004F113B" w:rsidP="00F85030">
            <w:pPr>
              <w:ind w:left="0"/>
              <w:jc w:val="both"/>
            </w:pPr>
            <w:r>
              <w:rPr>
                <w:rFonts w:hint="eastAsia"/>
                <w:color w:val="000000"/>
              </w:rPr>
              <w:t>OP_</w:t>
            </w:r>
            <w:r w:rsidRPr="00D3627B">
              <w:t>MEMO</w:t>
            </w:r>
          </w:p>
        </w:tc>
        <w:tc>
          <w:tcPr>
            <w:tcW w:w="1963" w:type="dxa"/>
            <w:vAlign w:val="center"/>
          </w:tcPr>
          <w:p w:rsidR="004F113B" w:rsidRDefault="004F113B" w:rsidP="00F85030">
            <w:pPr>
              <w:ind w:left="0"/>
              <w:jc w:val="both"/>
            </w:pPr>
            <w:r w:rsidRPr="00D3627B">
              <w:t>varchar(90)</w:t>
            </w:r>
          </w:p>
        </w:tc>
        <w:tc>
          <w:tcPr>
            <w:tcW w:w="3879" w:type="dxa"/>
          </w:tcPr>
          <w:p w:rsidR="004F113B" w:rsidRDefault="004F113B" w:rsidP="00F85030">
            <w:pPr>
              <w:ind w:left="0"/>
              <w:rPr>
                <w:color w:val="000000"/>
                <w:lang w:val="zh-TW"/>
              </w:rPr>
            </w:pPr>
            <w:r w:rsidRPr="00E84F35">
              <w:rPr>
                <w:rFonts w:hint="eastAsia"/>
                <w:color w:val="000000"/>
              </w:rPr>
              <w:t>E0</w:t>
            </w:r>
            <w:r>
              <w:rPr>
                <w:color w:val="000000"/>
              </w:rPr>
              <w:t>DT</w:t>
            </w:r>
            <w:r w:rsidRPr="00E84F35">
              <w:rPr>
                <w:rFonts w:hint="eastAsia"/>
                <w:color w:val="000000"/>
              </w:rPr>
              <w:t>_</w:t>
            </w:r>
            <w:r w:rsidR="001F4BD2">
              <w:rPr>
                <w:rFonts w:hint="eastAsia"/>
                <w:color w:val="000000"/>
              </w:rPr>
              <w:t>COUNTRY</w:t>
            </w:r>
            <w:r>
              <w:rPr>
                <w:rFonts w:hint="eastAsia"/>
                <w:color w:val="000000"/>
              </w:rPr>
              <w:t>.</w:t>
            </w:r>
            <w:r w:rsidRPr="00D3627B">
              <w:rPr>
                <w:color w:val="000000"/>
                <w:lang w:val="zh-TW"/>
              </w:rPr>
              <w:t>E0_MEMO</w:t>
            </w:r>
          </w:p>
        </w:tc>
      </w:tr>
      <w:tr w:rsidR="004F113B" w:rsidTr="00F85030">
        <w:tc>
          <w:tcPr>
            <w:tcW w:w="1418" w:type="dxa"/>
            <w:vAlign w:val="center"/>
          </w:tcPr>
          <w:p w:rsidR="004F113B" w:rsidRPr="00D3627B" w:rsidRDefault="004F113B" w:rsidP="00F85030">
            <w:pPr>
              <w:ind w:left="0"/>
              <w:jc w:val="both"/>
              <w:rPr>
                <w:lang w:val="zh-TW"/>
              </w:rPr>
            </w:pPr>
            <w:r>
              <w:rPr>
                <w:rFonts w:hint="eastAsia"/>
              </w:rPr>
              <w:t>刪除註記</w:t>
            </w:r>
          </w:p>
        </w:tc>
        <w:tc>
          <w:tcPr>
            <w:tcW w:w="2631" w:type="dxa"/>
            <w:vAlign w:val="center"/>
          </w:tcPr>
          <w:p w:rsidR="004F113B" w:rsidRPr="00D3627B" w:rsidRDefault="004F113B" w:rsidP="00F85030">
            <w:pPr>
              <w:ind w:left="0"/>
              <w:jc w:val="both"/>
            </w:pPr>
            <w:r>
              <w:rPr>
                <w:rFonts w:hint="eastAsia"/>
              </w:rPr>
              <w:t>OP_DELETE_FLAG</w:t>
            </w:r>
          </w:p>
        </w:tc>
        <w:tc>
          <w:tcPr>
            <w:tcW w:w="1963" w:type="dxa"/>
            <w:vAlign w:val="center"/>
          </w:tcPr>
          <w:p w:rsidR="004F113B" w:rsidRDefault="004F113B" w:rsidP="00F85030">
            <w:pPr>
              <w:ind w:left="0"/>
              <w:jc w:val="both"/>
            </w:pPr>
            <w:r>
              <w:rPr>
                <w:rFonts w:hint="eastAsia"/>
              </w:rPr>
              <w:t>VARCHAR(1)</w:t>
            </w:r>
          </w:p>
        </w:tc>
        <w:tc>
          <w:tcPr>
            <w:tcW w:w="3879" w:type="dxa"/>
            <w:vAlign w:val="bottom"/>
          </w:tcPr>
          <w:p w:rsidR="004F113B" w:rsidRDefault="004F113B" w:rsidP="00F85030">
            <w:pPr>
              <w:ind w:left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：未刪除</w:t>
            </w:r>
            <w:r>
              <w:rPr>
                <w:rFonts w:hint="eastAsia"/>
              </w:rPr>
              <w:t>(default)</w:t>
            </w:r>
          </w:p>
          <w:p w:rsidR="004F113B" w:rsidRDefault="004F113B" w:rsidP="00F85030">
            <w:pPr>
              <w:ind w:left="0"/>
              <w:rPr>
                <w:color w:val="000000"/>
                <w:lang w:val="zh-TW"/>
              </w:rPr>
            </w:pPr>
            <w:r w:rsidRPr="001A5498">
              <w:rPr>
                <w:rFonts w:hint="eastAsia"/>
              </w:rPr>
              <w:t>1</w:t>
            </w:r>
            <w:r w:rsidRPr="001A5498">
              <w:rPr>
                <w:rFonts w:hint="eastAsia"/>
              </w:rPr>
              <w:t>：已刪除</w:t>
            </w:r>
          </w:p>
        </w:tc>
      </w:tr>
      <w:tr w:rsidR="004F113B" w:rsidTr="00F85030">
        <w:tc>
          <w:tcPr>
            <w:tcW w:w="1418" w:type="dxa"/>
            <w:vAlign w:val="center"/>
          </w:tcPr>
          <w:p w:rsidR="004F113B" w:rsidRDefault="004F113B" w:rsidP="00F85030">
            <w:pPr>
              <w:ind w:left="0"/>
              <w:jc w:val="both"/>
            </w:pPr>
          </w:p>
        </w:tc>
        <w:tc>
          <w:tcPr>
            <w:tcW w:w="2631" w:type="dxa"/>
            <w:vAlign w:val="center"/>
          </w:tcPr>
          <w:p w:rsidR="004F113B" w:rsidRDefault="004F113B" w:rsidP="00F85030">
            <w:pPr>
              <w:ind w:left="0"/>
              <w:jc w:val="both"/>
            </w:pPr>
          </w:p>
        </w:tc>
        <w:tc>
          <w:tcPr>
            <w:tcW w:w="1963" w:type="dxa"/>
            <w:vAlign w:val="center"/>
          </w:tcPr>
          <w:p w:rsidR="004F113B" w:rsidRDefault="004F113B" w:rsidP="00F85030">
            <w:pPr>
              <w:ind w:left="0"/>
              <w:jc w:val="both"/>
            </w:pPr>
          </w:p>
        </w:tc>
        <w:tc>
          <w:tcPr>
            <w:tcW w:w="3879" w:type="dxa"/>
            <w:vAlign w:val="bottom"/>
          </w:tcPr>
          <w:p w:rsidR="004F113B" w:rsidRPr="001A5498" w:rsidRDefault="004F113B" w:rsidP="00F85030">
            <w:pPr>
              <w:ind w:left="0"/>
            </w:pPr>
          </w:p>
        </w:tc>
      </w:tr>
    </w:tbl>
    <w:p w:rsidR="00FE1EE6" w:rsidRDefault="00FE1EE6" w:rsidP="00FE1EE6"/>
    <w:p w:rsidR="00EB5373" w:rsidRPr="00840D3C" w:rsidRDefault="00655923" w:rsidP="00F83247">
      <w:pPr>
        <w:pStyle w:val="3"/>
      </w:pPr>
      <w:bookmarkStart w:id="20" w:name="_Toc521590646"/>
      <w:r>
        <w:rPr>
          <w:rFonts w:hint="eastAsia"/>
        </w:rPr>
        <w:lastRenderedPageBreak/>
        <w:t>OPDT_</w:t>
      </w:r>
      <w:r w:rsidR="00EB5373" w:rsidRPr="00840D3C">
        <w:rPr>
          <w:rFonts w:hint="eastAsia"/>
        </w:rPr>
        <w:t>E0_</w:t>
      </w:r>
      <w:r w:rsidR="00EB5373">
        <w:t>COLOR</w:t>
      </w:r>
      <w:r w:rsidR="00EB5373">
        <w:rPr>
          <w:rFonts w:hint="eastAsia"/>
          <w:lang w:eastAsia="zh-HK"/>
        </w:rPr>
        <w:t>顏色代碼</w:t>
      </w:r>
      <w:r w:rsidR="00EB5373" w:rsidRPr="00840D3C">
        <w:rPr>
          <w:rFonts w:hint="eastAsia"/>
        </w:rPr>
        <w:t>資料檔</w:t>
      </w:r>
      <w:bookmarkEnd w:id="20"/>
    </w:p>
    <w:p w:rsidR="00EB5373" w:rsidRDefault="00EB5373" w:rsidP="00EB5373"/>
    <w:tbl>
      <w:tblPr>
        <w:tblW w:w="98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2631"/>
        <w:gridCol w:w="1963"/>
        <w:gridCol w:w="3879"/>
      </w:tblGrid>
      <w:tr w:rsidR="00EB5373" w:rsidTr="00754965">
        <w:tc>
          <w:tcPr>
            <w:tcW w:w="1418" w:type="dxa"/>
            <w:shd w:val="clear" w:color="auto" w:fill="E0E0E0"/>
          </w:tcPr>
          <w:p w:rsidR="00EB5373" w:rsidRDefault="00EB5373" w:rsidP="00754965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資料代號</w:t>
            </w:r>
            <w:r>
              <w:rPr>
                <w:rFonts w:hint="eastAsia"/>
                <w:color w:val="000000"/>
              </w:rPr>
              <w:t>：</w:t>
            </w:r>
            <w:r w:rsidR="00655923">
              <w:rPr>
                <w:rFonts w:hint="eastAsia"/>
                <w:color w:val="000000"/>
              </w:rPr>
              <w:t>OPIDB</w:t>
            </w:r>
          </w:p>
        </w:tc>
        <w:tc>
          <w:tcPr>
            <w:tcW w:w="2631" w:type="dxa"/>
            <w:shd w:val="clear" w:color="auto" w:fill="E0E0E0"/>
          </w:tcPr>
          <w:p w:rsidR="00EB5373" w:rsidRDefault="00EB5373" w:rsidP="00754965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表格代號</w:t>
            </w:r>
            <w:r>
              <w:rPr>
                <w:rFonts w:hint="eastAsia"/>
                <w:color w:val="000000"/>
              </w:rPr>
              <w:t>：</w:t>
            </w:r>
          </w:p>
          <w:p w:rsidR="00EB5373" w:rsidRDefault="00655923" w:rsidP="00EB5373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OPDT_</w:t>
            </w:r>
            <w:r w:rsidR="00EB5373">
              <w:rPr>
                <w:rFonts w:hint="eastAsia"/>
                <w:color w:val="000000"/>
              </w:rPr>
              <w:t>E0</w:t>
            </w:r>
            <w:r w:rsidR="00EB5373" w:rsidRPr="00D3627B">
              <w:rPr>
                <w:rFonts w:hint="eastAsia"/>
                <w:color w:val="000000"/>
              </w:rPr>
              <w:t>_</w:t>
            </w:r>
            <w:r w:rsidR="00EB5373">
              <w:rPr>
                <w:color w:val="000000"/>
              </w:rPr>
              <w:t>COLOR</w:t>
            </w:r>
          </w:p>
        </w:tc>
        <w:tc>
          <w:tcPr>
            <w:tcW w:w="5842" w:type="dxa"/>
            <w:gridSpan w:val="2"/>
            <w:shd w:val="clear" w:color="auto" w:fill="E0E0E0"/>
          </w:tcPr>
          <w:p w:rsidR="00EB5373" w:rsidRDefault="00EB5373" w:rsidP="00754965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表格名稱：</w:t>
            </w:r>
            <w:r>
              <w:rPr>
                <w:rFonts w:hint="eastAsia"/>
                <w:lang w:eastAsia="zh-HK"/>
              </w:rPr>
              <w:t>顏色代碼</w:t>
            </w:r>
            <w:r w:rsidRPr="00D3627B">
              <w:rPr>
                <w:rFonts w:hint="eastAsia"/>
                <w:color w:val="000000"/>
              </w:rPr>
              <w:t>資料檔</w:t>
            </w:r>
          </w:p>
        </w:tc>
      </w:tr>
      <w:tr w:rsidR="00EB5373" w:rsidTr="00754965">
        <w:tc>
          <w:tcPr>
            <w:tcW w:w="1418" w:type="dxa"/>
            <w:shd w:val="clear" w:color="auto" w:fill="E0E0E0"/>
          </w:tcPr>
          <w:p w:rsidR="00EB5373" w:rsidRDefault="00EB5373" w:rsidP="00754965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欄位名稱</w:t>
            </w:r>
          </w:p>
        </w:tc>
        <w:tc>
          <w:tcPr>
            <w:tcW w:w="2631" w:type="dxa"/>
            <w:shd w:val="clear" w:color="auto" w:fill="E0E0E0"/>
          </w:tcPr>
          <w:p w:rsidR="00EB5373" w:rsidRDefault="00EB5373" w:rsidP="00754965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欄位代號</w:t>
            </w:r>
          </w:p>
        </w:tc>
        <w:tc>
          <w:tcPr>
            <w:tcW w:w="1963" w:type="dxa"/>
            <w:shd w:val="clear" w:color="auto" w:fill="E0E0E0"/>
          </w:tcPr>
          <w:p w:rsidR="00EB5373" w:rsidRDefault="00EB5373" w:rsidP="00754965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格式</w:t>
            </w:r>
          </w:p>
        </w:tc>
        <w:tc>
          <w:tcPr>
            <w:tcW w:w="3879" w:type="dxa"/>
            <w:shd w:val="clear" w:color="auto" w:fill="E0E0E0"/>
          </w:tcPr>
          <w:p w:rsidR="00EB5373" w:rsidRDefault="00EB5373" w:rsidP="00754965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備註</w:t>
            </w:r>
          </w:p>
        </w:tc>
      </w:tr>
      <w:tr w:rsidR="00EB5373" w:rsidTr="00754965">
        <w:tc>
          <w:tcPr>
            <w:tcW w:w="1418" w:type="dxa"/>
          </w:tcPr>
          <w:p w:rsidR="00EB5373" w:rsidRDefault="00EB5373" w:rsidP="00754965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 w:eastAsia="zh-HK"/>
              </w:rPr>
              <w:t>顏色</w:t>
            </w:r>
            <w:r>
              <w:rPr>
                <w:rFonts w:hint="eastAsia"/>
                <w:color w:val="000000"/>
                <w:lang w:val="zh-TW"/>
              </w:rPr>
              <w:t>代碼</w:t>
            </w:r>
          </w:p>
        </w:tc>
        <w:tc>
          <w:tcPr>
            <w:tcW w:w="2631" w:type="dxa"/>
          </w:tcPr>
          <w:p w:rsidR="00EB5373" w:rsidRDefault="00655923" w:rsidP="00EB5373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OP_</w:t>
            </w:r>
            <w:r w:rsidR="00EB5373">
              <w:rPr>
                <w:color w:val="000000"/>
              </w:rPr>
              <w:t>COLOR</w:t>
            </w:r>
            <w:r w:rsidR="00EB5373" w:rsidRPr="00E84F35">
              <w:rPr>
                <w:color w:val="000000"/>
              </w:rPr>
              <w:t>_CD</w:t>
            </w:r>
          </w:p>
        </w:tc>
        <w:tc>
          <w:tcPr>
            <w:tcW w:w="1963" w:type="dxa"/>
          </w:tcPr>
          <w:p w:rsidR="00EB5373" w:rsidRPr="00D3627B" w:rsidRDefault="00EB5373" w:rsidP="00754965">
            <w:pPr>
              <w:ind w:left="0"/>
              <w:rPr>
                <w:color w:val="000000"/>
              </w:rPr>
            </w:pPr>
            <w:r w:rsidRPr="00E84F35">
              <w:rPr>
                <w:color w:val="000000"/>
              </w:rPr>
              <w:t>char(</w:t>
            </w:r>
            <w:r>
              <w:rPr>
                <w:rFonts w:hint="eastAsia"/>
                <w:color w:val="000000"/>
              </w:rPr>
              <w:t>11</w:t>
            </w:r>
            <w:r w:rsidRPr="00E84F35">
              <w:rPr>
                <w:color w:val="000000"/>
              </w:rPr>
              <w:t>)</w:t>
            </w:r>
          </w:p>
        </w:tc>
        <w:tc>
          <w:tcPr>
            <w:tcW w:w="3879" w:type="dxa"/>
          </w:tcPr>
          <w:p w:rsidR="00EB5373" w:rsidRDefault="00EB5373" w:rsidP="00754965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  <w:p w:rsidR="00EB5373" w:rsidRPr="00BF35B2" w:rsidRDefault="00EB5373" w:rsidP="00754965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</w:rPr>
            </w:pPr>
            <w:r w:rsidRPr="00E84F35">
              <w:rPr>
                <w:rFonts w:hint="eastAsia"/>
                <w:color w:val="000000"/>
              </w:rPr>
              <w:t>E0</w:t>
            </w:r>
            <w:r>
              <w:rPr>
                <w:color w:val="000000"/>
              </w:rPr>
              <w:t>DT</w:t>
            </w:r>
            <w:r w:rsidRPr="00E84F35"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COLOR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color w:val="000000"/>
              </w:rPr>
              <w:t>E0</w:t>
            </w:r>
            <w:r w:rsidRPr="00E84F35">
              <w:rPr>
                <w:color w:val="000000"/>
              </w:rPr>
              <w:t>_</w:t>
            </w:r>
            <w:r>
              <w:rPr>
                <w:color w:val="000000"/>
              </w:rPr>
              <w:t>COLOR</w:t>
            </w:r>
            <w:r w:rsidRPr="00E84F35">
              <w:rPr>
                <w:color w:val="000000"/>
              </w:rPr>
              <w:t>_CD</w:t>
            </w:r>
          </w:p>
        </w:tc>
      </w:tr>
      <w:tr w:rsidR="00EB5373" w:rsidTr="00754965">
        <w:tc>
          <w:tcPr>
            <w:tcW w:w="1418" w:type="dxa"/>
          </w:tcPr>
          <w:p w:rsidR="00EB5373" w:rsidRDefault="00EB5373" w:rsidP="00754965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 w:eastAsia="zh-HK"/>
              </w:rPr>
              <w:t>顏色</w:t>
            </w:r>
            <w:r>
              <w:rPr>
                <w:rFonts w:hint="eastAsia"/>
                <w:color w:val="000000"/>
                <w:lang w:val="zh-TW"/>
              </w:rPr>
              <w:t>名稱</w:t>
            </w:r>
          </w:p>
        </w:tc>
        <w:tc>
          <w:tcPr>
            <w:tcW w:w="2631" w:type="dxa"/>
          </w:tcPr>
          <w:p w:rsidR="00EB5373" w:rsidRPr="00E84F35" w:rsidRDefault="00655923" w:rsidP="00754965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OP_</w:t>
            </w:r>
            <w:r w:rsidR="00EB5373">
              <w:rPr>
                <w:color w:val="000000"/>
              </w:rPr>
              <w:t>COLOR</w:t>
            </w:r>
            <w:r w:rsidR="00EB5373" w:rsidRPr="00E84F35">
              <w:rPr>
                <w:color w:val="000000"/>
              </w:rPr>
              <w:t>_NM</w:t>
            </w:r>
          </w:p>
        </w:tc>
        <w:tc>
          <w:tcPr>
            <w:tcW w:w="1963" w:type="dxa"/>
          </w:tcPr>
          <w:p w:rsidR="00EB5373" w:rsidRPr="00E84F35" w:rsidRDefault="00EB5373" w:rsidP="0096656D">
            <w:pPr>
              <w:ind w:left="0"/>
              <w:rPr>
                <w:color w:val="000000"/>
              </w:rPr>
            </w:pPr>
            <w:r w:rsidRPr="00E84F35">
              <w:rPr>
                <w:color w:val="000000"/>
              </w:rPr>
              <w:t>varchar(</w:t>
            </w:r>
            <w:r w:rsidR="0096656D">
              <w:rPr>
                <w:color w:val="000000"/>
              </w:rPr>
              <w:t>3</w:t>
            </w:r>
            <w:r w:rsidRPr="00E84F35">
              <w:rPr>
                <w:color w:val="000000"/>
              </w:rPr>
              <w:t>0)</w:t>
            </w:r>
          </w:p>
        </w:tc>
        <w:tc>
          <w:tcPr>
            <w:tcW w:w="3879" w:type="dxa"/>
          </w:tcPr>
          <w:p w:rsidR="00EB5373" w:rsidRPr="00BF35B2" w:rsidRDefault="00EB5373" w:rsidP="00EB5373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</w:rPr>
            </w:pPr>
            <w:r w:rsidRPr="00E84F35">
              <w:rPr>
                <w:rFonts w:hint="eastAsia"/>
                <w:color w:val="000000"/>
              </w:rPr>
              <w:t>E0</w:t>
            </w:r>
            <w:r>
              <w:rPr>
                <w:color w:val="000000"/>
              </w:rPr>
              <w:t>DT</w:t>
            </w:r>
            <w:r w:rsidRPr="00E84F35"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COLOR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color w:val="000000"/>
              </w:rPr>
              <w:t>E0</w:t>
            </w:r>
            <w:r w:rsidRPr="00E84F35">
              <w:rPr>
                <w:color w:val="000000"/>
              </w:rPr>
              <w:t>_</w:t>
            </w:r>
            <w:r>
              <w:rPr>
                <w:color w:val="000000"/>
              </w:rPr>
              <w:t>COLOR</w:t>
            </w:r>
            <w:r w:rsidRPr="00E84F35">
              <w:rPr>
                <w:color w:val="000000"/>
              </w:rPr>
              <w:t>_NM</w:t>
            </w:r>
          </w:p>
        </w:tc>
      </w:tr>
      <w:tr w:rsidR="00EB5373" w:rsidTr="00754965">
        <w:tc>
          <w:tcPr>
            <w:tcW w:w="1418" w:type="dxa"/>
            <w:vAlign w:val="center"/>
          </w:tcPr>
          <w:p w:rsidR="00EB5373" w:rsidRPr="00D3627B" w:rsidRDefault="00EB5373" w:rsidP="00754965">
            <w:pPr>
              <w:ind w:left="0"/>
              <w:jc w:val="both"/>
              <w:rPr>
                <w:lang w:val="zh-TW"/>
              </w:rPr>
            </w:pPr>
            <w:r>
              <w:rPr>
                <w:rFonts w:hint="eastAsia"/>
                <w:lang w:val="zh-TW"/>
              </w:rPr>
              <w:t>公用代碼修改日期</w:t>
            </w:r>
          </w:p>
        </w:tc>
        <w:tc>
          <w:tcPr>
            <w:tcW w:w="2631" w:type="dxa"/>
            <w:vAlign w:val="center"/>
          </w:tcPr>
          <w:p w:rsidR="00EB5373" w:rsidRPr="00D3627B" w:rsidRDefault="00655923" w:rsidP="00754965">
            <w:pPr>
              <w:ind w:left="0"/>
              <w:jc w:val="both"/>
            </w:pPr>
            <w:r>
              <w:rPr>
                <w:rFonts w:hint="eastAsia"/>
                <w:color w:val="000000"/>
              </w:rPr>
              <w:t>OP_</w:t>
            </w:r>
            <w:r w:rsidR="00EB5373" w:rsidRPr="00D3627B">
              <w:t>MODIFY</w:t>
            </w:r>
          </w:p>
        </w:tc>
        <w:tc>
          <w:tcPr>
            <w:tcW w:w="1963" w:type="dxa"/>
            <w:vAlign w:val="center"/>
          </w:tcPr>
          <w:p w:rsidR="00EB5373" w:rsidRDefault="00EB5373" w:rsidP="00754965">
            <w:pPr>
              <w:ind w:left="0"/>
              <w:rPr>
                <w:color w:val="000000"/>
              </w:rPr>
            </w:pPr>
            <w:r w:rsidRPr="00D3627B">
              <w:t>datetime</w:t>
            </w:r>
          </w:p>
        </w:tc>
        <w:tc>
          <w:tcPr>
            <w:tcW w:w="3879" w:type="dxa"/>
          </w:tcPr>
          <w:p w:rsidR="00EB5373" w:rsidRPr="00D3627B" w:rsidRDefault="00EB5373" w:rsidP="00754965">
            <w:pPr>
              <w:ind w:left="0"/>
              <w:rPr>
                <w:color w:val="000000"/>
              </w:rPr>
            </w:pPr>
            <w:r w:rsidRPr="00E84F35">
              <w:rPr>
                <w:rFonts w:hint="eastAsia"/>
                <w:color w:val="000000"/>
              </w:rPr>
              <w:t>E0</w:t>
            </w:r>
            <w:r>
              <w:rPr>
                <w:color w:val="000000"/>
              </w:rPr>
              <w:t>DT</w:t>
            </w:r>
            <w:r w:rsidRPr="00E84F35"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COLOR</w:t>
            </w:r>
            <w:r>
              <w:rPr>
                <w:rFonts w:hint="eastAsia"/>
                <w:color w:val="000000"/>
              </w:rPr>
              <w:t>.</w:t>
            </w:r>
            <w:r w:rsidRPr="00D3627B">
              <w:rPr>
                <w:color w:val="000000"/>
                <w:lang w:val="zh-TW"/>
              </w:rPr>
              <w:t>E0_MODIFY</w:t>
            </w:r>
          </w:p>
        </w:tc>
      </w:tr>
      <w:tr w:rsidR="00EB5373" w:rsidTr="00754965">
        <w:tc>
          <w:tcPr>
            <w:tcW w:w="1418" w:type="dxa"/>
            <w:vAlign w:val="center"/>
          </w:tcPr>
          <w:p w:rsidR="00EB5373" w:rsidRPr="00D3627B" w:rsidRDefault="00EB5373" w:rsidP="00754965">
            <w:pPr>
              <w:ind w:left="0"/>
              <w:jc w:val="both"/>
              <w:rPr>
                <w:lang w:val="zh-TW"/>
              </w:rPr>
            </w:pPr>
            <w:r>
              <w:rPr>
                <w:rFonts w:hint="eastAsia"/>
                <w:lang w:val="zh-TW"/>
              </w:rPr>
              <w:t>備註</w:t>
            </w:r>
          </w:p>
        </w:tc>
        <w:tc>
          <w:tcPr>
            <w:tcW w:w="2631" w:type="dxa"/>
            <w:vAlign w:val="center"/>
          </w:tcPr>
          <w:p w:rsidR="00EB5373" w:rsidRPr="00D3627B" w:rsidRDefault="00655923" w:rsidP="00754965">
            <w:pPr>
              <w:ind w:left="0"/>
              <w:jc w:val="both"/>
            </w:pPr>
            <w:r>
              <w:rPr>
                <w:rFonts w:hint="eastAsia"/>
                <w:color w:val="000000"/>
              </w:rPr>
              <w:t>OP_</w:t>
            </w:r>
            <w:r w:rsidR="00EB5373" w:rsidRPr="00D3627B">
              <w:t>MEMO</w:t>
            </w:r>
          </w:p>
        </w:tc>
        <w:tc>
          <w:tcPr>
            <w:tcW w:w="1963" w:type="dxa"/>
            <w:vAlign w:val="center"/>
          </w:tcPr>
          <w:p w:rsidR="00EB5373" w:rsidRDefault="00EB5373" w:rsidP="00754965">
            <w:pPr>
              <w:ind w:left="0"/>
              <w:jc w:val="both"/>
            </w:pPr>
            <w:r w:rsidRPr="00D3627B">
              <w:t>varchar(90)</w:t>
            </w:r>
          </w:p>
        </w:tc>
        <w:tc>
          <w:tcPr>
            <w:tcW w:w="3879" w:type="dxa"/>
          </w:tcPr>
          <w:p w:rsidR="00EB5373" w:rsidRDefault="00EB5373" w:rsidP="00754965">
            <w:pPr>
              <w:ind w:left="0"/>
              <w:rPr>
                <w:color w:val="000000"/>
                <w:lang w:val="zh-TW"/>
              </w:rPr>
            </w:pPr>
            <w:r w:rsidRPr="00E84F35">
              <w:rPr>
                <w:rFonts w:hint="eastAsia"/>
                <w:color w:val="000000"/>
              </w:rPr>
              <w:t>E0</w:t>
            </w:r>
            <w:r>
              <w:rPr>
                <w:color w:val="000000"/>
              </w:rPr>
              <w:t>D</w:t>
            </w:r>
            <w:r w:rsidRPr="00E84F35"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COLOR</w:t>
            </w:r>
            <w:r>
              <w:rPr>
                <w:rFonts w:hint="eastAsia"/>
                <w:color w:val="000000"/>
              </w:rPr>
              <w:t>.</w:t>
            </w:r>
            <w:r w:rsidRPr="00D3627B">
              <w:rPr>
                <w:color w:val="000000"/>
                <w:lang w:val="zh-TW"/>
              </w:rPr>
              <w:t>E0_MEMO</w:t>
            </w:r>
          </w:p>
        </w:tc>
      </w:tr>
      <w:tr w:rsidR="00EB5373" w:rsidTr="00754965">
        <w:tc>
          <w:tcPr>
            <w:tcW w:w="1418" w:type="dxa"/>
            <w:vAlign w:val="center"/>
          </w:tcPr>
          <w:p w:rsidR="00EB5373" w:rsidRPr="00D3627B" w:rsidRDefault="00EB5373" w:rsidP="00754965">
            <w:pPr>
              <w:ind w:left="0"/>
              <w:jc w:val="both"/>
              <w:rPr>
                <w:lang w:val="zh-TW"/>
              </w:rPr>
            </w:pPr>
            <w:r>
              <w:rPr>
                <w:rFonts w:hint="eastAsia"/>
              </w:rPr>
              <w:t>刪除註記</w:t>
            </w:r>
          </w:p>
        </w:tc>
        <w:tc>
          <w:tcPr>
            <w:tcW w:w="2631" w:type="dxa"/>
            <w:vAlign w:val="center"/>
          </w:tcPr>
          <w:p w:rsidR="00EB5373" w:rsidRPr="00D3627B" w:rsidRDefault="00655923" w:rsidP="00754965">
            <w:pPr>
              <w:ind w:left="0"/>
              <w:jc w:val="both"/>
            </w:pPr>
            <w:r>
              <w:rPr>
                <w:rFonts w:hint="eastAsia"/>
              </w:rPr>
              <w:t>OP_</w:t>
            </w:r>
            <w:r w:rsidR="00EB5373">
              <w:rPr>
                <w:rFonts w:hint="eastAsia"/>
              </w:rPr>
              <w:t>DELETE_FLAG</w:t>
            </w:r>
          </w:p>
        </w:tc>
        <w:tc>
          <w:tcPr>
            <w:tcW w:w="1963" w:type="dxa"/>
            <w:vAlign w:val="center"/>
          </w:tcPr>
          <w:p w:rsidR="00EB5373" w:rsidRDefault="00EB5373" w:rsidP="00754965">
            <w:pPr>
              <w:ind w:left="0"/>
              <w:jc w:val="both"/>
            </w:pPr>
            <w:r>
              <w:rPr>
                <w:rFonts w:hint="eastAsia"/>
              </w:rPr>
              <w:t>VARCHAR(1)</w:t>
            </w:r>
          </w:p>
        </w:tc>
        <w:tc>
          <w:tcPr>
            <w:tcW w:w="3879" w:type="dxa"/>
            <w:vAlign w:val="bottom"/>
          </w:tcPr>
          <w:p w:rsidR="00EB5373" w:rsidRDefault="00EB5373" w:rsidP="00754965">
            <w:pPr>
              <w:ind w:left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：未刪除</w:t>
            </w:r>
            <w:r>
              <w:rPr>
                <w:rFonts w:hint="eastAsia"/>
              </w:rPr>
              <w:t>(default)</w:t>
            </w:r>
          </w:p>
          <w:p w:rsidR="00EB5373" w:rsidRDefault="00EB5373" w:rsidP="00754965">
            <w:pPr>
              <w:ind w:left="0"/>
              <w:rPr>
                <w:color w:val="000000"/>
                <w:lang w:val="zh-TW"/>
              </w:rPr>
            </w:pPr>
            <w:r w:rsidRPr="001A5498">
              <w:rPr>
                <w:rFonts w:hint="eastAsia"/>
              </w:rPr>
              <w:t>1</w:t>
            </w:r>
            <w:r w:rsidRPr="001A5498">
              <w:rPr>
                <w:rFonts w:hint="eastAsia"/>
              </w:rPr>
              <w:t>：已刪除</w:t>
            </w:r>
          </w:p>
        </w:tc>
      </w:tr>
      <w:tr w:rsidR="00EB5373" w:rsidTr="00754965">
        <w:tc>
          <w:tcPr>
            <w:tcW w:w="1418" w:type="dxa"/>
            <w:vAlign w:val="center"/>
          </w:tcPr>
          <w:p w:rsidR="00EB5373" w:rsidRDefault="00EB5373" w:rsidP="00754965">
            <w:pPr>
              <w:ind w:left="0"/>
              <w:jc w:val="both"/>
            </w:pPr>
          </w:p>
        </w:tc>
        <w:tc>
          <w:tcPr>
            <w:tcW w:w="2631" w:type="dxa"/>
            <w:vAlign w:val="center"/>
          </w:tcPr>
          <w:p w:rsidR="00EB5373" w:rsidRDefault="00EB5373" w:rsidP="00754965">
            <w:pPr>
              <w:ind w:left="0"/>
              <w:jc w:val="both"/>
            </w:pPr>
          </w:p>
        </w:tc>
        <w:tc>
          <w:tcPr>
            <w:tcW w:w="1963" w:type="dxa"/>
            <w:vAlign w:val="center"/>
          </w:tcPr>
          <w:p w:rsidR="00EB5373" w:rsidRDefault="00EB5373" w:rsidP="00754965">
            <w:pPr>
              <w:ind w:left="0"/>
              <w:jc w:val="both"/>
            </w:pPr>
          </w:p>
        </w:tc>
        <w:tc>
          <w:tcPr>
            <w:tcW w:w="3879" w:type="dxa"/>
            <w:vAlign w:val="bottom"/>
          </w:tcPr>
          <w:p w:rsidR="00EB5373" w:rsidRPr="001A5498" w:rsidRDefault="00EB5373" w:rsidP="00754965">
            <w:pPr>
              <w:ind w:left="0"/>
            </w:pPr>
          </w:p>
        </w:tc>
      </w:tr>
    </w:tbl>
    <w:p w:rsidR="00EB5373" w:rsidRDefault="00EB5373" w:rsidP="00EB5373"/>
    <w:p w:rsidR="00EB5373" w:rsidRDefault="00EB5373" w:rsidP="00FE1EE6"/>
    <w:p w:rsidR="00FE1EE6" w:rsidRDefault="00FE1EE6" w:rsidP="00BF35B2"/>
    <w:p w:rsidR="00DD6D81" w:rsidRPr="00DD6D81" w:rsidRDefault="00655923" w:rsidP="009D36EF">
      <w:pPr>
        <w:pStyle w:val="3"/>
      </w:pPr>
      <w:bookmarkStart w:id="21" w:name="_Toc521590647"/>
      <w:r>
        <w:t>OPDT_</w:t>
      </w:r>
      <w:r w:rsidR="00DD6D81" w:rsidRPr="00DD6D81">
        <w:t>E0_NPAUNIT</w:t>
      </w:r>
      <w:r w:rsidR="00DD6D81">
        <w:rPr>
          <w:rFonts w:hint="eastAsia"/>
        </w:rPr>
        <w:t>單位代碼</w:t>
      </w:r>
      <w:r w:rsidR="00DD6D81" w:rsidRPr="00DD6D81">
        <w:rPr>
          <w:rFonts w:hint="eastAsia"/>
        </w:rPr>
        <w:t>資料檔</w:t>
      </w:r>
      <w:bookmarkEnd w:id="21"/>
    </w:p>
    <w:p w:rsidR="00DD6D81" w:rsidRDefault="00DD6D81" w:rsidP="00DD6D81"/>
    <w:tbl>
      <w:tblPr>
        <w:tblW w:w="98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2551"/>
        <w:gridCol w:w="1843"/>
        <w:gridCol w:w="4079"/>
      </w:tblGrid>
      <w:tr w:rsidR="00DD6D81" w:rsidTr="00B52F61">
        <w:tc>
          <w:tcPr>
            <w:tcW w:w="1418" w:type="dxa"/>
            <w:shd w:val="clear" w:color="auto" w:fill="E0E0E0"/>
          </w:tcPr>
          <w:p w:rsidR="00DD6D81" w:rsidRDefault="00DD6D81" w:rsidP="00DD6D81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資料代號</w:t>
            </w:r>
            <w:r>
              <w:rPr>
                <w:rFonts w:hint="eastAsia"/>
                <w:color w:val="000000"/>
              </w:rPr>
              <w:t>：</w:t>
            </w:r>
            <w:r w:rsidR="00655923">
              <w:rPr>
                <w:rFonts w:hint="eastAsia"/>
                <w:color w:val="000000"/>
              </w:rPr>
              <w:t>OPIDB</w:t>
            </w:r>
          </w:p>
          <w:p w:rsidR="002A7EA7" w:rsidRDefault="00655923" w:rsidP="00DD6D81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OPEDB</w:t>
            </w:r>
          </w:p>
        </w:tc>
        <w:tc>
          <w:tcPr>
            <w:tcW w:w="2551" w:type="dxa"/>
            <w:shd w:val="clear" w:color="auto" w:fill="E0E0E0"/>
          </w:tcPr>
          <w:p w:rsidR="00DD6D81" w:rsidRDefault="00DD6D81" w:rsidP="00DD6D81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表格代號</w:t>
            </w:r>
            <w:r>
              <w:rPr>
                <w:rFonts w:hint="eastAsia"/>
                <w:color w:val="000000"/>
              </w:rPr>
              <w:t>：</w:t>
            </w:r>
          </w:p>
          <w:p w:rsidR="00DD6D81" w:rsidRDefault="00655923" w:rsidP="00DD6D81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OPDT_</w:t>
            </w:r>
            <w:r w:rsidR="00DD6D81" w:rsidRPr="00DD6D81">
              <w:rPr>
                <w:color w:val="000000"/>
              </w:rPr>
              <w:t>E0_NPAUNIT</w:t>
            </w:r>
          </w:p>
        </w:tc>
        <w:tc>
          <w:tcPr>
            <w:tcW w:w="5922" w:type="dxa"/>
            <w:gridSpan w:val="2"/>
            <w:shd w:val="clear" w:color="auto" w:fill="E0E0E0"/>
          </w:tcPr>
          <w:p w:rsidR="00DD6D81" w:rsidRDefault="00DD6D81" w:rsidP="00DD6D81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表格名稱：</w:t>
            </w:r>
            <w:r>
              <w:rPr>
                <w:rFonts w:hint="eastAsia"/>
                <w:lang w:val="zh-TW"/>
              </w:rPr>
              <w:t>單位代碼</w:t>
            </w:r>
            <w:r w:rsidRPr="00D3627B">
              <w:rPr>
                <w:rFonts w:hint="eastAsia"/>
                <w:color w:val="000000"/>
              </w:rPr>
              <w:t>資料檔</w:t>
            </w:r>
          </w:p>
        </w:tc>
      </w:tr>
      <w:tr w:rsidR="00DD6D81" w:rsidTr="00B52F61">
        <w:tc>
          <w:tcPr>
            <w:tcW w:w="1418" w:type="dxa"/>
            <w:shd w:val="clear" w:color="auto" w:fill="E0E0E0"/>
          </w:tcPr>
          <w:p w:rsidR="00DD6D81" w:rsidRDefault="00DD6D81" w:rsidP="00DD6D81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欄位名稱</w:t>
            </w:r>
          </w:p>
        </w:tc>
        <w:tc>
          <w:tcPr>
            <w:tcW w:w="2551" w:type="dxa"/>
            <w:shd w:val="clear" w:color="auto" w:fill="E0E0E0"/>
          </w:tcPr>
          <w:p w:rsidR="00DD6D81" w:rsidRDefault="00DD6D81" w:rsidP="00DD6D81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欄位代號</w:t>
            </w:r>
          </w:p>
        </w:tc>
        <w:tc>
          <w:tcPr>
            <w:tcW w:w="1843" w:type="dxa"/>
            <w:shd w:val="clear" w:color="auto" w:fill="E0E0E0"/>
          </w:tcPr>
          <w:p w:rsidR="00DD6D81" w:rsidRDefault="00DD6D81" w:rsidP="00DD6D81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格式</w:t>
            </w:r>
          </w:p>
        </w:tc>
        <w:tc>
          <w:tcPr>
            <w:tcW w:w="4079" w:type="dxa"/>
            <w:shd w:val="clear" w:color="auto" w:fill="E0E0E0"/>
          </w:tcPr>
          <w:p w:rsidR="00DD6D81" w:rsidRDefault="00DD6D81" w:rsidP="00DD6D81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備註</w:t>
            </w:r>
          </w:p>
        </w:tc>
      </w:tr>
      <w:tr w:rsidR="005D410D" w:rsidTr="00B52F61">
        <w:tc>
          <w:tcPr>
            <w:tcW w:w="1418" w:type="dxa"/>
            <w:vAlign w:val="center"/>
          </w:tcPr>
          <w:p w:rsidR="005D410D" w:rsidRPr="0057447F" w:rsidRDefault="005D410D" w:rsidP="007B74D4">
            <w:pPr>
              <w:ind w:left="0"/>
              <w:rPr>
                <w:lang w:val="zh-TW"/>
              </w:rPr>
            </w:pPr>
            <w:r w:rsidRPr="0057447F">
              <w:rPr>
                <w:rFonts w:hint="eastAsia"/>
                <w:lang w:val="zh-TW"/>
              </w:rPr>
              <w:t>單位代碼</w:t>
            </w:r>
          </w:p>
        </w:tc>
        <w:tc>
          <w:tcPr>
            <w:tcW w:w="2551" w:type="dxa"/>
          </w:tcPr>
          <w:p w:rsidR="005D410D" w:rsidRDefault="00655923" w:rsidP="007B74D4">
            <w:pPr>
              <w:ind w:left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OP_</w:t>
            </w:r>
            <w:r w:rsidR="005D410D">
              <w:rPr>
                <w:rFonts w:hint="eastAsia"/>
                <w:lang w:val="zh-TW"/>
              </w:rPr>
              <w:t>UNIT_CD</w:t>
            </w:r>
          </w:p>
        </w:tc>
        <w:tc>
          <w:tcPr>
            <w:tcW w:w="1843" w:type="dxa"/>
          </w:tcPr>
          <w:p w:rsidR="005D410D" w:rsidRDefault="005D410D" w:rsidP="00DD6D81">
            <w:pPr>
              <w:ind w:left="0"/>
              <w:rPr>
                <w:color w:val="000000"/>
              </w:rPr>
            </w:pPr>
            <w:r w:rsidRPr="005D410D">
              <w:rPr>
                <w:color w:val="000000"/>
              </w:rPr>
              <w:t>varchar(5)</w:t>
            </w:r>
          </w:p>
        </w:tc>
        <w:tc>
          <w:tcPr>
            <w:tcW w:w="4079" w:type="dxa"/>
          </w:tcPr>
          <w:p w:rsidR="005D410D" w:rsidRPr="001C0BB2" w:rsidRDefault="005D410D" w:rsidP="007B74D4">
            <w:pPr>
              <w:ind w:left="0"/>
            </w:pPr>
            <w:r w:rsidRPr="001C0BB2">
              <w:rPr>
                <w:rFonts w:hint="eastAsia"/>
              </w:rPr>
              <w:t>PK</w:t>
            </w:r>
          </w:p>
          <w:p w:rsidR="007B74D4" w:rsidRPr="007B74D4" w:rsidRDefault="007B74D4" w:rsidP="007B74D4">
            <w:pPr>
              <w:ind w:left="0"/>
            </w:pPr>
            <w:r w:rsidRPr="007B74D4">
              <w:rPr>
                <w:rFonts w:hint="eastAsia"/>
              </w:rPr>
              <w:t>E0DT_NPAUNIT.E0_UNIT_CD</w:t>
            </w:r>
          </w:p>
        </w:tc>
      </w:tr>
      <w:tr w:rsidR="005D410D" w:rsidTr="00B52F61">
        <w:tc>
          <w:tcPr>
            <w:tcW w:w="1418" w:type="dxa"/>
            <w:vAlign w:val="center"/>
          </w:tcPr>
          <w:p w:rsidR="005D410D" w:rsidRPr="0057447F" w:rsidRDefault="005D410D" w:rsidP="007B74D4">
            <w:pPr>
              <w:ind w:left="0"/>
              <w:rPr>
                <w:lang w:val="zh-TW"/>
              </w:rPr>
            </w:pPr>
            <w:r w:rsidRPr="0057447F">
              <w:rPr>
                <w:rFonts w:hint="eastAsia"/>
                <w:lang w:val="zh-TW"/>
              </w:rPr>
              <w:t>單位名稱</w:t>
            </w:r>
          </w:p>
        </w:tc>
        <w:tc>
          <w:tcPr>
            <w:tcW w:w="2551" w:type="dxa"/>
          </w:tcPr>
          <w:p w:rsidR="005D410D" w:rsidRDefault="00655923" w:rsidP="007B74D4">
            <w:pPr>
              <w:ind w:left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OP_</w:t>
            </w:r>
            <w:r w:rsidR="005D410D">
              <w:rPr>
                <w:rFonts w:hint="eastAsia"/>
                <w:lang w:val="zh-TW"/>
              </w:rPr>
              <w:t>UNIT_NM</w:t>
            </w:r>
          </w:p>
        </w:tc>
        <w:tc>
          <w:tcPr>
            <w:tcW w:w="1843" w:type="dxa"/>
          </w:tcPr>
          <w:p w:rsidR="005D410D" w:rsidRDefault="005D410D" w:rsidP="00DD6D81">
            <w:pPr>
              <w:ind w:left="0"/>
              <w:rPr>
                <w:color w:val="000000"/>
              </w:rPr>
            </w:pPr>
            <w:r w:rsidRPr="005D410D">
              <w:rPr>
                <w:color w:val="000000"/>
              </w:rPr>
              <w:t>varchar(150)</w:t>
            </w:r>
          </w:p>
        </w:tc>
        <w:tc>
          <w:tcPr>
            <w:tcW w:w="4079" w:type="dxa"/>
          </w:tcPr>
          <w:p w:rsidR="005D410D" w:rsidRPr="009921AA" w:rsidRDefault="009921AA" w:rsidP="007B74D4">
            <w:pPr>
              <w:ind w:left="0"/>
            </w:pPr>
            <w:r w:rsidRPr="007B74D4">
              <w:rPr>
                <w:rFonts w:hint="eastAsia"/>
              </w:rPr>
              <w:t>E0DT_NPAUNIT.</w:t>
            </w:r>
            <w:r w:rsidR="007B74D4" w:rsidRPr="009921AA">
              <w:rPr>
                <w:rFonts w:hint="eastAsia"/>
              </w:rPr>
              <w:t>E0_UNIT_NM</w:t>
            </w:r>
          </w:p>
        </w:tc>
      </w:tr>
      <w:tr w:rsidR="005D410D" w:rsidTr="00B52F61">
        <w:tc>
          <w:tcPr>
            <w:tcW w:w="1418" w:type="dxa"/>
            <w:vAlign w:val="center"/>
          </w:tcPr>
          <w:p w:rsidR="005D410D" w:rsidRPr="0057447F" w:rsidRDefault="005D410D" w:rsidP="007B74D4">
            <w:pPr>
              <w:ind w:left="0"/>
              <w:rPr>
                <w:lang w:val="zh-TW"/>
              </w:rPr>
            </w:pPr>
            <w:r w:rsidRPr="0057447F">
              <w:rPr>
                <w:rFonts w:hint="eastAsia"/>
                <w:lang w:val="zh-TW"/>
              </w:rPr>
              <w:t>轄區單位簡稱</w:t>
            </w:r>
          </w:p>
        </w:tc>
        <w:tc>
          <w:tcPr>
            <w:tcW w:w="2551" w:type="dxa"/>
          </w:tcPr>
          <w:p w:rsidR="005D410D" w:rsidRDefault="00655923" w:rsidP="007B74D4">
            <w:pPr>
              <w:ind w:left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OP_</w:t>
            </w:r>
            <w:r w:rsidR="005D410D">
              <w:rPr>
                <w:rFonts w:hint="eastAsia"/>
                <w:lang w:val="zh-TW"/>
              </w:rPr>
              <w:t>UNIT_S_NM</w:t>
            </w:r>
          </w:p>
        </w:tc>
        <w:tc>
          <w:tcPr>
            <w:tcW w:w="1843" w:type="dxa"/>
            <w:vAlign w:val="center"/>
          </w:tcPr>
          <w:p w:rsidR="005D410D" w:rsidRDefault="005D410D" w:rsidP="00DD6D81">
            <w:pPr>
              <w:ind w:left="0"/>
              <w:jc w:val="both"/>
            </w:pPr>
            <w:r w:rsidRPr="005D410D">
              <w:t>varchar(90)</w:t>
            </w:r>
          </w:p>
        </w:tc>
        <w:tc>
          <w:tcPr>
            <w:tcW w:w="4079" w:type="dxa"/>
          </w:tcPr>
          <w:p w:rsidR="005D410D" w:rsidRPr="009921AA" w:rsidRDefault="009921AA" w:rsidP="007B74D4">
            <w:pPr>
              <w:ind w:left="0"/>
            </w:pPr>
            <w:r w:rsidRPr="007B74D4">
              <w:rPr>
                <w:rFonts w:hint="eastAsia"/>
              </w:rPr>
              <w:t>E0DT_NPAUNIT.</w:t>
            </w:r>
            <w:r w:rsidRPr="009921AA">
              <w:rPr>
                <w:rFonts w:hint="eastAsia"/>
              </w:rPr>
              <w:t>E0_UNIT_S_NM</w:t>
            </w:r>
          </w:p>
        </w:tc>
      </w:tr>
      <w:tr w:rsidR="005D410D" w:rsidTr="00B52F61">
        <w:tc>
          <w:tcPr>
            <w:tcW w:w="1418" w:type="dxa"/>
            <w:vAlign w:val="center"/>
          </w:tcPr>
          <w:p w:rsidR="005D410D" w:rsidRPr="0057447F" w:rsidRDefault="005D410D" w:rsidP="007B74D4">
            <w:pPr>
              <w:ind w:left="0"/>
              <w:rPr>
                <w:lang w:val="zh-TW"/>
              </w:rPr>
            </w:pPr>
            <w:r w:rsidRPr="0057447F">
              <w:rPr>
                <w:rFonts w:hint="eastAsia"/>
                <w:lang w:val="zh-TW"/>
              </w:rPr>
              <w:t>單位層級</w:t>
            </w:r>
          </w:p>
        </w:tc>
        <w:tc>
          <w:tcPr>
            <w:tcW w:w="2551" w:type="dxa"/>
          </w:tcPr>
          <w:p w:rsidR="005D410D" w:rsidRDefault="00655923" w:rsidP="007B74D4">
            <w:pPr>
              <w:ind w:left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OP_</w:t>
            </w:r>
            <w:r w:rsidR="005D410D">
              <w:rPr>
                <w:rFonts w:hint="eastAsia"/>
                <w:lang w:val="zh-TW"/>
              </w:rPr>
              <w:t>UNIT_LEVEL</w:t>
            </w:r>
          </w:p>
        </w:tc>
        <w:tc>
          <w:tcPr>
            <w:tcW w:w="1843" w:type="dxa"/>
          </w:tcPr>
          <w:p w:rsidR="005D410D" w:rsidRDefault="005D410D" w:rsidP="0096656D">
            <w:pPr>
              <w:ind w:left="0"/>
              <w:rPr>
                <w:color w:val="000000"/>
              </w:rPr>
            </w:pPr>
            <w:r w:rsidRPr="005D410D">
              <w:rPr>
                <w:color w:val="000000"/>
              </w:rPr>
              <w:t>varchar(</w:t>
            </w:r>
            <w:r w:rsidR="0096656D">
              <w:rPr>
                <w:color w:val="000000"/>
              </w:rPr>
              <w:t>3</w:t>
            </w:r>
            <w:r w:rsidRPr="005D410D">
              <w:rPr>
                <w:color w:val="000000"/>
              </w:rPr>
              <w:t>)</w:t>
            </w:r>
          </w:p>
        </w:tc>
        <w:tc>
          <w:tcPr>
            <w:tcW w:w="4079" w:type="dxa"/>
            <w:vAlign w:val="center"/>
          </w:tcPr>
          <w:p w:rsidR="009921AA" w:rsidRDefault="009921AA" w:rsidP="007B74D4">
            <w:pPr>
              <w:ind w:left="0"/>
              <w:rPr>
                <w:lang w:val="zh-TW"/>
              </w:rPr>
            </w:pPr>
            <w:r w:rsidRPr="007B74D4">
              <w:rPr>
                <w:rFonts w:hint="eastAsia"/>
              </w:rPr>
              <w:t>E0DT_NPAUNIT.</w:t>
            </w:r>
            <w:r>
              <w:rPr>
                <w:rFonts w:hint="eastAsia"/>
                <w:lang w:val="zh-TW"/>
              </w:rPr>
              <w:t>E0_UNIT_LEVEL</w:t>
            </w:r>
          </w:p>
          <w:p w:rsidR="005D410D" w:rsidRPr="0057447F" w:rsidRDefault="005D410D" w:rsidP="007B74D4">
            <w:pPr>
              <w:ind w:left="0"/>
              <w:rPr>
                <w:lang w:val="zh-TW"/>
              </w:rPr>
            </w:pPr>
            <w:r w:rsidRPr="0057447F">
              <w:rPr>
                <w:lang w:val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Pr="0057447F">
                <w:rPr>
                  <w:lang w:val="zh-TW"/>
                </w:rPr>
                <w:t>1’</w:t>
              </w:r>
            </w:smartTag>
            <w:r w:rsidRPr="0057447F">
              <w:rPr>
                <w:rFonts w:hint="eastAsia"/>
                <w:lang w:val="zh-TW"/>
              </w:rPr>
              <w:t>～</w:t>
            </w:r>
            <w:r w:rsidRPr="0057447F">
              <w:rPr>
                <w:lang w:val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"/>
                <w:attr w:name="UnitName" w:val="’"/>
              </w:smartTagPr>
              <w:r w:rsidRPr="0057447F">
                <w:rPr>
                  <w:lang w:val="zh-TW"/>
                </w:rPr>
                <w:t>4’</w:t>
              </w:r>
            </w:smartTag>
            <w:r w:rsidRPr="0057447F">
              <w:rPr>
                <w:rFonts w:hint="eastAsia"/>
                <w:lang w:val="zh-TW"/>
              </w:rPr>
              <w:t>共四級</w:t>
            </w:r>
          </w:p>
        </w:tc>
      </w:tr>
      <w:tr w:rsidR="005D410D" w:rsidTr="00B52F61">
        <w:tc>
          <w:tcPr>
            <w:tcW w:w="1418" w:type="dxa"/>
            <w:vAlign w:val="center"/>
          </w:tcPr>
          <w:p w:rsidR="005D410D" w:rsidRPr="0057447F" w:rsidRDefault="005D410D" w:rsidP="007B74D4">
            <w:pPr>
              <w:ind w:left="0"/>
              <w:rPr>
                <w:lang w:val="zh-TW"/>
              </w:rPr>
            </w:pPr>
            <w:r w:rsidRPr="0057447F">
              <w:rPr>
                <w:rFonts w:hint="eastAsia"/>
                <w:lang w:val="zh-TW"/>
              </w:rPr>
              <w:t>所屬警局</w:t>
            </w:r>
          </w:p>
        </w:tc>
        <w:tc>
          <w:tcPr>
            <w:tcW w:w="2551" w:type="dxa"/>
          </w:tcPr>
          <w:p w:rsidR="005D410D" w:rsidRDefault="00655923" w:rsidP="007B74D4">
            <w:pPr>
              <w:ind w:left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OP_</w:t>
            </w:r>
            <w:r w:rsidR="005D410D">
              <w:rPr>
                <w:rFonts w:hint="eastAsia"/>
                <w:lang w:val="zh-TW"/>
              </w:rPr>
              <w:t>DEPT_CD</w:t>
            </w:r>
          </w:p>
        </w:tc>
        <w:tc>
          <w:tcPr>
            <w:tcW w:w="1843" w:type="dxa"/>
            <w:vAlign w:val="center"/>
          </w:tcPr>
          <w:p w:rsidR="005D410D" w:rsidRDefault="005D410D" w:rsidP="00DD6D81">
            <w:pPr>
              <w:ind w:left="0"/>
              <w:jc w:val="both"/>
            </w:pPr>
            <w:r w:rsidRPr="005D410D">
              <w:t>varchar(5)</w:t>
            </w:r>
          </w:p>
        </w:tc>
        <w:tc>
          <w:tcPr>
            <w:tcW w:w="4079" w:type="dxa"/>
          </w:tcPr>
          <w:p w:rsidR="005D410D" w:rsidRPr="009921AA" w:rsidRDefault="009921AA" w:rsidP="009921AA">
            <w:pPr>
              <w:ind w:left="0"/>
            </w:pPr>
            <w:r w:rsidRPr="007B74D4">
              <w:rPr>
                <w:rFonts w:hint="eastAsia"/>
              </w:rPr>
              <w:t>E0DT_NPAUNIT.</w:t>
            </w:r>
            <w:r>
              <w:rPr>
                <w:rFonts w:hint="eastAsia"/>
              </w:rPr>
              <w:t>E0</w:t>
            </w:r>
            <w:r w:rsidRPr="009921AA">
              <w:rPr>
                <w:rFonts w:hint="eastAsia"/>
              </w:rPr>
              <w:t>_DEPT_CD</w:t>
            </w:r>
          </w:p>
        </w:tc>
      </w:tr>
      <w:tr w:rsidR="005D410D" w:rsidTr="00B52F61">
        <w:tc>
          <w:tcPr>
            <w:tcW w:w="1418" w:type="dxa"/>
            <w:vAlign w:val="center"/>
          </w:tcPr>
          <w:p w:rsidR="005D410D" w:rsidRPr="0057447F" w:rsidRDefault="005D410D" w:rsidP="007B74D4">
            <w:pPr>
              <w:ind w:left="0"/>
              <w:rPr>
                <w:lang w:val="zh-TW"/>
              </w:rPr>
            </w:pPr>
            <w:r w:rsidRPr="0057447F">
              <w:rPr>
                <w:rFonts w:hint="eastAsia"/>
                <w:lang w:val="zh-TW"/>
              </w:rPr>
              <w:t>所屬分局</w:t>
            </w:r>
          </w:p>
        </w:tc>
        <w:tc>
          <w:tcPr>
            <w:tcW w:w="2551" w:type="dxa"/>
          </w:tcPr>
          <w:p w:rsidR="005D410D" w:rsidRDefault="00655923" w:rsidP="007B74D4">
            <w:pPr>
              <w:ind w:left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OP_</w:t>
            </w:r>
            <w:r w:rsidR="005D410D">
              <w:rPr>
                <w:rFonts w:hint="eastAsia"/>
                <w:lang w:val="zh-TW"/>
              </w:rPr>
              <w:t>BRANCH_CD</w:t>
            </w:r>
          </w:p>
        </w:tc>
        <w:tc>
          <w:tcPr>
            <w:tcW w:w="1843" w:type="dxa"/>
            <w:vAlign w:val="center"/>
          </w:tcPr>
          <w:p w:rsidR="005D410D" w:rsidRDefault="005D410D" w:rsidP="00DD6D81">
            <w:pPr>
              <w:ind w:left="0"/>
              <w:jc w:val="both"/>
            </w:pPr>
            <w:r w:rsidRPr="005D410D">
              <w:t>varchar(5)</w:t>
            </w:r>
          </w:p>
        </w:tc>
        <w:tc>
          <w:tcPr>
            <w:tcW w:w="4079" w:type="dxa"/>
          </w:tcPr>
          <w:p w:rsidR="005D410D" w:rsidRPr="009921AA" w:rsidRDefault="009921AA" w:rsidP="007B74D4">
            <w:pPr>
              <w:ind w:left="0"/>
            </w:pPr>
            <w:r w:rsidRPr="007B74D4">
              <w:rPr>
                <w:rFonts w:hint="eastAsia"/>
              </w:rPr>
              <w:t>E0DT_NPAUNIT.</w:t>
            </w:r>
            <w:r>
              <w:rPr>
                <w:rFonts w:hint="eastAsia"/>
              </w:rPr>
              <w:t>E0</w:t>
            </w:r>
            <w:r w:rsidRPr="009921AA">
              <w:rPr>
                <w:rFonts w:hint="eastAsia"/>
              </w:rPr>
              <w:t>_BRANCH_CD</w:t>
            </w:r>
          </w:p>
        </w:tc>
      </w:tr>
      <w:tr w:rsidR="009921AA" w:rsidTr="00B52F61">
        <w:tc>
          <w:tcPr>
            <w:tcW w:w="1418" w:type="dxa"/>
            <w:vAlign w:val="center"/>
          </w:tcPr>
          <w:p w:rsidR="009921AA" w:rsidRPr="0057447F" w:rsidRDefault="009921AA" w:rsidP="007B74D4">
            <w:pPr>
              <w:ind w:left="0"/>
              <w:rPr>
                <w:lang w:val="zh-TW"/>
              </w:rPr>
            </w:pPr>
            <w:r w:rsidRPr="0057447F">
              <w:rPr>
                <w:rFonts w:hint="eastAsia"/>
                <w:lang w:val="zh-TW"/>
              </w:rPr>
              <w:t>單位地址</w:t>
            </w:r>
          </w:p>
        </w:tc>
        <w:tc>
          <w:tcPr>
            <w:tcW w:w="2551" w:type="dxa"/>
          </w:tcPr>
          <w:p w:rsidR="009921AA" w:rsidRDefault="00655923" w:rsidP="007B74D4">
            <w:pPr>
              <w:ind w:left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OP_</w:t>
            </w:r>
            <w:r w:rsidR="009921AA">
              <w:rPr>
                <w:rFonts w:hint="eastAsia"/>
                <w:lang w:val="zh-TW"/>
              </w:rPr>
              <w:t>UNIT_ADDR</w:t>
            </w:r>
          </w:p>
        </w:tc>
        <w:tc>
          <w:tcPr>
            <w:tcW w:w="1843" w:type="dxa"/>
            <w:vAlign w:val="center"/>
          </w:tcPr>
          <w:p w:rsidR="009921AA" w:rsidRDefault="009921AA" w:rsidP="00DD6D81">
            <w:pPr>
              <w:ind w:left="0"/>
              <w:jc w:val="both"/>
            </w:pPr>
            <w:r w:rsidRPr="005D410D">
              <w:t>varchar(420)</w:t>
            </w:r>
          </w:p>
        </w:tc>
        <w:tc>
          <w:tcPr>
            <w:tcW w:w="4079" w:type="dxa"/>
          </w:tcPr>
          <w:p w:rsidR="009921AA" w:rsidRPr="009921AA" w:rsidRDefault="009921AA" w:rsidP="00097CFD">
            <w:pPr>
              <w:ind w:left="0"/>
            </w:pPr>
            <w:r w:rsidRPr="007B74D4">
              <w:rPr>
                <w:rFonts w:hint="eastAsia"/>
              </w:rPr>
              <w:t>E0DT_NPAUNIT.</w:t>
            </w:r>
            <w:r>
              <w:rPr>
                <w:rFonts w:hint="eastAsia"/>
              </w:rPr>
              <w:t>E0</w:t>
            </w:r>
            <w:r w:rsidRPr="009921AA">
              <w:rPr>
                <w:rFonts w:hint="eastAsia"/>
              </w:rPr>
              <w:t>_UNIT_ADDR</w:t>
            </w:r>
          </w:p>
        </w:tc>
      </w:tr>
      <w:tr w:rsidR="009921AA" w:rsidTr="00B52F61">
        <w:tc>
          <w:tcPr>
            <w:tcW w:w="1418" w:type="dxa"/>
            <w:vAlign w:val="center"/>
          </w:tcPr>
          <w:p w:rsidR="009921AA" w:rsidRPr="0057447F" w:rsidRDefault="009921AA" w:rsidP="007B74D4">
            <w:pPr>
              <w:ind w:left="0"/>
              <w:rPr>
                <w:lang w:val="zh-TW"/>
              </w:rPr>
            </w:pPr>
            <w:r w:rsidRPr="0057447F">
              <w:rPr>
                <w:rFonts w:hint="eastAsia"/>
                <w:lang w:val="zh-TW"/>
              </w:rPr>
              <w:t>單位電話的區域號碼</w:t>
            </w:r>
          </w:p>
        </w:tc>
        <w:tc>
          <w:tcPr>
            <w:tcW w:w="2551" w:type="dxa"/>
          </w:tcPr>
          <w:p w:rsidR="009921AA" w:rsidRDefault="00655923" w:rsidP="007B74D4">
            <w:pPr>
              <w:ind w:left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OP_</w:t>
            </w:r>
            <w:r w:rsidR="009921AA">
              <w:rPr>
                <w:rFonts w:hint="eastAsia"/>
                <w:lang w:val="zh-TW"/>
              </w:rPr>
              <w:t>AREA_NO</w:t>
            </w:r>
          </w:p>
        </w:tc>
        <w:tc>
          <w:tcPr>
            <w:tcW w:w="1843" w:type="dxa"/>
            <w:vAlign w:val="center"/>
          </w:tcPr>
          <w:p w:rsidR="009921AA" w:rsidRPr="005D410D" w:rsidRDefault="009921AA" w:rsidP="0096656D">
            <w:pPr>
              <w:ind w:left="0"/>
              <w:jc w:val="both"/>
            </w:pPr>
            <w:r w:rsidRPr="005D410D">
              <w:t>varchar(</w:t>
            </w:r>
            <w:r w:rsidR="0096656D">
              <w:t>12</w:t>
            </w:r>
            <w:r w:rsidRPr="005D410D">
              <w:t>)</w:t>
            </w:r>
          </w:p>
        </w:tc>
        <w:tc>
          <w:tcPr>
            <w:tcW w:w="4079" w:type="dxa"/>
          </w:tcPr>
          <w:p w:rsidR="009921AA" w:rsidRPr="009921AA" w:rsidRDefault="009921AA" w:rsidP="007B74D4">
            <w:pPr>
              <w:ind w:left="0"/>
            </w:pPr>
            <w:r w:rsidRPr="007B74D4">
              <w:rPr>
                <w:rFonts w:hint="eastAsia"/>
              </w:rPr>
              <w:t>E0DT_NPAUNIT.</w:t>
            </w:r>
            <w:r>
              <w:rPr>
                <w:rFonts w:hint="eastAsia"/>
              </w:rPr>
              <w:t>E0</w:t>
            </w:r>
            <w:r w:rsidRPr="009921AA">
              <w:rPr>
                <w:rFonts w:hint="eastAsia"/>
              </w:rPr>
              <w:t>_AREA_NO</w:t>
            </w:r>
          </w:p>
        </w:tc>
      </w:tr>
      <w:tr w:rsidR="009921AA" w:rsidTr="00B52F61">
        <w:tc>
          <w:tcPr>
            <w:tcW w:w="1418" w:type="dxa"/>
            <w:vAlign w:val="center"/>
          </w:tcPr>
          <w:p w:rsidR="009921AA" w:rsidRPr="0057447F" w:rsidRDefault="009921AA" w:rsidP="007B74D4">
            <w:pPr>
              <w:ind w:left="0"/>
              <w:rPr>
                <w:lang w:val="zh-TW"/>
              </w:rPr>
            </w:pPr>
            <w:r w:rsidRPr="0057447F">
              <w:rPr>
                <w:rFonts w:hint="eastAsia"/>
                <w:lang w:val="zh-TW"/>
              </w:rPr>
              <w:t>單位電話號碼</w:t>
            </w:r>
          </w:p>
        </w:tc>
        <w:tc>
          <w:tcPr>
            <w:tcW w:w="2551" w:type="dxa"/>
          </w:tcPr>
          <w:p w:rsidR="009921AA" w:rsidRDefault="00655923" w:rsidP="007B74D4">
            <w:pPr>
              <w:ind w:left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OP_</w:t>
            </w:r>
            <w:r w:rsidR="009921AA">
              <w:rPr>
                <w:rFonts w:hint="eastAsia"/>
                <w:lang w:val="zh-TW"/>
              </w:rPr>
              <w:t>PHONE_NO</w:t>
            </w:r>
          </w:p>
        </w:tc>
        <w:tc>
          <w:tcPr>
            <w:tcW w:w="1843" w:type="dxa"/>
            <w:vAlign w:val="center"/>
          </w:tcPr>
          <w:p w:rsidR="009921AA" w:rsidRPr="005D410D" w:rsidRDefault="009921AA" w:rsidP="0096656D">
            <w:pPr>
              <w:ind w:left="0"/>
              <w:jc w:val="both"/>
            </w:pPr>
            <w:r>
              <w:t>varchar(</w:t>
            </w:r>
            <w:r w:rsidR="0096656D">
              <w:t>3</w:t>
            </w:r>
            <w:r>
              <w:rPr>
                <w:rFonts w:hint="eastAsia"/>
              </w:rPr>
              <w:t>0</w:t>
            </w:r>
            <w:r w:rsidRPr="005D410D">
              <w:t>)</w:t>
            </w:r>
          </w:p>
        </w:tc>
        <w:tc>
          <w:tcPr>
            <w:tcW w:w="4079" w:type="dxa"/>
          </w:tcPr>
          <w:p w:rsidR="009921AA" w:rsidRPr="009921AA" w:rsidRDefault="009921AA" w:rsidP="007B74D4">
            <w:pPr>
              <w:ind w:left="0"/>
            </w:pPr>
            <w:r w:rsidRPr="007B74D4">
              <w:rPr>
                <w:rFonts w:hint="eastAsia"/>
              </w:rPr>
              <w:t>E0DT_NPAUNIT.</w:t>
            </w:r>
            <w:r>
              <w:rPr>
                <w:rFonts w:hint="eastAsia"/>
              </w:rPr>
              <w:t>E0</w:t>
            </w:r>
            <w:r w:rsidRPr="009921AA">
              <w:rPr>
                <w:rFonts w:hint="eastAsia"/>
              </w:rPr>
              <w:t>_PHONE_NO</w:t>
            </w:r>
          </w:p>
        </w:tc>
      </w:tr>
      <w:tr w:rsidR="009921AA" w:rsidTr="00B52F61">
        <w:tc>
          <w:tcPr>
            <w:tcW w:w="1418" w:type="dxa"/>
            <w:vAlign w:val="center"/>
          </w:tcPr>
          <w:p w:rsidR="009921AA" w:rsidRPr="0057447F" w:rsidRDefault="009921AA" w:rsidP="007B74D4">
            <w:pPr>
              <w:ind w:left="0"/>
              <w:rPr>
                <w:lang w:val="zh-TW"/>
              </w:rPr>
            </w:pPr>
            <w:r w:rsidRPr="0057447F">
              <w:rPr>
                <w:rFonts w:hint="eastAsia"/>
                <w:lang w:val="zh-TW"/>
              </w:rPr>
              <w:t>單位旗標</w:t>
            </w:r>
          </w:p>
        </w:tc>
        <w:tc>
          <w:tcPr>
            <w:tcW w:w="2551" w:type="dxa"/>
          </w:tcPr>
          <w:p w:rsidR="009921AA" w:rsidRDefault="00655923" w:rsidP="007B74D4">
            <w:pPr>
              <w:ind w:left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OP_</w:t>
            </w:r>
            <w:r w:rsidR="009921AA">
              <w:rPr>
                <w:rFonts w:hint="eastAsia"/>
                <w:lang w:val="zh-TW"/>
              </w:rPr>
              <w:t>UNIT_FLAG</w:t>
            </w:r>
          </w:p>
        </w:tc>
        <w:tc>
          <w:tcPr>
            <w:tcW w:w="1843" w:type="dxa"/>
            <w:vAlign w:val="center"/>
          </w:tcPr>
          <w:p w:rsidR="009921AA" w:rsidRPr="005D410D" w:rsidRDefault="009921AA" w:rsidP="00DD6D81">
            <w:pPr>
              <w:ind w:left="0"/>
              <w:jc w:val="both"/>
            </w:pPr>
            <w:r w:rsidRPr="005D410D">
              <w:t>varchar(2)</w:t>
            </w:r>
          </w:p>
        </w:tc>
        <w:tc>
          <w:tcPr>
            <w:tcW w:w="4079" w:type="dxa"/>
            <w:vAlign w:val="center"/>
          </w:tcPr>
          <w:p w:rsidR="009921AA" w:rsidRPr="009921AA" w:rsidRDefault="009921AA" w:rsidP="007B74D4">
            <w:pPr>
              <w:ind w:left="0"/>
            </w:pPr>
            <w:r w:rsidRPr="007B74D4">
              <w:rPr>
                <w:rFonts w:hint="eastAsia"/>
              </w:rPr>
              <w:t>E0DT_NPAUNIT.</w:t>
            </w:r>
            <w:r>
              <w:rPr>
                <w:rFonts w:hint="eastAsia"/>
              </w:rPr>
              <w:t>E0</w:t>
            </w:r>
            <w:r w:rsidRPr="009921AA">
              <w:rPr>
                <w:rFonts w:hint="eastAsia"/>
              </w:rPr>
              <w:t>_UNIT_FLAG</w:t>
            </w:r>
          </w:p>
          <w:p w:rsidR="009921AA" w:rsidRPr="0057447F" w:rsidRDefault="009921AA" w:rsidP="007B74D4">
            <w:pPr>
              <w:ind w:left="0"/>
              <w:rPr>
                <w:lang w:val="zh-TW"/>
              </w:rPr>
            </w:pPr>
            <w:r w:rsidRPr="0057447F">
              <w:rPr>
                <w:lang w:val="zh-TW"/>
              </w:rPr>
              <w:t>0</w:t>
            </w:r>
            <w:r w:rsidRPr="0057447F">
              <w:rPr>
                <w:rFonts w:hint="eastAsia"/>
                <w:lang w:val="zh-TW"/>
              </w:rPr>
              <w:t>，</w:t>
            </w:r>
            <w:r w:rsidRPr="0057447F">
              <w:rPr>
                <w:lang w:val="zh-TW"/>
              </w:rPr>
              <w:t>1</w:t>
            </w:r>
            <w:r w:rsidRPr="0057447F">
              <w:rPr>
                <w:rFonts w:hint="eastAsia"/>
                <w:lang w:val="zh-TW"/>
              </w:rPr>
              <w:t>，</w:t>
            </w:r>
            <w:r w:rsidRPr="0057447F">
              <w:rPr>
                <w:lang w:val="zh-TW"/>
              </w:rPr>
              <w:t>2</w:t>
            </w:r>
            <w:r w:rsidRPr="0057447F">
              <w:rPr>
                <w:rFonts w:hint="eastAsia"/>
                <w:lang w:val="zh-TW"/>
              </w:rPr>
              <w:t>，</w:t>
            </w:r>
            <w:r w:rsidRPr="0057447F">
              <w:rPr>
                <w:lang w:val="zh-TW"/>
              </w:rPr>
              <w:t>3</w:t>
            </w:r>
            <w:r w:rsidRPr="0057447F">
              <w:rPr>
                <w:rFonts w:hint="eastAsia"/>
                <w:lang w:val="zh-TW"/>
              </w:rPr>
              <w:t>，</w:t>
            </w:r>
            <w:r w:rsidRPr="0057447F">
              <w:rPr>
                <w:lang w:val="zh-TW"/>
              </w:rPr>
              <w:t>4</w:t>
            </w:r>
            <w:r w:rsidRPr="0057447F">
              <w:rPr>
                <w:rFonts w:hint="eastAsia"/>
                <w:lang w:val="zh-TW"/>
              </w:rPr>
              <w:t>，</w:t>
            </w:r>
            <w:r w:rsidRPr="0057447F">
              <w:rPr>
                <w:lang w:val="zh-TW"/>
              </w:rPr>
              <w:t>5</w:t>
            </w:r>
            <w:r w:rsidRPr="0057447F">
              <w:rPr>
                <w:rFonts w:hint="eastAsia"/>
                <w:lang w:val="zh-TW"/>
              </w:rPr>
              <w:t>，</w:t>
            </w:r>
            <w:r w:rsidRPr="0057447F">
              <w:rPr>
                <w:lang w:val="zh-TW"/>
              </w:rPr>
              <w:t>6</w:t>
            </w:r>
            <w:r w:rsidRPr="0057447F">
              <w:rPr>
                <w:rFonts w:hint="eastAsia"/>
                <w:lang w:val="zh-TW"/>
              </w:rPr>
              <w:t>，</w:t>
            </w:r>
            <w:r w:rsidRPr="0057447F">
              <w:rPr>
                <w:lang w:val="zh-TW"/>
              </w:rPr>
              <w:t>9</w:t>
            </w:r>
            <w:r w:rsidRPr="0057447F">
              <w:rPr>
                <w:rFonts w:hint="eastAsia"/>
                <w:lang w:val="zh-TW"/>
              </w:rPr>
              <w:t>：共</w:t>
            </w:r>
            <w:r w:rsidRPr="0057447F">
              <w:rPr>
                <w:lang w:val="zh-TW"/>
              </w:rPr>
              <w:t>8</w:t>
            </w:r>
            <w:r w:rsidRPr="0057447F">
              <w:rPr>
                <w:rFonts w:hint="eastAsia"/>
                <w:lang w:val="zh-TW"/>
              </w:rPr>
              <w:t>種</w:t>
            </w:r>
          </w:p>
        </w:tc>
      </w:tr>
      <w:tr w:rsidR="009921AA" w:rsidTr="00B52F61">
        <w:tc>
          <w:tcPr>
            <w:tcW w:w="1418" w:type="dxa"/>
            <w:vAlign w:val="center"/>
          </w:tcPr>
          <w:p w:rsidR="009921AA" w:rsidRPr="0057447F" w:rsidRDefault="009921AA" w:rsidP="007B74D4">
            <w:pPr>
              <w:ind w:left="0"/>
              <w:rPr>
                <w:lang w:val="zh-TW"/>
              </w:rPr>
            </w:pPr>
            <w:r w:rsidRPr="0057447F">
              <w:rPr>
                <w:rFonts w:hint="eastAsia"/>
                <w:lang w:val="zh-TW"/>
              </w:rPr>
              <w:t>LMD</w:t>
            </w:r>
          </w:p>
        </w:tc>
        <w:tc>
          <w:tcPr>
            <w:tcW w:w="2551" w:type="dxa"/>
          </w:tcPr>
          <w:p w:rsidR="009921AA" w:rsidRDefault="00655923" w:rsidP="007B74D4">
            <w:pPr>
              <w:ind w:left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OP_</w:t>
            </w:r>
            <w:r w:rsidR="009921AA">
              <w:rPr>
                <w:rFonts w:hint="eastAsia"/>
                <w:lang w:val="zh-TW"/>
              </w:rPr>
              <w:t>LMD</w:t>
            </w:r>
          </w:p>
        </w:tc>
        <w:tc>
          <w:tcPr>
            <w:tcW w:w="1843" w:type="dxa"/>
            <w:vAlign w:val="center"/>
          </w:tcPr>
          <w:p w:rsidR="009921AA" w:rsidRPr="005D410D" w:rsidRDefault="009921AA" w:rsidP="00DD6D81">
            <w:pPr>
              <w:ind w:left="0"/>
              <w:jc w:val="both"/>
            </w:pPr>
            <w:r w:rsidRPr="005D410D">
              <w:t>datetime</w:t>
            </w:r>
          </w:p>
        </w:tc>
        <w:tc>
          <w:tcPr>
            <w:tcW w:w="4079" w:type="dxa"/>
          </w:tcPr>
          <w:p w:rsidR="009921AA" w:rsidRDefault="009921AA" w:rsidP="007B74D4">
            <w:pPr>
              <w:ind w:left="0"/>
              <w:rPr>
                <w:lang w:val="zh-TW"/>
              </w:rPr>
            </w:pPr>
            <w:r w:rsidRPr="007B74D4">
              <w:rPr>
                <w:rFonts w:hint="eastAsia"/>
              </w:rPr>
              <w:t>E0DT_NPAUNIT.</w:t>
            </w:r>
            <w:r>
              <w:rPr>
                <w:rFonts w:hint="eastAsia"/>
              </w:rPr>
              <w:t>E0</w:t>
            </w:r>
            <w:r>
              <w:rPr>
                <w:rFonts w:hint="eastAsia"/>
                <w:lang w:val="zh-TW"/>
              </w:rPr>
              <w:t>_LMD</w:t>
            </w:r>
          </w:p>
        </w:tc>
      </w:tr>
      <w:tr w:rsidR="009921AA" w:rsidTr="00B52F61">
        <w:tc>
          <w:tcPr>
            <w:tcW w:w="1418" w:type="dxa"/>
            <w:vAlign w:val="center"/>
          </w:tcPr>
          <w:p w:rsidR="009921AA" w:rsidRPr="0057447F" w:rsidRDefault="009921AA" w:rsidP="007B74D4">
            <w:pPr>
              <w:ind w:left="0"/>
              <w:rPr>
                <w:lang w:val="zh-TW"/>
              </w:rPr>
            </w:pPr>
            <w:r w:rsidRPr="0057447F">
              <w:rPr>
                <w:rFonts w:hint="eastAsia"/>
                <w:lang w:val="zh-TW"/>
              </w:rPr>
              <w:t>單位全名簡</w:t>
            </w:r>
            <w:r w:rsidRPr="0057447F">
              <w:rPr>
                <w:rFonts w:hint="eastAsia"/>
                <w:lang w:val="zh-TW"/>
              </w:rPr>
              <w:lastRenderedPageBreak/>
              <w:t>稱</w:t>
            </w:r>
          </w:p>
        </w:tc>
        <w:tc>
          <w:tcPr>
            <w:tcW w:w="2551" w:type="dxa"/>
          </w:tcPr>
          <w:p w:rsidR="009921AA" w:rsidRDefault="00655923" w:rsidP="007B74D4">
            <w:pPr>
              <w:ind w:left="0"/>
              <w:rPr>
                <w:lang w:val="zh-TW"/>
              </w:rPr>
            </w:pPr>
            <w:r>
              <w:rPr>
                <w:rFonts w:hint="eastAsia"/>
                <w:lang w:val="zh-TW"/>
              </w:rPr>
              <w:lastRenderedPageBreak/>
              <w:t>OP_</w:t>
            </w:r>
            <w:r w:rsidR="009921AA">
              <w:rPr>
                <w:rFonts w:hint="eastAsia"/>
                <w:lang w:val="zh-TW"/>
              </w:rPr>
              <w:t>FULL_S_NM</w:t>
            </w:r>
          </w:p>
        </w:tc>
        <w:tc>
          <w:tcPr>
            <w:tcW w:w="1843" w:type="dxa"/>
            <w:vAlign w:val="center"/>
          </w:tcPr>
          <w:p w:rsidR="009921AA" w:rsidRPr="005D410D" w:rsidRDefault="009921AA" w:rsidP="00DD6D81">
            <w:pPr>
              <w:ind w:left="0"/>
              <w:jc w:val="both"/>
            </w:pPr>
            <w:r w:rsidRPr="005D410D">
              <w:t>varchar(90)</w:t>
            </w:r>
          </w:p>
        </w:tc>
        <w:tc>
          <w:tcPr>
            <w:tcW w:w="4079" w:type="dxa"/>
          </w:tcPr>
          <w:p w:rsidR="009921AA" w:rsidRPr="009921AA" w:rsidRDefault="009921AA" w:rsidP="007B74D4">
            <w:pPr>
              <w:ind w:left="0"/>
            </w:pPr>
            <w:r w:rsidRPr="007B74D4">
              <w:rPr>
                <w:rFonts w:hint="eastAsia"/>
              </w:rPr>
              <w:t>E0DT_NPAUNIT.</w:t>
            </w:r>
            <w:r>
              <w:rPr>
                <w:rFonts w:hint="eastAsia"/>
              </w:rPr>
              <w:t>E0</w:t>
            </w:r>
            <w:r w:rsidRPr="009921AA">
              <w:rPr>
                <w:rFonts w:hint="eastAsia"/>
              </w:rPr>
              <w:t>_FULL_S_NM</w:t>
            </w:r>
          </w:p>
        </w:tc>
      </w:tr>
      <w:tr w:rsidR="009921AA" w:rsidTr="00B52F61">
        <w:tc>
          <w:tcPr>
            <w:tcW w:w="1418" w:type="dxa"/>
            <w:vAlign w:val="center"/>
          </w:tcPr>
          <w:p w:rsidR="009921AA" w:rsidRPr="0057447F" w:rsidRDefault="009921AA" w:rsidP="007B74D4">
            <w:pPr>
              <w:ind w:left="0"/>
              <w:rPr>
                <w:lang w:val="zh-TW"/>
              </w:rPr>
            </w:pPr>
            <w:r w:rsidRPr="0057447F">
              <w:rPr>
                <w:rFonts w:hint="eastAsia"/>
                <w:lang w:val="zh-TW"/>
              </w:rPr>
              <w:lastRenderedPageBreak/>
              <w:t>報案權限旗標</w:t>
            </w:r>
          </w:p>
        </w:tc>
        <w:tc>
          <w:tcPr>
            <w:tcW w:w="2551" w:type="dxa"/>
          </w:tcPr>
          <w:p w:rsidR="009921AA" w:rsidRDefault="00655923" w:rsidP="007B74D4">
            <w:pPr>
              <w:ind w:left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OP_</w:t>
            </w:r>
            <w:r w:rsidR="009921AA">
              <w:rPr>
                <w:rFonts w:hint="eastAsia"/>
                <w:lang w:val="zh-TW"/>
              </w:rPr>
              <w:t>REPORT_FLAG</w:t>
            </w:r>
          </w:p>
        </w:tc>
        <w:tc>
          <w:tcPr>
            <w:tcW w:w="1843" w:type="dxa"/>
            <w:vAlign w:val="center"/>
          </w:tcPr>
          <w:p w:rsidR="009921AA" w:rsidRPr="005D410D" w:rsidRDefault="009921AA" w:rsidP="00DD6D81">
            <w:pPr>
              <w:ind w:left="0"/>
              <w:jc w:val="both"/>
            </w:pPr>
            <w:r>
              <w:t>varchar(</w:t>
            </w:r>
            <w:r>
              <w:rPr>
                <w:rFonts w:hint="eastAsia"/>
              </w:rPr>
              <w:t>16</w:t>
            </w:r>
            <w:r w:rsidRPr="005D410D">
              <w:t>)</w:t>
            </w:r>
          </w:p>
        </w:tc>
        <w:tc>
          <w:tcPr>
            <w:tcW w:w="4079" w:type="dxa"/>
          </w:tcPr>
          <w:p w:rsidR="009921AA" w:rsidRPr="009921AA" w:rsidRDefault="009921AA" w:rsidP="007B74D4">
            <w:pPr>
              <w:ind w:left="0"/>
            </w:pPr>
            <w:r w:rsidRPr="007B74D4">
              <w:rPr>
                <w:rFonts w:hint="eastAsia"/>
              </w:rPr>
              <w:t>E0DT_NPAUNIT.</w:t>
            </w:r>
            <w:r>
              <w:rPr>
                <w:rFonts w:hint="eastAsia"/>
              </w:rPr>
              <w:t>E0</w:t>
            </w:r>
            <w:r w:rsidRPr="009921AA">
              <w:rPr>
                <w:rFonts w:hint="eastAsia"/>
              </w:rPr>
              <w:t>_REPORT_FLAG</w:t>
            </w:r>
          </w:p>
          <w:p w:rsidR="009921AA" w:rsidRPr="001C0BB2" w:rsidRDefault="009921AA" w:rsidP="007B74D4">
            <w:pPr>
              <w:ind w:left="0"/>
            </w:pPr>
            <w:r w:rsidRPr="0057447F">
              <w:rPr>
                <w:rFonts w:hint="eastAsia"/>
                <w:lang w:val="zh-TW"/>
              </w:rPr>
              <w:t>初始值為</w:t>
            </w:r>
            <w:r w:rsidRPr="001C0BB2">
              <w:rPr>
                <w:rFonts w:hint="eastAsia"/>
              </w:rPr>
              <w:t>0</w:t>
            </w:r>
            <w:r w:rsidRPr="001C0BB2">
              <w:rPr>
                <w:rFonts w:hint="eastAsia"/>
              </w:rPr>
              <w:t>，</w:t>
            </w:r>
            <w:r w:rsidRPr="0057447F">
              <w:rPr>
                <w:rFonts w:hint="eastAsia"/>
                <w:lang w:val="zh-TW"/>
              </w:rPr>
              <w:t>使用為</w:t>
            </w:r>
            <w:r w:rsidRPr="001C0BB2">
              <w:rPr>
                <w:rFonts w:hint="eastAsia"/>
              </w:rPr>
              <w:t>1</w:t>
            </w:r>
            <w:r w:rsidRPr="001C0BB2">
              <w:rPr>
                <w:rFonts w:hint="eastAsia"/>
              </w:rPr>
              <w:t>，</w:t>
            </w:r>
            <w:r w:rsidRPr="0057447F">
              <w:rPr>
                <w:rFonts w:hint="eastAsia"/>
                <w:lang w:val="zh-TW"/>
              </w:rPr>
              <w:t>不使用為</w:t>
            </w:r>
            <w:r w:rsidRPr="001C0BB2">
              <w:rPr>
                <w:rFonts w:hint="eastAsia"/>
              </w:rPr>
              <w:t>0.(</w:t>
            </w:r>
            <w:r>
              <w:rPr>
                <w:rFonts w:hint="eastAsia"/>
                <w:lang w:val="zh-TW"/>
              </w:rPr>
              <w:t>受理報案</w:t>
            </w:r>
            <w:r w:rsidRPr="001C0BB2">
              <w:rPr>
                <w:rFonts w:hint="eastAsia"/>
              </w:rPr>
              <w:t>E</w:t>
            </w:r>
            <w:r>
              <w:rPr>
                <w:rFonts w:hint="eastAsia"/>
                <w:lang w:val="zh-TW"/>
              </w:rPr>
              <w:t>化平台抓取第二碼</w:t>
            </w:r>
            <w:r w:rsidRPr="001C0BB2">
              <w:rPr>
                <w:rFonts w:hint="eastAsia"/>
              </w:rPr>
              <w:t>)</w:t>
            </w:r>
          </w:p>
        </w:tc>
      </w:tr>
      <w:tr w:rsidR="009921AA" w:rsidTr="00B52F61">
        <w:tc>
          <w:tcPr>
            <w:tcW w:w="1418" w:type="dxa"/>
            <w:vAlign w:val="center"/>
          </w:tcPr>
          <w:p w:rsidR="009921AA" w:rsidRPr="0057447F" w:rsidRDefault="009921AA" w:rsidP="007B74D4">
            <w:pPr>
              <w:ind w:left="0"/>
              <w:rPr>
                <w:lang w:val="zh-TW"/>
              </w:rPr>
            </w:pPr>
            <w:r w:rsidRPr="0057447F">
              <w:rPr>
                <w:rFonts w:hint="eastAsia"/>
                <w:lang w:val="zh-TW"/>
              </w:rPr>
              <w:t>機關代碼</w:t>
            </w:r>
          </w:p>
        </w:tc>
        <w:tc>
          <w:tcPr>
            <w:tcW w:w="2551" w:type="dxa"/>
          </w:tcPr>
          <w:p w:rsidR="009921AA" w:rsidRDefault="00655923" w:rsidP="007B74D4">
            <w:pPr>
              <w:ind w:left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OP_</w:t>
            </w:r>
            <w:r w:rsidR="009921AA">
              <w:rPr>
                <w:rFonts w:hint="eastAsia"/>
                <w:lang w:val="zh-TW"/>
              </w:rPr>
              <w:t>ORG_CD</w:t>
            </w:r>
          </w:p>
        </w:tc>
        <w:tc>
          <w:tcPr>
            <w:tcW w:w="1843" w:type="dxa"/>
            <w:vAlign w:val="center"/>
          </w:tcPr>
          <w:p w:rsidR="009921AA" w:rsidRPr="005D410D" w:rsidRDefault="009921AA" w:rsidP="00DD6D81">
            <w:pPr>
              <w:ind w:left="0"/>
              <w:jc w:val="both"/>
            </w:pPr>
            <w:r>
              <w:t>varchar(</w:t>
            </w:r>
            <w:r>
              <w:rPr>
                <w:rFonts w:hint="eastAsia"/>
              </w:rPr>
              <w:t>10</w:t>
            </w:r>
            <w:r w:rsidRPr="005D410D">
              <w:t>)</w:t>
            </w:r>
          </w:p>
        </w:tc>
        <w:tc>
          <w:tcPr>
            <w:tcW w:w="4079" w:type="dxa"/>
          </w:tcPr>
          <w:p w:rsidR="009921AA" w:rsidRPr="009921AA" w:rsidRDefault="009921AA" w:rsidP="007B74D4">
            <w:pPr>
              <w:ind w:left="0"/>
            </w:pPr>
            <w:r w:rsidRPr="007B74D4">
              <w:rPr>
                <w:rFonts w:hint="eastAsia"/>
              </w:rPr>
              <w:t>E0DT_NPAUNIT.</w:t>
            </w:r>
            <w:r>
              <w:rPr>
                <w:rFonts w:hint="eastAsia"/>
              </w:rPr>
              <w:t>E0</w:t>
            </w:r>
            <w:r w:rsidRPr="009921AA">
              <w:rPr>
                <w:rFonts w:hint="eastAsia"/>
              </w:rPr>
              <w:t>_ORG_CD</w:t>
            </w:r>
          </w:p>
        </w:tc>
      </w:tr>
      <w:tr w:rsidR="009921AA" w:rsidTr="00B52F61">
        <w:tc>
          <w:tcPr>
            <w:tcW w:w="1418" w:type="dxa"/>
            <w:vAlign w:val="center"/>
          </w:tcPr>
          <w:p w:rsidR="009921AA" w:rsidRPr="0057447F" w:rsidRDefault="009921AA" w:rsidP="007B74D4">
            <w:pPr>
              <w:ind w:left="0"/>
              <w:rPr>
                <w:lang w:val="zh-TW"/>
              </w:rPr>
            </w:pPr>
            <w:r w:rsidRPr="0057447F">
              <w:rPr>
                <w:rFonts w:hint="eastAsia"/>
                <w:lang w:val="zh-TW"/>
              </w:rPr>
              <w:t>人事服務單位代碼</w:t>
            </w:r>
          </w:p>
        </w:tc>
        <w:tc>
          <w:tcPr>
            <w:tcW w:w="2551" w:type="dxa"/>
          </w:tcPr>
          <w:p w:rsidR="009921AA" w:rsidRDefault="00655923" w:rsidP="007B74D4">
            <w:pPr>
              <w:ind w:left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OP_</w:t>
            </w:r>
            <w:r w:rsidR="009921AA">
              <w:rPr>
                <w:rFonts w:hint="eastAsia"/>
                <w:lang w:val="zh-TW"/>
              </w:rPr>
              <w:t>HR_UNIT_CD</w:t>
            </w:r>
          </w:p>
        </w:tc>
        <w:tc>
          <w:tcPr>
            <w:tcW w:w="1843" w:type="dxa"/>
            <w:vAlign w:val="center"/>
          </w:tcPr>
          <w:p w:rsidR="009921AA" w:rsidRPr="005D410D" w:rsidRDefault="009921AA" w:rsidP="00DD6D81">
            <w:pPr>
              <w:ind w:left="0"/>
              <w:jc w:val="both"/>
            </w:pPr>
            <w:r>
              <w:t>varchar(</w:t>
            </w:r>
            <w:r>
              <w:rPr>
                <w:rFonts w:hint="eastAsia"/>
              </w:rPr>
              <w:t>10</w:t>
            </w:r>
            <w:r w:rsidRPr="005D410D">
              <w:t>)</w:t>
            </w:r>
          </w:p>
        </w:tc>
        <w:tc>
          <w:tcPr>
            <w:tcW w:w="4079" w:type="dxa"/>
          </w:tcPr>
          <w:p w:rsidR="009921AA" w:rsidRPr="009921AA" w:rsidRDefault="009921AA" w:rsidP="007B74D4">
            <w:pPr>
              <w:ind w:left="0"/>
            </w:pPr>
            <w:r w:rsidRPr="007B74D4">
              <w:rPr>
                <w:rFonts w:hint="eastAsia"/>
              </w:rPr>
              <w:t>E0DT_NPAUNIT.</w:t>
            </w:r>
            <w:r>
              <w:rPr>
                <w:rFonts w:hint="eastAsia"/>
              </w:rPr>
              <w:t>E0</w:t>
            </w:r>
            <w:r w:rsidRPr="009921AA">
              <w:rPr>
                <w:rFonts w:hint="eastAsia"/>
              </w:rPr>
              <w:t>_HR_UNIT_CD</w:t>
            </w:r>
          </w:p>
        </w:tc>
      </w:tr>
      <w:tr w:rsidR="009921AA" w:rsidTr="00B52F61">
        <w:tc>
          <w:tcPr>
            <w:tcW w:w="1418" w:type="dxa"/>
            <w:vAlign w:val="center"/>
          </w:tcPr>
          <w:p w:rsidR="009921AA" w:rsidRPr="0057447F" w:rsidRDefault="009921AA" w:rsidP="007B74D4">
            <w:pPr>
              <w:ind w:left="0"/>
              <w:rPr>
                <w:lang w:val="zh-TW"/>
              </w:rPr>
            </w:pPr>
            <w:r w:rsidRPr="0057447F">
              <w:rPr>
                <w:rFonts w:hint="eastAsia"/>
                <w:lang w:val="zh-TW"/>
              </w:rPr>
              <w:t>刪除註記</w:t>
            </w:r>
          </w:p>
        </w:tc>
        <w:tc>
          <w:tcPr>
            <w:tcW w:w="2551" w:type="dxa"/>
          </w:tcPr>
          <w:p w:rsidR="009921AA" w:rsidRDefault="00655923" w:rsidP="007B74D4">
            <w:pPr>
              <w:ind w:left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OP_</w:t>
            </w:r>
            <w:r w:rsidR="009921AA">
              <w:rPr>
                <w:rFonts w:hint="eastAsia"/>
                <w:lang w:val="zh-TW"/>
              </w:rPr>
              <w:t>DELETE_FLAG</w:t>
            </w:r>
          </w:p>
        </w:tc>
        <w:tc>
          <w:tcPr>
            <w:tcW w:w="1843" w:type="dxa"/>
            <w:vAlign w:val="center"/>
          </w:tcPr>
          <w:p w:rsidR="009921AA" w:rsidRPr="005D410D" w:rsidRDefault="009921AA" w:rsidP="00DD6D81">
            <w:pPr>
              <w:ind w:left="0"/>
              <w:jc w:val="both"/>
            </w:pPr>
            <w:r w:rsidRPr="005D410D">
              <w:t>int</w:t>
            </w:r>
          </w:p>
        </w:tc>
        <w:tc>
          <w:tcPr>
            <w:tcW w:w="4079" w:type="dxa"/>
          </w:tcPr>
          <w:p w:rsidR="009921AA" w:rsidRPr="009921AA" w:rsidRDefault="009921AA" w:rsidP="007B74D4">
            <w:pPr>
              <w:ind w:left="0"/>
            </w:pPr>
            <w:r w:rsidRPr="007B74D4">
              <w:rPr>
                <w:rFonts w:hint="eastAsia"/>
              </w:rPr>
              <w:t>E0DT_NPAUNIT.</w:t>
            </w:r>
            <w:r>
              <w:rPr>
                <w:rFonts w:hint="eastAsia"/>
              </w:rPr>
              <w:t>E0</w:t>
            </w:r>
            <w:r w:rsidRPr="009921AA">
              <w:rPr>
                <w:rFonts w:hint="eastAsia"/>
              </w:rPr>
              <w:t>_DELETE_FLAG</w:t>
            </w:r>
          </w:p>
          <w:p w:rsidR="009921AA" w:rsidRDefault="009921AA" w:rsidP="007B74D4">
            <w:pPr>
              <w:ind w:left="0"/>
              <w:rPr>
                <w:lang w:val="zh-TW"/>
              </w:rPr>
            </w:pPr>
            <w:r w:rsidRPr="0057447F">
              <w:rPr>
                <w:rFonts w:hint="eastAsia"/>
                <w:lang w:val="zh-TW"/>
              </w:rPr>
              <w:t>預設值為</w:t>
            </w:r>
            <w:r w:rsidRPr="0057447F">
              <w:rPr>
                <w:rFonts w:hint="eastAsia"/>
                <w:lang w:val="zh-TW"/>
              </w:rPr>
              <w:t>0</w:t>
            </w:r>
            <w:r w:rsidRPr="0057447F">
              <w:rPr>
                <w:rFonts w:hint="eastAsia"/>
                <w:lang w:val="zh-TW"/>
              </w:rPr>
              <w:t>，單位刪除時為</w:t>
            </w:r>
            <w:r w:rsidRPr="0057447F">
              <w:rPr>
                <w:rFonts w:hint="eastAsia"/>
                <w:lang w:val="zh-TW"/>
              </w:rPr>
              <w:t>1</w:t>
            </w:r>
          </w:p>
        </w:tc>
      </w:tr>
      <w:tr w:rsidR="009921AA" w:rsidTr="00B52F61">
        <w:tc>
          <w:tcPr>
            <w:tcW w:w="1418" w:type="dxa"/>
            <w:vAlign w:val="center"/>
          </w:tcPr>
          <w:p w:rsidR="009921AA" w:rsidRPr="0057447F" w:rsidRDefault="009921AA" w:rsidP="007B74D4">
            <w:pPr>
              <w:ind w:left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修改時間</w:t>
            </w:r>
          </w:p>
        </w:tc>
        <w:tc>
          <w:tcPr>
            <w:tcW w:w="2551" w:type="dxa"/>
          </w:tcPr>
          <w:p w:rsidR="009921AA" w:rsidRDefault="00655923" w:rsidP="007B74D4">
            <w:pPr>
              <w:ind w:left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OP_</w:t>
            </w:r>
            <w:r w:rsidR="009921AA">
              <w:rPr>
                <w:rFonts w:hint="eastAsia"/>
                <w:lang w:val="zh-TW"/>
              </w:rPr>
              <w:t>MODIFY</w:t>
            </w:r>
          </w:p>
        </w:tc>
        <w:tc>
          <w:tcPr>
            <w:tcW w:w="1843" w:type="dxa"/>
            <w:vAlign w:val="center"/>
          </w:tcPr>
          <w:p w:rsidR="009921AA" w:rsidRPr="005D410D" w:rsidRDefault="009921AA" w:rsidP="00DD6D81">
            <w:pPr>
              <w:ind w:left="0"/>
              <w:jc w:val="both"/>
            </w:pPr>
            <w:r w:rsidRPr="005D410D">
              <w:t>datetime</w:t>
            </w:r>
          </w:p>
        </w:tc>
        <w:tc>
          <w:tcPr>
            <w:tcW w:w="4079" w:type="dxa"/>
          </w:tcPr>
          <w:p w:rsidR="009921AA" w:rsidRDefault="009921AA" w:rsidP="007B74D4">
            <w:pPr>
              <w:ind w:left="0"/>
              <w:rPr>
                <w:lang w:val="zh-TW"/>
              </w:rPr>
            </w:pPr>
            <w:r w:rsidRPr="007B74D4">
              <w:rPr>
                <w:rFonts w:hint="eastAsia"/>
              </w:rPr>
              <w:t>E0DT_NPAUNIT.</w:t>
            </w:r>
            <w:r>
              <w:rPr>
                <w:rFonts w:hint="eastAsia"/>
              </w:rPr>
              <w:t>E0</w:t>
            </w:r>
            <w:r>
              <w:rPr>
                <w:rFonts w:hint="eastAsia"/>
                <w:lang w:val="zh-TW"/>
              </w:rPr>
              <w:t>_MODIFY</w:t>
            </w:r>
          </w:p>
        </w:tc>
      </w:tr>
      <w:tr w:rsidR="009921AA" w:rsidTr="00B52F61">
        <w:tc>
          <w:tcPr>
            <w:tcW w:w="1418" w:type="dxa"/>
            <w:vAlign w:val="center"/>
          </w:tcPr>
          <w:p w:rsidR="009921AA" w:rsidRPr="0057447F" w:rsidRDefault="009921AA" w:rsidP="007B74D4">
            <w:pPr>
              <w:ind w:left="0"/>
              <w:rPr>
                <w:lang w:val="zh-TW"/>
              </w:rPr>
            </w:pPr>
            <w:r w:rsidRPr="0057447F">
              <w:rPr>
                <w:rFonts w:hint="eastAsia"/>
                <w:lang w:val="zh-TW"/>
              </w:rPr>
              <w:t>備註</w:t>
            </w:r>
          </w:p>
        </w:tc>
        <w:tc>
          <w:tcPr>
            <w:tcW w:w="2551" w:type="dxa"/>
          </w:tcPr>
          <w:p w:rsidR="009921AA" w:rsidRDefault="00655923" w:rsidP="007B74D4">
            <w:pPr>
              <w:ind w:left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OP_</w:t>
            </w:r>
            <w:r w:rsidR="009921AA">
              <w:rPr>
                <w:rFonts w:hint="eastAsia"/>
                <w:lang w:val="zh-TW"/>
              </w:rPr>
              <w:t>MEMO</w:t>
            </w:r>
          </w:p>
        </w:tc>
        <w:tc>
          <w:tcPr>
            <w:tcW w:w="1843" w:type="dxa"/>
            <w:vAlign w:val="center"/>
          </w:tcPr>
          <w:p w:rsidR="009921AA" w:rsidRPr="005D410D" w:rsidRDefault="009921AA" w:rsidP="00DD6D81">
            <w:pPr>
              <w:ind w:left="0"/>
              <w:jc w:val="both"/>
            </w:pPr>
            <w:r w:rsidRPr="005D410D">
              <w:t>varchar(240)</w:t>
            </w:r>
          </w:p>
        </w:tc>
        <w:tc>
          <w:tcPr>
            <w:tcW w:w="4079" w:type="dxa"/>
          </w:tcPr>
          <w:p w:rsidR="009921AA" w:rsidRDefault="009921AA" w:rsidP="007B74D4">
            <w:pPr>
              <w:ind w:left="0"/>
              <w:rPr>
                <w:lang w:val="zh-TW"/>
              </w:rPr>
            </w:pPr>
            <w:r w:rsidRPr="007B74D4">
              <w:rPr>
                <w:rFonts w:hint="eastAsia"/>
              </w:rPr>
              <w:t>E0DT_NPAUNIT.</w:t>
            </w:r>
            <w:r>
              <w:rPr>
                <w:rFonts w:hint="eastAsia"/>
              </w:rPr>
              <w:t>E0</w:t>
            </w:r>
            <w:r>
              <w:rPr>
                <w:rFonts w:hint="eastAsia"/>
                <w:lang w:val="zh-TW"/>
              </w:rPr>
              <w:t>_MEMO</w:t>
            </w:r>
          </w:p>
        </w:tc>
      </w:tr>
      <w:tr w:rsidR="009921AA" w:rsidTr="00B52F61">
        <w:tc>
          <w:tcPr>
            <w:tcW w:w="1418" w:type="dxa"/>
            <w:vAlign w:val="center"/>
          </w:tcPr>
          <w:p w:rsidR="009921AA" w:rsidRPr="0057447F" w:rsidRDefault="009921AA" w:rsidP="007B74D4">
            <w:pPr>
              <w:ind w:left="0"/>
              <w:rPr>
                <w:lang w:val="zh-TW"/>
              </w:rPr>
            </w:pPr>
            <w:r w:rsidRPr="0057447F">
              <w:rPr>
                <w:rFonts w:hint="eastAsia"/>
                <w:lang w:val="zh-TW"/>
              </w:rPr>
              <w:t>警用電話</w:t>
            </w:r>
          </w:p>
        </w:tc>
        <w:tc>
          <w:tcPr>
            <w:tcW w:w="2551" w:type="dxa"/>
          </w:tcPr>
          <w:p w:rsidR="009921AA" w:rsidRDefault="00655923" w:rsidP="007B74D4">
            <w:pPr>
              <w:ind w:left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OP_</w:t>
            </w:r>
            <w:r w:rsidR="009921AA">
              <w:rPr>
                <w:rFonts w:hint="eastAsia"/>
                <w:lang w:val="zh-TW"/>
              </w:rPr>
              <w:t>POLICE_PHONE</w:t>
            </w:r>
          </w:p>
        </w:tc>
        <w:tc>
          <w:tcPr>
            <w:tcW w:w="1843" w:type="dxa"/>
            <w:vAlign w:val="center"/>
          </w:tcPr>
          <w:p w:rsidR="009921AA" w:rsidRPr="005D410D" w:rsidRDefault="009921AA" w:rsidP="0096656D">
            <w:pPr>
              <w:ind w:left="0"/>
              <w:jc w:val="both"/>
            </w:pPr>
            <w:r>
              <w:t>varchar(</w:t>
            </w:r>
            <w:r w:rsidR="0096656D">
              <w:t>3</w:t>
            </w:r>
            <w:r>
              <w:rPr>
                <w:rFonts w:hint="eastAsia"/>
              </w:rPr>
              <w:t>0</w:t>
            </w:r>
            <w:r w:rsidRPr="005D410D">
              <w:t>)</w:t>
            </w:r>
          </w:p>
        </w:tc>
        <w:tc>
          <w:tcPr>
            <w:tcW w:w="4079" w:type="dxa"/>
          </w:tcPr>
          <w:p w:rsidR="009921AA" w:rsidRPr="009921AA" w:rsidRDefault="009921AA" w:rsidP="007B74D4">
            <w:pPr>
              <w:ind w:left="0"/>
            </w:pPr>
            <w:r w:rsidRPr="007B74D4">
              <w:rPr>
                <w:rFonts w:hint="eastAsia"/>
              </w:rPr>
              <w:t>E0DT_NPAUNIT.</w:t>
            </w:r>
            <w:r>
              <w:rPr>
                <w:rFonts w:hint="eastAsia"/>
              </w:rPr>
              <w:t>E0</w:t>
            </w:r>
            <w:r w:rsidRPr="009921AA">
              <w:rPr>
                <w:rFonts w:hint="eastAsia"/>
              </w:rPr>
              <w:t>_POLICE_PHONE</w:t>
            </w:r>
          </w:p>
        </w:tc>
      </w:tr>
      <w:tr w:rsidR="009921AA" w:rsidTr="00B52F61">
        <w:tc>
          <w:tcPr>
            <w:tcW w:w="1418" w:type="dxa"/>
            <w:vAlign w:val="center"/>
          </w:tcPr>
          <w:p w:rsidR="009921AA" w:rsidRPr="00CF3351" w:rsidRDefault="009921AA" w:rsidP="007B74D4">
            <w:pPr>
              <w:ind w:left="0"/>
              <w:rPr>
                <w:lang w:val="zh-TW"/>
              </w:rPr>
            </w:pPr>
            <w:r w:rsidRPr="00CF3351">
              <w:rPr>
                <w:rFonts w:hint="eastAsia"/>
                <w:lang w:val="zh-TW"/>
              </w:rPr>
              <w:t>單位排序</w:t>
            </w:r>
          </w:p>
        </w:tc>
        <w:tc>
          <w:tcPr>
            <w:tcW w:w="2551" w:type="dxa"/>
          </w:tcPr>
          <w:p w:rsidR="009921AA" w:rsidRPr="00CF3351" w:rsidRDefault="00655923" w:rsidP="007B74D4">
            <w:pPr>
              <w:ind w:left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OP_</w:t>
            </w:r>
            <w:r w:rsidR="009921AA" w:rsidRPr="00CF3351">
              <w:rPr>
                <w:rFonts w:hint="eastAsia"/>
                <w:lang w:val="zh-TW"/>
              </w:rPr>
              <w:t>UNIT_SORT</w:t>
            </w:r>
          </w:p>
        </w:tc>
        <w:tc>
          <w:tcPr>
            <w:tcW w:w="1843" w:type="dxa"/>
            <w:vAlign w:val="center"/>
          </w:tcPr>
          <w:p w:rsidR="009921AA" w:rsidRPr="005D410D" w:rsidRDefault="009921AA" w:rsidP="00DD6D81">
            <w:pPr>
              <w:ind w:left="0"/>
              <w:jc w:val="both"/>
            </w:pPr>
            <w:r w:rsidRPr="005D410D">
              <w:t>char(4)</w:t>
            </w:r>
          </w:p>
        </w:tc>
        <w:tc>
          <w:tcPr>
            <w:tcW w:w="4079" w:type="dxa"/>
          </w:tcPr>
          <w:p w:rsidR="009921AA" w:rsidRPr="009921AA" w:rsidRDefault="009921AA" w:rsidP="007B74D4">
            <w:pPr>
              <w:ind w:left="0"/>
            </w:pPr>
            <w:r w:rsidRPr="007B74D4">
              <w:rPr>
                <w:rFonts w:hint="eastAsia"/>
              </w:rPr>
              <w:t>E0DT_NPAUNIT.</w:t>
            </w:r>
            <w:r>
              <w:rPr>
                <w:rFonts w:hint="eastAsia"/>
              </w:rPr>
              <w:t>E0</w:t>
            </w:r>
            <w:r w:rsidRPr="009921AA">
              <w:rPr>
                <w:rFonts w:hint="eastAsia"/>
              </w:rPr>
              <w:t>_UNIT_SORT</w:t>
            </w:r>
          </w:p>
          <w:p w:rsidR="009921AA" w:rsidRPr="009921AA" w:rsidRDefault="009921AA" w:rsidP="007B74D4">
            <w:pPr>
              <w:ind w:left="0"/>
            </w:pPr>
            <w:r w:rsidRPr="009921AA">
              <w:rPr>
                <w:rFonts w:hint="eastAsia"/>
              </w:rPr>
              <w:t>0~</w:t>
            </w:r>
            <w:r w:rsidRPr="009921AA">
              <w:rPr>
                <w:rFonts w:hint="eastAsia"/>
              </w:rPr>
              <w:t>：</w:t>
            </w:r>
            <w:r w:rsidRPr="00CF3351">
              <w:rPr>
                <w:rFonts w:hint="eastAsia"/>
                <w:lang w:val="zh-TW"/>
              </w:rPr>
              <w:t>警政署</w:t>
            </w:r>
          </w:p>
          <w:p w:rsidR="009921AA" w:rsidRPr="00CF3351" w:rsidRDefault="009921AA" w:rsidP="007B74D4">
            <w:pPr>
              <w:ind w:left="0"/>
              <w:rPr>
                <w:lang w:val="zh-TW"/>
              </w:rPr>
            </w:pPr>
            <w:r w:rsidRPr="00CF3351">
              <w:rPr>
                <w:rFonts w:hint="eastAsia"/>
                <w:lang w:val="zh-TW"/>
              </w:rPr>
              <w:t>1~</w:t>
            </w:r>
            <w:r w:rsidRPr="00CF3351">
              <w:rPr>
                <w:rFonts w:hint="eastAsia"/>
                <w:lang w:val="zh-TW"/>
              </w:rPr>
              <w:t>：縣市警局</w:t>
            </w:r>
          </w:p>
          <w:p w:rsidR="009921AA" w:rsidRPr="00CF3351" w:rsidRDefault="009921AA" w:rsidP="007B74D4">
            <w:pPr>
              <w:ind w:left="0"/>
              <w:rPr>
                <w:lang w:val="zh-TW"/>
              </w:rPr>
            </w:pPr>
            <w:r w:rsidRPr="00CF3351">
              <w:rPr>
                <w:rFonts w:hint="eastAsia"/>
                <w:lang w:val="zh-TW"/>
              </w:rPr>
              <w:t>2~</w:t>
            </w:r>
            <w:r w:rsidRPr="00CF3351">
              <w:rPr>
                <w:rFonts w:hint="eastAsia"/>
                <w:lang w:val="zh-TW"/>
              </w:rPr>
              <w:t>：專業</w:t>
            </w:r>
            <w:r w:rsidRPr="00CF3351">
              <w:rPr>
                <w:rFonts w:hint="eastAsia"/>
                <w:lang w:val="zh-TW"/>
              </w:rPr>
              <w:t>/</w:t>
            </w:r>
            <w:r w:rsidRPr="00CF3351">
              <w:rPr>
                <w:rFonts w:hint="eastAsia"/>
                <w:lang w:val="zh-TW"/>
              </w:rPr>
              <w:t>非警察</w:t>
            </w:r>
          </w:p>
        </w:tc>
      </w:tr>
      <w:tr w:rsidR="009921AA" w:rsidTr="00B52F61">
        <w:tc>
          <w:tcPr>
            <w:tcW w:w="1418" w:type="dxa"/>
            <w:vAlign w:val="center"/>
          </w:tcPr>
          <w:p w:rsidR="009921AA" w:rsidRDefault="009921AA" w:rsidP="00DD6D81">
            <w:pPr>
              <w:ind w:left="0"/>
              <w:jc w:val="both"/>
            </w:pPr>
            <w:r>
              <w:rPr>
                <w:rFonts w:hint="eastAsia"/>
              </w:rPr>
              <w:t>舊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碼單位代碼</w:t>
            </w:r>
          </w:p>
        </w:tc>
        <w:tc>
          <w:tcPr>
            <w:tcW w:w="2551" w:type="dxa"/>
            <w:vAlign w:val="center"/>
          </w:tcPr>
          <w:p w:rsidR="009921AA" w:rsidRPr="005D410D" w:rsidRDefault="00655923" w:rsidP="00DD6D81">
            <w:pPr>
              <w:ind w:left="0"/>
              <w:jc w:val="both"/>
            </w:pPr>
            <w:r>
              <w:t>OP_</w:t>
            </w:r>
            <w:r w:rsidR="009921AA" w:rsidRPr="005D410D">
              <w:t>OLD_UNIT</w:t>
            </w:r>
          </w:p>
        </w:tc>
        <w:tc>
          <w:tcPr>
            <w:tcW w:w="1843" w:type="dxa"/>
            <w:vAlign w:val="center"/>
          </w:tcPr>
          <w:p w:rsidR="009921AA" w:rsidRPr="005D410D" w:rsidRDefault="009921AA" w:rsidP="00DD6D81">
            <w:pPr>
              <w:ind w:left="0"/>
              <w:jc w:val="both"/>
            </w:pPr>
            <w:r>
              <w:t>V</w:t>
            </w:r>
            <w:r>
              <w:rPr>
                <w:rFonts w:hint="eastAsia"/>
              </w:rPr>
              <w:t>archar(70)</w:t>
            </w:r>
          </w:p>
        </w:tc>
        <w:tc>
          <w:tcPr>
            <w:tcW w:w="4079" w:type="dxa"/>
            <w:vAlign w:val="center"/>
          </w:tcPr>
          <w:p w:rsidR="009921AA" w:rsidRDefault="009921AA" w:rsidP="009921AA">
            <w:pPr>
              <w:ind w:left="0"/>
              <w:jc w:val="both"/>
            </w:pPr>
            <w:r w:rsidRPr="007B74D4">
              <w:rPr>
                <w:rFonts w:hint="eastAsia"/>
              </w:rPr>
              <w:t>E0DT_NPAUNIT.</w:t>
            </w:r>
            <w:r>
              <w:rPr>
                <w:rFonts w:hint="eastAsia"/>
              </w:rPr>
              <w:t>E0</w:t>
            </w:r>
            <w:r w:rsidRPr="005D410D">
              <w:t>_OLD_UNIT</w:t>
            </w:r>
          </w:p>
        </w:tc>
      </w:tr>
      <w:tr w:rsidR="00B84E72" w:rsidTr="00B52F61">
        <w:tc>
          <w:tcPr>
            <w:tcW w:w="1418" w:type="dxa"/>
            <w:vAlign w:val="center"/>
          </w:tcPr>
          <w:p w:rsidR="00B84E72" w:rsidRDefault="00B84E72" w:rsidP="00DD6D81">
            <w:pPr>
              <w:ind w:left="0"/>
              <w:jc w:val="both"/>
            </w:pPr>
            <w:r>
              <w:rPr>
                <w:rFonts w:hint="eastAsia"/>
              </w:rPr>
              <w:t>是否顯示</w:t>
            </w:r>
          </w:p>
        </w:tc>
        <w:tc>
          <w:tcPr>
            <w:tcW w:w="2551" w:type="dxa"/>
            <w:vAlign w:val="center"/>
          </w:tcPr>
          <w:p w:rsidR="00B84E72" w:rsidRPr="005D410D" w:rsidRDefault="00655923" w:rsidP="00DD6D81">
            <w:pPr>
              <w:ind w:left="0"/>
              <w:jc w:val="both"/>
            </w:pPr>
            <w:r>
              <w:rPr>
                <w:rFonts w:hint="eastAsia"/>
              </w:rPr>
              <w:t>OP_</w:t>
            </w:r>
            <w:r w:rsidR="00B84E72">
              <w:rPr>
                <w:rFonts w:hint="eastAsia"/>
              </w:rPr>
              <w:t>IS_SHOW</w:t>
            </w:r>
          </w:p>
        </w:tc>
        <w:tc>
          <w:tcPr>
            <w:tcW w:w="1843" w:type="dxa"/>
            <w:vAlign w:val="center"/>
          </w:tcPr>
          <w:p w:rsidR="001E00E5" w:rsidRPr="00C95490" w:rsidRDefault="001E00E5" w:rsidP="00DD6D81">
            <w:pPr>
              <w:ind w:left="0"/>
              <w:jc w:val="both"/>
            </w:pPr>
            <w:r w:rsidRPr="00C95490">
              <w:t>INT</w:t>
            </w:r>
          </w:p>
        </w:tc>
        <w:tc>
          <w:tcPr>
            <w:tcW w:w="4079" w:type="dxa"/>
            <w:vAlign w:val="center"/>
          </w:tcPr>
          <w:p w:rsidR="00B84E72" w:rsidRPr="00C95490" w:rsidRDefault="00655923" w:rsidP="009921AA">
            <w:pPr>
              <w:ind w:left="0"/>
              <w:jc w:val="both"/>
            </w:pPr>
            <w:r w:rsidRPr="00C95490">
              <w:rPr>
                <w:rFonts w:hint="eastAsia"/>
              </w:rPr>
              <w:t>OPIDB</w:t>
            </w:r>
            <w:r w:rsidR="00B84E72" w:rsidRPr="00C95490">
              <w:rPr>
                <w:rFonts w:hint="eastAsia"/>
              </w:rPr>
              <w:t>、</w:t>
            </w:r>
            <w:r w:rsidRPr="00C95490">
              <w:rPr>
                <w:rFonts w:hint="eastAsia"/>
              </w:rPr>
              <w:t>OPEDB</w:t>
            </w:r>
            <w:r w:rsidR="00B84E72" w:rsidRPr="00C95490">
              <w:rPr>
                <w:rFonts w:hint="eastAsia"/>
              </w:rPr>
              <w:t>才有的欄位</w:t>
            </w:r>
          </w:p>
          <w:p w:rsidR="00B84E72" w:rsidRPr="00C95490" w:rsidRDefault="00B84E72" w:rsidP="009921AA">
            <w:pPr>
              <w:ind w:left="0"/>
              <w:jc w:val="both"/>
            </w:pPr>
            <w:r w:rsidRPr="00C95490">
              <w:rPr>
                <w:rFonts w:hint="eastAsia"/>
              </w:rPr>
              <w:t>0</w:t>
            </w:r>
            <w:r w:rsidRPr="00C95490">
              <w:rPr>
                <w:rFonts w:hint="eastAsia"/>
              </w:rPr>
              <w:t>：不顯示</w:t>
            </w:r>
            <w:r w:rsidR="0059504F" w:rsidRPr="00C95490">
              <w:rPr>
                <w:rFonts w:hint="eastAsia"/>
              </w:rPr>
              <w:t>(default)</w:t>
            </w:r>
          </w:p>
          <w:p w:rsidR="00807F94" w:rsidRPr="00C95490" w:rsidRDefault="00807F94" w:rsidP="009921AA">
            <w:pPr>
              <w:ind w:left="0"/>
              <w:jc w:val="both"/>
            </w:pPr>
            <w:r w:rsidRPr="00C95490">
              <w:rPr>
                <w:rFonts w:hint="eastAsia"/>
              </w:rPr>
              <w:t>1</w:t>
            </w:r>
            <w:r w:rsidRPr="00C95490">
              <w:t>…</w:t>
            </w:r>
            <w:r w:rsidRPr="00C95490">
              <w:rPr>
                <w:rFonts w:hint="eastAsia"/>
              </w:rPr>
              <w:t>：顯示的排序</w:t>
            </w:r>
          </w:p>
        </w:tc>
      </w:tr>
      <w:tr w:rsidR="00432B33" w:rsidTr="001C0BB2">
        <w:tc>
          <w:tcPr>
            <w:tcW w:w="1418" w:type="dxa"/>
            <w:vAlign w:val="center"/>
          </w:tcPr>
          <w:p w:rsidR="00432B33" w:rsidRDefault="00432B33" w:rsidP="00591C4A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</w:rPr>
              <w:t>報表是否顯示</w:t>
            </w:r>
          </w:p>
        </w:tc>
        <w:tc>
          <w:tcPr>
            <w:tcW w:w="2551" w:type="dxa"/>
            <w:vAlign w:val="center"/>
          </w:tcPr>
          <w:p w:rsidR="00432B33" w:rsidRDefault="00655923" w:rsidP="00591C4A">
            <w:pPr>
              <w:ind w:left="0"/>
              <w:rPr>
                <w:color w:val="000000"/>
              </w:rPr>
            </w:pPr>
            <w:r>
              <w:rPr>
                <w:rFonts w:hint="eastAsia"/>
              </w:rPr>
              <w:t>OP_</w:t>
            </w:r>
            <w:r w:rsidR="00432B33">
              <w:rPr>
                <w:rFonts w:hint="eastAsia"/>
              </w:rPr>
              <w:t>IS_RPT_SHOW</w:t>
            </w:r>
          </w:p>
        </w:tc>
        <w:tc>
          <w:tcPr>
            <w:tcW w:w="1843" w:type="dxa"/>
            <w:vAlign w:val="center"/>
          </w:tcPr>
          <w:p w:rsidR="00543F77" w:rsidRPr="00C95490" w:rsidRDefault="00543F77" w:rsidP="00822F27">
            <w:pPr>
              <w:ind w:left="0"/>
            </w:pPr>
            <w:r w:rsidRPr="00C95490">
              <w:t>INT</w:t>
            </w:r>
          </w:p>
        </w:tc>
        <w:tc>
          <w:tcPr>
            <w:tcW w:w="4079" w:type="dxa"/>
            <w:vAlign w:val="center"/>
          </w:tcPr>
          <w:p w:rsidR="00432B33" w:rsidRPr="00C95490" w:rsidRDefault="00655923" w:rsidP="00EF09D2">
            <w:pPr>
              <w:ind w:left="0"/>
              <w:jc w:val="both"/>
            </w:pPr>
            <w:r w:rsidRPr="00C95490">
              <w:rPr>
                <w:rFonts w:hint="eastAsia"/>
              </w:rPr>
              <w:t>OPIDB</w:t>
            </w:r>
            <w:r w:rsidR="00432B33" w:rsidRPr="00C95490">
              <w:rPr>
                <w:rFonts w:hint="eastAsia"/>
              </w:rPr>
              <w:t>、</w:t>
            </w:r>
            <w:r w:rsidRPr="00C95490">
              <w:rPr>
                <w:rFonts w:hint="eastAsia"/>
              </w:rPr>
              <w:t>OPEDB</w:t>
            </w:r>
            <w:r w:rsidR="00432B33" w:rsidRPr="00C95490">
              <w:rPr>
                <w:rFonts w:hint="eastAsia"/>
              </w:rPr>
              <w:t>才有的欄位</w:t>
            </w:r>
          </w:p>
          <w:p w:rsidR="00432B33" w:rsidRPr="00C95490" w:rsidRDefault="00432B33" w:rsidP="00EF09D2">
            <w:pPr>
              <w:ind w:left="0"/>
              <w:jc w:val="both"/>
            </w:pPr>
            <w:r w:rsidRPr="00C95490">
              <w:rPr>
                <w:rFonts w:hint="eastAsia"/>
              </w:rPr>
              <w:t>0</w:t>
            </w:r>
            <w:r w:rsidRPr="00C95490">
              <w:rPr>
                <w:rFonts w:hint="eastAsia"/>
              </w:rPr>
              <w:t>：不顯示</w:t>
            </w:r>
            <w:r w:rsidRPr="00C95490">
              <w:rPr>
                <w:rFonts w:hint="eastAsia"/>
              </w:rPr>
              <w:t>(default)</w:t>
            </w:r>
          </w:p>
          <w:p w:rsidR="00722099" w:rsidRPr="00C95490" w:rsidRDefault="00543F77" w:rsidP="00C95490">
            <w:pPr>
              <w:ind w:left="0"/>
              <w:jc w:val="both"/>
            </w:pPr>
            <w:r w:rsidRPr="00C95490">
              <w:rPr>
                <w:rFonts w:hint="eastAsia"/>
              </w:rPr>
              <w:t>1</w:t>
            </w:r>
            <w:r w:rsidRPr="00C95490">
              <w:t>…</w:t>
            </w:r>
            <w:r w:rsidRPr="00C95490">
              <w:rPr>
                <w:rFonts w:hint="eastAsia"/>
              </w:rPr>
              <w:t>：顯示的排序</w:t>
            </w:r>
          </w:p>
        </w:tc>
      </w:tr>
      <w:tr w:rsidR="00F10FD3" w:rsidTr="001C0BB2">
        <w:tc>
          <w:tcPr>
            <w:tcW w:w="1418" w:type="dxa"/>
            <w:vAlign w:val="center"/>
          </w:tcPr>
          <w:p w:rsidR="00F10FD3" w:rsidRDefault="00F10FD3" w:rsidP="00591C4A">
            <w:pPr>
              <w:ind w:left="0"/>
            </w:pPr>
            <w:r>
              <w:rPr>
                <w:rFonts w:hint="eastAsia"/>
              </w:rPr>
              <w:t>是否為處理單位窗口</w:t>
            </w:r>
          </w:p>
        </w:tc>
        <w:tc>
          <w:tcPr>
            <w:tcW w:w="2551" w:type="dxa"/>
            <w:vAlign w:val="center"/>
          </w:tcPr>
          <w:p w:rsidR="00F10FD3" w:rsidRDefault="00655923" w:rsidP="00591C4A">
            <w:pPr>
              <w:ind w:left="0"/>
            </w:pPr>
            <w:r>
              <w:rPr>
                <w:rFonts w:hint="eastAsia"/>
              </w:rPr>
              <w:t>OP_</w:t>
            </w:r>
            <w:r w:rsidR="00F10FD3">
              <w:rPr>
                <w:rFonts w:hint="eastAsia"/>
              </w:rPr>
              <w:t>IS_PROC_WIN</w:t>
            </w:r>
          </w:p>
        </w:tc>
        <w:tc>
          <w:tcPr>
            <w:tcW w:w="1843" w:type="dxa"/>
            <w:vAlign w:val="center"/>
          </w:tcPr>
          <w:p w:rsidR="00543F77" w:rsidRPr="00C95490" w:rsidRDefault="00543F77" w:rsidP="00822F27">
            <w:pPr>
              <w:ind w:left="0"/>
            </w:pPr>
            <w:r w:rsidRPr="00C95490">
              <w:t>INT</w:t>
            </w:r>
          </w:p>
        </w:tc>
        <w:tc>
          <w:tcPr>
            <w:tcW w:w="4079" w:type="dxa"/>
            <w:vAlign w:val="center"/>
          </w:tcPr>
          <w:p w:rsidR="00F10FD3" w:rsidRPr="00C95490" w:rsidRDefault="00655923" w:rsidP="00F10FD3">
            <w:pPr>
              <w:ind w:left="0"/>
              <w:jc w:val="both"/>
            </w:pPr>
            <w:r w:rsidRPr="00C95490">
              <w:rPr>
                <w:rFonts w:hint="eastAsia"/>
              </w:rPr>
              <w:t>OPIDB</w:t>
            </w:r>
            <w:r w:rsidR="00F10FD3" w:rsidRPr="00C95490">
              <w:rPr>
                <w:rFonts w:hint="eastAsia"/>
              </w:rPr>
              <w:t>、</w:t>
            </w:r>
            <w:r w:rsidRPr="00C95490">
              <w:rPr>
                <w:rFonts w:hint="eastAsia"/>
              </w:rPr>
              <w:t>OPEDB</w:t>
            </w:r>
            <w:r w:rsidR="00F10FD3" w:rsidRPr="00C95490">
              <w:rPr>
                <w:rFonts w:hint="eastAsia"/>
              </w:rPr>
              <w:t>才有的欄位</w:t>
            </w:r>
          </w:p>
          <w:p w:rsidR="00F10FD3" w:rsidRPr="00C95490" w:rsidRDefault="00F10FD3" w:rsidP="00F10FD3">
            <w:pPr>
              <w:ind w:left="0"/>
              <w:jc w:val="both"/>
            </w:pPr>
            <w:r w:rsidRPr="00C95490">
              <w:rPr>
                <w:rFonts w:hint="eastAsia"/>
              </w:rPr>
              <w:t>0</w:t>
            </w:r>
            <w:r w:rsidRPr="00C95490">
              <w:rPr>
                <w:rFonts w:hint="eastAsia"/>
              </w:rPr>
              <w:t>：不是</w:t>
            </w:r>
            <w:r w:rsidRPr="00C95490">
              <w:rPr>
                <w:rFonts w:hint="eastAsia"/>
              </w:rPr>
              <w:t>(default)</w:t>
            </w:r>
          </w:p>
          <w:p w:rsidR="00991D9E" w:rsidRPr="00C95490" w:rsidRDefault="00543F77" w:rsidP="00C95490">
            <w:pPr>
              <w:ind w:left="0"/>
              <w:jc w:val="both"/>
            </w:pPr>
            <w:r w:rsidRPr="00C95490">
              <w:rPr>
                <w:rFonts w:hint="eastAsia"/>
              </w:rPr>
              <w:t>1</w:t>
            </w:r>
            <w:r w:rsidRPr="00C95490">
              <w:t>…</w:t>
            </w:r>
            <w:r w:rsidRPr="00C95490">
              <w:rPr>
                <w:rFonts w:hint="eastAsia"/>
              </w:rPr>
              <w:t>：顯示的排序</w:t>
            </w:r>
          </w:p>
        </w:tc>
      </w:tr>
      <w:tr w:rsidR="00751121" w:rsidTr="001C0BB2">
        <w:tc>
          <w:tcPr>
            <w:tcW w:w="1418" w:type="dxa"/>
            <w:vAlign w:val="center"/>
          </w:tcPr>
          <w:p w:rsidR="00751121" w:rsidRDefault="00751121" w:rsidP="00751121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</w:rPr>
              <w:t>100</w:t>
            </w:r>
            <w:r>
              <w:t>年以前</w:t>
            </w:r>
            <w:r>
              <w:rPr>
                <w:rFonts w:hint="eastAsia"/>
              </w:rPr>
              <w:t>報表顯示排序</w:t>
            </w:r>
          </w:p>
        </w:tc>
        <w:tc>
          <w:tcPr>
            <w:tcW w:w="2551" w:type="dxa"/>
            <w:vAlign w:val="center"/>
          </w:tcPr>
          <w:p w:rsidR="00751121" w:rsidRDefault="00655923" w:rsidP="00751121">
            <w:pPr>
              <w:ind w:left="0"/>
              <w:rPr>
                <w:color w:val="000000"/>
              </w:rPr>
            </w:pPr>
            <w:r>
              <w:rPr>
                <w:rFonts w:hint="eastAsia"/>
              </w:rPr>
              <w:t>OP_</w:t>
            </w:r>
            <w:r w:rsidR="00751121">
              <w:rPr>
                <w:rFonts w:hint="eastAsia"/>
              </w:rPr>
              <w:t>RPT_</w:t>
            </w:r>
            <w:r w:rsidR="00751121">
              <w:t>SORT_100</w:t>
            </w:r>
          </w:p>
        </w:tc>
        <w:tc>
          <w:tcPr>
            <w:tcW w:w="1843" w:type="dxa"/>
            <w:vAlign w:val="center"/>
          </w:tcPr>
          <w:p w:rsidR="00751121" w:rsidRDefault="00751121" w:rsidP="00751121">
            <w:pPr>
              <w:ind w:left="0"/>
              <w:rPr>
                <w:color w:val="000000"/>
              </w:rPr>
            </w:pPr>
            <w:r>
              <w:t>INT</w:t>
            </w:r>
          </w:p>
        </w:tc>
        <w:tc>
          <w:tcPr>
            <w:tcW w:w="4079" w:type="dxa"/>
            <w:vAlign w:val="center"/>
          </w:tcPr>
          <w:p w:rsidR="00751121" w:rsidRDefault="00655923" w:rsidP="00751121">
            <w:pPr>
              <w:ind w:left="0"/>
              <w:jc w:val="both"/>
            </w:pPr>
            <w:r>
              <w:rPr>
                <w:rFonts w:hint="eastAsia"/>
              </w:rPr>
              <w:t>OPIDB</w:t>
            </w:r>
            <w:r w:rsidR="00751121">
              <w:rPr>
                <w:rFonts w:hint="eastAsia"/>
              </w:rPr>
              <w:t>、</w:t>
            </w:r>
            <w:r>
              <w:rPr>
                <w:rFonts w:hint="eastAsia"/>
              </w:rPr>
              <w:t>OPEDB</w:t>
            </w:r>
            <w:r w:rsidR="00751121">
              <w:rPr>
                <w:rFonts w:hint="eastAsia"/>
              </w:rPr>
              <w:t>才有的欄位</w:t>
            </w:r>
          </w:p>
          <w:p w:rsidR="005C45D3" w:rsidRDefault="005C45D3" w:rsidP="00751121">
            <w:pPr>
              <w:ind w:left="0"/>
              <w:jc w:val="both"/>
            </w:pPr>
            <w:r>
              <w:t>1000</w:t>
            </w:r>
            <w:r>
              <w:rPr>
                <w:rFonts w:hint="eastAsia"/>
                <w:lang w:eastAsia="zh-HK"/>
              </w:rPr>
              <w:t>101</w:t>
            </w:r>
            <w:r>
              <w:rPr>
                <w:rFonts w:hint="eastAsia"/>
                <w:lang w:eastAsia="zh-HK"/>
              </w:rPr>
              <w:t>改五都</w:t>
            </w:r>
          </w:p>
          <w:p w:rsidR="00751121" w:rsidRDefault="00751121" w:rsidP="00751121">
            <w:pPr>
              <w:ind w:left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：不顯示</w:t>
            </w:r>
            <w:r>
              <w:rPr>
                <w:rFonts w:hint="eastAsia"/>
              </w:rPr>
              <w:t>(default)</w:t>
            </w:r>
          </w:p>
          <w:p w:rsidR="00991D9E" w:rsidRPr="001C0BB2" w:rsidRDefault="00751121" w:rsidP="00C95490">
            <w:pPr>
              <w:ind w:left="0"/>
              <w:jc w:val="both"/>
              <w:rPr>
                <w:color w:val="FF0000"/>
              </w:rPr>
            </w:pPr>
            <w:r>
              <w:rPr>
                <w:rFonts w:hint="eastAsia"/>
              </w:rPr>
              <w:t>1</w:t>
            </w:r>
            <w:r>
              <w:t>…</w:t>
            </w:r>
            <w:r>
              <w:rPr>
                <w:rFonts w:hint="eastAsia"/>
              </w:rPr>
              <w:t>：顯示的排序</w:t>
            </w:r>
          </w:p>
        </w:tc>
      </w:tr>
      <w:tr w:rsidR="00751121" w:rsidTr="001C0BB2">
        <w:tc>
          <w:tcPr>
            <w:tcW w:w="1418" w:type="dxa"/>
            <w:vAlign w:val="center"/>
          </w:tcPr>
          <w:p w:rsidR="00751121" w:rsidRDefault="00751121" w:rsidP="00751121">
            <w:pPr>
              <w:ind w:left="0"/>
              <w:rPr>
                <w:color w:val="000000"/>
                <w:lang w:val="zh-TW"/>
              </w:rPr>
            </w:pPr>
            <w:r>
              <w:t>100</w:t>
            </w:r>
            <w:r>
              <w:t>年</w:t>
            </w:r>
            <w:r>
              <w:t>-</w:t>
            </w:r>
            <w:r>
              <w:rPr>
                <w:rFonts w:hint="eastAsia"/>
              </w:rPr>
              <w:t>10</w:t>
            </w:r>
            <w:r>
              <w:t>3</w:t>
            </w:r>
            <w:r>
              <w:t>年</w:t>
            </w:r>
            <w:r>
              <w:rPr>
                <w:rFonts w:hint="eastAsia"/>
              </w:rPr>
              <w:t>報表顯示排序</w:t>
            </w:r>
          </w:p>
        </w:tc>
        <w:tc>
          <w:tcPr>
            <w:tcW w:w="2551" w:type="dxa"/>
            <w:vAlign w:val="center"/>
          </w:tcPr>
          <w:p w:rsidR="00751121" w:rsidRDefault="00655923" w:rsidP="00751121">
            <w:pPr>
              <w:ind w:left="0"/>
              <w:rPr>
                <w:color w:val="000000"/>
              </w:rPr>
            </w:pPr>
            <w:r>
              <w:rPr>
                <w:rFonts w:hint="eastAsia"/>
              </w:rPr>
              <w:t>OP_</w:t>
            </w:r>
            <w:r w:rsidR="00751121">
              <w:rPr>
                <w:rFonts w:hint="eastAsia"/>
              </w:rPr>
              <w:t>RPT_</w:t>
            </w:r>
            <w:r w:rsidR="00751121">
              <w:t>SORT_103</w:t>
            </w:r>
          </w:p>
        </w:tc>
        <w:tc>
          <w:tcPr>
            <w:tcW w:w="1843" w:type="dxa"/>
            <w:vAlign w:val="center"/>
          </w:tcPr>
          <w:p w:rsidR="00751121" w:rsidRDefault="00751121" w:rsidP="00751121">
            <w:pPr>
              <w:ind w:left="0"/>
              <w:rPr>
                <w:color w:val="000000"/>
              </w:rPr>
            </w:pPr>
            <w:r>
              <w:t>INT</w:t>
            </w:r>
          </w:p>
        </w:tc>
        <w:tc>
          <w:tcPr>
            <w:tcW w:w="4079" w:type="dxa"/>
            <w:vAlign w:val="center"/>
          </w:tcPr>
          <w:p w:rsidR="00751121" w:rsidRDefault="00655923" w:rsidP="00751121">
            <w:pPr>
              <w:ind w:left="0"/>
              <w:jc w:val="both"/>
            </w:pPr>
            <w:r>
              <w:rPr>
                <w:rFonts w:hint="eastAsia"/>
              </w:rPr>
              <w:t>OPIDB</w:t>
            </w:r>
            <w:r w:rsidR="00751121">
              <w:rPr>
                <w:rFonts w:hint="eastAsia"/>
              </w:rPr>
              <w:t>、</w:t>
            </w:r>
            <w:r>
              <w:rPr>
                <w:rFonts w:hint="eastAsia"/>
              </w:rPr>
              <w:t>OPEDB</w:t>
            </w:r>
            <w:r w:rsidR="00751121">
              <w:rPr>
                <w:rFonts w:hint="eastAsia"/>
              </w:rPr>
              <w:t>才有的欄位</w:t>
            </w:r>
          </w:p>
          <w:p w:rsidR="00751121" w:rsidRDefault="00751121" w:rsidP="00751121">
            <w:pPr>
              <w:ind w:left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：不顯示</w:t>
            </w:r>
            <w:r>
              <w:rPr>
                <w:rFonts w:hint="eastAsia"/>
              </w:rPr>
              <w:t>(default)</w:t>
            </w:r>
          </w:p>
          <w:p w:rsidR="00991D9E" w:rsidRPr="001C0BB2" w:rsidRDefault="00751121" w:rsidP="00C95490">
            <w:pPr>
              <w:ind w:left="0"/>
              <w:jc w:val="both"/>
              <w:rPr>
                <w:color w:val="FF0000"/>
              </w:rPr>
            </w:pPr>
            <w:r>
              <w:rPr>
                <w:rFonts w:hint="eastAsia"/>
              </w:rPr>
              <w:t>1</w:t>
            </w:r>
            <w:r>
              <w:t>…</w:t>
            </w:r>
            <w:r>
              <w:rPr>
                <w:rFonts w:hint="eastAsia"/>
              </w:rPr>
              <w:t>：顯示的排序</w:t>
            </w:r>
          </w:p>
        </w:tc>
      </w:tr>
      <w:tr w:rsidR="00751121" w:rsidTr="001C0BB2">
        <w:tc>
          <w:tcPr>
            <w:tcW w:w="1418" w:type="dxa"/>
            <w:vAlign w:val="center"/>
          </w:tcPr>
          <w:p w:rsidR="00751121" w:rsidRDefault="00751121" w:rsidP="00751121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</w:rPr>
              <w:t>10</w:t>
            </w:r>
            <w:r>
              <w:t>4</w:t>
            </w:r>
            <w:r>
              <w:t>年起</w:t>
            </w:r>
            <w:r>
              <w:rPr>
                <w:rFonts w:hint="eastAsia"/>
              </w:rPr>
              <w:t>報表顯示排序</w:t>
            </w:r>
          </w:p>
        </w:tc>
        <w:tc>
          <w:tcPr>
            <w:tcW w:w="2551" w:type="dxa"/>
            <w:vAlign w:val="center"/>
          </w:tcPr>
          <w:p w:rsidR="00751121" w:rsidRDefault="00655923" w:rsidP="00751121">
            <w:pPr>
              <w:ind w:left="0"/>
              <w:rPr>
                <w:color w:val="000000"/>
              </w:rPr>
            </w:pPr>
            <w:r>
              <w:rPr>
                <w:rFonts w:hint="eastAsia"/>
              </w:rPr>
              <w:t>OP_</w:t>
            </w:r>
            <w:r w:rsidR="00751121">
              <w:rPr>
                <w:rFonts w:hint="eastAsia"/>
              </w:rPr>
              <w:t>RPT_</w:t>
            </w:r>
            <w:r w:rsidR="00751121">
              <w:t>SORT_104</w:t>
            </w:r>
          </w:p>
        </w:tc>
        <w:tc>
          <w:tcPr>
            <w:tcW w:w="1843" w:type="dxa"/>
            <w:vAlign w:val="center"/>
          </w:tcPr>
          <w:p w:rsidR="00751121" w:rsidRDefault="00751121" w:rsidP="00751121">
            <w:pPr>
              <w:ind w:left="0"/>
              <w:rPr>
                <w:color w:val="000000"/>
              </w:rPr>
            </w:pPr>
            <w:r>
              <w:t>INT</w:t>
            </w:r>
          </w:p>
        </w:tc>
        <w:tc>
          <w:tcPr>
            <w:tcW w:w="4079" w:type="dxa"/>
            <w:vAlign w:val="center"/>
          </w:tcPr>
          <w:p w:rsidR="005C45D3" w:rsidRDefault="00655923" w:rsidP="00751121">
            <w:pPr>
              <w:ind w:left="0"/>
              <w:jc w:val="both"/>
            </w:pPr>
            <w:r>
              <w:rPr>
                <w:rFonts w:hint="eastAsia"/>
              </w:rPr>
              <w:t>OPIDB</w:t>
            </w:r>
            <w:r w:rsidR="00751121">
              <w:rPr>
                <w:rFonts w:hint="eastAsia"/>
              </w:rPr>
              <w:t>、</w:t>
            </w:r>
            <w:r>
              <w:rPr>
                <w:rFonts w:hint="eastAsia"/>
              </w:rPr>
              <w:t>OPEDB</w:t>
            </w:r>
            <w:r w:rsidR="00751121">
              <w:rPr>
                <w:rFonts w:hint="eastAsia"/>
              </w:rPr>
              <w:t>才有的欄位</w:t>
            </w:r>
          </w:p>
          <w:p w:rsidR="005C45D3" w:rsidRDefault="005C45D3" w:rsidP="00751121">
            <w:pPr>
              <w:ind w:left="0"/>
              <w:jc w:val="both"/>
            </w:pPr>
            <w:r>
              <w:rPr>
                <w:rFonts w:hint="eastAsia"/>
              </w:rPr>
              <w:t>1040101</w:t>
            </w:r>
            <w:r>
              <w:rPr>
                <w:rFonts w:hint="eastAsia"/>
                <w:lang w:eastAsia="zh-HK"/>
              </w:rPr>
              <w:t>改六都</w:t>
            </w:r>
          </w:p>
          <w:p w:rsidR="00751121" w:rsidRDefault="00751121" w:rsidP="00751121">
            <w:pPr>
              <w:ind w:left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：不顯示</w:t>
            </w:r>
            <w:r>
              <w:rPr>
                <w:rFonts w:hint="eastAsia"/>
              </w:rPr>
              <w:t>(default)</w:t>
            </w:r>
          </w:p>
          <w:p w:rsidR="00991D9E" w:rsidRPr="001C0BB2" w:rsidRDefault="00751121" w:rsidP="00C95490">
            <w:pPr>
              <w:ind w:left="0"/>
              <w:jc w:val="both"/>
              <w:rPr>
                <w:color w:val="FF0000"/>
              </w:rPr>
            </w:pPr>
            <w:r>
              <w:rPr>
                <w:rFonts w:hint="eastAsia"/>
              </w:rPr>
              <w:t>1</w:t>
            </w:r>
            <w:r>
              <w:t>…</w:t>
            </w:r>
            <w:r>
              <w:rPr>
                <w:rFonts w:hint="eastAsia"/>
              </w:rPr>
              <w:t>：顯示的排序</w:t>
            </w:r>
          </w:p>
        </w:tc>
      </w:tr>
      <w:tr w:rsidR="007132B4" w:rsidTr="001C0BB2">
        <w:tc>
          <w:tcPr>
            <w:tcW w:w="1418" w:type="dxa"/>
            <w:vAlign w:val="center"/>
          </w:tcPr>
          <w:p w:rsidR="007132B4" w:rsidRDefault="007132B4" w:rsidP="007132B4">
            <w:pPr>
              <w:ind w:left="0"/>
            </w:pPr>
            <w:r>
              <w:rPr>
                <w:rFonts w:hint="eastAsia"/>
                <w:lang w:eastAsia="zh-HK"/>
              </w:rPr>
              <w:t>是否為自建</w:t>
            </w:r>
            <w:r>
              <w:rPr>
                <w:rFonts w:hint="eastAsia"/>
                <w:lang w:eastAsia="zh-HK"/>
              </w:rPr>
              <w:lastRenderedPageBreak/>
              <w:t>單位</w:t>
            </w:r>
          </w:p>
        </w:tc>
        <w:tc>
          <w:tcPr>
            <w:tcW w:w="2551" w:type="dxa"/>
            <w:vAlign w:val="center"/>
          </w:tcPr>
          <w:p w:rsidR="007132B4" w:rsidRDefault="00655923" w:rsidP="007132B4">
            <w:pPr>
              <w:ind w:left="0"/>
            </w:pPr>
            <w:r>
              <w:rPr>
                <w:rFonts w:hint="eastAsia"/>
              </w:rPr>
              <w:lastRenderedPageBreak/>
              <w:t>OP_</w:t>
            </w:r>
            <w:r w:rsidR="007132B4">
              <w:t>IS_SELF_BUILD</w:t>
            </w:r>
          </w:p>
        </w:tc>
        <w:tc>
          <w:tcPr>
            <w:tcW w:w="1843" w:type="dxa"/>
            <w:vAlign w:val="center"/>
          </w:tcPr>
          <w:p w:rsidR="007132B4" w:rsidRDefault="007132B4" w:rsidP="007132B4">
            <w:pPr>
              <w:ind w:left="0"/>
            </w:pPr>
            <w:r>
              <w:t>V</w:t>
            </w:r>
            <w:r>
              <w:rPr>
                <w:rFonts w:hint="eastAsia"/>
              </w:rPr>
              <w:t>archar(1)</w:t>
            </w:r>
          </w:p>
        </w:tc>
        <w:tc>
          <w:tcPr>
            <w:tcW w:w="4079" w:type="dxa"/>
            <w:vAlign w:val="center"/>
          </w:tcPr>
          <w:p w:rsidR="007132B4" w:rsidRDefault="00655923" w:rsidP="007132B4">
            <w:pPr>
              <w:ind w:left="0"/>
              <w:jc w:val="both"/>
            </w:pPr>
            <w:r>
              <w:rPr>
                <w:rFonts w:hint="eastAsia"/>
              </w:rPr>
              <w:t>OPIDB</w:t>
            </w:r>
            <w:r w:rsidR="007132B4">
              <w:rPr>
                <w:rFonts w:hint="eastAsia"/>
              </w:rPr>
              <w:t>、</w:t>
            </w:r>
            <w:r>
              <w:rPr>
                <w:rFonts w:hint="eastAsia"/>
              </w:rPr>
              <w:t>OPEDB</w:t>
            </w:r>
            <w:r w:rsidR="007132B4">
              <w:rPr>
                <w:rFonts w:hint="eastAsia"/>
              </w:rPr>
              <w:t>才有的欄位</w:t>
            </w:r>
          </w:p>
          <w:p w:rsidR="007132B4" w:rsidRDefault="007132B4" w:rsidP="007132B4">
            <w:pPr>
              <w:ind w:left="0"/>
              <w:jc w:val="both"/>
            </w:pPr>
            <w:r>
              <w:rPr>
                <w:rFonts w:hint="eastAsia"/>
              </w:rPr>
              <w:lastRenderedPageBreak/>
              <w:t>0</w:t>
            </w:r>
            <w:r>
              <w:rPr>
                <w:rFonts w:hint="eastAsia"/>
              </w:rPr>
              <w:t>：不是</w:t>
            </w:r>
            <w:r>
              <w:rPr>
                <w:rFonts w:hint="eastAsia"/>
              </w:rPr>
              <w:t>(default)</w:t>
            </w:r>
          </w:p>
          <w:p w:rsidR="00021A06" w:rsidRPr="00021A06" w:rsidRDefault="007132B4" w:rsidP="00C95490">
            <w:pPr>
              <w:ind w:left="0"/>
              <w:jc w:val="both"/>
              <w:rPr>
                <w:color w:val="FF0000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597E8C">
              <w:rPr>
                <w:rFonts w:hint="eastAsia"/>
                <w:lang w:eastAsia="zh-HK"/>
              </w:rPr>
              <w:t>是</w:t>
            </w:r>
          </w:p>
        </w:tc>
      </w:tr>
      <w:tr w:rsidR="007132B4" w:rsidTr="00F216A1">
        <w:tc>
          <w:tcPr>
            <w:tcW w:w="1418" w:type="dxa"/>
          </w:tcPr>
          <w:p w:rsidR="007132B4" w:rsidRPr="00F041C0" w:rsidRDefault="00F041C0" w:rsidP="007132B4">
            <w:pPr>
              <w:ind w:left="0"/>
              <w:rPr>
                <w:color w:val="FF0000"/>
                <w:lang w:val="zh-TW"/>
              </w:rPr>
            </w:pPr>
            <w:r w:rsidRPr="00F041C0">
              <w:rPr>
                <w:rFonts w:hint="eastAsia"/>
                <w:color w:val="FF0000"/>
                <w:lang w:val="zh-TW"/>
              </w:rPr>
              <w:lastRenderedPageBreak/>
              <w:t>GPS</w:t>
            </w:r>
            <w:r w:rsidRPr="00F041C0">
              <w:rPr>
                <w:rFonts w:hint="eastAsia"/>
                <w:color w:val="FF0000"/>
                <w:lang w:val="zh-TW"/>
              </w:rPr>
              <w:t>經度</w:t>
            </w:r>
          </w:p>
        </w:tc>
        <w:tc>
          <w:tcPr>
            <w:tcW w:w="2551" w:type="dxa"/>
          </w:tcPr>
          <w:p w:rsidR="007132B4" w:rsidRPr="00F041C0" w:rsidRDefault="00F041C0" w:rsidP="007132B4">
            <w:pPr>
              <w:ind w:left="0"/>
              <w:rPr>
                <w:color w:val="FF0000"/>
              </w:rPr>
            </w:pPr>
            <w:r w:rsidRPr="00F041C0">
              <w:rPr>
                <w:rFonts w:hint="eastAsia"/>
                <w:color w:val="FF0000"/>
              </w:rPr>
              <w:t>OP_LONGITUDE</w:t>
            </w:r>
          </w:p>
        </w:tc>
        <w:tc>
          <w:tcPr>
            <w:tcW w:w="1843" w:type="dxa"/>
          </w:tcPr>
          <w:p w:rsidR="007132B4" w:rsidRPr="00F041C0" w:rsidRDefault="00F041C0" w:rsidP="007132B4">
            <w:pPr>
              <w:ind w:left="0"/>
              <w:rPr>
                <w:color w:val="FF0000"/>
              </w:rPr>
            </w:pPr>
            <w:r w:rsidRPr="00F041C0">
              <w:rPr>
                <w:rFonts w:hint="eastAsia"/>
                <w:color w:val="FF0000"/>
              </w:rPr>
              <w:t>DECIMAL(1</w:t>
            </w:r>
            <w:r w:rsidRPr="00F041C0">
              <w:rPr>
                <w:color w:val="FF0000"/>
              </w:rPr>
              <w:t>0,6</w:t>
            </w:r>
            <w:r w:rsidRPr="00F041C0">
              <w:rPr>
                <w:rFonts w:hint="eastAsia"/>
                <w:color w:val="FF0000"/>
              </w:rPr>
              <w:t>)</w:t>
            </w:r>
          </w:p>
        </w:tc>
        <w:tc>
          <w:tcPr>
            <w:tcW w:w="4079" w:type="dxa"/>
          </w:tcPr>
          <w:p w:rsidR="007132B4" w:rsidRDefault="00F041C0" w:rsidP="007132B4">
            <w:pPr>
              <w:ind w:left="0"/>
              <w:rPr>
                <w:color w:val="FF0000"/>
              </w:rPr>
            </w:pPr>
            <w:r w:rsidRPr="00F041C0">
              <w:rPr>
                <w:rFonts w:hint="eastAsia"/>
                <w:color w:val="FF0000"/>
              </w:rPr>
              <w:t>W</w:t>
            </w:r>
            <w:r w:rsidRPr="00F041C0">
              <w:rPr>
                <w:color w:val="FF0000"/>
              </w:rPr>
              <w:t>GS84</w:t>
            </w:r>
            <w:r w:rsidRPr="00F041C0">
              <w:rPr>
                <w:rFonts w:hint="eastAsia"/>
                <w:color w:val="FF0000"/>
              </w:rPr>
              <w:t>格式</w:t>
            </w:r>
          </w:p>
          <w:p w:rsidR="00F041C0" w:rsidRPr="00F041C0" w:rsidRDefault="00F041C0" w:rsidP="007132B4">
            <w:pPr>
              <w:ind w:left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018072</w:t>
            </w:r>
            <w:r w:rsidR="00C37CAD"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新增欄位</w:t>
            </w:r>
          </w:p>
        </w:tc>
      </w:tr>
      <w:tr w:rsidR="00F041C0" w:rsidTr="00F216A1">
        <w:tc>
          <w:tcPr>
            <w:tcW w:w="1418" w:type="dxa"/>
          </w:tcPr>
          <w:p w:rsidR="00F041C0" w:rsidRPr="00F041C0" w:rsidRDefault="00F041C0" w:rsidP="007132B4">
            <w:pPr>
              <w:ind w:left="0"/>
              <w:rPr>
                <w:color w:val="FF0000"/>
                <w:lang w:val="zh-TW"/>
              </w:rPr>
            </w:pPr>
            <w:r w:rsidRPr="00F041C0">
              <w:rPr>
                <w:rFonts w:hint="eastAsia"/>
                <w:color w:val="FF0000"/>
                <w:lang w:val="zh-TW"/>
              </w:rPr>
              <w:t>GPS</w:t>
            </w:r>
            <w:r w:rsidRPr="00F041C0">
              <w:rPr>
                <w:rFonts w:hint="eastAsia"/>
                <w:color w:val="FF0000"/>
                <w:lang w:val="zh-TW"/>
              </w:rPr>
              <w:t>緯度</w:t>
            </w:r>
          </w:p>
        </w:tc>
        <w:tc>
          <w:tcPr>
            <w:tcW w:w="2551" w:type="dxa"/>
          </w:tcPr>
          <w:p w:rsidR="00F041C0" w:rsidRPr="00F041C0" w:rsidRDefault="00F041C0" w:rsidP="007132B4">
            <w:pPr>
              <w:ind w:left="0"/>
              <w:rPr>
                <w:color w:val="FF0000"/>
              </w:rPr>
            </w:pPr>
            <w:r w:rsidRPr="00F041C0">
              <w:rPr>
                <w:rFonts w:hint="eastAsia"/>
                <w:color w:val="FF0000"/>
              </w:rPr>
              <w:t>OP_LATITUDE</w:t>
            </w:r>
          </w:p>
        </w:tc>
        <w:tc>
          <w:tcPr>
            <w:tcW w:w="1843" w:type="dxa"/>
          </w:tcPr>
          <w:p w:rsidR="00F041C0" w:rsidRPr="00F041C0" w:rsidRDefault="00F041C0" w:rsidP="007132B4">
            <w:pPr>
              <w:ind w:left="0"/>
              <w:rPr>
                <w:color w:val="FF0000"/>
              </w:rPr>
            </w:pPr>
            <w:r w:rsidRPr="00F041C0">
              <w:rPr>
                <w:rFonts w:hint="eastAsia"/>
                <w:color w:val="FF0000"/>
              </w:rPr>
              <w:t>DECIMAL(1</w:t>
            </w:r>
            <w:r w:rsidRPr="00F041C0">
              <w:rPr>
                <w:color w:val="FF0000"/>
              </w:rPr>
              <w:t>0,6</w:t>
            </w:r>
            <w:r w:rsidRPr="00F041C0">
              <w:rPr>
                <w:rFonts w:hint="eastAsia"/>
                <w:color w:val="FF0000"/>
              </w:rPr>
              <w:t>)</w:t>
            </w:r>
          </w:p>
        </w:tc>
        <w:tc>
          <w:tcPr>
            <w:tcW w:w="4079" w:type="dxa"/>
          </w:tcPr>
          <w:p w:rsidR="00F041C0" w:rsidRDefault="00F041C0" w:rsidP="007132B4">
            <w:pPr>
              <w:ind w:left="0"/>
              <w:rPr>
                <w:color w:val="FF0000"/>
              </w:rPr>
            </w:pPr>
            <w:r w:rsidRPr="00F041C0">
              <w:rPr>
                <w:rFonts w:hint="eastAsia"/>
                <w:color w:val="FF0000"/>
              </w:rPr>
              <w:t>W</w:t>
            </w:r>
            <w:r w:rsidRPr="00F041C0">
              <w:rPr>
                <w:color w:val="FF0000"/>
              </w:rPr>
              <w:t>GS84</w:t>
            </w:r>
            <w:r w:rsidRPr="00F041C0">
              <w:rPr>
                <w:rFonts w:hint="eastAsia"/>
                <w:color w:val="FF0000"/>
              </w:rPr>
              <w:t>格式</w:t>
            </w:r>
          </w:p>
          <w:p w:rsidR="00F041C0" w:rsidRPr="00F041C0" w:rsidRDefault="00F041C0" w:rsidP="007132B4">
            <w:pPr>
              <w:ind w:left="0"/>
              <w:rPr>
                <w:color w:val="FF0000"/>
                <w:lang w:val="zh-TW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018072</w:t>
            </w:r>
            <w:r w:rsidR="00C37CAD">
              <w:rPr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新增欄位</w:t>
            </w:r>
          </w:p>
        </w:tc>
      </w:tr>
      <w:tr w:rsidR="00F041C0" w:rsidTr="00F216A1">
        <w:tc>
          <w:tcPr>
            <w:tcW w:w="1418" w:type="dxa"/>
          </w:tcPr>
          <w:p w:rsidR="00F041C0" w:rsidRPr="00CF0779" w:rsidRDefault="00F041C0" w:rsidP="00F041C0">
            <w:pPr>
              <w:ind w:left="0"/>
              <w:rPr>
                <w:lang w:val="zh-TW"/>
              </w:rPr>
            </w:pPr>
            <w:r w:rsidRPr="00CF0779">
              <w:rPr>
                <w:rFonts w:hint="eastAsia"/>
                <w:lang w:val="zh-TW"/>
              </w:rPr>
              <w:t>異動日期</w:t>
            </w:r>
            <w:r>
              <w:rPr>
                <w:rFonts w:hint="eastAsia"/>
                <w:lang w:val="zh-TW"/>
              </w:rPr>
              <w:t>時間</w:t>
            </w:r>
          </w:p>
        </w:tc>
        <w:tc>
          <w:tcPr>
            <w:tcW w:w="2551" w:type="dxa"/>
          </w:tcPr>
          <w:p w:rsidR="00F041C0" w:rsidRPr="00CF0779" w:rsidRDefault="00F041C0" w:rsidP="00F041C0">
            <w:pPr>
              <w:ind w:left="0"/>
            </w:pPr>
            <w:r>
              <w:rPr>
                <w:rFonts w:hint="eastAsia"/>
              </w:rPr>
              <w:t>OP_</w:t>
            </w:r>
            <w:r w:rsidRPr="00CF0779">
              <w:rPr>
                <w:rFonts w:hint="eastAsia"/>
              </w:rPr>
              <w:t>UPD_DTTM</w:t>
            </w:r>
          </w:p>
        </w:tc>
        <w:tc>
          <w:tcPr>
            <w:tcW w:w="1843" w:type="dxa"/>
          </w:tcPr>
          <w:p w:rsidR="00F041C0" w:rsidRPr="00783A23" w:rsidRDefault="00F041C0" w:rsidP="00F041C0">
            <w:pPr>
              <w:ind w:left="0"/>
            </w:pPr>
            <w:r>
              <w:rPr>
                <w:rFonts w:hint="eastAsia"/>
              </w:rPr>
              <w:t>VARCHAR(14)</w:t>
            </w:r>
          </w:p>
        </w:tc>
        <w:tc>
          <w:tcPr>
            <w:tcW w:w="4079" w:type="dxa"/>
          </w:tcPr>
          <w:p w:rsidR="00F041C0" w:rsidRPr="00CF0779" w:rsidRDefault="00F041C0" w:rsidP="00F041C0">
            <w:pPr>
              <w:ind w:left="0"/>
            </w:pPr>
            <w:r>
              <w:rPr>
                <w:rFonts w:hint="eastAsia"/>
                <w:color w:val="000000"/>
                <w:lang w:val="zh-TW"/>
              </w:rPr>
              <w:t>YYYYMMDDhhmmss</w:t>
            </w:r>
          </w:p>
        </w:tc>
      </w:tr>
      <w:tr w:rsidR="00F041C0" w:rsidTr="00F216A1">
        <w:tc>
          <w:tcPr>
            <w:tcW w:w="1418" w:type="dxa"/>
          </w:tcPr>
          <w:p w:rsidR="00F041C0" w:rsidRPr="00CF0779" w:rsidRDefault="00F041C0" w:rsidP="00F041C0">
            <w:pPr>
              <w:ind w:left="0"/>
              <w:rPr>
                <w:lang w:val="zh-TW"/>
              </w:rPr>
            </w:pPr>
            <w:r w:rsidRPr="00CF0779">
              <w:rPr>
                <w:rFonts w:hint="eastAsia"/>
                <w:lang w:val="zh-TW"/>
              </w:rPr>
              <w:t>異動人姓名</w:t>
            </w:r>
          </w:p>
        </w:tc>
        <w:tc>
          <w:tcPr>
            <w:tcW w:w="2551" w:type="dxa"/>
          </w:tcPr>
          <w:p w:rsidR="00F041C0" w:rsidRPr="00CF0779" w:rsidRDefault="00F041C0" w:rsidP="00F041C0">
            <w:pPr>
              <w:ind w:left="0"/>
            </w:pPr>
            <w:r>
              <w:rPr>
                <w:rFonts w:hint="eastAsia"/>
              </w:rPr>
              <w:t>OP_</w:t>
            </w:r>
            <w:r w:rsidRPr="00CF0779">
              <w:rPr>
                <w:rFonts w:hint="eastAsia"/>
              </w:rPr>
              <w:t>UPD_NM</w:t>
            </w:r>
          </w:p>
        </w:tc>
        <w:tc>
          <w:tcPr>
            <w:tcW w:w="1843" w:type="dxa"/>
          </w:tcPr>
          <w:p w:rsidR="00F041C0" w:rsidRPr="00783A23" w:rsidRDefault="00F041C0" w:rsidP="00F041C0">
            <w:pPr>
              <w:ind w:left="0"/>
            </w:pPr>
            <w:r w:rsidRPr="00783A23">
              <w:rPr>
                <w:rFonts w:hint="eastAsia"/>
              </w:rPr>
              <w:t>VARCHAR(90)</w:t>
            </w:r>
          </w:p>
        </w:tc>
        <w:tc>
          <w:tcPr>
            <w:tcW w:w="4079" w:type="dxa"/>
          </w:tcPr>
          <w:p w:rsidR="00F041C0" w:rsidRPr="00CF0779" w:rsidRDefault="00F041C0" w:rsidP="00F041C0">
            <w:pPr>
              <w:ind w:left="0"/>
            </w:pPr>
          </w:p>
        </w:tc>
      </w:tr>
    </w:tbl>
    <w:p w:rsidR="00DD6D81" w:rsidRPr="00CF0779" w:rsidRDefault="00DD6D81" w:rsidP="00DD6D81"/>
    <w:p w:rsidR="00B51AC5" w:rsidRPr="00B51AC5" w:rsidRDefault="00655923" w:rsidP="00800E35">
      <w:pPr>
        <w:pStyle w:val="3"/>
      </w:pPr>
      <w:bookmarkStart w:id="22" w:name="_Toc521590648"/>
      <w:r>
        <w:rPr>
          <w:rFonts w:hint="eastAsia"/>
        </w:rPr>
        <w:t>OPDT_</w:t>
      </w:r>
      <w:r w:rsidR="00B51AC5">
        <w:rPr>
          <w:rFonts w:hint="eastAsia"/>
        </w:rPr>
        <w:t>CD_TYPE</w:t>
      </w:r>
      <w:r w:rsidR="00B51AC5">
        <w:rPr>
          <w:rFonts w:hint="eastAsia"/>
        </w:rPr>
        <w:t>代碼類別資料</w:t>
      </w:r>
      <w:bookmarkEnd w:id="22"/>
    </w:p>
    <w:p w:rsidR="00B51AC5" w:rsidRDefault="00B51AC5" w:rsidP="00B51AC5"/>
    <w:tbl>
      <w:tblPr>
        <w:tblW w:w="98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2631"/>
        <w:gridCol w:w="1963"/>
        <w:gridCol w:w="3879"/>
      </w:tblGrid>
      <w:tr w:rsidR="00B51AC5" w:rsidTr="008069B6">
        <w:tc>
          <w:tcPr>
            <w:tcW w:w="1418" w:type="dxa"/>
            <w:shd w:val="clear" w:color="auto" w:fill="E0E0E0"/>
          </w:tcPr>
          <w:p w:rsidR="00B51AC5" w:rsidRDefault="00B51AC5" w:rsidP="008069B6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資料代號</w:t>
            </w:r>
            <w:r>
              <w:rPr>
                <w:rFonts w:hint="eastAsia"/>
                <w:color w:val="000000"/>
              </w:rPr>
              <w:t>：</w:t>
            </w:r>
            <w:r w:rsidR="00655923">
              <w:rPr>
                <w:rFonts w:hint="eastAsia"/>
                <w:color w:val="000000"/>
              </w:rPr>
              <w:t>OPIDB</w:t>
            </w:r>
          </w:p>
          <w:p w:rsidR="00B51AC5" w:rsidRDefault="00655923" w:rsidP="008069B6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OPEDB</w:t>
            </w:r>
          </w:p>
        </w:tc>
        <w:tc>
          <w:tcPr>
            <w:tcW w:w="2631" w:type="dxa"/>
            <w:shd w:val="clear" w:color="auto" w:fill="E0E0E0"/>
          </w:tcPr>
          <w:p w:rsidR="00B51AC5" w:rsidRDefault="00B51AC5" w:rsidP="008069B6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表格代號</w:t>
            </w:r>
            <w:r>
              <w:rPr>
                <w:rFonts w:hint="eastAsia"/>
                <w:color w:val="000000"/>
              </w:rPr>
              <w:t>：</w:t>
            </w:r>
          </w:p>
          <w:p w:rsidR="00B51AC5" w:rsidRDefault="00655923" w:rsidP="008069B6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OPDT_</w:t>
            </w:r>
            <w:r w:rsidR="00B51AC5">
              <w:rPr>
                <w:rFonts w:hint="eastAsia"/>
                <w:color w:val="000000"/>
              </w:rPr>
              <w:t>CD_TYPE</w:t>
            </w:r>
          </w:p>
        </w:tc>
        <w:tc>
          <w:tcPr>
            <w:tcW w:w="5842" w:type="dxa"/>
            <w:gridSpan w:val="2"/>
            <w:shd w:val="clear" w:color="auto" w:fill="E0E0E0"/>
          </w:tcPr>
          <w:p w:rsidR="00B51AC5" w:rsidRDefault="00B51AC5" w:rsidP="008069B6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表格名稱：</w:t>
            </w:r>
            <w:r>
              <w:rPr>
                <w:rFonts w:hint="eastAsia"/>
                <w:color w:val="000000"/>
              </w:rPr>
              <w:t>代碼類別資料</w:t>
            </w:r>
          </w:p>
        </w:tc>
      </w:tr>
      <w:tr w:rsidR="00B51AC5" w:rsidTr="008069B6">
        <w:tc>
          <w:tcPr>
            <w:tcW w:w="1418" w:type="dxa"/>
            <w:shd w:val="clear" w:color="auto" w:fill="E0E0E0"/>
          </w:tcPr>
          <w:p w:rsidR="00B51AC5" w:rsidRDefault="00B51AC5" w:rsidP="008069B6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欄位名稱</w:t>
            </w:r>
          </w:p>
        </w:tc>
        <w:tc>
          <w:tcPr>
            <w:tcW w:w="2631" w:type="dxa"/>
            <w:shd w:val="clear" w:color="auto" w:fill="E0E0E0"/>
          </w:tcPr>
          <w:p w:rsidR="00B51AC5" w:rsidRDefault="00B51AC5" w:rsidP="008069B6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欄位代號</w:t>
            </w:r>
          </w:p>
        </w:tc>
        <w:tc>
          <w:tcPr>
            <w:tcW w:w="1963" w:type="dxa"/>
            <w:shd w:val="clear" w:color="auto" w:fill="E0E0E0"/>
          </w:tcPr>
          <w:p w:rsidR="00B51AC5" w:rsidRDefault="00B51AC5" w:rsidP="008069B6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格式</w:t>
            </w:r>
          </w:p>
        </w:tc>
        <w:tc>
          <w:tcPr>
            <w:tcW w:w="3879" w:type="dxa"/>
            <w:shd w:val="clear" w:color="auto" w:fill="E0E0E0"/>
          </w:tcPr>
          <w:p w:rsidR="00B51AC5" w:rsidRDefault="00B51AC5" w:rsidP="008069B6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備註</w:t>
            </w:r>
          </w:p>
        </w:tc>
      </w:tr>
      <w:tr w:rsidR="00F358A9" w:rsidTr="008069B6">
        <w:tc>
          <w:tcPr>
            <w:tcW w:w="1418" w:type="dxa"/>
            <w:vMerge w:val="restart"/>
          </w:tcPr>
          <w:p w:rsidR="00F358A9" w:rsidRDefault="00F358A9" w:rsidP="00B51AC5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代碼類別</w:t>
            </w:r>
          </w:p>
        </w:tc>
        <w:tc>
          <w:tcPr>
            <w:tcW w:w="2631" w:type="dxa"/>
            <w:vMerge w:val="restart"/>
          </w:tcPr>
          <w:p w:rsidR="00F358A9" w:rsidRDefault="00655923" w:rsidP="00B51AC5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</w:t>
            </w:r>
            <w:r w:rsidR="00F358A9">
              <w:rPr>
                <w:rFonts w:hint="eastAsia"/>
                <w:color w:val="000000"/>
              </w:rPr>
              <w:t>CD_TYPE</w:t>
            </w:r>
          </w:p>
        </w:tc>
        <w:tc>
          <w:tcPr>
            <w:tcW w:w="1963" w:type="dxa"/>
            <w:vMerge w:val="restart"/>
          </w:tcPr>
          <w:p w:rsidR="00F358A9" w:rsidRDefault="00F358A9" w:rsidP="00B51AC5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CHAR(3)</w:t>
            </w:r>
          </w:p>
        </w:tc>
        <w:tc>
          <w:tcPr>
            <w:tcW w:w="3879" w:type="dxa"/>
          </w:tcPr>
          <w:p w:rsidR="00F358A9" w:rsidRDefault="00F358A9" w:rsidP="00B51AC5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  <w:p w:rsidR="00DE21BD" w:rsidRDefault="00DE21BD" w:rsidP="00DE21B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A01-</w:t>
            </w:r>
          </w:p>
          <w:p w:rsidR="00DE21BD" w:rsidRPr="005D6B57" w:rsidRDefault="00DE21BD" w:rsidP="00DE21BD">
            <w:pPr>
              <w:pBdr>
                <w:bottom w:val="single" w:sz="6" w:space="1" w:color="auto"/>
              </w:pBdr>
              <w:ind w:left="0"/>
              <w:rPr>
                <w:color w:val="000000"/>
              </w:rPr>
            </w:pPr>
            <w:r w:rsidRPr="005D6B57">
              <w:rPr>
                <w:rFonts w:hint="eastAsia"/>
                <w:color w:val="000000"/>
              </w:rPr>
              <w:t>A10-</w:t>
            </w:r>
            <w:r>
              <w:rPr>
                <w:rFonts w:hint="eastAsia"/>
                <w:color w:val="000000"/>
                <w:lang w:val="zh-TW"/>
              </w:rPr>
              <w:t>功能群組</w:t>
            </w:r>
          </w:p>
          <w:p w:rsidR="00DE21BD" w:rsidRPr="00DE21BD" w:rsidRDefault="00DE21BD" w:rsidP="00DE21BD">
            <w:pPr>
              <w:pBdr>
                <w:bottom w:val="single" w:sz="6" w:space="1" w:color="auto"/>
              </w:pBdr>
              <w:ind w:left="0"/>
              <w:rPr>
                <w:color w:val="000000"/>
              </w:rPr>
            </w:pPr>
            <w:r w:rsidRPr="00DE21BD">
              <w:rPr>
                <w:rFonts w:hint="eastAsia"/>
                <w:color w:val="000000"/>
              </w:rPr>
              <w:t>A12-</w:t>
            </w:r>
            <w:r w:rsidRPr="0030445A">
              <w:rPr>
                <w:rFonts w:hint="eastAsia"/>
                <w:color w:val="000000"/>
                <w:lang w:val="zh-TW"/>
              </w:rPr>
              <w:t>角色單位資料權</w:t>
            </w:r>
          </w:p>
          <w:p w:rsidR="00DE21BD" w:rsidRPr="00DE21BD" w:rsidRDefault="00DE21BD" w:rsidP="00DE21BD">
            <w:pPr>
              <w:ind w:left="0"/>
              <w:rPr>
                <w:color w:val="000000"/>
              </w:rPr>
            </w:pPr>
            <w:r w:rsidRPr="00DE21BD">
              <w:rPr>
                <w:rFonts w:hint="eastAsia"/>
                <w:color w:val="000000"/>
              </w:rPr>
              <w:t>B01-</w:t>
            </w:r>
            <w:r>
              <w:rPr>
                <w:rFonts w:hint="eastAsia"/>
                <w:color w:val="000000"/>
                <w:lang w:val="zh-TW"/>
              </w:rPr>
              <w:t>拾得人類別</w:t>
            </w:r>
          </w:p>
          <w:p w:rsidR="00DE21BD" w:rsidRPr="00DE21BD" w:rsidRDefault="00DE21BD" w:rsidP="00DE21BD">
            <w:pPr>
              <w:ind w:left="0"/>
              <w:rPr>
                <w:color w:val="000000"/>
              </w:rPr>
            </w:pPr>
            <w:r w:rsidRPr="00DE21BD">
              <w:rPr>
                <w:rFonts w:hint="eastAsia"/>
                <w:color w:val="000000"/>
              </w:rPr>
              <w:t>B02-</w:t>
            </w:r>
            <w:r>
              <w:rPr>
                <w:rFonts w:hint="eastAsia"/>
                <w:color w:val="000000"/>
                <w:lang w:val="zh-TW"/>
              </w:rPr>
              <w:t>拾得物物品屬性</w:t>
            </w:r>
          </w:p>
          <w:p w:rsidR="00DE21BD" w:rsidRPr="00DE21BD" w:rsidRDefault="00DE21BD" w:rsidP="00DE21BD">
            <w:pPr>
              <w:ind w:left="0"/>
              <w:rPr>
                <w:color w:val="000000"/>
              </w:rPr>
            </w:pPr>
            <w:r w:rsidRPr="00DE21BD">
              <w:rPr>
                <w:rFonts w:hint="eastAsia"/>
                <w:color w:val="000000"/>
              </w:rPr>
              <w:t>B03-</w:t>
            </w:r>
            <w:r>
              <w:rPr>
                <w:rFonts w:hint="eastAsia"/>
                <w:color w:val="000000"/>
              </w:rPr>
              <w:t>認領方式類別</w:t>
            </w:r>
          </w:p>
          <w:p w:rsidR="00DE21BD" w:rsidRDefault="00DE21BD" w:rsidP="00DE21BD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B04-</w:t>
            </w:r>
            <w:r>
              <w:rPr>
                <w:rFonts w:hint="eastAsia"/>
                <w:color w:val="000000"/>
                <w:lang w:val="zh-TW"/>
              </w:rPr>
              <w:t>目前狀態</w:t>
            </w:r>
          </w:p>
          <w:p w:rsidR="00DE21BD" w:rsidRDefault="00DE21BD" w:rsidP="00DE21B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B05-</w:t>
            </w:r>
            <w:r>
              <w:rPr>
                <w:rFonts w:hint="eastAsia"/>
                <w:color w:val="000000"/>
              </w:rPr>
              <w:t>結案紀錄</w:t>
            </w:r>
          </w:p>
          <w:p w:rsidR="00DE21BD" w:rsidRDefault="00DE21BD" w:rsidP="00DE21B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B06-</w:t>
            </w:r>
            <w:r>
              <w:rPr>
                <w:rFonts w:hint="eastAsia"/>
                <w:color w:val="000000"/>
              </w:rPr>
              <w:t>排程作業類別</w:t>
            </w:r>
          </w:p>
          <w:p w:rsidR="00A365A1" w:rsidRDefault="00DE21BD" w:rsidP="00DE21BD">
            <w:pPr>
              <w:pBdr>
                <w:bottom w:val="single" w:sz="6" w:space="1" w:color="auto"/>
              </w:pBd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B07-</w:t>
            </w:r>
            <w:r>
              <w:rPr>
                <w:rFonts w:hint="eastAsia"/>
                <w:color w:val="000000"/>
              </w:rPr>
              <w:t>通知者身分</w:t>
            </w:r>
          </w:p>
        </w:tc>
      </w:tr>
      <w:tr w:rsidR="00F358A9" w:rsidTr="008069B6">
        <w:tc>
          <w:tcPr>
            <w:tcW w:w="1418" w:type="dxa"/>
            <w:vMerge/>
          </w:tcPr>
          <w:p w:rsidR="00F358A9" w:rsidRDefault="00F358A9" w:rsidP="00B51AC5">
            <w:pPr>
              <w:ind w:left="0"/>
              <w:rPr>
                <w:color w:val="000000"/>
                <w:lang w:val="zh-TW"/>
              </w:rPr>
            </w:pPr>
          </w:p>
        </w:tc>
        <w:tc>
          <w:tcPr>
            <w:tcW w:w="2631" w:type="dxa"/>
            <w:vMerge/>
          </w:tcPr>
          <w:p w:rsidR="00F358A9" w:rsidRDefault="00F358A9" w:rsidP="00B51AC5">
            <w:pPr>
              <w:ind w:left="0"/>
              <w:rPr>
                <w:color w:val="000000"/>
              </w:rPr>
            </w:pPr>
          </w:p>
        </w:tc>
        <w:tc>
          <w:tcPr>
            <w:tcW w:w="1963" w:type="dxa"/>
            <w:vMerge/>
          </w:tcPr>
          <w:p w:rsidR="00F358A9" w:rsidRDefault="00F358A9" w:rsidP="00B51AC5">
            <w:pPr>
              <w:ind w:left="0"/>
              <w:rPr>
                <w:color w:val="000000"/>
              </w:rPr>
            </w:pPr>
          </w:p>
        </w:tc>
        <w:tc>
          <w:tcPr>
            <w:tcW w:w="3879" w:type="dxa"/>
          </w:tcPr>
          <w:p w:rsidR="00F358A9" w:rsidRPr="00F358A9" w:rsidRDefault="00F358A9" w:rsidP="0093685C">
            <w:pPr>
              <w:pBdr>
                <w:bottom w:val="single" w:sz="6" w:space="1" w:color="auto"/>
              </w:pBdr>
              <w:ind w:left="0"/>
              <w:rPr>
                <w:color w:val="000000"/>
              </w:rPr>
            </w:pPr>
          </w:p>
        </w:tc>
      </w:tr>
      <w:tr w:rsidR="00F358A9" w:rsidTr="008069B6">
        <w:tc>
          <w:tcPr>
            <w:tcW w:w="1418" w:type="dxa"/>
            <w:vMerge/>
          </w:tcPr>
          <w:p w:rsidR="00F358A9" w:rsidRDefault="00F358A9" w:rsidP="00B51AC5">
            <w:pPr>
              <w:ind w:left="0"/>
              <w:rPr>
                <w:color w:val="000000"/>
                <w:lang w:val="zh-TW"/>
              </w:rPr>
            </w:pPr>
          </w:p>
        </w:tc>
        <w:tc>
          <w:tcPr>
            <w:tcW w:w="2631" w:type="dxa"/>
            <w:vMerge/>
          </w:tcPr>
          <w:p w:rsidR="00F358A9" w:rsidRDefault="00F358A9" w:rsidP="00B51AC5">
            <w:pPr>
              <w:ind w:left="0"/>
              <w:rPr>
                <w:color w:val="000000"/>
              </w:rPr>
            </w:pPr>
          </w:p>
        </w:tc>
        <w:tc>
          <w:tcPr>
            <w:tcW w:w="1963" w:type="dxa"/>
            <w:vMerge/>
          </w:tcPr>
          <w:p w:rsidR="00F358A9" w:rsidRDefault="00F358A9" w:rsidP="00B51AC5">
            <w:pPr>
              <w:ind w:left="0"/>
              <w:rPr>
                <w:color w:val="000000"/>
              </w:rPr>
            </w:pPr>
          </w:p>
        </w:tc>
        <w:tc>
          <w:tcPr>
            <w:tcW w:w="3879" w:type="dxa"/>
          </w:tcPr>
          <w:p w:rsidR="00F358A9" w:rsidRDefault="00F358A9" w:rsidP="00C7731C">
            <w:pPr>
              <w:pBdr>
                <w:bottom w:val="single" w:sz="6" w:space="1" w:color="auto"/>
              </w:pBdr>
              <w:ind w:left="0"/>
              <w:rPr>
                <w:color w:val="000000"/>
              </w:rPr>
            </w:pPr>
          </w:p>
        </w:tc>
      </w:tr>
      <w:tr w:rsidR="00A43705" w:rsidTr="008069B6">
        <w:tc>
          <w:tcPr>
            <w:tcW w:w="1418" w:type="dxa"/>
          </w:tcPr>
          <w:p w:rsidR="00A43705" w:rsidRDefault="00A43705" w:rsidP="00A43705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代碼類別名稱</w:t>
            </w:r>
          </w:p>
        </w:tc>
        <w:tc>
          <w:tcPr>
            <w:tcW w:w="2631" w:type="dxa"/>
          </w:tcPr>
          <w:p w:rsidR="00A43705" w:rsidRPr="00CF0779" w:rsidRDefault="00655923" w:rsidP="00A43705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OP_</w:t>
            </w:r>
            <w:r w:rsidR="00A43705" w:rsidRPr="00CF0779">
              <w:rPr>
                <w:rFonts w:hint="eastAsia"/>
                <w:color w:val="000000"/>
                <w:lang w:val="zh-TW"/>
              </w:rPr>
              <w:t>CD_TYPE_NM</w:t>
            </w:r>
          </w:p>
        </w:tc>
        <w:tc>
          <w:tcPr>
            <w:tcW w:w="1963" w:type="dxa"/>
          </w:tcPr>
          <w:p w:rsidR="00A43705" w:rsidRDefault="00A43705" w:rsidP="00A43705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 w:rsidRPr="00783A23">
              <w:rPr>
                <w:rFonts w:hint="eastAsia"/>
              </w:rPr>
              <w:t>150)</w:t>
            </w:r>
          </w:p>
        </w:tc>
        <w:tc>
          <w:tcPr>
            <w:tcW w:w="3879" w:type="dxa"/>
          </w:tcPr>
          <w:p w:rsidR="00A43705" w:rsidRPr="00CF0779" w:rsidRDefault="00A43705" w:rsidP="00A43705">
            <w:pPr>
              <w:ind w:left="0"/>
              <w:rPr>
                <w:color w:val="000000"/>
                <w:lang w:val="zh-TW"/>
              </w:rPr>
            </w:pPr>
          </w:p>
        </w:tc>
      </w:tr>
      <w:tr w:rsidR="00D973CA" w:rsidTr="008069B6">
        <w:tc>
          <w:tcPr>
            <w:tcW w:w="1418" w:type="dxa"/>
          </w:tcPr>
          <w:p w:rsidR="00D973CA" w:rsidRDefault="00D973CA" w:rsidP="00A43705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 w:eastAsia="zh-HK"/>
              </w:rPr>
              <w:t>父層代碼類別</w:t>
            </w:r>
          </w:p>
        </w:tc>
        <w:tc>
          <w:tcPr>
            <w:tcW w:w="2631" w:type="dxa"/>
          </w:tcPr>
          <w:p w:rsidR="00D973CA" w:rsidRDefault="00655923" w:rsidP="00D973CA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OP_</w:t>
            </w:r>
            <w:r w:rsidR="00D973CA" w:rsidRPr="00D973CA">
              <w:rPr>
                <w:color w:val="000000"/>
                <w:lang w:val="zh-TW"/>
              </w:rPr>
              <w:t>FA</w:t>
            </w:r>
            <w:r w:rsidR="00D973CA">
              <w:rPr>
                <w:color w:val="000000"/>
                <w:lang w:val="zh-TW"/>
              </w:rPr>
              <w:t>THER_TYPE</w:t>
            </w:r>
          </w:p>
        </w:tc>
        <w:tc>
          <w:tcPr>
            <w:tcW w:w="1963" w:type="dxa"/>
          </w:tcPr>
          <w:p w:rsidR="00D973CA" w:rsidRDefault="00D973CA" w:rsidP="00A43705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D973CA" w:rsidRPr="00D973CA" w:rsidRDefault="00D973CA" w:rsidP="00A43705">
            <w:pPr>
              <w:ind w:left="0"/>
              <w:rPr>
                <w:color w:val="FF0000"/>
                <w:lang w:val="zh-TW"/>
              </w:rPr>
            </w:pPr>
          </w:p>
        </w:tc>
      </w:tr>
      <w:tr w:rsidR="00D973CA" w:rsidTr="008069B6">
        <w:tc>
          <w:tcPr>
            <w:tcW w:w="1418" w:type="dxa"/>
          </w:tcPr>
          <w:p w:rsidR="00D973CA" w:rsidRDefault="00D973CA" w:rsidP="00A43705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 w:eastAsia="zh-HK"/>
              </w:rPr>
              <w:t>代碼</w:t>
            </w:r>
            <w:r>
              <w:rPr>
                <w:rFonts w:hint="eastAsia"/>
                <w:color w:val="000000"/>
                <w:lang w:val="zh-TW"/>
              </w:rPr>
              <w:t>類別</w:t>
            </w:r>
            <w:r>
              <w:rPr>
                <w:rFonts w:hint="eastAsia"/>
                <w:color w:val="000000"/>
                <w:lang w:val="zh-TW" w:eastAsia="zh-HK"/>
              </w:rPr>
              <w:t>層級</w:t>
            </w:r>
          </w:p>
        </w:tc>
        <w:tc>
          <w:tcPr>
            <w:tcW w:w="2631" w:type="dxa"/>
          </w:tcPr>
          <w:p w:rsidR="00D973CA" w:rsidRDefault="00655923" w:rsidP="00D973CA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OP_</w:t>
            </w:r>
            <w:r w:rsidR="00D973CA">
              <w:rPr>
                <w:color w:val="000000"/>
                <w:lang w:val="zh-TW"/>
              </w:rPr>
              <w:t>TYPE_LEVEL</w:t>
            </w:r>
          </w:p>
        </w:tc>
        <w:tc>
          <w:tcPr>
            <w:tcW w:w="1963" w:type="dxa"/>
          </w:tcPr>
          <w:p w:rsidR="00D973CA" w:rsidRDefault="00D973CA" w:rsidP="00A43705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VARCHAR(1)</w:t>
            </w:r>
          </w:p>
        </w:tc>
        <w:tc>
          <w:tcPr>
            <w:tcW w:w="3879" w:type="dxa"/>
          </w:tcPr>
          <w:p w:rsidR="00D973CA" w:rsidRPr="00CF0779" w:rsidRDefault="00D973CA" w:rsidP="00A43705">
            <w:pPr>
              <w:ind w:left="0"/>
              <w:rPr>
                <w:color w:val="000000"/>
                <w:lang w:val="zh-TW"/>
              </w:rPr>
            </w:pPr>
          </w:p>
        </w:tc>
      </w:tr>
      <w:tr w:rsidR="00A43705" w:rsidTr="008069B6">
        <w:tc>
          <w:tcPr>
            <w:tcW w:w="1418" w:type="dxa"/>
          </w:tcPr>
          <w:p w:rsidR="00A43705" w:rsidRPr="00CF0779" w:rsidRDefault="00A43705" w:rsidP="00A43705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是否</w:t>
            </w:r>
            <w:r w:rsidRPr="00CF0779">
              <w:rPr>
                <w:rFonts w:hint="eastAsia"/>
                <w:color w:val="000000"/>
                <w:lang w:val="zh-TW"/>
              </w:rPr>
              <w:t>Web</w:t>
            </w:r>
            <w:r>
              <w:rPr>
                <w:rFonts w:hint="eastAsia"/>
                <w:color w:val="000000"/>
                <w:lang w:val="zh-TW"/>
              </w:rPr>
              <w:t>維護</w:t>
            </w:r>
          </w:p>
        </w:tc>
        <w:tc>
          <w:tcPr>
            <w:tcW w:w="2631" w:type="dxa"/>
          </w:tcPr>
          <w:p w:rsidR="00A43705" w:rsidRPr="00CF0779" w:rsidRDefault="00655923" w:rsidP="00A43705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OP_</w:t>
            </w:r>
            <w:r w:rsidR="00A43705" w:rsidRPr="00CF0779">
              <w:rPr>
                <w:rFonts w:hint="eastAsia"/>
                <w:color w:val="000000"/>
                <w:lang w:val="zh-TW"/>
              </w:rPr>
              <w:t>YN_WEB_MT</w:t>
            </w:r>
          </w:p>
        </w:tc>
        <w:tc>
          <w:tcPr>
            <w:tcW w:w="1963" w:type="dxa"/>
          </w:tcPr>
          <w:p w:rsidR="00A43705" w:rsidRDefault="00A43705" w:rsidP="00A43705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VARCHAR(1)</w:t>
            </w:r>
          </w:p>
        </w:tc>
        <w:tc>
          <w:tcPr>
            <w:tcW w:w="3879" w:type="dxa"/>
          </w:tcPr>
          <w:p w:rsidR="00A43705" w:rsidRDefault="00A43705" w:rsidP="00A43705">
            <w:pPr>
              <w:ind w:left="0"/>
              <w:rPr>
                <w:color w:val="000000"/>
              </w:rPr>
            </w:pPr>
            <w:r w:rsidRPr="00A43705">
              <w:rPr>
                <w:rFonts w:hint="eastAsia"/>
                <w:color w:val="000000"/>
              </w:rPr>
              <w:t>Y</w:t>
            </w:r>
            <w:r w:rsidRPr="00A43705">
              <w:rPr>
                <w:rFonts w:hint="eastAsia"/>
                <w:color w:val="000000"/>
              </w:rPr>
              <w:t>：</w:t>
            </w:r>
            <w:r>
              <w:rPr>
                <w:color w:val="000000"/>
              </w:rPr>
              <w:t>提供</w:t>
            </w:r>
            <w:r>
              <w:rPr>
                <w:rFonts w:hint="eastAsia"/>
                <w:color w:val="000000"/>
              </w:rPr>
              <w:t>edit</w:t>
            </w:r>
          </w:p>
          <w:p w:rsidR="00A43705" w:rsidRPr="00A43705" w:rsidRDefault="00A43705" w:rsidP="00A43705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color w:val="000000"/>
              </w:rPr>
              <w:t>：不提供</w:t>
            </w:r>
            <w:r>
              <w:rPr>
                <w:color w:val="000000"/>
              </w:rPr>
              <w:t>ëdit</w:t>
            </w:r>
          </w:p>
        </w:tc>
      </w:tr>
      <w:tr w:rsidR="00B51AC5" w:rsidTr="008069B6">
        <w:tc>
          <w:tcPr>
            <w:tcW w:w="1418" w:type="dxa"/>
          </w:tcPr>
          <w:p w:rsidR="00B51AC5" w:rsidRDefault="00B51AC5" w:rsidP="00B51AC5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排列順序</w:t>
            </w:r>
          </w:p>
        </w:tc>
        <w:tc>
          <w:tcPr>
            <w:tcW w:w="2631" w:type="dxa"/>
          </w:tcPr>
          <w:p w:rsidR="00B51AC5" w:rsidRDefault="00655923" w:rsidP="00B51AC5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</w:t>
            </w:r>
            <w:r w:rsidR="00B51AC5">
              <w:rPr>
                <w:rFonts w:hint="eastAsia"/>
                <w:color w:val="000000"/>
              </w:rPr>
              <w:t>SORT_SEQ</w:t>
            </w:r>
          </w:p>
        </w:tc>
        <w:tc>
          <w:tcPr>
            <w:tcW w:w="1963" w:type="dxa"/>
          </w:tcPr>
          <w:p w:rsidR="00B51AC5" w:rsidRPr="00783A23" w:rsidRDefault="00B51AC5" w:rsidP="00B51AC5">
            <w:pPr>
              <w:ind w:left="0"/>
            </w:pPr>
            <w:r w:rsidRPr="00783A23">
              <w:rPr>
                <w:rFonts w:hint="eastAsia"/>
              </w:rPr>
              <w:t>INT</w:t>
            </w:r>
          </w:p>
        </w:tc>
        <w:tc>
          <w:tcPr>
            <w:tcW w:w="3879" w:type="dxa"/>
          </w:tcPr>
          <w:p w:rsidR="00B51AC5" w:rsidRDefault="00B51AC5" w:rsidP="00B51AC5">
            <w:pPr>
              <w:ind w:left="0"/>
              <w:rPr>
                <w:color w:val="000000"/>
              </w:rPr>
            </w:pPr>
          </w:p>
        </w:tc>
      </w:tr>
      <w:tr w:rsidR="00B51AC5" w:rsidTr="008069B6">
        <w:tc>
          <w:tcPr>
            <w:tcW w:w="1418" w:type="dxa"/>
          </w:tcPr>
          <w:p w:rsidR="00B51AC5" w:rsidRPr="00CF0779" w:rsidRDefault="00B51AC5" w:rsidP="00B51AC5">
            <w:pPr>
              <w:ind w:left="0"/>
              <w:rPr>
                <w:lang w:val="zh-TW"/>
              </w:rPr>
            </w:pPr>
            <w:r w:rsidRPr="00CF0779">
              <w:rPr>
                <w:rFonts w:hint="eastAsia"/>
                <w:lang w:val="zh-TW"/>
              </w:rPr>
              <w:t>異動日期</w:t>
            </w:r>
            <w:r>
              <w:rPr>
                <w:rFonts w:hint="eastAsia"/>
                <w:lang w:val="zh-TW"/>
              </w:rPr>
              <w:t>時間</w:t>
            </w:r>
          </w:p>
        </w:tc>
        <w:tc>
          <w:tcPr>
            <w:tcW w:w="2631" w:type="dxa"/>
          </w:tcPr>
          <w:p w:rsidR="00B51AC5" w:rsidRPr="00CF0779" w:rsidRDefault="00655923" w:rsidP="00B51AC5">
            <w:pPr>
              <w:ind w:left="0"/>
            </w:pPr>
            <w:r>
              <w:rPr>
                <w:rFonts w:hint="eastAsia"/>
              </w:rPr>
              <w:t>OP_</w:t>
            </w:r>
            <w:r w:rsidR="00B51AC5" w:rsidRPr="00CF0779">
              <w:rPr>
                <w:rFonts w:hint="eastAsia"/>
              </w:rPr>
              <w:t>UPD_DTTM</w:t>
            </w:r>
          </w:p>
        </w:tc>
        <w:tc>
          <w:tcPr>
            <w:tcW w:w="1963" w:type="dxa"/>
          </w:tcPr>
          <w:p w:rsidR="00B51AC5" w:rsidRPr="00783A23" w:rsidRDefault="00B51AC5" w:rsidP="00B51AC5">
            <w:pPr>
              <w:ind w:left="0"/>
            </w:pPr>
            <w:r>
              <w:rPr>
                <w:rFonts w:hint="eastAsia"/>
              </w:rPr>
              <w:t>VARCHAR(14)</w:t>
            </w:r>
          </w:p>
        </w:tc>
        <w:tc>
          <w:tcPr>
            <w:tcW w:w="3879" w:type="dxa"/>
          </w:tcPr>
          <w:p w:rsidR="00B51AC5" w:rsidRPr="00CF0779" w:rsidRDefault="00B51AC5" w:rsidP="00B51AC5">
            <w:pPr>
              <w:ind w:left="0"/>
            </w:pPr>
            <w:r>
              <w:rPr>
                <w:rFonts w:hint="eastAsia"/>
                <w:color w:val="000000"/>
                <w:lang w:val="zh-TW"/>
              </w:rPr>
              <w:t>YYYYMMDDhhmmss</w:t>
            </w:r>
          </w:p>
        </w:tc>
      </w:tr>
      <w:tr w:rsidR="00B51AC5" w:rsidTr="008069B6">
        <w:tc>
          <w:tcPr>
            <w:tcW w:w="1418" w:type="dxa"/>
          </w:tcPr>
          <w:p w:rsidR="00B51AC5" w:rsidRPr="00CF0779" w:rsidRDefault="00B51AC5" w:rsidP="00B51AC5">
            <w:pPr>
              <w:ind w:left="0"/>
              <w:rPr>
                <w:lang w:val="zh-TW"/>
              </w:rPr>
            </w:pPr>
            <w:r w:rsidRPr="00CF0779">
              <w:rPr>
                <w:rFonts w:hint="eastAsia"/>
                <w:lang w:val="zh-TW"/>
              </w:rPr>
              <w:t>異動人姓名</w:t>
            </w:r>
          </w:p>
        </w:tc>
        <w:tc>
          <w:tcPr>
            <w:tcW w:w="2631" w:type="dxa"/>
          </w:tcPr>
          <w:p w:rsidR="00B51AC5" w:rsidRPr="00CF0779" w:rsidRDefault="00655923" w:rsidP="00B51AC5">
            <w:pPr>
              <w:ind w:left="0"/>
            </w:pPr>
            <w:r>
              <w:rPr>
                <w:rFonts w:hint="eastAsia"/>
              </w:rPr>
              <w:t>OP_</w:t>
            </w:r>
            <w:r w:rsidR="00B51AC5" w:rsidRPr="00CF0779">
              <w:rPr>
                <w:rFonts w:hint="eastAsia"/>
              </w:rPr>
              <w:t>UPD_NM</w:t>
            </w:r>
          </w:p>
        </w:tc>
        <w:tc>
          <w:tcPr>
            <w:tcW w:w="1963" w:type="dxa"/>
          </w:tcPr>
          <w:p w:rsidR="00B51AC5" w:rsidRPr="00783A23" w:rsidRDefault="00B51AC5" w:rsidP="00B51AC5">
            <w:pPr>
              <w:ind w:left="0"/>
            </w:pPr>
            <w:r w:rsidRPr="00783A23">
              <w:rPr>
                <w:rFonts w:hint="eastAsia"/>
              </w:rPr>
              <w:t>VARCHAR(</w:t>
            </w:r>
            <w:r w:rsidR="0050400E" w:rsidRPr="0050400E">
              <w:rPr>
                <w:rFonts w:hint="eastAsia"/>
                <w:color w:val="FF0000"/>
              </w:rPr>
              <w:t>200</w:t>
            </w:r>
            <w:r w:rsidRPr="00783A23">
              <w:rPr>
                <w:rFonts w:hint="eastAsia"/>
              </w:rPr>
              <w:t>)</w:t>
            </w:r>
          </w:p>
        </w:tc>
        <w:tc>
          <w:tcPr>
            <w:tcW w:w="3879" w:type="dxa"/>
          </w:tcPr>
          <w:p w:rsidR="00B51AC5" w:rsidRPr="0050400E" w:rsidRDefault="0050400E" w:rsidP="00B51AC5">
            <w:pPr>
              <w:ind w:left="0"/>
              <w:rPr>
                <w:rFonts w:hint="eastAsia"/>
                <w:color w:val="FF0000"/>
              </w:rPr>
            </w:pPr>
            <w:r w:rsidRPr="0050400E">
              <w:rPr>
                <w:rFonts w:hint="eastAsia"/>
                <w:color w:val="FF0000"/>
              </w:rPr>
              <w:t>20190320</w:t>
            </w:r>
            <w:r w:rsidRPr="0050400E">
              <w:rPr>
                <w:rFonts w:hint="eastAsia"/>
                <w:color w:val="FF0000"/>
                <w:lang w:eastAsia="zh-HK"/>
              </w:rPr>
              <w:t>修改</w:t>
            </w:r>
          </w:p>
        </w:tc>
      </w:tr>
    </w:tbl>
    <w:p w:rsidR="00B51AC5" w:rsidRDefault="00B51AC5" w:rsidP="00B51AC5"/>
    <w:p w:rsidR="00B51AC5" w:rsidRPr="00B51AC5" w:rsidRDefault="00655923" w:rsidP="00800E35">
      <w:pPr>
        <w:pStyle w:val="3"/>
      </w:pPr>
      <w:bookmarkStart w:id="23" w:name="_Toc521590649"/>
      <w:r>
        <w:rPr>
          <w:rFonts w:hint="eastAsia"/>
        </w:rPr>
        <w:t>OPDT_</w:t>
      </w:r>
      <w:r w:rsidR="00B51AC5">
        <w:rPr>
          <w:rFonts w:hint="eastAsia"/>
        </w:rPr>
        <w:t>CD_DATA</w:t>
      </w:r>
      <w:r w:rsidR="00B51AC5">
        <w:rPr>
          <w:rFonts w:hint="eastAsia"/>
        </w:rPr>
        <w:t>各類代碼資料</w:t>
      </w:r>
      <w:bookmarkEnd w:id="23"/>
    </w:p>
    <w:p w:rsidR="00B51AC5" w:rsidRDefault="00B51AC5" w:rsidP="00B51AC5"/>
    <w:tbl>
      <w:tblPr>
        <w:tblW w:w="98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2631"/>
        <w:gridCol w:w="1963"/>
        <w:gridCol w:w="3879"/>
      </w:tblGrid>
      <w:tr w:rsidR="00B51AC5" w:rsidTr="008069B6">
        <w:tc>
          <w:tcPr>
            <w:tcW w:w="1418" w:type="dxa"/>
            <w:shd w:val="clear" w:color="auto" w:fill="E0E0E0"/>
          </w:tcPr>
          <w:p w:rsidR="00B51AC5" w:rsidRDefault="00B51AC5" w:rsidP="008069B6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資料代號</w:t>
            </w:r>
            <w:r>
              <w:rPr>
                <w:rFonts w:hint="eastAsia"/>
                <w:color w:val="000000"/>
              </w:rPr>
              <w:t>：</w:t>
            </w:r>
            <w:r w:rsidR="00655923">
              <w:rPr>
                <w:rFonts w:hint="eastAsia"/>
                <w:color w:val="000000"/>
              </w:rPr>
              <w:t>OPIDB</w:t>
            </w:r>
          </w:p>
          <w:p w:rsidR="00B51AC5" w:rsidRDefault="00655923" w:rsidP="008069B6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OPEDB</w:t>
            </w:r>
          </w:p>
        </w:tc>
        <w:tc>
          <w:tcPr>
            <w:tcW w:w="2631" w:type="dxa"/>
            <w:shd w:val="clear" w:color="auto" w:fill="E0E0E0"/>
          </w:tcPr>
          <w:p w:rsidR="00B51AC5" w:rsidRDefault="00B51AC5" w:rsidP="008069B6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表格代號</w:t>
            </w:r>
            <w:r>
              <w:rPr>
                <w:rFonts w:hint="eastAsia"/>
                <w:color w:val="000000"/>
              </w:rPr>
              <w:t>：</w:t>
            </w:r>
          </w:p>
          <w:p w:rsidR="00B51AC5" w:rsidRDefault="00655923" w:rsidP="008069B6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OPDT_</w:t>
            </w:r>
            <w:r w:rsidR="00B51AC5">
              <w:rPr>
                <w:rFonts w:hint="eastAsia"/>
                <w:color w:val="000000"/>
              </w:rPr>
              <w:t>CD_DATA</w:t>
            </w:r>
          </w:p>
        </w:tc>
        <w:tc>
          <w:tcPr>
            <w:tcW w:w="5842" w:type="dxa"/>
            <w:gridSpan w:val="2"/>
            <w:shd w:val="clear" w:color="auto" w:fill="E0E0E0"/>
          </w:tcPr>
          <w:p w:rsidR="00B51AC5" w:rsidRDefault="00B51AC5" w:rsidP="008069B6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表格名稱：</w:t>
            </w:r>
            <w:r>
              <w:rPr>
                <w:rFonts w:hint="eastAsia"/>
                <w:color w:val="000000"/>
              </w:rPr>
              <w:t>各類代碼資料</w:t>
            </w:r>
          </w:p>
        </w:tc>
      </w:tr>
      <w:tr w:rsidR="00B51AC5" w:rsidTr="008069B6">
        <w:tc>
          <w:tcPr>
            <w:tcW w:w="1418" w:type="dxa"/>
            <w:shd w:val="clear" w:color="auto" w:fill="E0E0E0"/>
          </w:tcPr>
          <w:p w:rsidR="00B51AC5" w:rsidRDefault="00B51AC5" w:rsidP="008069B6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欄位名稱</w:t>
            </w:r>
          </w:p>
        </w:tc>
        <w:tc>
          <w:tcPr>
            <w:tcW w:w="2631" w:type="dxa"/>
            <w:shd w:val="clear" w:color="auto" w:fill="E0E0E0"/>
          </w:tcPr>
          <w:p w:rsidR="00B51AC5" w:rsidRDefault="00B51AC5" w:rsidP="008069B6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欄位代號</w:t>
            </w:r>
          </w:p>
        </w:tc>
        <w:tc>
          <w:tcPr>
            <w:tcW w:w="1963" w:type="dxa"/>
            <w:shd w:val="clear" w:color="auto" w:fill="E0E0E0"/>
          </w:tcPr>
          <w:p w:rsidR="00B51AC5" w:rsidRDefault="00B51AC5" w:rsidP="008069B6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格式</w:t>
            </w:r>
          </w:p>
        </w:tc>
        <w:tc>
          <w:tcPr>
            <w:tcW w:w="3879" w:type="dxa"/>
            <w:shd w:val="clear" w:color="auto" w:fill="E0E0E0"/>
          </w:tcPr>
          <w:p w:rsidR="00B51AC5" w:rsidRDefault="00B51AC5" w:rsidP="008069B6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備註</w:t>
            </w:r>
          </w:p>
        </w:tc>
      </w:tr>
      <w:tr w:rsidR="00086F31" w:rsidTr="008069B6">
        <w:tc>
          <w:tcPr>
            <w:tcW w:w="1418" w:type="dxa"/>
          </w:tcPr>
          <w:p w:rsidR="00086F31" w:rsidRDefault="00086F31" w:rsidP="00086F31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代碼類別</w:t>
            </w:r>
          </w:p>
        </w:tc>
        <w:tc>
          <w:tcPr>
            <w:tcW w:w="2631" w:type="dxa"/>
          </w:tcPr>
          <w:p w:rsidR="00086F31" w:rsidRDefault="00655923" w:rsidP="00086F31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</w:t>
            </w:r>
            <w:r w:rsidR="00086F31">
              <w:rPr>
                <w:rFonts w:hint="eastAsia"/>
                <w:color w:val="000000"/>
              </w:rPr>
              <w:t>CD_TYPE</w:t>
            </w:r>
          </w:p>
        </w:tc>
        <w:tc>
          <w:tcPr>
            <w:tcW w:w="1963" w:type="dxa"/>
          </w:tcPr>
          <w:p w:rsidR="00086F31" w:rsidRDefault="00086F31" w:rsidP="00086F31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CHAR(3)</w:t>
            </w:r>
          </w:p>
        </w:tc>
        <w:tc>
          <w:tcPr>
            <w:tcW w:w="3879" w:type="dxa"/>
          </w:tcPr>
          <w:p w:rsidR="00086F31" w:rsidRDefault="00086F31" w:rsidP="00086F31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  <w:p w:rsidR="007C35B1" w:rsidRDefault="007C35B1" w:rsidP="00086F31">
            <w:pPr>
              <w:ind w:left="0"/>
              <w:rPr>
                <w:color w:val="000000"/>
              </w:rPr>
            </w:pPr>
          </w:p>
        </w:tc>
      </w:tr>
      <w:tr w:rsidR="00086F31" w:rsidTr="008069B6">
        <w:tc>
          <w:tcPr>
            <w:tcW w:w="1418" w:type="dxa"/>
          </w:tcPr>
          <w:p w:rsidR="00086F31" w:rsidRDefault="00086F31" w:rsidP="00086F31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代碼</w:t>
            </w:r>
          </w:p>
        </w:tc>
        <w:tc>
          <w:tcPr>
            <w:tcW w:w="2631" w:type="dxa"/>
          </w:tcPr>
          <w:p w:rsidR="00086F31" w:rsidRDefault="00655923" w:rsidP="00086F31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</w:t>
            </w:r>
            <w:r w:rsidR="00086F31">
              <w:rPr>
                <w:rFonts w:hint="eastAsia"/>
                <w:color w:val="000000"/>
              </w:rPr>
              <w:t>CD</w:t>
            </w:r>
          </w:p>
        </w:tc>
        <w:tc>
          <w:tcPr>
            <w:tcW w:w="1963" w:type="dxa"/>
          </w:tcPr>
          <w:p w:rsidR="00086F31" w:rsidRDefault="00086F31" w:rsidP="00086F31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 w:rsidRPr="00CF0779">
              <w:rPr>
                <w:rFonts w:hint="eastAsia"/>
              </w:rPr>
              <w:t>11)</w:t>
            </w:r>
          </w:p>
        </w:tc>
        <w:tc>
          <w:tcPr>
            <w:tcW w:w="3879" w:type="dxa"/>
          </w:tcPr>
          <w:p w:rsidR="00086F31" w:rsidRDefault="00086F31" w:rsidP="00086F31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  <w:r w:rsidRPr="00CB0667">
              <w:rPr>
                <w:rFonts w:hint="eastAsia"/>
                <w:color w:val="FF0000"/>
              </w:rPr>
              <w:t xml:space="preserve"> </w:t>
            </w:r>
          </w:p>
        </w:tc>
      </w:tr>
      <w:tr w:rsidR="00086F31" w:rsidTr="008069B6">
        <w:tc>
          <w:tcPr>
            <w:tcW w:w="1418" w:type="dxa"/>
          </w:tcPr>
          <w:p w:rsidR="00086F31" w:rsidRDefault="00086F31" w:rsidP="00086F31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代碼名稱</w:t>
            </w:r>
          </w:p>
        </w:tc>
        <w:tc>
          <w:tcPr>
            <w:tcW w:w="2631" w:type="dxa"/>
          </w:tcPr>
          <w:p w:rsidR="00086F31" w:rsidRDefault="00655923" w:rsidP="00086F31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</w:t>
            </w:r>
            <w:r w:rsidR="00086F31">
              <w:rPr>
                <w:rFonts w:hint="eastAsia"/>
                <w:color w:val="000000"/>
              </w:rPr>
              <w:t>CD_NM</w:t>
            </w:r>
          </w:p>
        </w:tc>
        <w:tc>
          <w:tcPr>
            <w:tcW w:w="1963" w:type="dxa"/>
          </w:tcPr>
          <w:p w:rsidR="00086F31" w:rsidRPr="00783A23" w:rsidRDefault="00086F31" w:rsidP="00E834FE">
            <w:pPr>
              <w:ind w:left="0"/>
            </w:pPr>
            <w:r w:rsidRPr="00783A23">
              <w:rPr>
                <w:rFonts w:hint="eastAsia"/>
              </w:rPr>
              <w:t>VARCHAR(</w:t>
            </w:r>
            <w:r w:rsidR="00E834FE">
              <w:t>300</w:t>
            </w:r>
            <w:r w:rsidRPr="00783A23">
              <w:rPr>
                <w:rFonts w:hint="eastAsia"/>
              </w:rPr>
              <w:t>)</w:t>
            </w:r>
          </w:p>
        </w:tc>
        <w:tc>
          <w:tcPr>
            <w:tcW w:w="3879" w:type="dxa"/>
          </w:tcPr>
          <w:p w:rsidR="00086F31" w:rsidRDefault="00086F31" w:rsidP="00086F31">
            <w:pPr>
              <w:ind w:left="0"/>
              <w:rPr>
                <w:color w:val="000000"/>
              </w:rPr>
            </w:pPr>
          </w:p>
        </w:tc>
      </w:tr>
      <w:tr w:rsidR="00086F31" w:rsidTr="008069B6">
        <w:tc>
          <w:tcPr>
            <w:tcW w:w="1418" w:type="dxa"/>
          </w:tcPr>
          <w:p w:rsidR="00086F31" w:rsidRDefault="00086F31" w:rsidP="00086F31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其他欄位一</w:t>
            </w:r>
          </w:p>
        </w:tc>
        <w:tc>
          <w:tcPr>
            <w:tcW w:w="2631" w:type="dxa"/>
          </w:tcPr>
          <w:p w:rsidR="00086F31" w:rsidRDefault="00655923" w:rsidP="00086F31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</w:t>
            </w:r>
            <w:r w:rsidR="00086F31">
              <w:rPr>
                <w:rFonts w:hint="eastAsia"/>
                <w:color w:val="000000"/>
              </w:rPr>
              <w:t>OTH_FIELD1</w:t>
            </w:r>
          </w:p>
        </w:tc>
        <w:tc>
          <w:tcPr>
            <w:tcW w:w="1963" w:type="dxa"/>
          </w:tcPr>
          <w:p w:rsidR="00086F31" w:rsidRPr="00783A23" w:rsidRDefault="00086F31" w:rsidP="00E834FE">
            <w:pPr>
              <w:ind w:left="0"/>
            </w:pPr>
            <w:r w:rsidRPr="00783A23">
              <w:rPr>
                <w:rFonts w:hint="eastAsia"/>
              </w:rPr>
              <w:t>VARCHAR(</w:t>
            </w:r>
            <w:r w:rsidR="00E834FE">
              <w:t>300</w:t>
            </w:r>
            <w:r w:rsidRPr="00783A23">
              <w:rPr>
                <w:rFonts w:hint="eastAsia"/>
              </w:rPr>
              <w:t>)</w:t>
            </w:r>
          </w:p>
        </w:tc>
        <w:tc>
          <w:tcPr>
            <w:tcW w:w="3879" w:type="dxa"/>
          </w:tcPr>
          <w:p w:rsidR="00086F31" w:rsidRDefault="00FB6298" w:rsidP="00086F31">
            <w:pPr>
              <w:ind w:left="0"/>
              <w:rPr>
                <w:color w:val="000000"/>
                <w:lang w:eastAsia="zh-HK"/>
              </w:rPr>
            </w:pPr>
            <w:r>
              <w:rPr>
                <w:rFonts w:hint="eastAsia"/>
                <w:color w:val="000000"/>
                <w:lang w:eastAsia="zh-HK"/>
              </w:rPr>
              <w:t>當</w:t>
            </w:r>
            <w:r w:rsidR="00655923">
              <w:rPr>
                <w:rFonts w:hint="eastAsia"/>
                <w:color w:val="000000"/>
                <w:lang w:eastAsia="zh-HK"/>
              </w:rPr>
              <w:t>OP_</w:t>
            </w:r>
            <w:r>
              <w:rPr>
                <w:rFonts w:hint="eastAsia"/>
                <w:color w:val="000000"/>
                <w:lang w:eastAsia="zh-HK"/>
              </w:rPr>
              <w:t>CD_TYPE=</w:t>
            </w:r>
            <w:r>
              <w:rPr>
                <w:color w:val="000000"/>
                <w:lang w:eastAsia="zh-HK"/>
              </w:rPr>
              <w:t>’</w:t>
            </w:r>
            <w:r>
              <w:rPr>
                <w:rFonts w:hint="eastAsia"/>
                <w:color w:val="000000"/>
                <w:lang w:eastAsia="zh-HK"/>
              </w:rPr>
              <w:t>A25</w:t>
            </w:r>
            <w:r>
              <w:rPr>
                <w:color w:val="000000"/>
                <w:lang w:eastAsia="zh-HK"/>
              </w:rPr>
              <w:t>’</w:t>
            </w:r>
            <w:r>
              <w:rPr>
                <w:rFonts w:hint="eastAsia"/>
                <w:color w:val="000000"/>
                <w:lang w:eastAsia="zh-HK"/>
              </w:rPr>
              <w:t>時</w:t>
            </w:r>
            <w:r w:rsidR="006E1F55">
              <w:rPr>
                <w:rFonts w:hint="eastAsia"/>
                <w:color w:val="000000"/>
                <w:lang w:eastAsia="zh-HK"/>
              </w:rPr>
              <w:t>，在填表陳報功能</w:t>
            </w:r>
            <w:r>
              <w:rPr>
                <w:rFonts w:hint="eastAsia"/>
                <w:color w:val="000000"/>
                <w:lang w:eastAsia="zh-HK"/>
              </w:rPr>
              <w:t>：</w:t>
            </w:r>
          </w:p>
          <w:p w:rsidR="00FB6298" w:rsidRDefault="00FB6298" w:rsidP="00086F31">
            <w:pPr>
              <w:ind w:left="0"/>
              <w:rPr>
                <w:color w:val="000000"/>
                <w:lang w:eastAsia="zh-HK"/>
              </w:rPr>
            </w:pPr>
            <w:r>
              <w:rPr>
                <w:color w:val="000000"/>
                <w:lang w:eastAsia="zh-HK"/>
              </w:rPr>
              <w:t>0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  <w:lang w:eastAsia="zh-HK"/>
              </w:rPr>
              <w:t>不計算份數</w:t>
            </w:r>
          </w:p>
          <w:p w:rsidR="00FB6298" w:rsidRDefault="00FB6298" w:rsidP="00086F31">
            <w:pPr>
              <w:ind w:left="0"/>
              <w:rPr>
                <w:color w:val="000000"/>
                <w:lang w:eastAsia="zh-HK"/>
              </w:rPr>
            </w:pPr>
            <w:r>
              <w:rPr>
                <w:color w:val="000000"/>
                <w:lang w:eastAsia="zh-HK"/>
              </w:rPr>
              <w:t>1</w:t>
            </w:r>
            <w:r>
              <w:rPr>
                <w:color w:val="000000"/>
                <w:lang w:eastAsia="zh-HK"/>
              </w:rPr>
              <w:t>：</w:t>
            </w:r>
            <w:r>
              <w:rPr>
                <w:rFonts w:hint="eastAsia"/>
                <w:color w:val="000000"/>
                <w:lang w:eastAsia="zh-HK"/>
              </w:rPr>
              <w:t>要計算份數</w:t>
            </w:r>
          </w:p>
        </w:tc>
      </w:tr>
      <w:tr w:rsidR="00086F31" w:rsidTr="008069B6">
        <w:tc>
          <w:tcPr>
            <w:tcW w:w="1418" w:type="dxa"/>
          </w:tcPr>
          <w:p w:rsidR="00086F31" w:rsidRDefault="00086F31" w:rsidP="00086F31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其他欄位二</w:t>
            </w:r>
          </w:p>
        </w:tc>
        <w:tc>
          <w:tcPr>
            <w:tcW w:w="2631" w:type="dxa"/>
          </w:tcPr>
          <w:p w:rsidR="00086F31" w:rsidRDefault="00655923" w:rsidP="00086F31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</w:t>
            </w:r>
            <w:r w:rsidR="00086F31">
              <w:rPr>
                <w:rFonts w:hint="eastAsia"/>
                <w:color w:val="000000"/>
              </w:rPr>
              <w:t>OTH_FIELD2</w:t>
            </w:r>
          </w:p>
        </w:tc>
        <w:tc>
          <w:tcPr>
            <w:tcW w:w="1963" w:type="dxa"/>
          </w:tcPr>
          <w:p w:rsidR="00086F31" w:rsidRPr="00783A23" w:rsidRDefault="00086F31" w:rsidP="00E834FE">
            <w:pPr>
              <w:ind w:left="0"/>
            </w:pPr>
            <w:r w:rsidRPr="00783A23">
              <w:rPr>
                <w:rFonts w:hint="eastAsia"/>
              </w:rPr>
              <w:t>VARCHAR(</w:t>
            </w:r>
            <w:r w:rsidR="00E834FE">
              <w:t>300</w:t>
            </w:r>
            <w:r w:rsidRPr="00783A23">
              <w:rPr>
                <w:rFonts w:hint="eastAsia"/>
              </w:rPr>
              <w:t>)</w:t>
            </w:r>
          </w:p>
        </w:tc>
        <w:tc>
          <w:tcPr>
            <w:tcW w:w="3879" w:type="dxa"/>
          </w:tcPr>
          <w:p w:rsidR="00FB6298" w:rsidRDefault="00FB6298" w:rsidP="00FB6298">
            <w:pPr>
              <w:ind w:left="0"/>
              <w:rPr>
                <w:color w:val="000000"/>
                <w:lang w:eastAsia="zh-HK"/>
              </w:rPr>
            </w:pPr>
            <w:r>
              <w:rPr>
                <w:rFonts w:hint="eastAsia"/>
                <w:color w:val="000000"/>
                <w:lang w:eastAsia="zh-HK"/>
              </w:rPr>
              <w:t>當</w:t>
            </w:r>
            <w:r w:rsidR="00655923">
              <w:rPr>
                <w:rFonts w:hint="eastAsia"/>
                <w:color w:val="000000"/>
                <w:lang w:eastAsia="zh-HK"/>
              </w:rPr>
              <w:t>OP_</w:t>
            </w:r>
            <w:r>
              <w:rPr>
                <w:rFonts w:hint="eastAsia"/>
                <w:color w:val="000000"/>
                <w:lang w:eastAsia="zh-HK"/>
              </w:rPr>
              <w:t>CD_TYPE=</w:t>
            </w:r>
            <w:r>
              <w:rPr>
                <w:color w:val="000000"/>
                <w:lang w:eastAsia="zh-HK"/>
              </w:rPr>
              <w:t>’</w:t>
            </w:r>
            <w:r>
              <w:rPr>
                <w:rFonts w:hint="eastAsia"/>
                <w:color w:val="000000"/>
                <w:lang w:eastAsia="zh-HK"/>
              </w:rPr>
              <w:t>A25</w:t>
            </w:r>
            <w:r>
              <w:rPr>
                <w:color w:val="000000"/>
                <w:lang w:eastAsia="zh-HK"/>
              </w:rPr>
              <w:t>’</w:t>
            </w:r>
            <w:r>
              <w:rPr>
                <w:rFonts w:hint="eastAsia"/>
                <w:color w:val="000000"/>
                <w:lang w:eastAsia="zh-HK"/>
              </w:rPr>
              <w:t>時：</w:t>
            </w:r>
          </w:p>
          <w:p w:rsidR="00FB6298" w:rsidRDefault="00FB6298" w:rsidP="00FB6298">
            <w:pPr>
              <w:ind w:left="0"/>
              <w:rPr>
                <w:color w:val="000000"/>
                <w:lang w:eastAsia="zh-HK"/>
              </w:rPr>
            </w:pPr>
            <w:r>
              <w:rPr>
                <w:color w:val="000000"/>
                <w:lang w:eastAsia="zh-HK"/>
              </w:rPr>
              <w:t>0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  <w:lang w:eastAsia="zh-HK"/>
              </w:rPr>
              <w:t>不顯示</w:t>
            </w:r>
            <w:r>
              <w:rPr>
                <w:rFonts w:hint="eastAsia"/>
                <w:color w:val="000000"/>
                <w:lang w:eastAsia="zh-HK"/>
              </w:rPr>
              <w:t>checkbox</w:t>
            </w:r>
          </w:p>
          <w:p w:rsidR="00086F31" w:rsidRPr="00F030A8" w:rsidRDefault="00FB6298" w:rsidP="00FB6298">
            <w:pPr>
              <w:ind w:left="0"/>
              <w:rPr>
                <w:color w:val="FF0000"/>
                <w:lang w:val="zh-TW"/>
              </w:rPr>
            </w:pPr>
            <w:r>
              <w:rPr>
                <w:color w:val="000000"/>
                <w:lang w:eastAsia="zh-HK"/>
              </w:rPr>
              <w:t>1</w:t>
            </w:r>
            <w:r>
              <w:rPr>
                <w:color w:val="000000"/>
                <w:lang w:eastAsia="zh-HK"/>
              </w:rPr>
              <w:t>：</w:t>
            </w:r>
            <w:r>
              <w:rPr>
                <w:rFonts w:hint="eastAsia"/>
                <w:color w:val="000000"/>
                <w:lang w:eastAsia="zh-HK"/>
              </w:rPr>
              <w:t>要顯示</w:t>
            </w:r>
            <w:r>
              <w:rPr>
                <w:rFonts w:hint="eastAsia"/>
                <w:color w:val="000000"/>
                <w:lang w:eastAsia="zh-HK"/>
              </w:rPr>
              <w:t>checkbox</w:t>
            </w:r>
          </w:p>
        </w:tc>
      </w:tr>
      <w:tr w:rsidR="00086F31" w:rsidTr="008069B6">
        <w:tc>
          <w:tcPr>
            <w:tcW w:w="1418" w:type="dxa"/>
          </w:tcPr>
          <w:p w:rsidR="00086F31" w:rsidRDefault="00086F31" w:rsidP="00086F31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其他欄位三</w:t>
            </w:r>
          </w:p>
        </w:tc>
        <w:tc>
          <w:tcPr>
            <w:tcW w:w="2631" w:type="dxa"/>
          </w:tcPr>
          <w:p w:rsidR="00086F31" w:rsidRDefault="00655923" w:rsidP="00086F31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</w:t>
            </w:r>
            <w:r w:rsidR="00086F31">
              <w:rPr>
                <w:rFonts w:hint="eastAsia"/>
                <w:color w:val="000000"/>
              </w:rPr>
              <w:t>OTH_FIELD3</w:t>
            </w:r>
          </w:p>
        </w:tc>
        <w:tc>
          <w:tcPr>
            <w:tcW w:w="1963" w:type="dxa"/>
          </w:tcPr>
          <w:p w:rsidR="00086F31" w:rsidRPr="00783A23" w:rsidRDefault="00086F31" w:rsidP="00E834FE">
            <w:pPr>
              <w:ind w:left="0"/>
            </w:pPr>
            <w:r w:rsidRPr="00783A23">
              <w:rPr>
                <w:rFonts w:hint="eastAsia"/>
              </w:rPr>
              <w:t>VARCHAR(</w:t>
            </w:r>
            <w:r w:rsidR="00E834FE">
              <w:t>300</w:t>
            </w:r>
            <w:r w:rsidR="009D721F">
              <w:rPr>
                <w:rFonts w:hint="eastAsia"/>
              </w:rPr>
              <w:t>)</w:t>
            </w:r>
          </w:p>
        </w:tc>
        <w:tc>
          <w:tcPr>
            <w:tcW w:w="3879" w:type="dxa"/>
          </w:tcPr>
          <w:p w:rsidR="00086F31" w:rsidRPr="00F030A8" w:rsidRDefault="00086F31" w:rsidP="00086F31">
            <w:pPr>
              <w:ind w:left="0"/>
              <w:rPr>
                <w:color w:val="FF0000"/>
                <w:lang w:val="zh-TW"/>
              </w:rPr>
            </w:pPr>
          </w:p>
        </w:tc>
      </w:tr>
      <w:tr w:rsidR="00086F31" w:rsidTr="008069B6">
        <w:tc>
          <w:tcPr>
            <w:tcW w:w="1418" w:type="dxa"/>
          </w:tcPr>
          <w:p w:rsidR="00086F31" w:rsidRDefault="00086F31" w:rsidP="00086F31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排列順序</w:t>
            </w:r>
          </w:p>
        </w:tc>
        <w:tc>
          <w:tcPr>
            <w:tcW w:w="2631" w:type="dxa"/>
          </w:tcPr>
          <w:p w:rsidR="00086F31" w:rsidRDefault="00655923" w:rsidP="00086F31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</w:t>
            </w:r>
            <w:r w:rsidR="00086F31">
              <w:rPr>
                <w:rFonts w:hint="eastAsia"/>
                <w:color w:val="000000"/>
              </w:rPr>
              <w:t>SORT_SEQ</w:t>
            </w:r>
          </w:p>
        </w:tc>
        <w:tc>
          <w:tcPr>
            <w:tcW w:w="1963" w:type="dxa"/>
          </w:tcPr>
          <w:p w:rsidR="00086F31" w:rsidRPr="00783A23" w:rsidRDefault="00086F31" w:rsidP="00086F31">
            <w:pPr>
              <w:ind w:left="0"/>
            </w:pPr>
            <w:r w:rsidRPr="00783A23">
              <w:rPr>
                <w:rFonts w:hint="eastAsia"/>
              </w:rPr>
              <w:t>INT</w:t>
            </w:r>
          </w:p>
        </w:tc>
        <w:tc>
          <w:tcPr>
            <w:tcW w:w="3879" w:type="dxa"/>
            <w:vAlign w:val="bottom"/>
          </w:tcPr>
          <w:p w:rsidR="00086F31" w:rsidRPr="001A5498" w:rsidRDefault="00086F31" w:rsidP="00086F31">
            <w:pPr>
              <w:ind w:left="0"/>
            </w:pPr>
          </w:p>
        </w:tc>
      </w:tr>
      <w:tr w:rsidR="00086F31" w:rsidTr="008069B6">
        <w:tc>
          <w:tcPr>
            <w:tcW w:w="1418" w:type="dxa"/>
            <w:vAlign w:val="center"/>
          </w:tcPr>
          <w:p w:rsidR="00086F31" w:rsidRDefault="00451A64" w:rsidP="00086F31">
            <w:pPr>
              <w:ind w:left="0"/>
              <w:jc w:val="both"/>
            </w:pPr>
            <w:r>
              <w:rPr>
                <w:rFonts w:hint="eastAsia"/>
              </w:rPr>
              <w:t>是否顯示</w:t>
            </w:r>
          </w:p>
        </w:tc>
        <w:tc>
          <w:tcPr>
            <w:tcW w:w="2631" w:type="dxa"/>
            <w:vAlign w:val="center"/>
          </w:tcPr>
          <w:p w:rsidR="00086F31" w:rsidRDefault="00655923" w:rsidP="00086F31">
            <w:pPr>
              <w:ind w:left="0"/>
              <w:jc w:val="both"/>
            </w:pPr>
            <w:r>
              <w:rPr>
                <w:rFonts w:hint="eastAsia"/>
              </w:rPr>
              <w:t>OP_</w:t>
            </w:r>
            <w:r w:rsidR="00451A64">
              <w:rPr>
                <w:rFonts w:hint="eastAsia"/>
              </w:rPr>
              <w:t>IS_SHOW</w:t>
            </w:r>
          </w:p>
        </w:tc>
        <w:tc>
          <w:tcPr>
            <w:tcW w:w="1963" w:type="dxa"/>
            <w:vAlign w:val="center"/>
          </w:tcPr>
          <w:p w:rsidR="00086F31" w:rsidRDefault="00451A64" w:rsidP="00086F31">
            <w:pPr>
              <w:ind w:left="0"/>
              <w:jc w:val="both"/>
            </w:pPr>
            <w:r>
              <w:rPr>
                <w:rFonts w:hint="eastAsia"/>
              </w:rPr>
              <w:t>VARCHAR(1)</w:t>
            </w:r>
          </w:p>
        </w:tc>
        <w:tc>
          <w:tcPr>
            <w:tcW w:w="3879" w:type="dxa"/>
            <w:vAlign w:val="bottom"/>
          </w:tcPr>
          <w:p w:rsidR="00086F31" w:rsidRPr="001A5498" w:rsidRDefault="00086F31" w:rsidP="00086F31">
            <w:pPr>
              <w:ind w:left="0"/>
            </w:pPr>
          </w:p>
        </w:tc>
      </w:tr>
      <w:tr w:rsidR="00995914" w:rsidTr="008069B6">
        <w:tc>
          <w:tcPr>
            <w:tcW w:w="1418" w:type="dxa"/>
          </w:tcPr>
          <w:p w:rsidR="00995914" w:rsidRPr="00CF0779" w:rsidRDefault="00995914" w:rsidP="00995914">
            <w:pPr>
              <w:ind w:left="0"/>
              <w:rPr>
                <w:lang w:val="zh-TW"/>
              </w:rPr>
            </w:pPr>
            <w:r w:rsidRPr="00CF0779">
              <w:rPr>
                <w:rFonts w:hint="eastAsia"/>
                <w:lang w:val="zh-TW"/>
              </w:rPr>
              <w:t>異動日期</w:t>
            </w:r>
            <w:r>
              <w:rPr>
                <w:rFonts w:hint="eastAsia"/>
                <w:lang w:val="zh-TW"/>
              </w:rPr>
              <w:t>時間</w:t>
            </w:r>
          </w:p>
        </w:tc>
        <w:tc>
          <w:tcPr>
            <w:tcW w:w="2631" w:type="dxa"/>
          </w:tcPr>
          <w:p w:rsidR="00995914" w:rsidRPr="00CF0779" w:rsidRDefault="00655923" w:rsidP="00995914">
            <w:pPr>
              <w:ind w:left="0"/>
            </w:pPr>
            <w:r>
              <w:rPr>
                <w:rFonts w:hint="eastAsia"/>
              </w:rPr>
              <w:t>OP_</w:t>
            </w:r>
            <w:r w:rsidR="00995914" w:rsidRPr="00CF0779">
              <w:rPr>
                <w:rFonts w:hint="eastAsia"/>
              </w:rPr>
              <w:t>UPD_DTTM</w:t>
            </w:r>
          </w:p>
        </w:tc>
        <w:tc>
          <w:tcPr>
            <w:tcW w:w="1963" w:type="dxa"/>
          </w:tcPr>
          <w:p w:rsidR="00995914" w:rsidRPr="00783A23" w:rsidRDefault="00995914" w:rsidP="00995914">
            <w:pPr>
              <w:ind w:left="0"/>
            </w:pPr>
            <w:r>
              <w:rPr>
                <w:rFonts w:hint="eastAsia"/>
              </w:rPr>
              <w:t>VARCHAR(14)</w:t>
            </w:r>
          </w:p>
        </w:tc>
        <w:tc>
          <w:tcPr>
            <w:tcW w:w="3879" w:type="dxa"/>
          </w:tcPr>
          <w:p w:rsidR="00995914" w:rsidRPr="00CF0779" w:rsidRDefault="00995914" w:rsidP="00995914">
            <w:pPr>
              <w:ind w:left="0"/>
            </w:pPr>
            <w:r>
              <w:rPr>
                <w:rFonts w:hint="eastAsia"/>
                <w:color w:val="000000"/>
                <w:lang w:val="zh-TW"/>
              </w:rPr>
              <w:t>YYYYMMDDhhmmss</w:t>
            </w:r>
          </w:p>
        </w:tc>
      </w:tr>
      <w:tr w:rsidR="00995914" w:rsidTr="008069B6">
        <w:tc>
          <w:tcPr>
            <w:tcW w:w="1418" w:type="dxa"/>
          </w:tcPr>
          <w:p w:rsidR="00995914" w:rsidRPr="00CF0779" w:rsidRDefault="00995914" w:rsidP="00995914">
            <w:pPr>
              <w:ind w:left="0"/>
              <w:rPr>
                <w:lang w:val="zh-TW"/>
              </w:rPr>
            </w:pPr>
            <w:r w:rsidRPr="00CF0779">
              <w:rPr>
                <w:rFonts w:hint="eastAsia"/>
                <w:lang w:val="zh-TW"/>
              </w:rPr>
              <w:t>異動人姓名</w:t>
            </w:r>
          </w:p>
        </w:tc>
        <w:tc>
          <w:tcPr>
            <w:tcW w:w="2631" w:type="dxa"/>
          </w:tcPr>
          <w:p w:rsidR="00995914" w:rsidRPr="00CF0779" w:rsidRDefault="00655923" w:rsidP="00995914">
            <w:pPr>
              <w:ind w:left="0"/>
            </w:pPr>
            <w:r>
              <w:rPr>
                <w:rFonts w:hint="eastAsia"/>
              </w:rPr>
              <w:t>OP_</w:t>
            </w:r>
            <w:r w:rsidR="00995914" w:rsidRPr="00CF0779">
              <w:rPr>
                <w:rFonts w:hint="eastAsia"/>
              </w:rPr>
              <w:t>UPD_NM</w:t>
            </w:r>
          </w:p>
        </w:tc>
        <w:tc>
          <w:tcPr>
            <w:tcW w:w="1963" w:type="dxa"/>
          </w:tcPr>
          <w:p w:rsidR="00995914" w:rsidRPr="00783A23" w:rsidRDefault="00995914" w:rsidP="00995914">
            <w:pPr>
              <w:ind w:left="0"/>
            </w:pPr>
            <w:r w:rsidRPr="00783A23">
              <w:rPr>
                <w:rFonts w:hint="eastAsia"/>
              </w:rPr>
              <w:t>VARCHAR(</w:t>
            </w:r>
            <w:r w:rsidR="0050400E" w:rsidRPr="0050400E">
              <w:rPr>
                <w:rFonts w:hint="eastAsia"/>
                <w:color w:val="FF0000"/>
              </w:rPr>
              <w:t>200</w:t>
            </w:r>
            <w:r w:rsidRPr="00783A23">
              <w:rPr>
                <w:rFonts w:hint="eastAsia"/>
              </w:rPr>
              <w:t>)</w:t>
            </w:r>
          </w:p>
        </w:tc>
        <w:tc>
          <w:tcPr>
            <w:tcW w:w="3879" w:type="dxa"/>
          </w:tcPr>
          <w:p w:rsidR="00995914" w:rsidRPr="00CF0779" w:rsidRDefault="0050400E" w:rsidP="00995914">
            <w:pPr>
              <w:ind w:left="0"/>
            </w:pPr>
            <w:r w:rsidRPr="0050400E">
              <w:rPr>
                <w:rFonts w:hint="eastAsia"/>
                <w:color w:val="FF0000"/>
              </w:rPr>
              <w:t>20190320</w:t>
            </w:r>
            <w:r w:rsidRPr="0050400E">
              <w:rPr>
                <w:rFonts w:hint="eastAsia"/>
                <w:color w:val="FF0000"/>
                <w:lang w:eastAsia="zh-HK"/>
              </w:rPr>
              <w:t>修改</w:t>
            </w:r>
          </w:p>
        </w:tc>
      </w:tr>
      <w:tr w:rsidR="00995914" w:rsidTr="008069B6">
        <w:tc>
          <w:tcPr>
            <w:tcW w:w="1418" w:type="dxa"/>
            <w:vAlign w:val="center"/>
          </w:tcPr>
          <w:p w:rsidR="00995914" w:rsidRDefault="00995914" w:rsidP="00995914">
            <w:pPr>
              <w:ind w:left="0"/>
              <w:jc w:val="both"/>
            </w:pPr>
          </w:p>
        </w:tc>
        <w:tc>
          <w:tcPr>
            <w:tcW w:w="2631" w:type="dxa"/>
            <w:vAlign w:val="center"/>
          </w:tcPr>
          <w:p w:rsidR="00995914" w:rsidRDefault="00995914" w:rsidP="00995914">
            <w:pPr>
              <w:ind w:left="0"/>
              <w:jc w:val="both"/>
            </w:pPr>
          </w:p>
        </w:tc>
        <w:tc>
          <w:tcPr>
            <w:tcW w:w="1963" w:type="dxa"/>
            <w:vAlign w:val="center"/>
          </w:tcPr>
          <w:p w:rsidR="00995914" w:rsidRDefault="00995914" w:rsidP="00995914">
            <w:pPr>
              <w:ind w:left="0"/>
              <w:jc w:val="both"/>
            </w:pPr>
          </w:p>
        </w:tc>
        <w:tc>
          <w:tcPr>
            <w:tcW w:w="3879" w:type="dxa"/>
            <w:vAlign w:val="bottom"/>
          </w:tcPr>
          <w:p w:rsidR="00995914" w:rsidRPr="001A5498" w:rsidRDefault="00995914" w:rsidP="00995914">
            <w:pPr>
              <w:ind w:left="0"/>
            </w:pPr>
          </w:p>
        </w:tc>
      </w:tr>
    </w:tbl>
    <w:p w:rsidR="00B51AC5" w:rsidRDefault="00B51AC5" w:rsidP="00B51AC5"/>
    <w:p w:rsidR="005B27BC" w:rsidRPr="00B51AC5" w:rsidRDefault="00F27A05" w:rsidP="00B727F2">
      <w:pPr>
        <w:pStyle w:val="3"/>
      </w:pPr>
      <w:bookmarkStart w:id="24" w:name="_Toc344121526"/>
      <w:bookmarkStart w:id="25" w:name="_Toc521590650"/>
      <w:r>
        <w:rPr>
          <w:rFonts w:hint="eastAsia"/>
        </w:rPr>
        <w:t>OPDT_</w:t>
      </w:r>
      <w:r w:rsidR="0021087C">
        <w:t>I_</w:t>
      </w:r>
      <w:r>
        <w:rPr>
          <w:rFonts w:hint="eastAsia"/>
        </w:rPr>
        <w:t>PU_BASIC</w:t>
      </w:r>
      <w:r>
        <w:rPr>
          <w:rFonts w:hint="eastAsia"/>
        </w:rPr>
        <w:t>拾得遺失物事件基本資料</w:t>
      </w:r>
      <w:bookmarkEnd w:id="24"/>
      <w:bookmarkEnd w:id="25"/>
    </w:p>
    <w:p w:rsidR="005B27BC" w:rsidRDefault="005B27BC" w:rsidP="005B27BC"/>
    <w:tbl>
      <w:tblPr>
        <w:tblW w:w="98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2631"/>
        <w:gridCol w:w="1963"/>
        <w:gridCol w:w="3879"/>
      </w:tblGrid>
      <w:tr w:rsidR="005B27BC" w:rsidTr="00DE21BD">
        <w:tc>
          <w:tcPr>
            <w:tcW w:w="1418" w:type="dxa"/>
            <w:shd w:val="clear" w:color="auto" w:fill="E0E0E0"/>
          </w:tcPr>
          <w:p w:rsidR="005B27BC" w:rsidRDefault="005B27BC" w:rsidP="00DE21B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資料代號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OPIDB</w:t>
            </w:r>
          </w:p>
          <w:p w:rsidR="005B27BC" w:rsidRDefault="005B27BC" w:rsidP="00DE21B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OPEDB</w:t>
            </w:r>
          </w:p>
        </w:tc>
        <w:tc>
          <w:tcPr>
            <w:tcW w:w="2631" w:type="dxa"/>
            <w:shd w:val="clear" w:color="auto" w:fill="E0E0E0"/>
          </w:tcPr>
          <w:p w:rsidR="005B27BC" w:rsidRDefault="005B27BC" w:rsidP="00DE21B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表格代號</w:t>
            </w:r>
            <w:r>
              <w:rPr>
                <w:rFonts w:hint="eastAsia"/>
                <w:color w:val="000000"/>
              </w:rPr>
              <w:t>：</w:t>
            </w:r>
          </w:p>
          <w:p w:rsidR="005B27BC" w:rsidRDefault="00F27A05" w:rsidP="00DE21B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OPDT_</w:t>
            </w:r>
            <w:r w:rsidR="0021087C">
              <w:rPr>
                <w:color w:val="000000"/>
              </w:rPr>
              <w:t>I_</w:t>
            </w:r>
            <w:r>
              <w:rPr>
                <w:rFonts w:hint="eastAsia"/>
                <w:color w:val="000000"/>
              </w:rPr>
              <w:t>PU_BASIC</w:t>
            </w:r>
          </w:p>
        </w:tc>
        <w:tc>
          <w:tcPr>
            <w:tcW w:w="5842" w:type="dxa"/>
            <w:gridSpan w:val="2"/>
            <w:shd w:val="clear" w:color="auto" w:fill="E0E0E0"/>
          </w:tcPr>
          <w:p w:rsidR="005B27BC" w:rsidRDefault="005B27BC" w:rsidP="00DE21BD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表格名稱：</w:t>
            </w:r>
            <w:r w:rsidR="00F27A05">
              <w:rPr>
                <w:rFonts w:hint="eastAsia"/>
                <w:color w:val="000000"/>
              </w:rPr>
              <w:t>拾得遺失物事件基本資料</w:t>
            </w:r>
          </w:p>
        </w:tc>
      </w:tr>
      <w:tr w:rsidR="005B27BC" w:rsidTr="00DE21BD">
        <w:tc>
          <w:tcPr>
            <w:tcW w:w="1418" w:type="dxa"/>
            <w:shd w:val="clear" w:color="auto" w:fill="E0E0E0"/>
          </w:tcPr>
          <w:p w:rsidR="005B27BC" w:rsidRDefault="005B27BC" w:rsidP="00DE21BD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欄位名稱</w:t>
            </w:r>
          </w:p>
        </w:tc>
        <w:tc>
          <w:tcPr>
            <w:tcW w:w="2631" w:type="dxa"/>
            <w:shd w:val="clear" w:color="auto" w:fill="E0E0E0"/>
          </w:tcPr>
          <w:p w:rsidR="005B27BC" w:rsidRDefault="005B27BC" w:rsidP="00DE21BD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欄位代號</w:t>
            </w:r>
          </w:p>
        </w:tc>
        <w:tc>
          <w:tcPr>
            <w:tcW w:w="1963" w:type="dxa"/>
            <w:shd w:val="clear" w:color="auto" w:fill="E0E0E0"/>
          </w:tcPr>
          <w:p w:rsidR="005B27BC" w:rsidRDefault="005B27BC" w:rsidP="00DE21BD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格式</w:t>
            </w:r>
          </w:p>
        </w:tc>
        <w:tc>
          <w:tcPr>
            <w:tcW w:w="3879" w:type="dxa"/>
            <w:shd w:val="clear" w:color="auto" w:fill="E0E0E0"/>
          </w:tcPr>
          <w:p w:rsidR="005B27BC" w:rsidRDefault="005B27BC" w:rsidP="00DE21BD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備註</w:t>
            </w:r>
          </w:p>
        </w:tc>
      </w:tr>
      <w:tr w:rsidR="00F27A05" w:rsidTr="00DE21BD">
        <w:tc>
          <w:tcPr>
            <w:tcW w:w="1418" w:type="dxa"/>
          </w:tcPr>
          <w:p w:rsidR="00F27A05" w:rsidRDefault="00F27A05" w:rsidP="00F27A05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序號</w:t>
            </w:r>
          </w:p>
        </w:tc>
        <w:tc>
          <w:tcPr>
            <w:tcW w:w="2631" w:type="dxa"/>
          </w:tcPr>
          <w:p w:rsidR="00F27A05" w:rsidRDefault="00F27A05" w:rsidP="00F27A05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OP_SEQ_NO</w:t>
            </w:r>
          </w:p>
        </w:tc>
        <w:tc>
          <w:tcPr>
            <w:tcW w:w="1963" w:type="dxa"/>
          </w:tcPr>
          <w:p w:rsidR="00F27A05" w:rsidRDefault="00F27A05" w:rsidP="00F27A05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NUMERIC(10,0)</w:t>
            </w:r>
          </w:p>
        </w:tc>
        <w:tc>
          <w:tcPr>
            <w:tcW w:w="3879" w:type="dxa"/>
          </w:tcPr>
          <w:p w:rsidR="00F27A05" w:rsidRDefault="00F27A05" w:rsidP="00F27A05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PK</w:t>
            </w:r>
          </w:p>
          <w:p w:rsidR="00F27A05" w:rsidRDefault="00F27A05" w:rsidP="00F27A05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DB</w:t>
            </w:r>
            <w:r>
              <w:rPr>
                <w:rFonts w:hint="eastAsia"/>
                <w:color w:val="000000"/>
                <w:lang w:val="zh-TW"/>
              </w:rPr>
              <w:t>自動產生</w:t>
            </w:r>
          </w:p>
        </w:tc>
      </w:tr>
      <w:tr w:rsidR="00F27A05" w:rsidTr="00DE21BD">
        <w:tc>
          <w:tcPr>
            <w:tcW w:w="1418" w:type="dxa"/>
          </w:tcPr>
          <w:p w:rsidR="00F27A05" w:rsidRDefault="00F27A05" w:rsidP="00F27A05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目前狀態代碼</w:t>
            </w:r>
          </w:p>
        </w:tc>
        <w:tc>
          <w:tcPr>
            <w:tcW w:w="2631" w:type="dxa"/>
          </w:tcPr>
          <w:p w:rsidR="00F27A05" w:rsidRDefault="00F27A05" w:rsidP="00F27A05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OP_CURSTAT_CD</w:t>
            </w:r>
          </w:p>
        </w:tc>
        <w:tc>
          <w:tcPr>
            <w:tcW w:w="1963" w:type="dxa"/>
          </w:tcPr>
          <w:p w:rsidR="00F27A05" w:rsidRDefault="00F27A05" w:rsidP="00F27A05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3879" w:type="dxa"/>
          </w:tcPr>
          <w:p w:rsidR="00F27A05" w:rsidRDefault="00F27A05" w:rsidP="00F27A05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B04</w:t>
            </w:r>
          </w:p>
          <w:p w:rsidR="00F27A05" w:rsidRDefault="00F27A05" w:rsidP="00F27A05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1</w:t>
            </w:r>
            <w:r>
              <w:rPr>
                <w:rFonts w:hint="eastAsia"/>
                <w:color w:val="000000"/>
                <w:lang w:val="zh-TW"/>
              </w:rPr>
              <w:t>：處理中</w:t>
            </w:r>
          </w:p>
          <w:p w:rsidR="008F41E8" w:rsidRDefault="00F27A05" w:rsidP="00353B1F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2</w:t>
            </w:r>
            <w:r>
              <w:rPr>
                <w:rFonts w:hint="eastAsia"/>
                <w:color w:val="000000"/>
                <w:lang w:val="zh-TW"/>
              </w:rPr>
              <w:t>：公告中</w:t>
            </w:r>
          </w:p>
          <w:p w:rsidR="00F27A05" w:rsidRDefault="007C3569" w:rsidP="00F27A05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>
              <w:rPr>
                <w:color w:val="000000"/>
                <w:lang w:val="zh-TW"/>
              </w:rPr>
              <w:t>3</w:t>
            </w:r>
            <w:r w:rsidR="00F27A05">
              <w:rPr>
                <w:rFonts w:hint="eastAsia"/>
                <w:color w:val="000000"/>
                <w:lang w:val="zh-TW"/>
              </w:rPr>
              <w:t>：公告期滿</w:t>
            </w:r>
          </w:p>
          <w:p w:rsidR="00F27A05" w:rsidRDefault="007C3569" w:rsidP="00F27A05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>
              <w:rPr>
                <w:color w:val="000000"/>
                <w:lang w:val="zh-TW"/>
              </w:rPr>
              <w:t>4</w:t>
            </w:r>
            <w:r w:rsidR="00F27A05">
              <w:rPr>
                <w:rFonts w:hint="eastAsia"/>
                <w:color w:val="000000"/>
                <w:lang w:val="zh-TW"/>
              </w:rPr>
              <w:t>：拾得人領回公告中</w:t>
            </w:r>
            <w:r w:rsidR="00F27A05">
              <w:rPr>
                <w:rFonts w:hint="eastAsia"/>
                <w:color w:val="000000"/>
                <w:lang w:val="zh-TW"/>
              </w:rPr>
              <w:t>(</w:t>
            </w:r>
            <w:r w:rsidR="00F27A05">
              <w:rPr>
                <w:rFonts w:hint="eastAsia"/>
                <w:color w:val="000000"/>
                <w:lang w:val="zh-TW"/>
              </w:rPr>
              <w:t>本來</w:t>
            </w:r>
            <w:r w:rsidR="00F27A05">
              <w:rPr>
                <w:rFonts w:hint="eastAsia"/>
                <w:color w:val="000000"/>
                <w:lang w:val="zh-TW"/>
              </w:rPr>
              <w:t>4</w:t>
            </w:r>
            <w:r w:rsidR="00F27A05">
              <w:rPr>
                <w:rFonts w:hint="eastAsia"/>
                <w:color w:val="000000"/>
                <w:lang w:val="zh-TW"/>
              </w:rPr>
              <w:t>為結</w:t>
            </w:r>
            <w:r w:rsidR="00F27A05">
              <w:rPr>
                <w:rFonts w:hint="eastAsia"/>
                <w:color w:val="000000"/>
                <w:lang w:val="zh-TW"/>
              </w:rPr>
              <w:lastRenderedPageBreak/>
              <w:t>案，現因插入兩個狀態而改變</w:t>
            </w:r>
            <w:r w:rsidR="00F27A05">
              <w:rPr>
                <w:rFonts w:hint="eastAsia"/>
                <w:color w:val="000000"/>
                <w:lang w:val="zh-TW"/>
              </w:rPr>
              <w:t>)</w:t>
            </w:r>
          </w:p>
          <w:p w:rsidR="00F27A05" w:rsidRDefault="007C3569" w:rsidP="00F27A05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>
              <w:rPr>
                <w:color w:val="000000"/>
                <w:lang w:val="zh-TW"/>
              </w:rPr>
              <w:t>5</w:t>
            </w:r>
            <w:r w:rsidR="00F27A05">
              <w:rPr>
                <w:rFonts w:hint="eastAsia"/>
                <w:color w:val="000000"/>
                <w:lang w:val="zh-TW"/>
              </w:rPr>
              <w:t>：拾得人領回公告期滿</w:t>
            </w:r>
          </w:p>
          <w:p w:rsidR="00F27A05" w:rsidRPr="00F27A05" w:rsidRDefault="007C3569" w:rsidP="00F27A05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>
              <w:rPr>
                <w:color w:val="000000"/>
                <w:lang w:val="zh-TW"/>
              </w:rPr>
              <w:t>6</w:t>
            </w:r>
            <w:r w:rsidR="00F27A05">
              <w:rPr>
                <w:rFonts w:hint="eastAsia"/>
                <w:color w:val="000000"/>
                <w:lang w:val="zh-TW"/>
              </w:rPr>
              <w:t>：已結案</w:t>
            </w:r>
            <w:r w:rsidR="00F27A05">
              <w:rPr>
                <w:rFonts w:hint="eastAsia"/>
                <w:color w:val="000000"/>
                <w:lang w:val="zh-TW"/>
              </w:rPr>
              <w:t>(</w:t>
            </w:r>
            <w:r w:rsidR="00F27A05">
              <w:rPr>
                <w:rFonts w:hint="eastAsia"/>
                <w:color w:val="000000"/>
                <w:lang w:val="zh-TW"/>
              </w:rPr>
              <w:t>本來代碼是</w:t>
            </w:r>
            <w:r w:rsidR="00F27A05">
              <w:rPr>
                <w:rFonts w:hint="eastAsia"/>
                <w:color w:val="000000"/>
                <w:lang w:val="zh-TW"/>
              </w:rPr>
              <w:t>4</w:t>
            </w:r>
            <w:r w:rsidR="00F27A05">
              <w:rPr>
                <w:rFonts w:hint="eastAsia"/>
                <w:color w:val="000000"/>
                <w:lang w:val="zh-TW"/>
              </w:rPr>
              <w:t>，改成</w:t>
            </w:r>
            <w:r w:rsidR="00F27A05">
              <w:rPr>
                <w:rFonts w:hint="eastAsia"/>
                <w:color w:val="000000"/>
                <w:lang w:val="zh-TW"/>
              </w:rPr>
              <w:t>6)</w:t>
            </w:r>
          </w:p>
        </w:tc>
      </w:tr>
      <w:tr w:rsidR="00F27A05" w:rsidTr="00DE21BD">
        <w:tc>
          <w:tcPr>
            <w:tcW w:w="1418" w:type="dxa"/>
          </w:tcPr>
          <w:p w:rsidR="00F27A05" w:rsidRDefault="00F27A05" w:rsidP="00F27A05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lastRenderedPageBreak/>
              <w:t>目前狀態名稱</w:t>
            </w:r>
          </w:p>
        </w:tc>
        <w:tc>
          <w:tcPr>
            <w:tcW w:w="2631" w:type="dxa"/>
          </w:tcPr>
          <w:p w:rsidR="00F27A05" w:rsidRDefault="00F27A05" w:rsidP="00F27A05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OP_CURSTAT_NM</w:t>
            </w:r>
          </w:p>
        </w:tc>
        <w:tc>
          <w:tcPr>
            <w:tcW w:w="1963" w:type="dxa"/>
          </w:tcPr>
          <w:p w:rsidR="00F27A05" w:rsidRDefault="00F27A05" w:rsidP="00FA7CE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 w:rsidR="00FA7CED">
              <w:rPr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3879" w:type="dxa"/>
          </w:tcPr>
          <w:p w:rsidR="00F27A05" w:rsidRDefault="00F27A05" w:rsidP="00F27A05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</w:p>
        </w:tc>
      </w:tr>
      <w:tr w:rsidR="006F24A7" w:rsidTr="00DE21BD">
        <w:tc>
          <w:tcPr>
            <w:tcW w:w="1418" w:type="dxa"/>
          </w:tcPr>
          <w:p w:rsidR="006F24A7" w:rsidRDefault="006F24A7" w:rsidP="006F24A7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刪除註記</w:t>
            </w:r>
          </w:p>
        </w:tc>
        <w:tc>
          <w:tcPr>
            <w:tcW w:w="2631" w:type="dxa"/>
          </w:tcPr>
          <w:p w:rsidR="006F24A7" w:rsidRDefault="006F24A7" w:rsidP="006F24A7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OP_DEL_FLAG</w:t>
            </w:r>
          </w:p>
        </w:tc>
        <w:tc>
          <w:tcPr>
            <w:tcW w:w="1963" w:type="dxa"/>
          </w:tcPr>
          <w:p w:rsidR="006F24A7" w:rsidRDefault="006F24A7" w:rsidP="006F24A7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3879" w:type="dxa"/>
          </w:tcPr>
          <w:p w:rsidR="006F24A7" w:rsidRDefault="006F24A7" w:rsidP="006F24A7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 or null</w:t>
            </w:r>
            <w:r>
              <w:rPr>
                <w:rFonts w:hint="eastAsia"/>
                <w:color w:val="000000"/>
              </w:rPr>
              <w:t>：未刪除</w:t>
            </w:r>
          </w:p>
          <w:p w:rsidR="006F24A7" w:rsidRDefault="006F24A7" w:rsidP="006F24A7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：已刪除</w:t>
            </w:r>
          </w:p>
          <w:p w:rsidR="006F24A7" w:rsidRPr="000D051D" w:rsidRDefault="006F24A7" w:rsidP="006F24A7">
            <w:pPr>
              <w:ind w:left="0"/>
              <w:rPr>
                <w:color w:val="FF0000"/>
              </w:rPr>
            </w:pPr>
          </w:p>
        </w:tc>
      </w:tr>
      <w:tr w:rsidR="006F24A7" w:rsidTr="00DE21BD">
        <w:tc>
          <w:tcPr>
            <w:tcW w:w="1418" w:type="dxa"/>
          </w:tcPr>
          <w:p w:rsidR="006F24A7" w:rsidRPr="006A5EC8" w:rsidRDefault="006F24A7" w:rsidP="006F24A7">
            <w:pPr>
              <w:ind w:left="0"/>
              <w:rPr>
                <w:color w:val="000000"/>
                <w:lang w:val="zh-TW"/>
              </w:rPr>
            </w:pPr>
            <w:r w:rsidRPr="006A5EC8">
              <w:rPr>
                <w:rFonts w:hint="eastAsia"/>
                <w:color w:val="000000"/>
                <w:lang w:val="zh-TW"/>
              </w:rPr>
              <w:t>刪除單位</w:t>
            </w:r>
            <w:r>
              <w:rPr>
                <w:rFonts w:hint="eastAsia"/>
                <w:color w:val="000000"/>
                <w:lang w:val="zh-TW"/>
              </w:rPr>
              <w:t>代碼</w:t>
            </w:r>
          </w:p>
        </w:tc>
        <w:tc>
          <w:tcPr>
            <w:tcW w:w="2631" w:type="dxa"/>
          </w:tcPr>
          <w:p w:rsidR="006F24A7" w:rsidRPr="006A5EC8" w:rsidRDefault="006F24A7" w:rsidP="006F24A7">
            <w:pPr>
              <w:ind w:left="0"/>
            </w:pPr>
            <w:r>
              <w:rPr>
                <w:rFonts w:hint="eastAsia"/>
              </w:rPr>
              <w:t>OP_DEL_UNIT_CD</w:t>
            </w:r>
          </w:p>
        </w:tc>
        <w:tc>
          <w:tcPr>
            <w:tcW w:w="1963" w:type="dxa"/>
          </w:tcPr>
          <w:p w:rsidR="006F24A7" w:rsidRPr="006A5EC8" w:rsidRDefault="006F24A7" w:rsidP="006F24A7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 w:rsidRPr="006F24A7">
              <w:rPr>
                <w:rFonts w:hint="eastAsia"/>
              </w:rPr>
              <w:t>5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6F24A7" w:rsidRPr="006A5EC8" w:rsidRDefault="006F24A7" w:rsidP="006F24A7">
            <w:pPr>
              <w:ind w:left="0"/>
              <w:rPr>
                <w:color w:val="FF0000"/>
                <w:lang w:val="zh-TW"/>
              </w:rPr>
            </w:pPr>
          </w:p>
        </w:tc>
      </w:tr>
      <w:tr w:rsidR="006F24A7" w:rsidTr="00DE21BD">
        <w:tc>
          <w:tcPr>
            <w:tcW w:w="1418" w:type="dxa"/>
          </w:tcPr>
          <w:p w:rsidR="006F24A7" w:rsidRDefault="006F24A7" w:rsidP="006F24A7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刪除單位名稱</w:t>
            </w:r>
          </w:p>
        </w:tc>
        <w:tc>
          <w:tcPr>
            <w:tcW w:w="2631" w:type="dxa"/>
          </w:tcPr>
          <w:p w:rsidR="006F24A7" w:rsidRDefault="006F24A7" w:rsidP="006F24A7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OP_DEL_UNIT_NM</w:t>
            </w:r>
          </w:p>
        </w:tc>
        <w:tc>
          <w:tcPr>
            <w:tcW w:w="1963" w:type="dxa"/>
          </w:tcPr>
          <w:p w:rsidR="006F24A7" w:rsidRDefault="006F24A7" w:rsidP="006F24A7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50)</w:t>
            </w:r>
          </w:p>
        </w:tc>
        <w:tc>
          <w:tcPr>
            <w:tcW w:w="3879" w:type="dxa"/>
          </w:tcPr>
          <w:p w:rsidR="006F24A7" w:rsidRPr="006A5EC8" w:rsidRDefault="006F24A7" w:rsidP="006F24A7">
            <w:pPr>
              <w:ind w:left="0"/>
              <w:rPr>
                <w:color w:val="FF0000"/>
                <w:lang w:val="zh-TW"/>
              </w:rPr>
            </w:pPr>
          </w:p>
        </w:tc>
      </w:tr>
      <w:tr w:rsidR="006F24A7" w:rsidTr="00DE21BD">
        <w:tc>
          <w:tcPr>
            <w:tcW w:w="1418" w:type="dxa"/>
          </w:tcPr>
          <w:p w:rsidR="006F24A7" w:rsidRDefault="006F24A7" w:rsidP="006F24A7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刪除人員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631" w:type="dxa"/>
          </w:tcPr>
          <w:p w:rsidR="006F24A7" w:rsidRPr="00DE33CE" w:rsidRDefault="006F24A7" w:rsidP="006F24A7">
            <w:pPr>
              <w:ind w:left="0"/>
            </w:pPr>
            <w:r>
              <w:rPr>
                <w:rFonts w:hint="eastAsia"/>
              </w:rPr>
              <w:t>OP</w:t>
            </w:r>
            <w:r w:rsidRPr="00DE33CE">
              <w:rPr>
                <w:rFonts w:hint="eastAsia"/>
              </w:rPr>
              <w:t>_</w:t>
            </w:r>
            <w:r>
              <w:rPr>
                <w:rFonts w:hint="eastAsia"/>
              </w:rPr>
              <w:t>DEL</w:t>
            </w:r>
            <w:r w:rsidRPr="00DE33CE">
              <w:rPr>
                <w:rFonts w:hint="eastAsia"/>
              </w:rPr>
              <w:t>_STAFF_ID</w:t>
            </w:r>
          </w:p>
        </w:tc>
        <w:tc>
          <w:tcPr>
            <w:tcW w:w="1963" w:type="dxa"/>
          </w:tcPr>
          <w:p w:rsidR="006F24A7" w:rsidRDefault="006F24A7" w:rsidP="006F24A7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VARCHAR(10)</w:t>
            </w:r>
          </w:p>
        </w:tc>
        <w:tc>
          <w:tcPr>
            <w:tcW w:w="3879" w:type="dxa"/>
          </w:tcPr>
          <w:p w:rsidR="006F24A7" w:rsidRPr="006A5EC8" w:rsidRDefault="006F24A7" w:rsidP="006F24A7">
            <w:pPr>
              <w:ind w:left="0"/>
              <w:rPr>
                <w:color w:val="FF0000"/>
                <w:lang w:val="zh-TW"/>
              </w:rPr>
            </w:pPr>
          </w:p>
        </w:tc>
      </w:tr>
      <w:tr w:rsidR="006F24A7" w:rsidTr="00DE21BD">
        <w:tc>
          <w:tcPr>
            <w:tcW w:w="1418" w:type="dxa"/>
          </w:tcPr>
          <w:p w:rsidR="006F24A7" w:rsidRDefault="006F24A7" w:rsidP="006F24A7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刪除人員姓名</w:t>
            </w:r>
          </w:p>
        </w:tc>
        <w:tc>
          <w:tcPr>
            <w:tcW w:w="2631" w:type="dxa"/>
          </w:tcPr>
          <w:p w:rsidR="006F24A7" w:rsidRPr="00DE33CE" w:rsidRDefault="006F24A7" w:rsidP="006F24A7">
            <w:pPr>
              <w:ind w:left="0"/>
            </w:pPr>
            <w:r>
              <w:rPr>
                <w:rFonts w:hint="eastAsia"/>
              </w:rPr>
              <w:t>OP</w:t>
            </w:r>
            <w:r w:rsidRPr="00DE33CE">
              <w:rPr>
                <w:rFonts w:hint="eastAsia"/>
              </w:rPr>
              <w:t>_</w:t>
            </w:r>
            <w:r>
              <w:rPr>
                <w:rFonts w:hint="eastAsia"/>
              </w:rPr>
              <w:t>DEL</w:t>
            </w:r>
            <w:r w:rsidRPr="00DE33CE">
              <w:rPr>
                <w:rFonts w:hint="eastAsia"/>
              </w:rPr>
              <w:t>_STAFF_NM</w:t>
            </w:r>
          </w:p>
        </w:tc>
        <w:tc>
          <w:tcPr>
            <w:tcW w:w="1963" w:type="dxa"/>
          </w:tcPr>
          <w:p w:rsidR="006F24A7" w:rsidRDefault="006F24A7" w:rsidP="006F24A7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 w:rsidR="0050400E">
              <w:rPr>
                <w:rFonts w:hint="eastAsia"/>
                <w:color w:val="000000"/>
              </w:rPr>
              <w:t>200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6F24A7" w:rsidRDefault="0050400E" w:rsidP="006F24A7">
            <w:pPr>
              <w:ind w:left="0"/>
              <w:rPr>
                <w:color w:val="000000"/>
              </w:rPr>
            </w:pPr>
            <w:r w:rsidRPr="0050400E">
              <w:rPr>
                <w:rFonts w:hint="eastAsia"/>
                <w:color w:val="FF0000"/>
              </w:rPr>
              <w:t>20190320</w:t>
            </w:r>
            <w:r w:rsidRPr="0050400E">
              <w:rPr>
                <w:rFonts w:hint="eastAsia"/>
                <w:color w:val="FF0000"/>
                <w:lang w:eastAsia="zh-HK"/>
              </w:rPr>
              <w:t>修改</w:t>
            </w:r>
          </w:p>
        </w:tc>
      </w:tr>
      <w:tr w:rsidR="006F24A7" w:rsidTr="00DE21BD">
        <w:tc>
          <w:tcPr>
            <w:tcW w:w="1418" w:type="dxa"/>
          </w:tcPr>
          <w:p w:rsidR="006F24A7" w:rsidRPr="006A5EC8" w:rsidRDefault="006F24A7" w:rsidP="006F24A7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刪除</w:t>
            </w:r>
            <w:r w:rsidRPr="006A5EC8">
              <w:rPr>
                <w:rFonts w:hint="eastAsia"/>
                <w:color w:val="000000"/>
                <w:lang w:val="zh-TW"/>
              </w:rPr>
              <w:t>日期</w:t>
            </w:r>
          </w:p>
        </w:tc>
        <w:tc>
          <w:tcPr>
            <w:tcW w:w="2631" w:type="dxa"/>
          </w:tcPr>
          <w:p w:rsidR="006F24A7" w:rsidRPr="006A5EC8" w:rsidRDefault="006F24A7" w:rsidP="006F24A7">
            <w:pPr>
              <w:ind w:left="0"/>
            </w:pPr>
            <w:r w:rsidRPr="006A5EC8">
              <w:rPr>
                <w:rFonts w:hint="eastAsia"/>
              </w:rPr>
              <w:t>OP_</w:t>
            </w:r>
            <w:r>
              <w:rPr>
                <w:rFonts w:hint="eastAsia"/>
              </w:rPr>
              <w:t>DEL</w:t>
            </w:r>
            <w:r w:rsidRPr="006A5EC8">
              <w:rPr>
                <w:rFonts w:hint="eastAsia"/>
              </w:rPr>
              <w:t>_D</w:t>
            </w:r>
            <w:r>
              <w:rPr>
                <w:rFonts w:hint="eastAsia"/>
              </w:rPr>
              <w:t>ATE</w:t>
            </w:r>
          </w:p>
        </w:tc>
        <w:tc>
          <w:tcPr>
            <w:tcW w:w="1963" w:type="dxa"/>
          </w:tcPr>
          <w:p w:rsidR="006F24A7" w:rsidRPr="006A5EC8" w:rsidRDefault="006F24A7" w:rsidP="006F24A7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</w:rPr>
              <w:t>CHAR(8</w:t>
            </w:r>
            <w:r w:rsidRPr="006A5EC8"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6F24A7" w:rsidRPr="006A5EC8" w:rsidRDefault="006F24A7" w:rsidP="006F24A7">
            <w:pPr>
              <w:ind w:left="0"/>
              <w:rPr>
                <w:color w:val="000000"/>
              </w:rPr>
            </w:pPr>
          </w:p>
        </w:tc>
      </w:tr>
      <w:tr w:rsidR="006F24A7" w:rsidTr="00DE21BD">
        <w:tc>
          <w:tcPr>
            <w:tcW w:w="1418" w:type="dxa"/>
          </w:tcPr>
          <w:p w:rsidR="006F24A7" w:rsidRPr="006A5EC8" w:rsidRDefault="006F24A7" w:rsidP="006F24A7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刪除</w:t>
            </w:r>
            <w:r w:rsidRPr="006A5EC8">
              <w:rPr>
                <w:rFonts w:hint="eastAsia"/>
                <w:color w:val="000000"/>
                <w:lang w:val="zh-TW"/>
              </w:rPr>
              <w:t>時間</w:t>
            </w:r>
          </w:p>
        </w:tc>
        <w:tc>
          <w:tcPr>
            <w:tcW w:w="2631" w:type="dxa"/>
          </w:tcPr>
          <w:p w:rsidR="006F24A7" w:rsidRPr="006A5EC8" w:rsidRDefault="006F24A7" w:rsidP="006F24A7">
            <w:pPr>
              <w:ind w:left="0"/>
            </w:pPr>
            <w:r w:rsidRPr="006A5EC8">
              <w:rPr>
                <w:rFonts w:hint="eastAsia"/>
              </w:rPr>
              <w:t>OP_</w:t>
            </w:r>
            <w:r>
              <w:rPr>
                <w:rFonts w:hint="eastAsia"/>
              </w:rPr>
              <w:t>DEL</w:t>
            </w:r>
            <w:r w:rsidRPr="006A5EC8">
              <w:rPr>
                <w:rFonts w:hint="eastAsia"/>
              </w:rPr>
              <w:t>_T</w:t>
            </w:r>
            <w:r>
              <w:rPr>
                <w:rFonts w:hint="eastAsia"/>
              </w:rPr>
              <w:t>I</w:t>
            </w:r>
            <w:r w:rsidRPr="006A5EC8">
              <w:rPr>
                <w:rFonts w:hint="eastAsia"/>
              </w:rPr>
              <w:t>M</w:t>
            </w:r>
            <w:r>
              <w:rPr>
                <w:rFonts w:hint="eastAsia"/>
              </w:rPr>
              <w:t>E</w:t>
            </w:r>
          </w:p>
        </w:tc>
        <w:tc>
          <w:tcPr>
            <w:tcW w:w="1963" w:type="dxa"/>
          </w:tcPr>
          <w:p w:rsidR="006F24A7" w:rsidRPr="006A5EC8" w:rsidRDefault="006F24A7" w:rsidP="006F24A7">
            <w:pPr>
              <w:ind w:left="0"/>
              <w:rPr>
                <w:color w:val="000000"/>
                <w:lang w:val="zh-TW"/>
              </w:rPr>
            </w:pPr>
            <w:r w:rsidRPr="006A5EC8">
              <w:rPr>
                <w:rFonts w:hint="eastAsia"/>
                <w:color w:val="000000"/>
              </w:rPr>
              <w:t>CHAR(4)</w:t>
            </w:r>
          </w:p>
        </w:tc>
        <w:tc>
          <w:tcPr>
            <w:tcW w:w="3879" w:type="dxa"/>
          </w:tcPr>
          <w:p w:rsidR="006F24A7" w:rsidRPr="006A5EC8" w:rsidRDefault="006F24A7" w:rsidP="006F24A7">
            <w:pPr>
              <w:ind w:left="0"/>
              <w:rPr>
                <w:color w:val="000000"/>
              </w:rPr>
            </w:pPr>
          </w:p>
        </w:tc>
      </w:tr>
      <w:tr w:rsidR="006F24A7" w:rsidTr="00DE21BD">
        <w:tc>
          <w:tcPr>
            <w:tcW w:w="1418" w:type="dxa"/>
          </w:tcPr>
          <w:p w:rsidR="006F24A7" w:rsidRDefault="006F24A7" w:rsidP="006F24A7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刪除原因</w:t>
            </w:r>
          </w:p>
        </w:tc>
        <w:tc>
          <w:tcPr>
            <w:tcW w:w="2631" w:type="dxa"/>
          </w:tcPr>
          <w:p w:rsidR="006F24A7" w:rsidRPr="006A5EC8" w:rsidRDefault="006F24A7" w:rsidP="006F24A7">
            <w:pPr>
              <w:ind w:left="0"/>
            </w:pPr>
            <w:r>
              <w:rPr>
                <w:rFonts w:hint="eastAsia"/>
              </w:rPr>
              <w:t>OP_DEL_RSN</w:t>
            </w:r>
          </w:p>
        </w:tc>
        <w:tc>
          <w:tcPr>
            <w:tcW w:w="1963" w:type="dxa"/>
          </w:tcPr>
          <w:p w:rsidR="006F24A7" w:rsidRPr="006A5EC8" w:rsidRDefault="006F24A7" w:rsidP="006F24A7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00)</w:t>
            </w:r>
          </w:p>
        </w:tc>
        <w:tc>
          <w:tcPr>
            <w:tcW w:w="3879" w:type="dxa"/>
          </w:tcPr>
          <w:p w:rsidR="006F24A7" w:rsidRPr="000D051D" w:rsidRDefault="006F24A7" w:rsidP="006F24A7">
            <w:pPr>
              <w:ind w:left="0"/>
              <w:rPr>
                <w:color w:val="FF0000"/>
              </w:rPr>
            </w:pPr>
          </w:p>
        </w:tc>
      </w:tr>
      <w:tr w:rsidR="006F24A7" w:rsidTr="00C616C9">
        <w:tc>
          <w:tcPr>
            <w:tcW w:w="9891" w:type="dxa"/>
            <w:gridSpan w:val="4"/>
            <w:shd w:val="clear" w:color="auto" w:fill="D5DCE4" w:themeFill="text2" w:themeFillTint="33"/>
          </w:tcPr>
          <w:p w:rsidR="006F24A7" w:rsidRPr="00C616C9" w:rsidRDefault="006F24A7" w:rsidP="006F24A7">
            <w:pPr>
              <w:ind w:left="0"/>
              <w:rPr>
                <w:color w:val="833C0B" w:themeColor="accent2" w:themeShade="80"/>
                <w:lang w:eastAsia="zh-HK"/>
              </w:rPr>
            </w:pPr>
            <w:r w:rsidRPr="00C616C9">
              <w:rPr>
                <w:rFonts w:hint="eastAsia"/>
                <w:color w:val="833C0B" w:themeColor="accent2" w:themeShade="80"/>
                <w:sz w:val="32"/>
                <w:szCs w:val="32"/>
              </w:rPr>
              <w:t>受理資料</w:t>
            </w:r>
          </w:p>
        </w:tc>
      </w:tr>
      <w:tr w:rsidR="006F24A7" w:rsidTr="00DE21BD">
        <w:tc>
          <w:tcPr>
            <w:tcW w:w="1418" w:type="dxa"/>
          </w:tcPr>
          <w:p w:rsidR="006F24A7" w:rsidRDefault="006F24A7" w:rsidP="006F24A7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受理收據單號</w:t>
            </w:r>
          </w:p>
        </w:tc>
        <w:tc>
          <w:tcPr>
            <w:tcW w:w="2631" w:type="dxa"/>
          </w:tcPr>
          <w:p w:rsidR="006F24A7" w:rsidRDefault="006F24A7" w:rsidP="006F24A7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OP_AC_RCNO</w:t>
            </w:r>
          </w:p>
        </w:tc>
        <w:tc>
          <w:tcPr>
            <w:tcW w:w="1963" w:type="dxa"/>
          </w:tcPr>
          <w:p w:rsidR="006F24A7" w:rsidRPr="006F24A7" w:rsidRDefault="006F24A7" w:rsidP="006F24A7">
            <w:pPr>
              <w:ind w:left="0"/>
            </w:pPr>
            <w:r w:rsidRPr="006F24A7">
              <w:rPr>
                <w:rFonts w:hint="eastAsia"/>
              </w:rPr>
              <w:t>VARCHAR(17)</w:t>
            </w:r>
          </w:p>
        </w:tc>
        <w:tc>
          <w:tcPr>
            <w:tcW w:w="3879" w:type="dxa"/>
          </w:tcPr>
          <w:p w:rsidR="006F24A7" w:rsidRPr="006F24A7" w:rsidRDefault="006F24A7" w:rsidP="006F24A7">
            <w:pPr>
              <w:ind w:left="0"/>
            </w:pPr>
            <w:r w:rsidRPr="006F24A7">
              <w:t>“</w:t>
            </w:r>
            <w:r w:rsidRPr="006F24A7">
              <w:rPr>
                <w:rFonts w:hint="eastAsia"/>
              </w:rPr>
              <w:t>OP</w:t>
            </w:r>
            <w:r w:rsidRPr="006F24A7">
              <w:t>”</w:t>
            </w:r>
            <w:r w:rsidRPr="006F24A7">
              <w:rPr>
                <w:rFonts w:hint="eastAsia"/>
              </w:rPr>
              <w:t>+ YYYMM +</w:t>
            </w:r>
            <w:r w:rsidRPr="006F24A7">
              <w:rPr>
                <w:rFonts w:hint="eastAsia"/>
              </w:rPr>
              <w:t>受理單位代碼</w:t>
            </w:r>
            <w:r w:rsidRPr="006F24A7">
              <w:rPr>
                <w:rFonts w:hint="eastAsia"/>
              </w:rPr>
              <w:t>5</w:t>
            </w:r>
            <w:r w:rsidRPr="006F24A7">
              <w:rPr>
                <w:rFonts w:hint="eastAsia"/>
              </w:rPr>
              <w:t>碼</w:t>
            </w:r>
            <w:r w:rsidRPr="006F24A7">
              <w:rPr>
                <w:rFonts w:hint="eastAsia"/>
              </w:rPr>
              <w:t>+5</w:t>
            </w:r>
            <w:r w:rsidRPr="006F24A7">
              <w:rPr>
                <w:rFonts w:hint="eastAsia"/>
              </w:rPr>
              <w:t>位數字</w:t>
            </w:r>
          </w:p>
          <w:p w:rsidR="006F24A7" w:rsidRPr="006F24A7" w:rsidRDefault="006F24A7" w:rsidP="006F24A7">
            <w:pPr>
              <w:ind w:left="0"/>
            </w:pPr>
            <w:r w:rsidRPr="006F24A7">
              <w:rPr>
                <w:rFonts w:hint="eastAsia"/>
              </w:rPr>
              <w:t>其中，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碼"/>
              </w:smartTagPr>
              <w:r w:rsidRPr="006F24A7">
                <w:rPr>
                  <w:rFonts w:hint="eastAsia"/>
                </w:rPr>
                <w:t>5</w:t>
              </w:r>
              <w:r w:rsidRPr="006F24A7">
                <w:rPr>
                  <w:rFonts w:hint="eastAsia"/>
                </w:rPr>
                <w:t>碼</w:t>
              </w:r>
            </w:smartTag>
            <w:r w:rsidRPr="006F24A7">
              <w:rPr>
                <w:rFonts w:hint="eastAsia"/>
              </w:rPr>
              <w:t>數字可仿</w:t>
            </w:r>
            <w:r w:rsidRPr="006F24A7">
              <w:rPr>
                <w:rFonts w:hint="eastAsia"/>
              </w:rPr>
              <w:t>e8</w:t>
            </w:r>
            <w:r w:rsidRPr="006F24A7">
              <w:rPr>
                <w:rFonts w:hint="eastAsia"/>
              </w:rPr>
              <w:t>的做法，取受理當日距當月</w:t>
            </w:r>
            <w:r w:rsidRPr="006F24A7">
              <w:rPr>
                <w:rFonts w:hint="eastAsia"/>
              </w:rPr>
              <w:t>1</w:t>
            </w:r>
            <w:r w:rsidRPr="006F24A7">
              <w:rPr>
                <w:rFonts w:hint="eastAsia"/>
              </w:rPr>
              <w:t>號的總秒數的</w:t>
            </w:r>
            <w:r w:rsidRPr="006F24A7">
              <w:rPr>
                <w:rFonts w:hint="eastAsia"/>
              </w:rPr>
              <w:t>32</w:t>
            </w:r>
            <w:r w:rsidRPr="006F24A7">
              <w:rPr>
                <w:rFonts w:hint="eastAsia"/>
              </w:rPr>
              <w:t>位元數字</w:t>
            </w:r>
          </w:p>
        </w:tc>
      </w:tr>
      <w:tr w:rsidR="006F24A7" w:rsidTr="00DE21BD">
        <w:tc>
          <w:tcPr>
            <w:tcW w:w="1418" w:type="dxa"/>
          </w:tcPr>
          <w:p w:rsidR="006F24A7" w:rsidRDefault="006F24A7" w:rsidP="006F24A7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手開收據單號</w:t>
            </w:r>
          </w:p>
        </w:tc>
        <w:tc>
          <w:tcPr>
            <w:tcW w:w="2631" w:type="dxa"/>
          </w:tcPr>
          <w:p w:rsidR="006F24A7" w:rsidRPr="007946C2" w:rsidRDefault="006F24A7" w:rsidP="006F24A7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</w:t>
            </w:r>
            <w:r w:rsidRPr="007946C2">
              <w:rPr>
                <w:color w:val="000000"/>
              </w:rPr>
              <w:t>MANUAL</w:t>
            </w:r>
            <w:r>
              <w:rPr>
                <w:rFonts w:hint="eastAsia"/>
                <w:color w:val="000000"/>
              </w:rPr>
              <w:t>_RCNO</w:t>
            </w:r>
          </w:p>
        </w:tc>
        <w:tc>
          <w:tcPr>
            <w:tcW w:w="1963" w:type="dxa"/>
          </w:tcPr>
          <w:p w:rsidR="006F24A7" w:rsidRPr="006F24A7" w:rsidRDefault="006F24A7" w:rsidP="006F24A7">
            <w:pPr>
              <w:ind w:left="0"/>
            </w:pPr>
            <w:r w:rsidRPr="006F24A7">
              <w:rPr>
                <w:rFonts w:hint="eastAsia"/>
              </w:rPr>
              <w:t>VARCHAR(17)</w:t>
            </w:r>
          </w:p>
        </w:tc>
        <w:tc>
          <w:tcPr>
            <w:tcW w:w="3879" w:type="dxa"/>
          </w:tcPr>
          <w:p w:rsidR="006F24A7" w:rsidRPr="006F24A7" w:rsidRDefault="006F24A7" w:rsidP="006F24A7">
            <w:pPr>
              <w:ind w:left="0"/>
            </w:pPr>
          </w:p>
        </w:tc>
      </w:tr>
      <w:tr w:rsidR="006F24A7" w:rsidTr="006F24A7">
        <w:tc>
          <w:tcPr>
            <w:tcW w:w="1418" w:type="dxa"/>
          </w:tcPr>
          <w:p w:rsidR="006F24A7" w:rsidRPr="007C303E" w:rsidRDefault="006F24A7" w:rsidP="006F24A7">
            <w:pPr>
              <w:ind w:left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受理日期</w:t>
            </w:r>
          </w:p>
        </w:tc>
        <w:tc>
          <w:tcPr>
            <w:tcW w:w="2631" w:type="dxa"/>
          </w:tcPr>
          <w:p w:rsidR="006F24A7" w:rsidRPr="007C303E" w:rsidRDefault="006F24A7" w:rsidP="006F24A7">
            <w:pPr>
              <w:ind w:left="0"/>
            </w:pPr>
            <w:r>
              <w:rPr>
                <w:rFonts w:hint="eastAsia"/>
              </w:rPr>
              <w:t>OP_AC_DATE</w:t>
            </w:r>
          </w:p>
        </w:tc>
        <w:tc>
          <w:tcPr>
            <w:tcW w:w="1963" w:type="dxa"/>
          </w:tcPr>
          <w:p w:rsidR="006F24A7" w:rsidRPr="006F24A7" w:rsidRDefault="006F24A7" w:rsidP="006F24A7">
            <w:pPr>
              <w:ind w:left="0"/>
            </w:pPr>
            <w:r w:rsidRPr="006F24A7">
              <w:rPr>
                <w:rFonts w:hint="eastAsia"/>
              </w:rPr>
              <w:t>CHAR(8)</w:t>
            </w:r>
          </w:p>
        </w:tc>
        <w:tc>
          <w:tcPr>
            <w:tcW w:w="3879" w:type="dxa"/>
          </w:tcPr>
          <w:p w:rsidR="006F24A7" w:rsidRPr="006F24A7" w:rsidRDefault="006F24A7" w:rsidP="006F24A7">
            <w:pPr>
              <w:ind w:left="0"/>
            </w:pPr>
            <w:r w:rsidRPr="006F24A7">
              <w:rPr>
                <w:rFonts w:hint="eastAsia"/>
              </w:rPr>
              <w:t xml:space="preserve">YYYYMMDD </w:t>
            </w:r>
          </w:p>
        </w:tc>
      </w:tr>
      <w:tr w:rsidR="006F24A7" w:rsidTr="006F24A7">
        <w:tc>
          <w:tcPr>
            <w:tcW w:w="1418" w:type="dxa"/>
          </w:tcPr>
          <w:p w:rsidR="006F24A7" w:rsidRDefault="006F24A7" w:rsidP="006F24A7">
            <w:pPr>
              <w:ind w:left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填單建檔日期</w:t>
            </w:r>
          </w:p>
        </w:tc>
        <w:tc>
          <w:tcPr>
            <w:tcW w:w="2631" w:type="dxa"/>
          </w:tcPr>
          <w:p w:rsidR="006F24A7" w:rsidRDefault="006F24A7" w:rsidP="006F24A7">
            <w:pPr>
              <w:ind w:left="0"/>
            </w:pPr>
            <w:r>
              <w:rPr>
                <w:rFonts w:hint="eastAsia"/>
              </w:rPr>
              <w:t>OP_FM_DATE</w:t>
            </w:r>
          </w:p>
        </w:tc>
        <w:tc>
          <w:tcPr>
            <w:tcW w:w="1963" w:type="dxa"/>
          </w:tcPr>
          <w:p w:rsidR="006F24A7" w:rsidRPr="006F24A7" w:rsidRDefault="006F24A7" w:rsidP="006F24A7">
            <w:pPr>
              <w:ind w:left="0"/>
            </w:pPr>
            <w:r w:rsidRPr="006F24A7">
              <w:rPr>
                <w:rFonts w:hint="eastAsia"/>
              </w:rPr>
              <w:t>CHAR(8)</w:t>
            </w:r>
          </w:p>
        </w:tc>
        <w:tc>
          <w:tcPr>
            <w:tcW w:w="3879" w:type="dxa"/>
          </w:tcPr>
          <w:p w:rsidR="006F24A7" w:rsidRPr="006F24A7" w:rsidRDefault="006F24A7" w:rsidP="006F24A7">
            <w:pPr>
              <w:ind w:left="0"/>
            </w:pPr>
            <w:r w:rsidRPr="006F24A7">
              <w:rPr>
                <w:rFonts w:hint="eastAsia"/>
              </w:rPr>
              <w:t xml:space="preserve">YYYYMMDD </w:t>
            </w:r>
          </w:p>
        </w:tc>
      </w:tr>
      <w:tr w:rsidR="00C37CAD" w:rsidTr="001D1CC4">
        <w:tc>
          <w:tcPr>
            <w:tcW w:w="1418" w:type="dxa"/>
            <w:vAlign w:val="center"/>
          </w:tcPr>
          <w:p w:rsidR="00C37CAD" w:rsidRPr="005B75DC" w:rsidRDefault="00C37CAD" w:rsidP="00C37CAD">
            <w:pPr>
              <w:ind w:left="0"/>
              <w:jc w:val="both"/>
              <w:rPr>
                <w:color w:val="FF0000"/>
                <w:lang w:eastAsia="zh-HK"/>
              </w:rPr>
            </w:pPr>
            <w:r w:rsidRPr="005B75DC">
              <w:rPr>
                <w:rFonts w:hint="eastAsia"/>
                <w:color w:val="FF0000"/>
                <w:lang w:eastAsia="zh-HK"/>
              </w:rPr>
              <w:t>受理</w:t>
            </w:r>
            <w:r w:rsidRPr="005B75DC">
              <w:rPr>
                <w:rFonts w:hint="eastAsia"/>
                <w:color w:val="FF0000"/>
              </w:rPr>
              <w:t>單位總</w:t>
            </w:r>
            <w:r w:rsidRPr="005B75DC">
              <w:rPr>
                <w:rFonts w:hint="eastAsia"/>
                <w:color w:val="FF0000"/>
                <w:lang w:eastAsia="zh-HK"/>
              </w:rPr>
              <w:t>局</w:t>
            </w:r>
            <w:r w:rsidRPr="005B75DC">
              <w:rPr>
                <w:rFonts w:hint="eastAsia"/>
                <w:color w:val="FF0000"/>
              </w:rPr>
              <w:t>代碼</w:t>
            </w:r>
          </w:p>
        </w:tc>
        <w:tc>
          <w:tcPr>
            <w:tcW w:w="2631" w:type="dxa"/>
            <w:vAlign w:val="center"/>
          </w:tcPr>
          <w:p w:rsidR="00C37CAD" w:rsidRPr="005B75DC" w:rsidRDefault="00C37CAD" w:rsidP="00C37CAD">
            <w:pPr>
              <w:ind w:left="0"/>
              <w:rPr>
                <w:color w:val="FF0000"/>
              </w:rPr>
            </w:pPr>
            <w:r w:rsidRPr="005B75DC">
              <w:rPr>
                <w:rFonts w:hint="eastAsia"/>
                <w:color w:val="FF0000"/>
              </w:rPr>
              <w:t>OP_AC_D</w:t>
            </w:r>
            <w:r w:rsidRPr="005B75DC">
              <w:rPr>
                <w:color w:val="FF0000"/>
              </w:rPr>
              <w:t>_</w:t>
            </w:r>
            <w:r w:rsidRPr="005B75DC">
              <w:rPr>
                <w:rFonts w:hint="eastAsia"/>
                <w:color w:val="FF0000"/>
              </w:rPr>
              <w:t>UNIT_CD</w:t>
            </w:r>
          </w:p>
        </w:tc>
        <w:tc>
          <w:tcPr>
            <w:tcW w:w="1963" w:type="dxa"/>
            <w:vAlign w:val="center"/>
          </w:tcPr>
          <w:p w:rsidR="00C37CAD" w:rsidRPr="005B75DC" w:rsidRDefault="00C37CAD" w:rsidP="00C37CAD">
            <w:pPr>
              <w:ind w:left="0"/>
              <w:rPr>
                <w:color w:val="FF0000"/>
              </w:rPr>
            </w:pPr>
            <w:r w:rsidRPr="005B75DC">
              <w:rPr>
                <w:rFonts w:hint="eastAsia"/>
                <w:color w:val="FF0000"/>
              </w:rPr>
              <w:t>CHAR(5)</w:t>
            </w:r>
          </w:p>
        </w:tc>
        <w:tc>
          <w:tcPr>
            <w:tcW w:w="3879" w:type="dxa"/>
          </w:tcPr>
          <w:p w:rsidR="00C37CAD" w:rsidRPr="005B75DC" w:rsidRDefault="005B75DC" w:rsidP="00C37CAD">
            <w:pPr>
              <w:ind w:left="0"/>
              <w:jc w:val="both"/>
              <w:rPr>
                <w:color w:val="FF0000"/>
              </w:rPr>
            </w:pPr>
            <w:r w:rsidRPr="005B75DC">
              <w:rPr>
                <w:rFonts w:hint="eastAsia"/>
                <w:color w:val="FF0000"/>
              </w:rPr>
              <w:t>2</w:t>
            </w:r>
            <w:r w:rsidRPr="005B75DC">
              <w:rPr>
                <w:color w:val="FF0000"/>
              </w:rPr>
              <w:t>018072</w:t>
            </w:r>
            <w:r w:rsidRPr="005B75DC">
              <w:rPr>
                <w:rFonts w:hint="eastAsia"/>
                <w:color w:val="FF0000"/>
              </w:rPr>
              <w:t>5</w:t>
            </w:r>
            <w:r w:rsidRPr="005B75DC">
              <w:rPr>
                <w:rFonts w:hint="eastAsia"/>
                <w:color w:val="FF0000"/>
              </w:rPr>
              <w:t>新增欄位</w:t>
            </w:r>
          </w:p>
        </w:tc>
      </w:tr>
      <w:tr w:rsidR="00C37CAD" w:rsidTr="001D1CC4">
        <w:tc>
          <w:tcPr>
            <w:tcW w:w="1418" w:type="dxa"/>
            <w:vAlign w:val="center"/>
          </w:tcPr>
          <w:p w:rsidR="00C37CAD" w:rsidRPr="005B75DC" w:rsidRDefault="00C37CAD" w:rsidP="00C37CAD">
            <w:pPr>
              <w:ind w:left="0"/>
              <w:jc w:val="both"/>
              <w:rPr>
                <w:color w:val="FF0000"/>
                <w:lang w:eastAsia="zh-HK"/>
              </w:rPr>
            </w:pPr>
            <w:r w:rsidRPr="005B75DC">
              <w:rPr>
                <w:rFonts w:hint="eastAsia"/>
                <w:color w:val="FF0000"/>
                <w:lang w:eastAsia="zh-HK"/>
              </w:rPr>
              <w:t>受理</w:t>
            </w:r>
            <w:r w:rsidRPr="005B75DC">
              <w:rPr>
                <w:rFonts w:hint="eastAsia"/>
                <w:color w:val="FF0000"/>
              </w:rPr>
              <w:t>單位總</w:t>
            </w:r>
            <w:r w:rsidRPr="005B75DC">
              <w:rPr>
                <w:rFonts w:hint="eastAsia"/>
                <w:color w:val="FF0000"/>
                <w:lang w:eastAsia="zh-HK"/>
              </w:rPr>
              <w:t>局名稱</w:t>
            </w:r>
          </w:p>
        </w:tc>
        <w:tc>
          <w:tcPr>
            <w:tcW w:w="2631" w:type="dxa"/>
            <w:vAlign w:val="center"/>
          </w:tcPr>
          <w:p w:rsidR="00C37CAD" w:rsidRPr="005B75DC" w:rsidRDefault="00C37CAD" w:rsidP="00C37CAD">
            <w:pPr>
              <w:ind w:left="0"/>
              <w:rPr>
                <w:color w:val="FF0000"/>
              </w:rPr>
            </w:pPr>
            <w:r w:rsidRPr="005B75DC">
              <w:rPr>
                <w:rFonts w:hint="eastAsia"/>
                <w:color w:val="FF0000"/>
              </w:rPr>
              <w:t>OP_AC_D</w:t>
            </w:r>
            <w:r w:rsidRPr="005B75DC">
              <w:rPr>
                <w:color w:val="FF0000"/>
              </w:rPr>
              <w:t>_</w:t>
            </w:r>
            <w:r w:rsidRPr="005B75DC">
              <w:rPr>
                <w:rFonts w:hint="eastAsia"/>
                <w:color w:val="FF0000"/>
              </w:rPr>
              <w:t>UNIT_</w:t>
            </w:r>
            <w:r w:rsidRPr="005B75DC">
              <w:rPr>
                <w:color w:val="FF0000"/>
              </w:rPr>
              <w:t>NM</w:t>
            </w:r>
          </w:p>
        </w:tc>
        <w:tc>
          <w:tcPr>
            <w:tcW w:w="1963" w:type="dxa"/>
            <w:vAlign w:val="center"/>
          </w:tcPr>
          <w:p w:rsidR="00C37CAD" w:rsidRPr="005B75DC" w:rsidRDefault="00C37CAD" w:rsidP="00C37CAD">
            <w:pPr>
              <w:ind w:left="0"/>
              <w:rPr>
                <w:color w:val="FF0000"/>
              </w:rPr>
            </w:pPr>
            <w:r w:rsidRPr="005B75DC">
              <w:rPr>
                <w:color w:val="FF0000"/>
              </w:rPr>
              <w:t>VAR</w:t>
            </w:r>
            <w:r w:rsidRPr="005B75DC">
              <w:rPr>
                <w:rFonts w:hint="eastAsia"/>
                <w:color w:val="FF0000"/>
              </w:rPr>
              <w:t>CHAR(</w:t>
            </w:r>
            <w:r w:rsidRPr="005B75DC">
              <w:rPr>
                <w:color w:val="FF0000"/>
              </w:rPr>
              <w:t>150</w:t>
            </w:r>
            <w:r w:rsidRPr="005B75DC">
              <w:rPr>
                <w:rFonts w:hint="eastAsia"/>
                <w:color w:val="FF0000"/>
              </w:rPr>
              <w:t>)</w:t>
            </w:r>
          </w:p>
        </w:tc>
        <w:tc>
          <w:tcPr>
            <w:tcW w:w="3879" w:type="dxa"/>
          </w:tcPr>
          <w:p w:rsidR="00C37CAD" w:rsidRPr="005B75DC" w:rsidRDefault="005B75DC" w:rsidP="00C37CAD">
            <w:pPr>
              <w:ind w:left="0"/>
              <w:jc w:val="both"/>
              <w:rPr>
                <w:color w:val="FF0000"/>
              </w:rPr>
            </w:pPr>
            <w:r w:rsidRPr="005B75DC">
              <w:rPr>
                <w:rFonts w:hint="eastAsia"/>
                <w:color w:val="FF0000"/>
              </w:rPr>
              <w:t>2</w:t>
            </w:r>
            <w:r w:rsidRPr="005B75DC">
              <w:rPr>
                <w:color w:val="FF0000"/>
              </w:rPr>
              <w:t>018072</w:t>
            </w:r>
            <w:r w:rsidRPr="005B75DC">
              <w:rPr>
                <w:rFonts w:hint="eastAsia"/>
                <w:color w:val="FF0000"/>
              </w:rPr>
              <w:t>5</w:t>
            </w:r>
            <w:r w:rsidRPr="005B75DC">
              <w:rPr>
                <w:rFonts w:hint="eastAsia"/>
                <w:color w:val="FF0000"/>
              </w:rPr>
              <w:t>新增欄位</w:t>
            </w:r>
          </w:p>
        </w:tc>
      </w:tr>
      <w:tr w:rsidR="006614F8" w:rsidTr="001D1CC4">
        <w:tc>
          <w:tcPr>
            <w:tcW w:w="1418" w:type="dxa"/>
            <w:vAlign w:val="center"/>
          </w:tcPr>
          <w:p w:rsidR="006614F8" w:rsidRPr="006614F8" w:rsidRDefault="006614F8" w:rsidP="00C37CAD">
            <w:pPr>
              <w:ind w:left="0"/>
              <w:jc w:val="both"/>
              <w:rPr>
                <w:color w:val="FF0000"/>
                <w:lang w:eastAsia="zh-HK"/>
              </w:rPr>
            </w:pPr>
            <w:r w:rsidRPr="005B75DC">
              <w:rPr>
                <w:rFonts w:hint="eastAsia"/>
                <w:color w:val="FF0000"/>
                <w:lang w:eastAsia="zh-HK"/>
              </w:rPr>
              <w:t>受理</w:t>
            </w:r>
            <w:r w:rsidRPr="005B75DC">
              <w:rPr>
                <w:rFonts w:hint="eastAsia"/>
                <w:color w:val="FF0000"/>
              </w:rPr>
              <w:t>單位總</w:t>
            </w:r>
            <w:r w:rsidRPr="005B75DC">
              <w:rPr>
                <w:rFonts w:hint="eastAsia"/>
                <w:color w:val="FF0000"/>
                <w:lang w:eastAsia="zh-HK"/>
              </w:rPr>
              <w:t>局</w:t>
            </w:r>
            <w:r w:rsidRPr="005B75DC">
              <w:rPr>
                <w:rFonts w:hint="eastAsia"/>
                <w:color w:val="FF0000"/>
              </w:rPr>
              <w:t>代碼</w:t>
            </w:r>
            <w:r w:rsidRPr="006614F8">
              <w:rPr>
                <w:rFonts w:hint="eastAsia"/>
                <w:color w:val="FF0000"/>
                <w:lang w:val="zh-TW"/>
              </w:rPr>
              <w:t>對應的舊單位</w:t>
            </w:r>
          </w:p>
        </w:tc>
        <w:tc>
          <w:tcPr>
            <w:tcW w:w="2631" w:type="dxa"/>
            <w:vAlign w:val="center"/>
          </w:tcPr>
          <w:p w:rsidR="006614F8" w:rsidRPr="005B75DC" w:rsidRDefault="006614F8" w:rsidP="00C37CAD">
            <w:pPr>
              <w:ind w:left="0"/>
              <w:rPr>
                <w:color w:val="FF0000"/>
              </w:rPr>
            </w:pPr>
            <w:r w:rsidRPr="005B75DC">
              <w:rPr>
                <w:rFonts w:hint="eastAsia"/>
                <w:color w:val="FF0000"/>
              </w:rPr>
              <w:t>OP_AC_D</w:t>
            </w:r>
            <w:r w:rsidRPr="005B75DC">
              <w:rPr>
                <w:color w:val="FF0000"/>
              </w:rPr>
              <w:t>_</w:t>
            </w:r>
            <w:r w:rsidRPr="005B75DC">
              <w:rPr>
                <w:rFonts w:hint="eastAsia"/>
                <w:color w:val="FF0000"/>
              </w:rPr>
              <w:t>UNIT_CD</w:t>
            </w:r>
            <w:r>
              <w:rPr>
                <w:rFonts w:hint="eastAsia"/>
                <w:color w:val="FF0000"/>
              </w:rPr>
              <w:t>_OLD</w:t>
            </w:r>
          </w:p>
        </w:tc>
        <w:tc>
          <w:tcPr>
            <w:tcW w:w="1963" w:type="dxa"/>
            <w:vAlign w:val="center"/>
          </w:tcPr>
          <w:p w:rsidR="006614F8" w:rsidRPr="005B75DC" w:rsidRDefault="006614F8" w:rsidP="00C37CAD">
            <w:pPr>
              <w:ind w:left="0"/>
              <w:rPr>
                <w:color w:val="FF0000"/>
              </w:rPr>
            </w:pPr>
            <w:r w:rsidRPr="005B75DC">
              <w:rPr>
                <w:rFonts w:hint="eastAsia"/>
                <w:color w:val="FF0000"/>
              </w:rPr>
              <w:t>CHAR(5)</w:t>
            </w:r>
          </w:p>
        </w:tc>
        <w:tc>
          <w:tcPr>
            <w:tcW w:w="3879" w:type="dxa"/>
          </w:tcPr>
          <w:p w:rsidR="006614F8" w:rsidRDefault="006614F8" w:rsidP="00C37CAD">
            <w:pPr>
              <w:ind w:left="0"/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20180907 </w:t>
            </w:r>
            <w:r>
              <w:rPr>
                <w:rFonts w:hint="eastAsia"/>
                <w:color w:val="FF0000"/>
              </w:rPr>
              <w:t>新增欄位</w:t>
            </w:r>
          </w:p>
          <w:p w:rsidR="007250EA" w:rsidRPr="006614F8" w:rsidRDefault="007250EA" w:rsidP="00C37CAD">
            <w:pPr>
              <w:ind w:left="0"/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  <w:lang w:eastAsia="zh-HK"/>
              </w:rPr>
              <w:t>案件成立當下的受理單位警局代碼</w:t>
            </w:r>
          </w:p>
        </w:tc>
      </w:tr>
      <w:tr w:rsidR="00C37CAD" w:rsidTr="001D1CC4">
        <w:tc>
          <w:tcPr>
            <w:tcW w:w="1418" w:type="dxa"/>
            <w:vAlign w:val="center"/>
          </w:tcPr>
          <w:p w:rsidR="00C37CAD" w:rsidRPr="005B75DC" w:rsidRDefault="00C37CAD" w:rsidP="001D1CC4">
            <w:pPr>
              <w:ind w:left="0"/>
              <w:jc w:val="both"/>
              <w:rPr>
                <w:color w:val="FF0000"/>
                <w:lang w:val="zh-TW"/>
              </w:rPr>
            </w:pPr>
            <w:r w:rsidRPr="005B75DC">
              <w:rPr>
                <w:rFonts w:hint="eastAsia"/>
                <w:color w:val="FF0000"/>
                <w:lang w:eastAsia="zh-HK"/>
              </w:rPr>
              <w:t>受理</w:t>
            </w:r>
            <w:r w:rsidRPr="005B75DC">
              <w:rPr>
                <w:rFonts w:hint="eastAsia"/>
                <w:color w:val="FF0000"/>
              </w:rPr>
              <w:t>單位</w:t>
            </w:r>
            <w:r w:rsidRPr="005B75DC">
              <w:rPr>
                <w:rFonts w:hint="eastAsia"/>
                <w:color w:val="FF0000"/>
                <w:lang w:eastAsia="zh-HK"/>
              </w:rPr>
              <w:t>分局</w:t>
            </w:r>
            <w:r w:rsidRPr="005B75DC">
              <w:rPr>
                <w:rFonts w:hint="eastAsia"/>
                <w:color w:val="FF0000"/>
              </w:rPr>
              <w:t>代碼</w:t>
            </w:r>
          </w:p>
        </w:tc>
        <w:tc>
          <w:tcPr>
            <w:tcW w:w="2631" w:type="dxa"/>
            <w:vAlign w:val="center"/>
          </w:tcPr>
          <w:p w:rsidR="00C37CAD" w:rsidRPr="005B75DC" w:rsidRDefault="00C37CAD" w:rsidP="001D1CC4">
            <w:pPr>
              <w:ind w:left="0"/>
              <w:rPr>
                <w:color w:val="FF0000"/>
              </w:rPr>
            </w:pPr>
            <w:r w:rsidRPr="005B75DC">
              <w:rPr>
                <w:rFonts w:hint="eastAsia"/>
                <w:color w:val="FF0000"/>
              </w:rPr>
              <w:t>OP_AC_</w:t>
            </w:r>
            <w:r w:rsidRPr="005B75DC">
              <w:rPr>
                <w:color w:val="FF0000"/>
              </w:rPr>
              <w:t>B_</w:t>
            </w:r>
            <w:r w:rsidRPr="005B75DC">
              <w:rPr>
                <w:rFonts w:hint="eastAsia"/>
                <w:color w:val="FF0000"/>
              </w:rPr>
              <w:t>UNIT_CD</w:t>
            </w:r>
          </w:p>
        </w:tc>
        <w:tc>
          <w:tcPr>
            <w:tcW w:w="1963" w:type="dxa"/>
            <w:vAlign w:val="center"/>
          </w:tcPr>
          <w:p w:rsidR="00C37CAD" w:rsidRPr="005B75DC" w:rsidRDefault="00C37CAD" w:rsidP="001D1CC4">
            <w:pPr>
              <w:ind w:left="0"/>
              <w:rPr>
                <w:color w:val="FF0000"/>
              </w:rPr>
            </w:pPr>
            <w:r w:rsidRPr="005B75DC">
              <w:rPr>
                <w:rFonts w:hint="eastAsia"/>
                <w:color w:val="FF0000"/>
              </w:rPr>
              <w:t>CHAR(5)</w:t>
            </w:r>
          </w:p>
        </w:tc>
        <w:tc>
          <w:tcPr>
            <w:tcW w:w="3879" w:type="dxa"/>
          </w:tcPr>
          <w:p w:rsidR="00C37CAD" w:rsidRPr="005B75DC" w:rsidRDefault="005B75DC" w:rsidP="001D1CC4">
            <w:pPr>
              <w:ind w:left="0"/>
              <w:jc w:val="both"/>
              <w:rPr>
                <w:color w:val="FF0000"/>
              </w:rPr>
            </w:pPr>
            <w:r w:rsidRPr="005B75DC">
              <w:rPr>
                <w:rFonts w:hint="eastAsia"/>
                <w:color w:val="FF0000"/>
              </w:rPr>
              <w:t>2</w:t>
            </w:r>
            <w:r w:rsidRPr="005B75DC">
              <w:rPr>
                <w:color w:val="FF0000"/>
              </w:rPr>
              <w:t>018072</w:t>
            </w:r>
            <w:r w:rsidRPr="005B75DC">
              <w:rPr>
                <w:rFonts w:hint="eastAsia"/>
                <w:color w:val="FF0000"/>
              </w:rPr>
              <w:t>5</w:t>
            </w:r>
            <w:r w:rsidRPr="005B75DC">
              <w:rPr>
                <w:rFonts w:hint="eastAsia"/>
                <w:color w:val="FF0000"/>
              </w:rPr>
              <w:t>新增欄位</w:t>
            </w:r>
          </w:p>
        </w:tc>
      </w:tr>
      <w:tr w:rsidR="00C37CAD" w:rsidTr="001D1CC4">
        <w:tc>
          <w:tcPr>
            <w:tcW w:w="1418" w:type="dxa"/>
            <w:vAlign w:val="center"/>
          </w:tcPr>
          <w:p w:rsidR="00C37CAD" w:rsidRPr="005B75DC" w:rsidRDefault="00C37CAD" w:rsidP="001D1CC4">
            <w:pPr>
              <w:ind w:left="0"/>
              <w:jc w:val="both"/>
              <w:rPr>
                <w:color w:val="FF0000"/>
                <w:lang w:val="zh-TW"/>
              </w:rPr>
            </w:pPr>
            <w:r w:rsidRPr="005B75DC">
              <w:rPr>
                <w:rFonts w:hint="eastAsia"/>
                <w:color w:val="FF0000"/>
                <w:lang w:eastAsia="zh-HK"/>
              </w:rPr>
              <w:t>受理</w:t>
            </w:r>
            <w:r w:rsidRPr="005B75DC">
              <w:rPr>
                <w:rFonts w:hint="eastAsia"/>
                <w:color w:val="FF0000"/>
              </w:rPr>
              <w:t>單位</w:t>
            </w:r>
            <w:r w:rsidRPr="005B75DC">
              <w:rPr>
                <w:rFonts w:hint="eastAsia"/>
                <w:color w:val="FF0000"/>
                <w:lang w:eastAsia="zh-HK"/>
              </w:rPr>
              <w:t>分局名稱</w:t>
            </w:r>
          </w:p>
        </w:tc>
        <w:tc>
          <w:tcPr>
            <w:tcW w:w="2631" w:type="dxa"/>
            <w:vAlign w:val="center"/>
          </w:tcPr>
          <w:p w:rsidR="00C37CAD" w:rsidRPr="005B75DC" w:rsidRDefault="00C37CAD" w:rsidP="001D1CC4">
            <w:pPr>
              <w:ind w:left="0"/>
              <w:rPr>
                <w:color w:val="FF0000"/>
              </w:rPr>
            </w:pPr>
            <w:r w:rsidRPr="005B75DC">
              <w:rPr>
                <w:rFonts w:hint="eastAsia"/>
                <w:color w:val="FF0000"/>
              </w:rPr>
              <w:t>OP_AC_</w:t>
            </w:r>
            <w:r w:rsidRPr="005B75DC">
              <w:rPr>
                <w:color w:val="FF0000"/>
              </w:rPr>
              <w:t>B_</w:t>
            </w:r>
            <w:r w:rsidRPr="005B75DC">
              <w:rPr>
                <w:rFonts w:hint="eastAsia"/>
                <w:color w:val="FF0000"/>
              </w:rPr>
              <w:t>UNIT_</w:t>
            </w:r>
            <w:r w:rsidRPr="005B75DC">
              <w:rPr>
                <w:color w:val="FF0000"/>
              </w:rPr>
              <w:t>NM</w:t>
            </w:r>
          </w:p>
        </w:tc>
        <w:tc>
          <w:tcPr>
            <w:tcW w:w="1963" w:type="dxa"/>
            <w:vAlign w:val="center"/>
          </w:tcPr>
          <w:p w:rsidR="00C37CAD" w:rsidRPr="005B75DC" w:rsidRDefault="00C37CAD" w:rsidP="001D1CC4">
            <w:pPr>
              <w:ind w:left="0"/>
              <w:rPr>
                <w:color w:val="FF0000"/>
              </w:rPr>
            </w:pPr>
            <w:r w:rsidRPr="005B75DC">
              <w:rPr>
                <w:color w:val="FF0000"/>
              </w:rPr>
              <w:t>VAR</w:t>
            </w:r>
            <w:r w:rsidRPr="005B75DC">
              <w:rPr>
                <w:rFonts w:hint="eastAsia"/>
                <w:color w:val="FF0000"/>
              </w:rPr>
              <w:t>CHAR(</w:t>
            </w:r>
            <w:r w:rsidRPr="005B75DC">
              <w:rPr>
                <w:color w:val="FF0000"/>
              </w:rPr>
              <w:t>150</w:t>
            </w:r>
            <w:r w:rsidRPr="005B75DC">
              <w:rPr>
                <w:rFonts w:hint="eastAsia"/>
                <w:color w:val="FF0000"/>
              </w:rPr>
              <w:t>)</w:t>
            </w:r>
          </w:p>
        </w:tc>
        <w:tc>
          <w:tcPr>
            <w:tcW w:w="3879" w:type="dxa"/>
          </w:tcPr>
          <w:p w:rsidR="00C37CAD" w:rsidRPr="005B75DC" w:rsidRDefault="005B75DC" w:rsidP="001D1CC4">
            <w:pPr>
              <w:ind w:left="0"/>
              <w:jc w:val="both"/>
              <w:rPr>
                <w:color w:val="FF0000"/>
              </w:rPr>
            </w:pPr>
            <w:r w:rsidRPr="005B75DC">
              <w:rPr>
                <w:rFonts w:hint="eastAsia"/>
                <w:color w:val="FF0000"/>
              </w:rPr>
              <w:t>2</w:t>
            </w:r>
            <w:r w:rsidRPr="005B75DC">
              <w:rPr>
                <w:color w:val="FF0000"/>
              </w:rPr>
              <w:t>018072</w:t>
            </w:r>
            <w:r w:rsidRPr="005B75DC">
              <w:rPr>
                <w:rFonts w:hint="eastAsia"/>
                <w:color w:val="FF0000"/>
              </w:rPr>
              <w:t>5</w:t>
            </w:r>
            <w:r w:rsidRPr="005B75DC">
              <w:rPr>
                <w:rFonts w:hint="eastAsia"/>
                <w:color w:val="FF0000"/>
              </w:rPr>
              <w:t>新增欄位</w:t>
            </w:r>
          </w:p>
        </w:tc>
      </w:tr>
      <w:tr w:rsidR="006614F8" w:rsidTr="001D1CC4">
        <w:tc>
          <w:tcPr>
            <w:tcW w:w="1418" w:type="dxa"/>
            <w:vAlign w:val="center"/>
          </w:tcPr>
          <w:p w:rsidR="006614F8" w:rsidRPr="006614F8" w:rsidRDefault="006614F8" w:rsidP="006614F8">
            <w:pPr>
              <w:ind w:left="0"/>
              <w:jc w:val="both"/>
              <w:rPr>
                <w:color w:val="FF0000"/>
                <w:lang w:eastAsia="zh-HK"/>
              </w:rPr>
            </w:pPr>
            <w:r w:rsidRPr="005B75DC">
              <w:rPr>
                <w:rFonts w:hint="eastAsia"/>
                <w:color w:val="FF0000"/>
                <w:lang w:eastAsia="zh-HK"/>
              </w:rPr>
              <w:t>受理</w:t>
            </w:r>
            <w:r w:rsidRPr="005B75DC">
              <w:rPr>
                <w:rFonts w:hint="eastAsia"/>
                <w:color w:val="FF0000"/>
              </w:rPr>
              <w:t>單位</w:t>
            </w:r>
            <w:r w:rsidRPr="005B75DC">
              <w:rPr>
                <w:rFonts w:hint="eastAsia"/>
                <w:color w:val="FF0000"/>
                <w:lang w:eastAsia="zh-HK"/>
              </w:rPr>
              <w:t>分</w:t>
            </w:r>
            <w:r w:rsidRPr="005B75DC">
              <w:rPr>
                <w:rFonts w:hint="eastAsia"/>
                <w:color w:val="FF0000"/>
                <w:lang w:eastAsia="zh-HK"/>
              </w:rPr>
              <w:lastRenderedPageBreak/>
              <w:t>局</w:t>
            </w:r>
            <w:r w:rsidRPr="005B75DC">
              <w:rPr>
                <w:rFonts w:hint="eastAsia"/>
                <w:color w:val="FF0000"/>
              </w:rPr>
              <w:t>代碼</w:t>
            </w:r>
            <w:r w:rsidRPr="006614F8">
              <w:rPr>
                <w:rFonts w:hint="eastAsia"/>
                <w:color w:val="FF0000"/>
                <w:lang w:val="zh-TW"/>
              </w:rPr>
              <w:t>對應的舊單位</w:t>
            </w:r>
          </w:p>
        </w:tc>
        <w:tc>
          <w:tcPr>
            <w:tcW w:w="2631" w:type="dxa"/>
            <w:vAlign w:val="center"/>
          </w:tcPr>
          <w:p w:rsidR="006614F8" w:rsidRPr="005B75DC" w:rsidRDefault="006614F8" w:rsidP="006614F8">
            <w:pPr>
              <w:ind w:left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OP_AC_B</w:t>
            </w:r>
            <w:r w:rsidRPr="005B75DC">
              <w:rPr>
                <w:color w:val="FF0000"/>
              </w:rPr>
              <w:t>_</w:t>
            </w:r>
            <w:r w:rsidRPr="005B75DC">
              <w:rPr>
                <w:rFonts w:hint="eastAsia"/>
                <w:color w:val="FF0000"/>
              </w:rPr>
              <w:t>UNIT_CD</w:t>
            </w:r>
            <w:r>
              <w:rPr>
                <w:rFonts w:hint="eastAsia"/>
                <w:color w:val="FF0000"/>
              </w:rPr>
              <w:t>_</w:t>
            </w:r>
            <w:r>
              <w:rPr>
                <w:rFonts w:hint="eastAsia"/>
                <w:color w:val="FF0000"/>
              </w:rPr>
              <w:lastRenderedPageBreak/>
              <w:t>OLD</w:t>
            </w:r>
          </w:p>
        </w:tc>
        <w:tc>
          <w:tcPr>
            <w:tcW w:w="1963" w:type="dxa"/>
            <w:vAlign w:val="center"/>
          </w:tcPr>
          <w:p w:rsidR="006614F8" w:rsidRPr="005B75DC" w:rsidRDefault="006614F8" w:rsidP="006614F8">
            <w:pPr>
              <w:ind w:left="0"/>
              <w:rPr>
                <w:color w:val="FF0000"/>
              </w:rPr>
            </w:pPr>
            <w:r w:rsidRPr="005B75DC">
              <w:rPr>
                <w:rFonts w:hint="eastAsia"/>
                <w:color w:val="FF0000"/>
              </w:rPr>
              <w:lastRenderedPageBreak/>
              <w:t>CHAR(5)</w:t>
            </w:r>
          </w:p>
        </w:tc>
        <w:tc>
          <w:tcPr>
            <w:tcW w:w="3879" w:type="dxa"/>
          </w:tcPr>
          <w:p w:rsidR="006614F8" w:rsidRDefault="006614F8" w:rsidP="006614F8">
            <w:pPr>
              <w:ind w:left="0"/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20180907 </w:t>
            </w:r>
            <w:r>
              <w:rPr>
                <w:rFonts w:hint="eastAsia"/>
                <w:color w:val="FF0000"/>
              </w:rPr>
              <w:t>新增欄位</w:t>
            </w:r>
          </w:p>
          <w:p w:rsidR="007250EA" w:rsidRPr="006614F8" w:rsidRDefault="007250EA" w:rsidP="006614F8">
            <w:pPr>
              <w:ind w:left="0"/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  <w:lang w:eastAsia="zh-HK"/>
              </w:rPr>
              <w:lastRenderedPageBreak/>
              <w:t>案件成立當下的受理單位分局代碼</w:t>
            </w:r>
          </w:p>
        </w:tc>
      </w:tr>
      <w:tr w:rsidR="006614F8" w:rsidTr="00DE21BD">
        <w:tc>
          <w:tcPr>
            <w:tcW w:w="1418" w:type="dxa"/>
          </w:tcPr>
          <w:p w:rsidR="006614F8" w:rsidRPr="005B75DC" w:rsidRDefault="006614F8" w:rsidP="006614F8">
            <w:pPr>
              <w:ind w:left="0"/>
              <w:rPr>
                <w:lang w:val="zh-TW"/>
              </w:rPr>
            </w:pPr>
            <w:r w:rsidRPr="005B75DC">
              <w:rPr>
                <w:rFonts w:hint="eastAsia"/>
                <w:lang w:val="zh-TW"/>
              </w:rPr>
              <w:lastRenderedPageBreak/>
              <w:t>受理單位代碼</w:t>
            </w:r>
          </w:p>
        </w:tc>
        <w:tc>
          <w:tcPr>
            <w:tcW w:w="2631" w:type="dxa"/>
          </w:tcPr>
          <w:p w:rsidR="006614F8" w:rsidRPr="005B75DC" w:rsidRDefault="006614F8" w:rsidP="006614F8">
            <w:pPr>
              <w:ind w:left="0"/>
            </w:pPr>
            <w:r w:rsidRPr="005B75DC">
              <w:rPr>
                <w:rFonts w:hint="eastAsia"/>
              </w:rPr>
              <w:t>OP_AC_UNIT_CD</w:t>
            </w:r>
          </w:p>
        </w:tc>
        <w:tc>
          <w:tcPr>
            <w:tcW w:w="1963" w:type="dxa"/>
          </w:tcPr>
          <w:p w:rsidR="006614F8" w:rsidRPr="005B75DC" w:rsidRDefault="006614F8" w:rsidP="006614F8">
            <w:pPr>
              <w:ind w:left="0"/>
            </w:pPr>
            <w:r w:rsidRPr="005B75DC">
              <w:rPr>
                <w:rFonts w:hint="eastAsia"/>
              </w:rPr>
              <w:t>CHAR(5)</w:t>
            </w:r>
          </w:p>
        </w:tc>
        <w:tc>
          <w:tcPr>
            <w:tcW w:w="3879" w:type="dxa"/>
          </w:tcPr>
          <w:p w:rsidR="006614F8" w:rsidRPr="005B75DC" w:rsidRDefault="006614F8" w:rsidP="006614F8">
            <w:pPr>
              <w:ind w:left="0"/>
              <w:rPr>
                <w:color w:val="FF0000"/>
              </w:rPr>
            </w:pPr>
          </w:p>
        </w:tc>
      </w:tr>
      <w:tr w:rsidR="006614F8" w:rsidTr="00DE21BD">
        <w:tc>
          <w:tcPr>
            <w:tcW w:w="1418" w:type="dxa"/>
          </w:tcPr>
          <w:p w:rsidR="006614F8" w:rsidRDefault="006614F8" w:rsidP="006614F8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受理單位名稱</w:t>
            </w:r>
          </w:p>
        </w:tc>
        <w:tc>
          <w:tcPr>
            <w:tcW w:w="2631" w:type="dxa"/>
          </w:tcPr>
          <w:p w:rsidR="006614F8" w:rsidRDefault="006614F8" w:rsidP="006614F8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OP_AC_UNIT_NM</w:t>
            </w:r>
          </w:p>
        </w:tc>
        <w:tc>
          <w:tcPr>
            <w:tcW w:w="1963" w:type="dxa"/>
          </w:tcPr>
          <w:p w:rsidR="006614F8" w:rsidRDefault="006614F8" w:rsidP="006614F8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50)</w:t>
            </w:r>
          </w:p>
        </w:tc>
        <w:tc>
          <w:tcPr>
            <w:tcW w:w="3879" w:type="dxa"/>
          </w:tcPr>
          <w:p w:rsidR="006614F8" w:rsidRDefault="006614F8" w:rsidP="006614F8">
            <w:pPr>
              <w:ind w:left="0"/>
              <w:rPr>
                <w:color w:val="000000"/>
              </w:rPr>
            </w:pPr>
          </w:p>
        </w:tc>
      </w:tr>
      <w:tr w:rsidR="006614F8" w:rsidTr="00DE21BD">
        <w:tc>
          <w:tcPr>
            <w:tcW w:w="1418" w:type="dxa"/>
          </w:tcPr>
          <w:p w:rsidR="002A0A3C" w:rsidRPr="007C303E" w:rsidRDefault="006614F8" w:rsidP="006614F8">
            <w:pPr>
              <w:ind w:left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受理單位代碼對應的</w:t>
            </w:r>
            <w:r w:rsidRPr="006614F8">
              <w:rPr>
                <w:rFonts w:hint="eastAsia"/>
                <w:strike/>
                <w:color w:val="FF0000"/>
                <w:lang w:val="zh-TW"/>
              </w:rPr>
              <w:t>新</w:t>
            </w:r>
            <w:r>
              <w:rPr>
                <w:rFonts w:hint="eastAsia"/>
                <w:lang w:val="zh-TW"/>
              </w:rPr>
              <w:t>舊單位</w:t>
            </w:r>
          </w:p>
        </w:tc>
        <w:tc>
          <w:tcPr>
            <w:tcW w:w="2631" w:type="dxa"/>
          </w:tcPr>
          <w:p w:rsidR="006614F8" w:rsidRPr="007C303E" w:rsidRDefault="006614F8" w:rsidP="006614F8">
            <w:pPr>
              <w:ind w:left="0"/>
            </w:pPr>
            <w:r>
              <w:rPr>
                <w:rFonts w:hint="eastAsia"/>
              </w:rPr>
              <w:t>OP_AC_UNIT_CD_</w:t>
            </w:r>
            <w:r w:rsidRPr="006614F8">
              <w:rPr>
                <w:rFonts w:hint="eastAsia"/>
                <w:color w:val="FF0000"/>
              </w:rPr>
              <w:t>OLD</w:t>
            </w:r>
          </w:p>
        </w:tc>
        <w:tc>
          <w:tcPr>
            <w:tcW w:w="1963" w:type="dxa"/>
          </w:tcPr>
          <w:p w:rsidR="006614F8" w:rsidRDefault="006614F8" w:rsidP="006614F8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 w:rsidRPr="00C82234">
              <w:rPr>
                <w:rFonts w:hint="eastAsia"/>
              </w:rPr>
              <w:t>5)</w:t>
            </w:r>
          </w:p>
        </w:tc>
        <w:tc>
          <w:tcPr>
            <w:tcW w:w="3879" w:type="dxa"/>
          </w:tcPr>
          <w:p w:rsidR="006614F8" w:rsidRDefault="006614F8" w:rsidP="006614F8">
            <w:pPr>
              <w:ind w:left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20180907 </w:t>
            </w:r>
            <w:r>
              <w:rPr>
                <w:rFonts w:hint="eastAsia"/>
                <w:color w:val="FF0000"/>
              </w:rPr>
              <w:t>修改欄位</w:t>
            </w:r>
          </w:p>
          <w:p w:rsidR="007250EA" w:rsidRPr="00E93CEF" w:rsidRDefault="007250EA" w:rsidP="006614F8">
            <w:pPr>
              <w:ind w:left="0"/>
              <w:rPr>
                <w:color w:val="FF0000"/>
              </w:rPr>
            </w:pPr>
            <w:r>
              <w:rPr>
                <w:rFonts w:hint="eastAsia"/>
                <w:color w:val="FF0000"/>
                <w:lang w:eastAsia="zh-HK"/>
              </w:rPr>
              <w:t>案件成立當下的受理單位代碼</w:t>
            </w:r>
          </w:p>
        </w:tc>
      </w:tr>
      <w:tr w:rsidR="006614F8" w:rsidTr="00DE21BD">
        <w:tc>
          <w:tcPr>
            <w:tcW w:w="1418" w:type="dxa"/>
          </w:tcPr>
          <w:p w:rsidR="006614F8" w:rsidRDefault="006614F8" w:rsidP="006614F8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受理人員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631" w:type="dxa"/>
          </w:tcPr>
          <w:p w:rsidR="006614F8" w:rsidRPr="00DE33CE" w:rsidRDefault="006614F8" w:rsidP="006614F8">
            <w:pPr>
              <w:ind w:left="0"/>
            </w:pPr>
            <w:r>
              <w:rPr>
                <w:rFonts w:hint="eastAsia"/>
              </w:rPr>
              <w:t>OP</w:t>
            </w:r>
            <w:r w:rsidRPr="00DE33CE">
              <w:rPr>
                <w:rFonts w:hint="eastAsia"/>
              </w:rPr>
              <w:t>_AC_STAFF_ID</w:t>
            </w:r>
          </w:p>
        </w:tc>
        <w:tc>
          <w:tcPr>
            <w:tcW w:w="1963" w:type="dxa"/>
          </w:tcPr>
          <w:p w:rsidR="006614F8" w:rsidRDefault="006614F8" w:rsidP="006614F8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VARCHAR(10)</w:t>
            </w:r>
          </w:p>
        </w:tc>
        <w:tc>
          <w:tcPr>
            <w:tcW w:w="3879" w:type="dxa"/>
          </w:tcPr>
          <w:p w:rsidR="006614F8" w:rsidRDefault="006614F8" w:rsidP="006614F8">
            <w:pPr>
              <w:ind w:left="0"/>
              <w:rPr>
                <w:color w:val="000000"/>
              </w:rPr>
            </w:pPr>
          </w:p>
        </w:tc>
      </w:tr>
      <w:tr w:rsidR="006614F8" w:rsidTr="00DE21BD">
        <w:tc>
          <w:tcPr>
            <w:tcW w:w="1418" w:type="dxa"/>
          </w:tcPr>
          <w:p w:rsidR="006614F8" w:rsidRDefault="006614F8" w:rsidP="006614F8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受理人員姓名</w:t>
            </w:r>
          </w:p>
        </w:tc>
        <w:tc>
          <w:tcPr>
            <w:tcW w:w="2631" w:type="dxa"/>
          </w:tcPr>
          <w:p w:rsidR="006614F8" w:rsidRPr="00DE33CE" w:rsidRDefault="006614F8" w:rsidP="006614F8">
            <w:pPr>
              <w:ind w:left="0"/>
            </w:pPr>
            <w:r>
              <w:rPr>
                <w:rFonts w:hint="eastAsia"/>
              </w:rPr>
              <w:t>OP</w:t>
            </w:r>
            <w:r w:rsidRPr="00DE33CE">
              <w:rPr>
                <w:rFonts w:hint="eastAsia"/>
              </w:rPr>
              <w:t>_AC_STAFF_NM</w:t>
            </w:r>
          </w:p>
        </w:tc>
        <w:tc>
          <w:tcPr>
            <w:tcW w:w="1963" w:type="dxa"/>
          </w:tcPr>
          <w:p w:rsidR="006614F8" w:rsidRDefault="006614F8" w:rsidP="006614F8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 w:rsidR="0050400E" w:rsidRPr="0050400E">
              <w:rPr>
                <w:rFonts w:hint="eastAsia"/>
                <w:color w:val="FF0000"/>
              </w:rPr>
              <w:t>200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6614F8" w:rsidRDefault="0050400E" w:rsidP="006614F8">
            <w:pPr>
              <w:ind w:left="0"/>
              <w:rPr>
                <w:color w:val="000000"/>
              </w:rPr>
            </w:pPr>
            <w:r w:rsidRPr="0050400E">
              <w:rPr>
                <w:rFonts w:hint="eastAsia"/>
                <w:color w:val="FF0000"/>
              </w:rPr>
              <w:t>20190320</w:t>
            </w:r>
            <w:r w:rsidRPr="0050400E">
              <w:rPr>
                <w:rFonts w:hint="eastAsia"/>
                <w:color w:val="FF0000"/>
                <w:lang w:eastAsia="zh-HK"/>
              </w:rPr>
              <w:t>修改</w:t>
            </w:r>
          </w:p>
        </w:tc>
      </w:tr>
      <w:tr w:rsidR="006614F8" w:rsidTr="00DE21BD">
        <w:tc>
          <w:tcPr>
            <w:tcW w:w="1418" w:type="dxa"/>
          </w:tcPr>
          <w:p w:rsidR="006614F8" w:rsidRDefault="006614F8" w:rsidP="006614F8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受理單位電話</w:t>
            </w:r>
          </w:p>
        </w:tc>
        <w:tc>
          <w:tcPr>
            <w:tcW w:w="2631" w:type="dxa"/>
          </w:tcPr>
          <w:p w:rsidR="006614F8" w:rsidRDefault="006614F8" w:rsidP="006614F8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OP_AC_UNIT_TEL</w:t>
            </w:r>
          </w:p>
        </w:tc>
        <w:tc>
          <w:tcPr>
            <w:tcW w:w="1963" w:type="dxa"/>
          </w:tcPr>
          <w:p w:rsidR="006614F8" w:rsidRDefault="006614F8" w:rsidP="006614F8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3879" w:type="dxa"/>
          </w:tcPr>
          <w:p w:rsidR="006614F8" w:rsidRDefault="006614F8" w:rsidP="006614F8">
            <w:pPr>
              <w:ind w:left="0"/>
              <w:rPr>
                <w:color w:val="000000"/>
              </w:rPr>
            </w:pPr>
          </w:p>
        </w:tc>
      </w:tr>
      <w:tr w:rsidR="006614F8" w:rsidTr="00F27A05">
        <w:tc>
          <w:tcPr>
            <w:tcW w:w="9891" w:type="dxa"/>
            <w:gridSpan w:val="4"/>
            <w:shd w:val="clear" w:color="auto" w:fill="D5DCE4" w:themeFill="text2" w:themeFillTint="33"/>
          </w:tcPr>
          <w:p w:rsidR="006614F8" w:rsidRPr="00C616C9" w:rsidRDefault="006614F8" w:rsidP="006614F8">
            <w:pPr>
              <w:ind w:left="0"/>
              <w:rPr>
                <w:color w:val="833C0B" w:themeColor="accent2" w:themeShade="80"/>
                <w:sz w:val="32"/>
                <w:szCs w:val="32"/>
              </w:rPr>
            </w:pPr>
            <w:r w:rsidRPr="00C616C9">
              <w:rPr>
                <w:rFonts w:hint="eastAsia"/>
                <w:color w:val="833C0B" w:themeColor="accent2" w:themeShade="80"/>
                <w:sz w:val="32"/>
                <w:szCs w:val="32"/>
              </w:rPr>
              <w:t>拾得人資料</w:t>
            </w:r>
          </w:p>
        </w:tc>
      </w:tr>
      <w:tr w:rsidR="006614F8" w:rsidTr="00DE21BD">
        <w:tc>
          <w:tcPr>
            <w:tcW w:w="1418" w:type="dxa"/>
          </w:tcPr>
          <w:p w:rsidR="006614F8" w:rsidRDefault="006614F8" w:rsidP="006614F8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拾得人類別代碼</w:t>
            </w:r>
          </w:p>
        </w:tc>
        <w:tc>
          <w:tcPr>
            <w:tcW w:w="2631" w:type="dxa"/>
          </w:tcPr>
          <w:p w:rsidR="006614F8" w:rsidRDefault="006614F8" w:rsidP="006614F8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OP_PUPO_TP_CD</w:t>
            </w:r>
          </w:p>
        </w:tc>
        <w:tc>
          <w:tcPr>
            <w:tcW w:w="1963" w:type="dxa"/>
          </w:tcPr>
          <w:p w:rsidR="006614F8" w:rsidRDefault="006614F8" w:rsidP="006614F8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3879" w:type="dxa"/>
          </w:tcPr>
          <w:p w:rsidR="006614F8" w:rsidRDefault="006614F8" w:rsidP="006614F8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B01</w:t>
            </w:r>
          </w:p>
          <w:p w:rsidR="006614F8" w:rsidRPr="00012EA2" w:rsidRDefault="006614F8" w:rsidP="006614F8">
            <w:pPr>
              <w:ind w:left="0"/>
              <w:rPr>
                <w:color w:val="000000"/>
                <w:lang w:val="zh-TW"/>
              </w:rPr>
            </w:pPr>
            <w:r w:rsidRPr="00012EA2">
              <w:rPr>
                <w:rFonts w:hint="eastAsia"/>
                <w:color w:val="000000"/>
                <w:lang w:val="zh-TW"/>
              </w:rPr>
              <w:t>1</w:t>
            </w:r>
            <w:r w:rsidRPr="00012EA2">
              <w:rPr>
                <w:rFonts w:hint="eastAsia"/>
                <w:color w:val="000000"/>
                <w:lang w:val="zh-TW"/>
              </w:rPr>
              <w:t>：一般民眾拾得</w:t>
            </w:r>
          </w:p>
          <w:p w:rsidR="006614F8" w:rsidRDefault="006614F8" w:rsidP="006614F8">
            <w:pPr>
              <w:ind w:left="0"/>
              <w:rPr>
                <w:rFonts w:ascii="標楷體" w:hAnsi="標楷體"/>
                <w:color w:val="000000"/>
              </w:rPr>
            </w:pPr>
            <w:r w:rsidRPr="00012EA2">
              <w:rPr>
                <w:rFonts w:hint="eastAsia"/>
                <w:color w:val="000000"/>
                <w:lang w:val="zh-TW"/>
              </w:rPr>
              <w:t>2</w:t>
            </w:r>
            <w:r w:rsidRPr="00012EA2">
              <w:rPr>
                <w:rFonts w:hint="eastAsia"/>
                <w:color w:val="000000"/>
                <w:lang w:val="zh-TW"/>
              </w:rPr>
              <w:t>：</w:t>
            </w:r>
            <w:r w:rsidRPr="00012EA2">
              <w:rPr>
                <w:rFonts w:ascii="標楷體" w:hAnsi="標楷體" w:hint="eastAsia"/>
                <w:color w:val="000000"/>
              </w:rPr>
              <w:t>員警執勤拾得</w:t>
            </w:r>
          </w:p>
          <w:p w:rsidR="006614F8" w:rsidRPr="008908C8" w:rsidRDefault="006614F8" w:rsidP="006614F8">
            <w:pPr>
              <w:ind w:left="0"/>
              <w:rPr>
                <w:rFonts w:ascii="標楷體" w:hAnsi="標楷體"/>
                <w:color w:val="000000"/>
              </w:rPr>
            </w:pPr>
            <w:r w:rsidRPr="008908C8">
              <w:rPr>
                <w:rFonts w:hint="eastAsia"/>
                <w:color w:val="000000"/>
                <w:lang w:val="zh-TW"/>
              </w:rPr>
              <w:t>3</w:t>
            </w:r>
            <w:r w:rsidRPr="008908C8">
              <w:rPr>
                <w:rFonts w:hint="eastAsia"/>
                <w:color w:val="000000"/>
                <w:lang w:val="zh-TW"/>
              </w:rPr>
              <w:t>：公務人員執行職務拾得</w:t>
            </w:r>
          </w:p>
        </w:tc>
      </w:tr>
      <w:tr w:rsidR="006614F8" w:rsidTr="00DE21BD">
        <w:tc>
          <w:tcPr>
            <w:tcW w:w="1418" w:type="dxa"/>
          </w:tcPr>
          <w:p w:rsidR="006614F8" w:rsidRDefault="006614F8" w:rsidP="006614F8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拾得人類別名稱</w:t>
            </w:r>
          </w:p>
        </w:tc>
        <w:tc>
          <w:tcPr>
            <w:tcW w:w="2631" w:type="dxa"/>
          </w:tcPr>
          <w:p w:rsidR="006614F8" w:rsidRDefault="006614F8" w:rsidP="006614F8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OP_PUPO_TP_NM</w:t>
            </w:r>
          </w:p>
        </w:tc>
        <w:tc>
          <w:tcPr>
            <w:tcW w:w="1963" w:type="dxa"/>
          </w:tcPr>
          <w:p w:rsidR="006614F8" w:rsidRDefault="006614F8" w:rsidP="006614F8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18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3879" w:type="dxa"/>
          </w:tcPr>
          <w:p w:rsidR="006614F8" w:rsidRDefault="006614F8" w:rsidP="006614F8">
            <w:pPr>
              <w:ind w:left="0"/>
              <w:rPr>
                <w:color w:val="000000"/>
              </w:rPr>
            </w:pPr>
          </w:p>
        </w:tc>
      </w:tr>
      <w:tr w:rsidR="00ED5547" w:rsidTr="00DE21BD">
        <w:tc>
          <w:tcPr>
            <w:tcW w:w="1418" w:type="dxa"/>
          </w:tcPr>
          <w:p w:rsidR="00ED5547" w:rsidRPr="00ED5547" w:rsidRDefault="00ED5547" w:rsidP="006614F8">
            <w:pPr>
              <w:ind w:left="0"/>
              <w:rPr>
                <w:color w:val="FF0000"/>
              </w:rPr>
            </w:pPr>
            <w:r w:rsidRPr="00ED5547">
              <w:rPr>
                <w:rFonts w:hint="eastAsia"/>
                <w:color w:val="FF0000"/>
              </w:rPr>
              <w:t>民眾自行保管</w:t>
            </w:r>
          </w:p>
        </w:tc>
        <w:tc>
          <w:tcPr>
            <w:tcW w:w="2631" w:type="dxa"/>
          </w:tcPr>
          <w:p w:rsidR="00ED5547" w:rsidRPr="00ED5547" w:rsidRDefault="00ED5547" w:rsidP="006614F8">
            <w:pPr>
              <w:ind w:left="0"/>
              <w:rPr>
                <w:color w:val="FF0000"/>
              </w:rPr>
            </w:pPr>
            <w:r w:rsidRPr="00ED5547">
              <w:rPr>
                <w:color w:val="FF0000"/>
              </w:rPr>
              <w:t>OP_IS_</w:t>
            </w:r>
            <w:r w:rsidRPr="00ED5547">
              <w:rPr>
                <w:rFonts w:hint="eastAsia"/>
                <w:color w:val="FF0000"/>
              </w:rPr>
              <w:t>CUST</w:t>
            </w:r>
          </w:p>
        </w:tc>
        <w:tc>
          <w:tcPr>
            <w:tcW w:w="1963" w:type="dxa"/>
          </w:tcPr>
          <w:p w:rsidR="00ED5547" w:rsidRPr="00ED5547" w:rsidRDefault="00ED5547" w:rsidP="006614F8">
            <w:pPr>
              <w:ind w:left="0"/>
              <w:rPr>
                <w:color w:val="FF0000"/>
              </w:rPr>
            </w:pPr>
            <w:r w:rsidRPr="00ED5547">
              <w:rPr>
                <w:color w:val="FF0000"/>
              </w:rPr>
              <w:t>CHAR(1)</w:t>
            </w:r>
          </w:p>
        </w:tc>
        <w:tc>
          <w:tcPr>
            <w:tcW w:w="3879" w:type="dxa"/>
          </w:tcPr>
          <w:p w:rsidR="00ED5547" w:rsidRPr="00ED5547" w:rsidRDefault="00ED5547" w:rsidP="006614F8">
            <w:pPr>
              <w:ind w:left="0"/>
              <w:rPr>
                <w:color w:val="FF0000"/>
              </w:rPr>
            </w:pPr>
            <w:r w:rsidRPr="00ED5547">
              <w:rPr>
                <w:rFonts w:hint="eastAsia"/>
                <w:color w:val="FF0000"/>
              </w:rPr>
              <w:t xml:space="preserve">20180908 </w:t>
            </w:r>
            <w:r w:rsidRPr="00ED5547">
              <w:rPr>
                <w:rFonts w:hint="eastAsia"/>
                <w:color w:val="FF0000"/>
              </w:rPr>
              <w:t>新增欄位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伍佰元專區</w:t>
            </w:r>
            <w:r>
              <w:rPr>
                <w:rFonts w:hint="eastAsia"/>
                <w:color w:val="FF0000"/>
              </w:rPr>
              <w:t>)</w:t>
            </w:r>
          </w:p>
          <w:p w:rsidR="00ED5547" w:rsidRPr="00ED5547" w:rsidRDefault="00ED5547" w:rsidP="00ED5547">
            <w:pPr>
              <w:ind w:left="0"/>
              <w:rPr>
                <w:color w:val="FF0000"/>
                <w:lang w:eastAsia="zh-HK"/>
              </w:rPr>
            </w:pPr>
            <w:r w:rsidRPr="00ED5547">
              <w:rPr>
                <w:color w:val="FF0000"/>
              </w:rPr>
              <w:t>0</w:t>
            </w:r>
            <w:r w:rsidRPr="00ED5547">
              <w:rPr>
                <w:color w:val="FF0000"/>
              </w:rPr>
              <w:t>：</w:t>
            </w:r>
            <w:r w:rsidRPr="00ED5547">
              <w:rPr>
                <w:rFonts w:hint="eastAsia"/>
                <w:color w:val="FF0000"/>
              </w:rPr>
              <w:t>否</w:t>
            </w:r>
            <w:r w:rsidRPr="00ED5547">
              <w:rPr>
                <w:rFonts w:hint="eastAsia"/>
                <w:color w:val="FF0000"/>
                <w:lang w:eastAsia="zh-HK"/>
              </w:rPr>
              <w:t>(d</w:t>
            </w:r>
            <w:r w:rsidRPr="00ED5547">
              <w:rPr>
                <w:color w:val="FF0000"/>
                <w:lang w:eastAsia="zh-HK"/>
              </w:rPr>
              <w:t>efault)</w:t>
            </w:r>
          </w:p>
          <w:p w:rsidR="00ED5547" w:rsidRPr="00ED5547" w:rsidRDefault="00ED5547" w:rsidP="00ED5547">
            <w:pPr>
              <w:ind w:left="0"/>
              <w:rPr>
                <w:color w:val="FF0000"/>
              </w:rPr>
            </w:pPr>
            <w:r w:rsidRPr="00ED5547">
              <w:rPr>
                <w:color w:val="FF0000"/>
                <w:lang w:eastAsia="zh-HK"/>
              </w:rPr>
              <w:t>1</w:t>
            </w:r>
            <w:r w:rsidRPr="00ED5547">
              <w:rPr>
                <w:color w:val="FF0000"/>
                <w:lang w:eastAsia="zh-HK"/>
              </w:rPr>
              <w:t>：</w:t>
            </w:r>
            <w:r w:rsidRPr="00ED5547">
              <w:rPr>
                <w:rFonts w:hint="eastAsia"/>
                <w:color w:val="FF0000"/>
              </w:rPr>
              <w:t>是</w:t>
            </w:r>
          </w:p>
        </w:tc>
      </w:tr>
      <w:tr w:rsidR="006614F8" w:rsidTr="00DE21BD">
        <w:tc>
          <w:tcPr>
            <w:tcW w:w="1418" w:type="dxa"/>
          </w:tcPr>
          <w:p w:rsidR="006614F8" w:rsidRDefault="006614F8" w:rsidP="006614F8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eastAsia="zh-HK"/>
              </w:rPr>
              <w:t>是否具名</w:t>
            </w:r>
          </w:p>
        </w:tc>
        <w:tc>
          <w:tcPr>
            <w:tcW w:w="2631" w:type="dxa"/>
          </w:tcPr>
          <w:p w:rsidR="006614F8" w:rsidRDefault="006614F8" w:rsidP="006614F8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P_IS_PUT_NM</w:t>
            </w:r>
          </w:p>
        </w:tc>
        <w:tc>
          <w:tcPr>
            <w:tcW w:w="1963" w:type="dxa"/>
          </w:tcPr>
          <w:p w:rsidR="006614F8" w:rsidRDefault="006614F8" w:rsidP="006614F8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CHAR(1)</w:t>
            </w:r>
          </w:p>
        </w:tc>
        <w:tc>
          <w:tcPr>
            <w:tcW w:w="3879" w:type="dxa"/>
          </w:tcPr>
          <w:p w:rsidR="006614F8" w:rsidRDefault="006614F8" w:rsidP="006614F8">
            <w:pPr>
              <w:ind w:left="0"/>
              <w:rPr>
                <w:color w:val="000000"/>
                <w:lang w:eastAsia="zh-HK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</w:rPr>
              <w:t>：</w:t>
            </w:r>
            <w:r>
              <w:rPr>
                <w:rFonts w:hint="eastAsia"/>
                <w:color w:val="000000"/>
                <w:lang w:eastAsia="zh-HK"/>
              </w:rPr>
              <w:t>不具名</w:t>
            </w:r>
          </w:p>
          <w:p w:rsidR="006614F8" w:rsidRPr="00CD3E1D" w:rsidRDefault="006614F8" w:rsidP="006614F8">
            <w:pPr>
              <w:ind w:left="0"/>
              <w:rPr>
                <w:color w:val="000000"/>
              </w:rPr>
            </w:pPr>
            <w:r>
              <w:rPr>
                <w:color w:val="000000"/>
                <w:lang w:eastAsia="zh-HK"/>
              </w:rPr>
              <w:t>1</w:t>
            </w:r>
            <w:r>
              <w:rPr>
                <w:color w:val="000000"/>
                <w:lang w:eastAsia="zh-HK"/>
              </w:rPr>
              <w:t>：</w:t>
            </w:r>
            <w:r>
              <w:rPr>
                <w:rFonts w:hint="eastAsia"/>
                <w:color w:val="000000"/>
                <w:lang w:eastAsia="zh-HK"/>
              </w:rPr>
              <w:t>具名</w:t>
            </w:r>
            <w:r>
              <w:rPr>
                <w:rFonts w:hint="eastAsia"/>
                <w:color w:val="000000"/>
                <w:lang w:eastAsia="zh-HK"/>
              </w:rPr>
              <w:t>(d</w:t>
            </w:r>
            <w:r>
              <w:rPr>
                <w:color w:val="000000"/>
                <w:lang w:eastAsia="zh-HK"/>
              </w:rPr>
              <w:t>efault)</w:t>
            </w:r>
          </w:p>
        </w:tc>
      </w:tr>
      <w:tr w:rsidR="006614F8" w:rsidTr="00DE21BD">
        <w:tc>
          <w:tcPr>
            <w:tcW w:w="1418" w:type="dxa"/>
          </w:tcPr>
          <w:p w:rsidR="006614F8" w:rsidRPr="008D0EF6" w:rsidRDefault="006614F8" w:rsidP="006614F8">
            <w:pPr>
              <w:ind w:left="0"/>
              <w:rPr>
                <w:color w:val="FF0000"/>
              </w:rPr>
            </w:pPr>
            <w:r w:rsidRPr="008D0EF6">
              <w:rPr>
                <w:rFonts w:hint="eastAsia"/>
                <w:color w:val="FF0000"/>
              </w:rPr>
              <w:t>有無證件</w:t>
            </w:r>
          </w:p>
        </w:tc>
        <w:tc>
          <w:tcPr>
            <w:tcW w:w="2631" w:type="dxa"/>
          </w:tcPr>
          <w:p w:rsidR="006614F8" w:rsidRPr="008D0EF6" w:rsidRDefault="006614F8" w:rsidP="006614F8">
            <w:pPr>
              <w:ind w:left="0"/>
              <w:rPr>
                <w:color w:val="FF0000"/>
              </w:rPr>
            </w:pPr>
            <w:r w:rsidRPr="0057695A">
              <w:rPr>
                <w:color w:val="FF0000"/>
              </w:rPr>
              <w:t>OP_INCLUDE_CERT</w:t>
            </w:r>
          </w:p>
        </w:tc>
        <w:tc>
          <w:tcPr>
            <w:tcW w:w="1963" w:type="dxa"/>
          </w:tcPr>
          <w:p w:rsidR="006614F8" w:rsidRPr="008D0EF6" w:rsidRDefault="006614F8" w:rsidP="006614F8">
            <w:pPr>
              <w:ind w:left="0"/>
              <w:rPr>
                <w:color w:val="FF0000"/>
              </w:rPr>
            </w:pPr>
            <w:r w:rsidRPr="008D0EF6">
              <w:rPr>
                <w:color w:val="FF0000"/>
              </w:rPr>
              <w:t>CHAR(1)</w:t>
            </w:r>
          </w:p>
        </w:tc>
        <w:tc>
          <w:tcPr>
            <w:tcW w:w="3879" w:type="dxa"/>
          </w:tcPr>
          <w:p w:rsidR="006614F8" w:rsidRPr="008D0EF6" w:rsidRDefault="006614F8" w:rsidP="006614F8">
            <w:pPr>
              <w:ind w:left="0"/>
              <w:rPr>
                <w:color w:val="FF0000"/>
                <w:lang w:eastAsia="zh-HK"/>
              </w:rPr>
            </w:pPr>
            <w:r w:rsidRPr="008D0EF6">
              <w:rPr>
                <w:color w:val="FF0000"/>
              </w:rPr>
              <w:t>0</w:t>
            </w:r>
            <w:r w:rsidRPr="008D0EF6">
              <w:rPr>
                <w:color w:val="FF0000"/>
              </w:rPr>
              <w:t>：</w:t>
            </w:r>
            <w:r w:rsidRPr="008D0EF6">
              <w:rPr>
                <w:rFonts w:hint="eastAsia"/>
                <w:color w:val="FF0000"/>
              </w:rPr>
              <w:t>無證件</w:t>
            </w:r>
            <w:r w:rsidRPr="008D0EF6">
              <w:rPr>
                <w:rFonts w:hint="eastAsia"/>
                <w:color w:val="FF0000"/>
                <w:lang w:eastAsia="zh-HK"/>
              </w:rPr>
              <w:t>(d</w:t>
            </w:r>
            <w:r w:rsidRPr="008D0EF6">
              <w:rPr>
                <w:color w:val="FF0000"/>
                <w:lang w:eastAsia="zh-HK"/>
              </w:rPr>
              <w:t>efault)</w:t>
            </w:r>
          </w:p>
          <w:p w:rsidR="006614F8" w:rsidRDefault="006614F8" w:rsidP="006614F8">
            <w:pPr>
              <w:ind w:left="0"/>
              <w:rPr>
                <w:color w:val="FF0000"/>
              </w:rPr>
            </w:pPr>
            <w:r w:rsidRPr="008D0EF6">
              <w:rPr>
                <w:color w:val="FF0000"/>
                <w:lang w:eastAsia="zh-HK"/>
              </w:rPr>
              <w:t>1</w:t>
            </w:r>
            <w:r w:rsidRPr="008D0EF6">
              <w:rPr>
                <w:color w:val="FF0000"/>
                <w:lang w:eastAsia="zh-HK"/>
              </w:rPr>
              <w:t>：</w:t>
            </w:r>
            <w:r w:rsidRPr="008D0EF6">
              <w:rPr>
                <w:rFonts w:hint="eastAsia"/>
                <w:color w:val="FF0000"/>
              </w:rPr>
              <w:t>有證件</w:t>
            </w:r>
          </w:p>
          <w:p w:rsidR="006614F8" w:rsidRPr="008D0EF6" w:rsidRDefault="006614F8" w:rsidP="006614F8">
            <w:pPr>
              <w:ind w:left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0180629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新增欄位</w:t>
            </w:r>
          </w:p>
        </w:tc>
      </w:tr>
      <w:tr w:rsidR="006614F8" w:rsidTr="00DE21BD">
        <w:tc>
          <w:tcPr>
            <w:tcW w:w="1418" w:type="dxa"/>
          </w:tcPr>
          <w:p w:rsidR="006614F8" w:rsidRDefault="006614F8" w:rsidP="006614F8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  <w:tc>
          <w:tcPr>
            <w:tcW w:w="2631" w:type="dxa"/>
          </w:tcPr>
          <w:p w:rsidR="006614F8" w:rsidRDefault="006614F8" w:rsidP="006614F8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OP_PUPO_NAME</w:t>
            </w:r>
          </w:p>
        </w:tc>
        <w:tc>
          <w:tcPr>
            <w:tcW w:w="1963" w:type="dxa"/>
          </w:tcPr>
          <w:p w:rsidR="006614F8" w:rsidRDefault="006614F8" w:rsidP="006614F8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VARCHAR(</w:t>
            </w:r>
            <w:r w:rsidR="0050400E" w:rsidRPr="0050400E">
              <w:rPr>
                <w:rFonts w:hint="eastAsia"/>
                <w:color w:val="FF0000"/>
                <w:lang w:val="zh-TW"/>
              </w:rPr>
              <w:t>200</w:t>
            </w:r>
            <w:r>
              <w:rPr>
                <w:rFonts w:hint="eastAsia"/>
                <w:color w:val="000000"/>
                <w:lang w:val="zh-TW"/>
              </w:rPr>
              <w:t>)</w:t>
            </w:r>
          </w:p>
        </w:tc>
        <w:tc>
          <w:tcPr>
            <w:tcW w:w="3879" w:type="dxa"/>
          </w:tcPr>
          <w:p w:rsidR="006614F8" w:rsidRDefault="0050400E" w:rsidP="006614F8">
            <w:pPr>
              <w:ind w:left="0"/>
              <w:rPr>
                <w:color w:val="000000"/>
              </w:rPr>
            </w:pPr>
            <w:r w:rsidRPr="0050400E">
              <w:rPr>
                <w:rFonts w:hint="eastAsia"/>
                <w:color w:val="FF0000"/>
              </w:rPr>
              <w:t>20190320</w:t>
            </w:r>
            <w:r w:rsidRPr="0050400E">
              <w:rPr>
                <w:rFonts w:hint="eastAsia"/>
                <w:color w:val="FF0000"/>
                <w:lang w:eastAsia="zh-HK"/>
              </w:rPr>
              <w:t>修改</w:t>
            </w:r>
          </w:p>
        </w:tc>
      </w:tr>
      <w:tr w:rsidR="0050400E" w:rsidTr="00DE21BD">
        <w:tc>
          <w:tcPr>
            <w:tcW w:w="1418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  <w:r>
              <w:rPr>
                <w:rFonts w:hint="eastAsia"/>
                <w:color w:val="000000"/>
                <w:lang w:eastAsia="zh-HK"/>
              </w:rPr>
              <w:t>羅馬拼音</w:t>
            </w:r>
          </w:p>
        </w:tc>
        <w:tc>
          <w:tcPr>
            <w:tcW w:w="2631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OP_PUPO_</w:t>
            </w: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1963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VARCHAR(</w:t>
            </w:r>
            <w:r w:rsidRPr="0050400E">
              <w:rPr>
                <w:rFonts w:hint="eastAsia"/>
                <w:color w:val="FF0000"/>
                <w:lang w:val="zh-TW"/>
              </w:rPr>
              <w:t>200</w:t>
            </w:r>
            <w:r>
              <w:rPr>
                <w:rFonts w:hint="eastAsia"/>
                <w:color w:val="000000"/>
                <w:lang w:val="zh-TW"/>
              </w:rPr>
              <w:t>)</w:t>
            </w:r>
          </w:p>
        </w:tc>
        <w:tc>
          <w:tcPr>
            <w:tcW w:w="3879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 w:rsidRPr="0050400E">
              <w:rPr>
                <w:rFonts w:hint="eastAsia"/>
                <w:color w:val="FF0000"/>
              </w:rPr>
              <w:t>20190320</w:t>
            </w:r>
            <w:r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50400E" w:rsidTr="00DE21BD">
        <w:tc>
          <w:tcPr>
            <w:tcW w:w="1418" w:type="dxa"/>
          </w:tcPr>
          <w:p w:rsidR="0050400E" w:rsidRDefault="0050400E" w:rsidP="0050400E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證號類別</w:t>
            </w:r>
          </w:p>
        </w:tc>
        <w:tc>
          <w:tcPr>
            <w:tcW w:w="2631" w:type="dxa"/>
          </w:tcPr>
          <w:p w:rsidR="0050400E" w:rsidRDefault="0050400E" w:rsidP="0050400E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OP_PUPO_IDN_TP</w:t>
            </w:r>
          </w:p>
        </w:tc>
        <w:tc>
          <w:tcPr>
            <w:tcW w:w="1963" w:type="dxa"/>
          </w:tcPr>
          <w:p w:rsidR="0050400E" w:rsidRDefault="0050400E" w:rsidP="0050400E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CHAR(1)</w:t>
            </w:r>
          </w:p>
        </w:tc>
        <w:tc>
          <w:tcPr>
            <w:tcW w:w="3879" w:type="dxa"/>
          </w:tcPr>
          <w:p w:rsidR="0050400E" w:rsidRDefault="0050400E" w:rsidP="0050400E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1</w:t>
            </w:r>
            <w:r>
              <w:rPr>
                <w:rFonts w:hint="eastAsia"/>
                <w:color w:val="000000"/>
                <w:lang w:val="zh-TW"/>
              </w:rPr>
              <w:t>：身分證號</w:t>
            </w:r>
            <w:r>
              <w:rPr>
                <w:rFonts w:hint="eastAsia"/>
                <w:color w:val="000000"/>
                <w:lang w:val="zh-TW"/>
              </w:rPr>
              <w:t>(default)</w:t>
            </w:r>
          </w:p>
          <w:p w:rsidR="0050400E" w:rsidRPr="00CE34B9" w:rsidRDefault="0050400E" w:rsidP="0050400E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 w:rsidRPr="00CE34B9">
              <w:rPr>
                <w:rFonts w:hint="eastAsia"/>
                <w:color w:val="000000"/>
                <w:lang w:val="zh-TW"/>
              </w:rPr>
              <w:t>2</w:t>
            </w:r>
            <w:r w:rsidRPr="00CE34B9">
              <w:rPr>
                <w:rFonts w:hint="eastAsia"/>
                <w:color w:val="000000"/>
                <w:lang w:val="zh-TW"/>
              </w:rPr>
              <w:t>：其他證號</w:t>
            </w:r>
          </w:p>
          <w:p w:rsidR="0050400E" w:rsidRDefault="0050400E" w:rsidP="0050400E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 w:rsidRPr="00CE34B9">
              <w:rPr>
                <w:rFonts w:hint="eastAsia"/>
                <w:color w:val="000000"/>
                <w:lang w:val="zh-TW"/>
              </w:rPr>
              <w:t>3</w:t>
            </w:r>
            <w:r w:rsidRPr="00CE34B9">
              <w:rPr>
                <w:rFonts w:hint="eastAsia"/>
                <w:color w:val="000000"/>
                <w:lang w:val="zh-TW"/>
              </w:rPr>
              <w:t>：</w:t>
            </w:r>
            <w:r>
              <w:rPr>
                <w:rFonts w:ascii="標楷體" w:hAnsi="標楷體" w:hint="eastAsia"/>
                <w:color w:val="000000"/>
                <w:lang w:val="zh-TW"/>
              </w:rPr>
              <w:t>無證號</w:t>
            </w:r>
          </w:p>
        </w:tc>
      </w:tr>
      <w:tr w:rsidR="0050400E" w:rsidTr="00DE21BD">
        <w:tc>
          <w:tcPr>
            <w:tcW w:w="1418" w:type="dxa"/>
          </w:tcPr>
          <w:p w:rsidR="0050400E" w:rsidRDefault="0050400E" w:rsidP="0050400E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身分證字號</w:t>
            </w:r>
            <w:r>
              <w:rPr>
                <w:rFonts w:hint="eastAsia"/>
                <w:color w:val="000000"/>
                <w:lang w:val="zh-TW"/>
              </w:rPr>
              <w:t>/</w:t>
            </w:r>
            <w:r>
              <w:rPr>
                <w:rFonts w:hint="eastAsia"/>
                <w:color w:val="000000"/>
                <w:lang w:val="zh-TW"/>
              </w:rPr>
              <w:t>其他證號</w:t>
            </w:r>
          </w:p>
        </w:tc>
        <w:tc>
          <w:tcPr>
            <w:tcW w:w="2631" w:type="dxa"/>
          </w:tcPr>
          <w:p w:rsidR="0050400E" w:rsidRDefault="0050400E" w:rsidP="0050400E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OP_PUPO_IDN</w:t>
            </w:r>
          </w:p>
        </w:tc>
        <w:tc>
          <w:tcPr>
            <w:tcW w:w="1963" w:type="dxa"/>
          </w:tcPr>
          <w:p w:rsidR="0050400E" w:rsidRDefault="0050400E" w:rsidP="0050400E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VARCHAR(</w:t>
            </w:r>
            <w:r>
              <w:rPr>
                <w:color w:val="000000"/>
                <w:lang w:val="zh-TW"/>
              </w:rPr>
              <w:t>6</w:t>
            </w:r>
            <w:r>
              <w:rPr>
                <w:rFonts w:hint="eastAsia"/>
                <w:color w:val="000000"/>
                <w:lang w:val="zh-TW"/>
              </w:rPr>
              <w:t>0)</w:t>
            </w:r>
          </w:p>
        </w:tc>
        <w:tc>
          <w:tcPr>
            <w:tcW w:w="3879" w:type="dxa"/>
          </w:tcPr>
          <w:p w:rsidR="0050400E" w:rsidRDefault="0050400E" w:rsidP="0050400E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</w:p>
        </w:tc>
      </w:tr>
      <w:tr w:rsidR="0050400E" w:rsidTr="00DE21BD">
        <w:tc>
          <w:tcPr>
            <w:tcW w:w="1418" w:type="dxa"/>
          </w:tcPr>
          <w:p w:rsidR="0050400E" w:rsidRDefault="0050400E" w:rsidP="0050400E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性別</w:t>
            </w:r>
          </w:p>
        </w:tc>
        <w:tc>
          <w:tcPr>
            <w:tcW w:w="2631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OP_PUPO_GENDER</w:t>
            </w:r>
          </w:p>
        </w:tc>
        <w:tc>
          <w:tcPr>
            <w:tcW w:w="1963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3879" w:type="dxa"/>
          </w:tcPr>
          <w:p w:rsidR="0050400E" w:rsidRDefault="0050400E" w:rsidP="0050400E">
            <w:pPr>
              <w:ind w:left="0"/>
              <w:jc w:val="both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</w:t>
            </w:r>
          </w:p>
          <w:p w:rsidR="0050400E" w:rsidRDefault="0050400E" w:rsidP="0050400E">
            <w:pPr>
              <w:ind w:left="0"/>
              <w:jc w:val="both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</w:t>
            </w:r>
          </w:p>
          <w:p w:rsidR="0050400E" w:rsidRDefault="0050400E" w:rsidP="0050400E">
            <w:pPr>
              <w:ind w:left="0"/>
              <w:jc w:val="both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法人</w:t>
            </w:r>
          </w:p>
          <w:p w:rsidR="0050400E" w:rsidRPr="00540F59" w:rsidRDefault="0050400E" w:rsidP="0050400E">
            <w:pPr>
              <w:ind w:left="0"/>
              <w:jc w:val="both"/>
              <w:rPr>
                <w:rFonts w:ascii="新細明體" w:hAnsi="新細明體" w:cs="新細明體"/>
                <w:szCs w:val="24"/>
              </w:rPr>
            </w:pPr>
            <w:r>
              <w:rPr>
                <w:rFonts w:hint="eastAsia"/>
              </w:rPr>
              <w:lastRenderedPageBreak/>
              <w:t>4:</w:t>
            </w:r>
            <w:r>
              <w:rPr>
                <w:rFonts w:hint="eastAsia"/>
              </w:rPr>
              <w:t>其他</w:t>
            </w:r>
          </w:p>
        </w:tc>
      </w:tr>
      <w:tr w:rsidR="0050400E" w:rsidTr="00DE21BD">
        <w:tc>
          <w:tcPr>
            <w:tcW w:w="1418" w:type="dxa"/>
          </w:tcPr>
          <w:p w:rsidR="0050400E" w:rsidRPr="007F21C5" w:rsidRDefault="0050400E" w:rsidP="0050400E">
            <w:pPr>
              <w:ind w:left="0"/>
              <w:rPr>
                <w:rFonts w:eastAsia="新細明體"/>
                <w:color w:val="000000"/>
                <w:lang w:val="zh-TW"/>
              </w:rPr>
            </w:pPr>
            <w:r w:rsidRPr="007F21C5">
              <w:rPr>
                <w:rFonts w:hint="eastAsia"/>
                <w:color w:val="000000"/>
                <w:lang w:val="zh-TW"/>
              </w:rPr>
              <w:lastRenderedPageBreak/>
              <w:t>出生別</w:t>
            </w:r>
          </w:p>
        </w:tc>
        <w:tc>
          <w:tcPr>
            <w:tcW w:w="2631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OP_PUPO_BEFROC</w:t>
            </w:r>
          </w:p>
        </w:tc>
        <w:tc>
          <w:tcPr>
            <w:tcW w:w="1963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3879" w:type="dxa"/>
          </w:tcPr>
          <w:p w:rsidR="0050400E" w:rsidRDefault="0050400E" w:rsidP="0050400E">
            <w:pPr>
              <w:ind w:left="0"/>
              <w:jc w:val="both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民前</w:t>
            </w:r>
            <w:r>
              <w:rPr>
                <w:rFonts w:hint="eastAsia"/>
              </w:rPr>
              <w:t xml:space="preserve"> </w:t>
            </w:r>
          </w:p>
          <w:p w:rsidR="0050400E" w:rsidRDefault="0050400E" w:rsidP="0050400E">
            <w:pPr>
              <w:ind w:left="0"/>
              <w:jc w:val="both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民國</w:t>
            </w:r>
            <w:r>
              <w:rPr>
                <w:rFonts w:hint="eastAsia"/>
              </w:rPr>
              <w:t xml:space="preserve">(default) </w:t>
            </w:r>
          </w:p>
          <w:p w:rsidR="0050400E" w:rsidRDefault="0050400E" w:rsidP="0050400E">
            <w:pPr>
              <w:ind w:left="0"/>
              <w:jc w:val="both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西元</w:t>
            </w:r>
          </w:p>
        </w:tc>
      </w:tr>
      <w:tr w:rsidR="0050400E" w:rsidTr="00DE21BD">
        <w:tc>
          <w:tcPr>
            <w:tcW w:w="1418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出生年月日</w:t>
            </w:r>
          </w:p>
        </w:tc>
        <w:tc>
          <w:tcPr>
            <w:tcW w:w="2631" w:type="dxa"/>
          </w:tcPr>
          <w:p w:rsidR="0050400E" w:rsidRPr="00CE34B9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OP_PUPO_</w:t>
            </w:r>
            <w:r w:rsidRPr="00CE34B9">
              <w:rPr>
                <w:color w:val="000000"/>
              </w:rPr>
              <w:t>BIRTHDT</w:t>
            </w:r>
          </w:p>
        </w:tc>
        <w:tc>
          <w:tcPr>
            <w:tcW w:w="1963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CHAR(8)</w:t>
            </w:r>
          </w:p>
        </w:tc>
        <w:tc>
          <w:tcPr>
            <w:tcW w:w="3879" w:type="dxa"/>
          </w:tcPr>
          <w:p w:rsidR="0050400E" w:rsidRDefault="0050400E" w:rsidP="0050400E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</w:rPr>
            </w:pPr>
            <w:r w:rsidRPr="002762E1">
              <w:rPr>
                <w:rFonts w:hint="eastAsia"/>
              </w:rPr>
              <w:t>YYYYMMDD</w:t>
            </w:r>
            <w:r>
              <w:rPr>
                <w:color w:val="000000"/>
              </w:rPr>
              <w:t xml:space="preserve"> </w:t>
            </w:r>
          </w:p>
        </w:tc>
      </w:tr>
      <w:tr w:rsidR="0050400E" w:rsidTr="00DE21BD">
        <w:tc>
          <w:tcPr>
            <w:tcW w:w="1418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國籍代碼</w:t>
            </w:r>
          </w:p>
        </w:tc>
        <w:tc>
          <w:tcPr>
            <w:tcW w:w="2631" w:type="dxa"/>
          </w:tcPr>
          <w:p w:rsidR="0050400E" w:rsidRPr="00000441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</w:t>
            </w:r>
            <w:r w:rsidRPr="00000441"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PUPO_NAT_CD</w:t>
            </w:r>
          </w:p>
        </w:tc>
        <w:tc>
          <w:tcPr>
            <w:tcW w:w="1963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VARCHAR(3)</w:t>
            </w:r>
          </w:p>
        </w:tc>
        <w:tc>
          <w:tcPr>
            <w:tcW w:w="3879" w:type="dxa"/>
          </w:tcPr>
          <w:p w:rsidR="0050400E" w:rsidRDefault="0050400E" w:rsidP="0050400E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</w:rPr>
            </w:pPr>
          </w:p>
        </w:tc>
      </w:tr>
      <w:tr w:rsidR="0050400E" w:rsidTr="00DE21BD">
        <w:tc>
          <w:tcPr>
            <w:tcW w:w="1418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國籍名稱</w:t>
            </w:r>
          </w:p>
        </w:tc>
        <w:tc>
          <w:tcPr>
            <w:tcW w:w="2631" w:type="dxa"/>
          </w:tcPr>
          <w:p w:rsidR="0050400E" w:rsidRPr="00000441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OP_PUPO</w:t>
            </w:r>
            <w:r w:rsidRPr="00000441"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NAT</w:t>
            </w:r>
            <w:r w:rsidRPr="00000441">
              <w:rPr>
                <w:color w:val="000000"/>
              </w:rPr>
              <w:t>_NM</w:t>
            </w:r>
          </w:p>
        </w:tc>
        <w:tc>
          <w:tcPr>
            <w:tcW w:w="1963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3879" w:type="dxa"/>
          </w:tcPr>
          <w:p w:rsidR="0050400E" w:rsidRDefault="0050400E" w:rsidP="0050400E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</w:rPr>
            </w:pPr>
          </w:p>
        </w:tc>
      </w:tr>
      <w:tr w:rsidR="0050400E" w:rsidTr="00DE21BD">
        <w:tc>
          <w:tcPr>
            <w:tcW w:w="1418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郵遞區號</w:t>
            </w:r>
          </w:p>
        </w:tc>
        <w:tc>
          <w:tcPr>
            <w:tcW w:w="2631" w:type="dxa"/>
          </w:tcPr>
          <w:p w:rsidR="0050400E" w:rsidRPr="00E3097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OP_PUPO_</w:t>
            </w:r>
            <w:r w:rsidRPr="00E3097E">
              <w:rPr>
                <w:color w:val="000000"/>
              </w:rPr>
              <w:t>ZIPCODE</w:t>
            </w:r>
          </w:p>
        </w:tc>
        <w:tc>
          <w:tcPr>
            <w:tcW w:w="1963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VARCHAR(5)</w:t>
            </w:r>
          </w:p>
        </w:tc>
        <w:tc>
          <w:tcPr>
            <w:tcW w:w="3879" w:type="dxa"/>
          </w:tcPr>
          <w:p w:rsidR="0050400E" w:rsidRPr="002D4798" w:rsidRDefault="0050400E" w:rsidP="0050400E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FF0000"/>
              </w:rPr>
            </w:pPr>
          </w:p>
        </w:tc>
      </w:tr>
      <w:tr w:rsidR="0050400E" w:rsidTr="00F85030">
        <w:tc>
          <w:tcPr>
            <w:tcW w:w="1418" w:type="dxa"/>
            <w:vAlign w:val="center"/>
          </w:tcPr>
          <w:p w:rsidR="0050400E" w:rsidRDefault="0050400E" w:rsidP="0050400E">
            <w:pPr>
              <w:ind w:left="0"/>
              <w:jc w:val="both"/>
            </w:pPr>
            <w:r>
              <w:t>地</w:t>
            </w:r>
            <w:r>
              <w:rPr>
                <w:rFonts w:hint="eastAsia"/>
              </w:rPr>
              <w:t>址</w:t>
            </w:r>
            <w:r>
              <w:t>類型代碼</w:t>
            </w:r>
          </w:p>
        </w:tc>
        <w:tc>
          <w:tcPr>
            <w:tcW w:w="2631" w:type="dxa"/>
          </w:tcPr>
          <w:p w:rsidR="0050400E" w:rsidRDefault="0050400E" w:rsidP="0050400E">
            <w:pPr>
              <w:ind w:left="0"/>
              <w:rPr>
                <w:rFonts w:ascii="微軟正黑體" w:eastAsia="微軟正黑體" w:hAnsi="微軟正黑體"/>
                <w:kern w:val="2"/>
                <w:sz w:val="22"/>
                <w:szCs w:val="22"/>
              </w:rPr>
            </w:pPr>
            <w:r w:rsidRPr="00B17837">
              <w:rPr>
                <w:rFonts w:hint="eastAsia"/>
                <w:color w:val="000000"/>
              </w:rPr>
              <w:t>OP_OC_ADDR_TYPE</w:t>
            </w:r>
            <w:r w:rsidRPr="00B17837">
              <w:rPr>
                <w:color w:val="000000"/>
              </w:rPr>
              <w:t>_CD</w:t>
            </w:r>
          </w:p>
        </w:tc>
        <w:tc>
          <w:tcPr>
            <w:tcW w:w="1963" w:type="dxa"/>
          </w:tcPr>
          <w:p w:rsidR="0050400E" w:rsidRDefault="0050400E" w:rsidP="0050400E">
            <w:pPr>
              <w:ind w:left="0"/>
              <w:rPr>
                <w:rFonts w:ascii="微軟正黑體" w:eastAsia="微軟正黑體" w:hAnsi="微軟正黑體"/>
                <w:kern w:val="2"/>
                <w:sz w:val="22"/>
                <w:szCs w:val="22"/>
                <w:lang w:val="zh-TW"/>
              </w:rPr>
            </w:pPr>
            <w:r w:rsidRPr="00B17837">
              <w:rPr>
                <w:rFonts w:hint="eastAsia"/>
                <w:color w:val="000000"/>
              </w:rPr>
              <w:t>VARCHAR(1)</w:t>
            </w:r>
          </w:p>
        </w:tc>
        <w:tc>
          <w:tcPr>
            <w:tcW w:w="3879" w:type="dxa"/>
          </w:tcPr>
          <w:p w:rsidR="0050400E" w:rsidRPr="00B17837" w:rsidRDefault="0050400E" w:rsidP="0050400E">
            <w:pPr>
              <w:ind w:left="0"/>
              <w:jc w:val="both"/>
            </w:pPr>
            <w:r w:rsidRPr="00B17837">
              <w:rPr>
                <w:rFonts w:hint="eastAsia"/>
              </w:rPr>
              <w:t>地點類型</w:t>
            </w:r>
            <w:r w:rsidRPr="00B17837">
              <w:rPr>
                <w:rFonts w:hint="eastAsia"/>
              </w:rPr>
              <w:t>(A1</w:t>
            </w:r>
            <w:r w:rsidRPr="00B17837">
              <w:t>3</w:t>
            </w:r>
            <w:r w:rsidRPr="00B17837">
              <w:rPr>
                <w:rFonts w:hint="eastAsia"/>
              </w:rPr>
              <w:t>)</w:t>
            </w:r>
          </w:p>
          <w:p w:rsidR="0050400E" w:rsidRPr="00B17837" w:rsidRDefault="0050400E" w:rsidP="0050400E">
            <w:pPr>
              <w:ind w:left="0"/>
              <w:jc w:val="both"/>
            </w:pPr>
            <w:r w:rsidRPr="00B17837">
              <w:rPr>
                <w:rFonts w:hint="eastAsia"/>
              </w:rPr>
              <w:t>OP</w:t>
            </w:r>
            <w:r w:rsidRPr="00B17837">
              <w:t>DT_CD_DATA.</w:t>
            </w:r>
            <w:r w:rsidRPr="00B17837">
              <w:rPr>
                <w:rFonts w:hint="eastAsia"/>
              </w:rPr>
              <w:t>OP</w:t>
            </w:r>
            <w:r w:rsidRPr="00B17837">
              <w:t>_CD_TYPE=’A13’</w:t>
            </w:r>
          </w:p>
          <w:p w:rsidR="0050400E" w:rsidRDefault="0050400E" w:rsidP="0050400E">
            <w:pPr>
              <w:ind w:left="0"/>
              <w:jc w:val="both"/>
            </w:pPr>
            <w:r w:rsidRPr="008246C2">
              <w:rPr>
                <w:rFonts w:hint="eastAsia"/>
              </w:rPr>
              <w:t>0</w:t>
            </w:r>
            <w:r w:rsidRPr="008246C2">
              <w:rPr>
                <w:rFonts w:hint="eastAsia"/>
              </w:rPr>
              <w:t>：無</w:t>
            </w:r>
          </w:p>
          <w:p w:rsidR="0050400E" w:rsidRPr="00CA401F" w:rsidRDefault="0050400E" w:rsidP="0050400E">
            <w:pPr>
              <w:ind w:left="0"/>
              <w:jc w:val="both"/>
            </w:pPr>
            <w:r w:rsidRPr="00CA401F">
              <w:rPr>
                <w:rFonts w:hint="eastAsia"/>
              </w:rPr>
              <w:t>1</w:t>
            </w:r>
            <w:r>
              <w:rPr>
                <w:rFonts w:hint="eastAsia"/>
              </w:rPr>
              <w:t>：一般地址</w:t>
            </w:r>
          </w:p>
          <w:p w:rsidR="0050400E" w:rsidRPr="008246C2" w:rsidRDefault="0050400E" w:rsidP="0050400E">
            <w:pPr>
              <w:ind w:left="0"/>
              <w:jc w:val="both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：其他</w:t>
            </w:r>
          </w:p>
        </w:tc>
      </w:tr>
      <w:tr w:rsidR="0050400E" w:rsidTr="00F85030">
        <w:tc>
          <w:tcPr>
            <w:tcW w:w="1418" w:type="dxa"/>
            <w:vAlign w:val="center"/>
          </w:tcPr>
          <w:p w:rsidR="0050400E" w:rsidRDefault="0050400E" w:rsidP="0050400E">
            <w:pPr>
              <w:ind w:left="0"/>
              <w:jc w:val="both"/>
            </w:pPr>
            <w:r>
              <w:t>地址類型名稱</w:t>
            </w:r>
          </w:p>
        </w:tc>
        <w:tc>
          <w:tcPr>
            <w:tcW w:w="2631" w:type="dxa"/>
          </w:tcPr>
          <w:p w:rsidR="0050400E" w:rsidRDefault="0050400E" w:rsidP="0050400E">
            <w:pPr>
              <w:ind w:left="0"/>
              <w:rPr>
                <w:rFonts w:ascii="微軟正黑體" w:eastAsia="微軟正黑體" w:hAnsi="微軟正黑體"/>
                <w:kern w:val="2"/>
                <w:sz w:val="22"/>
                <w:szCs w:val="22"/>
              </w:rPr>
            </w:pPr>
            <w:r w:rsidRPr="00B17837">
              <w:rPr>
                <w:rFonts w:hint="eastAsia"/>
                <w:color w:val="000000"/>
              </w:rPr>
              <w:t>OP_OC_ADDR_TYPE</w:t>
            </w:r>
            <w:r w:rsidRPr="00B17837">
              <w:rPr>
                <w:color w:val="000000"/>
              </w:rPr>
              <w:t>_NM</w:t>
            </w:r>
          </w:p>
        </w:tc>
        <w:tc>
          <w:tcPr>
            <w:tcW w:w="1963" w:type="dxa"/>
          </w:tcPr>
          <w:p w:rsidR="0050400E" w:rsidRDefault="0050400E" w:rsidP="0050400E">
            <w:pPr>
              <w:ind w:left="0"/>
              <w:rPr>
                <w:rFonts w:ascii="微軟正黑體" w:eastAsia="微軟正黑體" w:hAnsi="微軟正黑體"/>
                <w:kern w:val="2"/>
                <w:sz w:val="22"/>
                <w:szCs w:val="22"/>
                <w:lang w:val="zh-TW"/>
              </w:rPr>
            </w:pPr>
            <w:r w:rsidRPr="00B17837">
              <w:rPr>
                <w:rFonts w:hint="eastAsia"/>
                <w:color w:val="000000"/>
              </w:rPr>
              <w:t>VARCHAR(</w:t>
            </w:r>
            <w:r w:rsidRPr="00B17837">
              <w:rPr>
                <w:color w:val="000000"/>
              </w:rPr>
              <w:t>30</w:t>
            </w:r>
            <w:r w:rsidRPr="00B17837"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50400E" w:rsidRPr="00CE1E4A" w:rsidRDefault="0050400E" w:rsidP="0050400E">
            <w:pPr>
              <w:spacing w:line="0" w:lineRule="atLeast"/>
              <w:ind w:left="0"/>
            </w:pPr>
          </w:p>
        </w:tc>
      </w:tr>
      <w:tr w:rsidR="0050400E" w:rsidTr="00DE21BD">
        <w:tc>
          <w:tcPr>
            <w:tcW w:w="1418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地址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zh-TW"/>
              </w:rPr>
              <w:t>縣市代碼</w:t>
            </w:r>
          </w:p>
        </w:tc>
        <w:tc>
          <w:tcPr>
            <w:tcW w:w="2631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OP_PUPO_CITY_CD</w:t>
            </w:r>
          </w:p>
        </w:tc>
        <w:tc>
          <w:tcPr>
            <w:tcW w:w="1963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VARCHAR(5)</w:t>
            </w:r>
          </w:p>
        </w:tc>
        <w:tc>
          <w:tcPr>
            <w:tcW w:w="3879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</w:p>
        </w:tc>
      </w:tr>
      <w:tr w:rsidR="0050400E" w:rsidTr="00DE21BD">
        <w:tc>
          <w:tcPr>
            <w:tcW w:w="1418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地址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zh-TW"/>
              </w:rPr>
              <w:t>縣市名稱</w:t>
            </w:r>
          </w:p>
        </w:tc>
        <w:tc>
          <w:tcPr>
            <w:tcW w:w="2631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OP_PUPO_CITY_NM</w:t>
            </w:r>
          </w:p>
        </w:tc>
        <w:tc>
          <w:tcPr>
            <w:tcW w:w="1963" w:type="dxa"/>
          </w:tcPr>
          <w:p w:rsidR="0050400E" w:rsidRDefault="0050400E" w:rsidP="0050400E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VARCHAR(</w:t>
            </w:r>
            <w:r>
              <w:rPr>
                <w:color w:val="000000"/>
                <w:lang w:val="zh-TW"/>
              </w:rPr>
              <w:t>3</w:t>
            </w:r>
            <w:r>
              <w:rPr>
                <w:rFonts w:hint="eastAsia"/>
                <w:color w:val="000000"/>
                <w:lang w:val="zh-TW"/>
              </w:rPr>
              <w:t>0)</w:t>
            </w:r>
          </w:p>
        </w:tc>
        <w:tc>
          <w:tcPr>
            <w:tcW w:w="3879" w:type="dxa"/>
          </w:tcPr>
          <w:p w:rsidR="0050400E" w:rsidRDefault="0050400E" w:rsidP="0050400E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</w:rPr>
              <w:t>含縣市</w:t>
            </w:r>
          </w:p>
        </w:tc>
      </w:tr>
      <w:tr w:rsidR="0050400E" w:rsidTr="00DE21BD">
        <w:tc>
          <w:tcPr>
            <w:tcW w:w="1418" w:type="dxa"/>
          </w:tcPr>
          <w:p w:rsidR="0050400E" w:rsidRDefault="0050400E" w:rsidP="0050400E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地址</w:t>
            </w:r>
            <w:r>
              <w:rPr>
                <w:rFonts w:hint="eastAsia"/>
                <w:color w:val="000000"/>
                <w:lang w:val="zh-TW"/>
              </w:rPr>
              <w:t>-</w:t>
            </w:r>
            <w:r>
              <w:rPr>
                <w:rFonts w:hint="eastAsia"/>
                <w:color w:val="000000"/>
                <w:lang w:val="zh-TW"/>
              </w:rPr>
              <w:t>鄉鎮區代碼</w:t>
            </w:r>
          </w:p>
        </w:tc>
        <w:tc>
          <w:tcPr>
            <w:tcW w:w="2631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OP_PUPO_TOWN_CD</w:t>
            </w:r>
          </w:p>
        </w:tc>
        <w:tc>
          <w:tcPr>
            <w:tcW w:w="1963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VARCHAR(8)</w:t>
            </w:r>
          </w:p>
        </w:tc>
        <w:tc>
          <w:tcPr>
            <w:tcW w:w="3879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</w:p>
        </w:tc>
      </w:tr>
      <w:tr w:rsidR="0050400E" w:rsidTr="00DE21BD">
        <w:tc>
          <w:tcPr>
            <w:tcW w:w="1418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地址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zh-TW"/>
              </w:rPr>
              <w:t>鄉鎮區名稱</w:t>
            </w:r>
          </w:p>
        </w:tc>
        <w:tc>
          <w:tcPr>
            <w:tcW w:w="2631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OP_PUPO_TOWN_NM</w:t>
            </w:r>
          </w:p>
        </w:tc>
        <w:tc>
          <w:tcPr>
            <w:tcW w:w="1963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3879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含鄉鎮市區</w:t>
            </w:r>
          </w:p>
        </w:tc>
      </w:tr>
      <w:tr w:rsidR="0050400E" w:rsidTr="00DE21BD">
        <w:tc>
          <w:tcPr>
            <w:tcW w:w="1418" w:type="dxa"/>
          </w:tcPr>
          <w:p w:rsidR="0050400E" w:rsidRPr="001B7523" w:rsidRDefault="0050400E" w:rsidP="0050400E">
            <w:pPr>
              <w:ind w:left="0"/>
              <w:rPr>
                <w:color w:val="000000" w:themeColor="text1"/>
                <w:lang w:val="zh-TW"/>
              </w:rPr>
            </w:pPr>
            <w:r w:rsidRPr="001B7523">
              <w:rPr>
                <w:rFonts w:hint="eastAsia"/>
                <w:color w:val="000000" w:themeColor="text1"/>
                <w:lang w:val="zh-TW"/>
              </w:rPr>
              <w:t>地址</w:t>
            </w:r>
            <w:r w:rsidRPr="001B7523">
              <w:rPr>
                <w:rFonts w:hint="eastAsia"/>
                <w:color w:val="000000" w:themeColor="text1"/>
              </w:rPr>
              <w:t>-</w:t>
            </w:r>
            <w:r w:rsidRPr="001B7523">
              <w:rPr>
                <w:rFonts w:hint="eastAsia"/>
                <w:color w:val="000000" w:themeColor="text1"/>
                <w:lang w:val="zh-TW"/>
              </w:rPr>
              <w:t>村里代碼</w:t>
            </w:r>
          </w:p>
        </w:tc>
        <w:tc>
          <w:tcPr>
            <w:tcW w:w="2631" w:type="dxa"/>
          </w:tcPr>
          <w:p w:rsidR="0050400E" w:rsidRPr="001B7523" w:rsidRDefault="0050400E" w:rsidP="0050400E">
            <w:pPr>
              <w:ind w:left="0"/>
              <w:rPr>
                <w:color w:val="000000" w:themeColor="text1"/>
              </w:rPr>
            </w:pPr>
            <w:r w:rsidRPr="001B7523">
              <w:rPr>
                <w:rFonts w:hint="eastAsia"/>
                <w:color w:val="000000" w:themeColor="text1"/>
              </w:rPr>
              <w:t>OP_PUPO_VILLAGE</w:t>
            </w:r>
            <w:r w:rsidRPr="001B7523">
              <w:rPr>
                <w:color w:val="000000" w:themeColor="text1"/>
              </w:rPr>
              <w:t>_CD</w:t>
            </w:r>
          </w:p>
        </w:tc>
        <w:tc>
          <w:tcPr>
            <w:tcW w:w="1963" w:type="dxa"/>
          </w:tcPr>
          <w:p w:rsidR="0050400E" w:rsidRPr="001B7523" w:rsidRDefault="0050400E" w:rsidP="0050400E">
            <w:pPr>
              <w:ind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</w:t>
            </w:r>
            <w:r>
              <w:rPr>
                <w:color w:val="000000" w:themeColor="text1"/>
              </w:rPr>
              <w:t>1</w:t>
            </w:r>
            <w:r w:rsidRPr="001B7523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3879" w:type="dxa"/>
          </w:tcPr>
          <w:p w:rsidR="0050400E" w:rsidRPr="00DB6D39" w:rsidRDefault="0050400E" w:rsidP="0050400E">
            <w:pPr>
              <w:ind w:left="0"/>
              <w:rPr>
                <w:color w:val="FF0000"/>
                <w:lang w:val="zh-TW"/>
              </w:rPr>
            </w:pPr>
            <w:r w:rsidRPr="00CA68B2">
              <w:rPr>
                <w:rFonts w:hint="eastAsia"/>
                <w:color w:val="FF0000"/>
              </w:rPr>
              <w:t>2018</w:t>
            </w:r>
            <w:r>
              <w:rPr>
                <w:color w:val="FF0000"/>
                <w:lang w:val="zh-TW"/>
              </w:rPr>
              <w:t>0629</w:t>
            </w:r>
            <w:r>
              <w:rPr>
                <w:rFonts w:hint="eastAsia"/>
                <w:color w:val="FF0000"/>
                <w:lang w:val="zh-TW"/>
              </w:rPr>
              <w:t>新增欄位</w:t>
            </w:r>
          </w:p>
        </w:tc>
      </w:tr>
      <w:tr w:rsidR="0050400E" w:rsidTr="00DE21BD">
        <w:tc>
          <w:tcPr>
            <w:tcW w:w="1418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地址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zh-TW"/>
              </w:rPr>
              <w:t>村里名稱</w:t>
            </w:r>
          </w:p>
        </w:tc>
        <w:tc>
          <w:tcPr>
            <w:tcW w:w="2631" w:type="dxa"/>
          </w:tcPr>
          <w:p w:rsidR="0050400E" w:rsidRPr="00E55F33" w:rsidRDefault="0050400E" w:rsidP="0050400E">
            <w:pPr>
              <w:ind w:left="0"/>
              <w:rPr>
                <w:color w:val="FF0000"/>
              </w:rPr>
            </w:pPr>
            <w:r w:rsidRPr="00E55F33">
              <w:rPr>
                <w:rFonts w:hint="eastAsia"/>
                <w:color w:val="FF0000"/>
              </w:rPr>
              <w:t>OP_PUPO_VILLAGE_NM</w:t>
            </w:r>
          </w:p>
        </w:tc>
        <w:tc>
          <w:tcPr>
            <w:tcW w:w="1963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3879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含村里</w:t>
            </w:r>
            <w:r>
              <w:rPr>
                <w:color w:val="000000"/>
                <w:lang w:val="zh-TW"/>
              </w:rPr>
              <w:br/>
            </w:r>
            <w:r w:rsidRPr="00CA68B2">
              <w:rPr>
                <w:rFonts w:hint="eastAsia"/>
                <w:color w:val="FF0000"/>
              </w:rPr>
              <w:t>2018</w:t>
            </w:r>
            <w:r>
              <w:rPr>
                <w:color w:val="FF0000"/>
                <w:lang w:val="zh-TW"/>
              </w:rPr>
              <w:t>0629</w:t>
            </w:r>
            <w:r>
              <w:rPr>
                <w:rFonts w:hint="eastAsia"/>
                <w:color w:val="FF0000"/>
                <w:lang w:val="zh-TW"/>
              </w:rPr>
              <w:t>更改欄位名稱</w:t>
            </w:r>
          </w:p>
        </w:tc>
      </w:tr>
      <w:tr w:rsidR="0050400E" w:rsidTr="00DE21BD">
        <w:tc>
          <w:tcPr>
            <w:tcW w:w="1418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地址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zh-TW"/>
              </w:rPr>
              <w:t>鄰</w:t>
            </w:r>
          </w:p>
        </w:tc>
        <w:tc>
          <w:tcPr>
            <w:tcW w:w="2631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OP_PUPO_LIN</w:t>
            </w:r>
          </w:p>
        </w:tc>
        <w:tc>
          <w:tcPr>
            <w:tcW w:w="1963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3879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含鄰</w:t>
            </w:r>
          </w:p>
        </w:tc>
      </w:tr>
      <w:tr w:rsidR="0050400E" w:rsidTr="00DE21BD">
        <w:tc>
          <w:tcPr>
            <w:tcW w:w="1418" w:type="dxa"/>
          </w:tcPr>
          <w:p w:rsidR="0050400E" w:rsidRPr="00262BD2" w:rsidRDefault="0050400E" w:rsidP="0050400E">
            <w:pPr>
              <w:ind w:left="0"/>
              <w:rPr>
                <w:strike/>
                <w:color w:val="FF0000"/>
              </w:rPr>
            </w:pPr>
            <w:r w:rsidRPr="00262BD2">
              <w:rPr>
                <w:rFonts w:hint="eastAsia"/>
                <w:strike/>
                <w:color w:val="FF0000"/>
                <w:lang w:val="zh-TW"/>
              </w:rPr>
              <w:t>地址</w:t>
            </w:r>
            <w:r w:rsidRPr="00262BD2">
              <w:rPr>
                <w:rFonts w:hint="eastAsia"/>
                <w:strike/>
                <w:color w:val="FF0000"/>
              </w:rPr>
              <w:t>-</w:t>
            </w:r>
            <w:r w:rsidRPr="00262BD2">
              <w:rPr>
                <w:rFonts w:hint="eastAsia"/>
                <w:strike/>
                <w:color w:val="FF0000"/>
                <w:lang w:val="zh-TW"/>
              </w:rPr>
              <w:t>街道路名</w:t>
            </w:r>
          </w:p>
        </w:tc>
        <w:tc>
          <w:tcPr>
            <w:tcW w:w="2631" w:type="dxa"/>
          </w:tcPr>
          <w:p w:rsidR="0050400E" w:rsidRPr="00262BD2" w:rsidRDefault="0050400E" w:rsidP="0050400E">
            <w:pPr>
              <w:ind w:left="0"/>
              <w:rPr>
                <w:strike/>
                <w:color w:val="FF0000"/>
              </w:rPr>
            </w:pPr>
            <w:r w:rsidRPr="00262BD2">
              <w:rPr>
                <w:rFonts w:hint="eastAsia"/>
                <w:strike/>
                <w:color w:val="FF0000"/>
              </w:rPr>
              <w:t>OP_PUPO_ROAD</w:t>
            </w:r>
          </w:p>
        </w:tc>
        <w:tc>
          <w:tcPr>
            <w:tcW w:w="1963" w:type="dxa"/>
          </w:tcPr>
          <w:p w:rsidR="0050400E" w:rsidRPr="00262BD2" w:rsidRDefault="0050400E" w:rsidP="0050400E">
            <w:pPr>
              <w:ind w:left="0"/>
              <w:rPr>
                <w:strike/>
                <w:color w:val="FF0000"/>
              </w:rPr>
            </w:pPr>
            <w:r w:rsidRPr="00262BD2">
              <w:rPr>
                <w:rFonts w:hint="eastAsia"/>
                <w:strike/>
                <w:color w:val="FF0000"/>
              </w:rPr>
              <w:t>VARCHAR(</w:t>
            </w:r>
            <w:r w:rsidRPr="00262BD2">
              <w:rPr>
                <w:strike/>
                <w:color w:val="FF0000"/>
              </w:rPr>
              <w:t>6</w:t>
            </w:r>
            <w:r w:rsidRPr="00262BD2">
              <w:rPr>
                <w:rFonts w:hint="eastAsia"/>
                <w:strike/>
                <w:color w:val="FF0000"/>
              </w:rPr>
              <w:t>0)</w:t>
            </w:r>
          </w:p>
        </w:tc>
        <w:tc>
          <w:tcPr>
            <w:tcW w:w="3879" w:type="dxa"/>
          </w:tcPr>
          <w:p w:rsidR="0050400E" w:rsidRDefault="0050400E" w:rsidP="0050400E">
            <w:pPr>
              <w:ind w:left="0"/>
              <w:rPr>
                <w:strike/>
                <w:color w:val="FF0000"/>
                <w:lang w:val="zh-TW"/>
              </w:rPr>
            </w:pPr>
            <w:r w:rsidRPr="00262BD2">
              <w:rPr>
                <w:rFonts w:hint="eastAsia"/>
                <w:strike/>
                <w:color w:val="FF0000"/>
                <w:lang w:val="zh-TW"/>
              </w:rPr>
              <w:t>含路</w:t>
            </w:r>
            <w:r w:rsidRPr="00262BD2">
              <w:rPr>
                <w:rFonts w:hint="eastAsia"/>
                <w:strike/>
                <w:color w:val="FF0000"/>
              </w:rPr>
              <w:t>/</w:t>
            </w:r>
            <w:r w:rsidRPr="00262BD2">
              <w:rPr>
                <w:rFonts w:hint="eastAsia"/>
                <w:strike/>
                <w:color w:val="FF0000"/>
                <w:lang w:val="zh-TW"/>
              </w:rPr>
              <w:t>街</w:t>
            </w:r>
          </w:p>
          <w:p w:rsidR="0050400E" w:rsidRPr="00262BD2" w:rsidRDefault="0050400E" w:rsidP="0050400E">
            <w:pPr>
              <w:ind w:left="0"/>
              <w:rPr>
                <w:strike/>
                <w:color w:val="FF0000"/>
              </w:rPr>
            </w:pPr>
            <w:r w:rsidRPr="00CE6A70">
              <w:rPr>
                <w:rFonts w:hint="eastAsia"/>
                <w:strike/>
                <w:color w:val="FF0000"/>
              </w:rPr>
              <w:t>2018</w:t>
            </w:r>
            <w:r>
              <w:rPr>
                <w:strike/>
                <w:color w:val="FF0000"/>
                <w:lang w:val="zh-TW"/>
              </w:rPr>
              <w:t>0629</w:t>
            </w:r>
            <w:r>
              <w:rPr>
                <w:rFonts w:hint="eastAsia"/>
                <w:strike/>
                <w:color w:val="FF0000"/>
                <w:lang w:val="zh-TW"/>
              </w:rPr>
              <w:t>刪除</w:t>
            </w:r>
          </w:p>
        </w:tc>
      </w:tr>
      <w:tr w:rsidR="0050400E" w:rsidTr="00DE21BD">
        <w:tc>
          <w:tcPr>
            <w:tcW w:w="1418" w:type="dxa"/>
          </w:tcPr>
          <w:p w:rsidR="0050400E" w:rsidRPr="00262BD2" w:rsidRDefault="0050400E" w:rsidP="0050400E">
            <w:pPr>
              <w:ind w:left="0"/>
              <w:rPr>
                <w:strike/>
                <w:color w:val="FF0000"/>
              </w:rPr>
            </w:pPr>
            <w:r w:rsidRPr="00262BD2">
              <w:rPr>
                <w:rFonts w:hint="eastAsia"/>
                <w:strike/>
                <w:color w:val="FF0000"/>
                <w:lang w:val="zh-TW"/>
              </w:rPr>
              <w:t>地址</w:t>
            </w:r>
            <w:r w:rsidRPr="00262BD2">
              <w:rPr>
                <w:rFonts w:hint="eastAsia"/>
                <w:strike/>
                <w:color w:val="FF0000"/>
              </w:rPr>
              <w:t>-</w:t>
            </w:r>
            <w:r w:rsidRPr="00262BD2">
              <w:rPr>
                <w:rFonts w:hint="eastAsia"/>
                <w:strike/>
                <w:color w:val="FF0000"/>
                <w:lang w:val="zh-TW"/>
              </w:rPr>
              <w:t>段</w:t>
            </w:r>
          </w:p>
        </w:tc>
        <w:tc>
          <w:tcPr>
            <w:tcW w:w="2631" w:type="dxa"/>
          </w:tcPr>
          <w:p w:rsidR="0050400E" w:rsidRPr="00262BD2" w:rsidRDefault="0050400E" w:rsidP="0050400E">
            <w:pPr>
              <w:ind w:left="0"/>
              <w:rPr>
                <w:strike/>
                <w:color w:val="FF0000"/>
              </w:rPr>
            </w:pPr>
            <w:r w:rsidRPr="00262BD2">
              <w:rPr>
                <w:rFonts w:hint="eastAsia"/>
                <w:strike/>
                <w:color w:val="FF0000"/>
              </w:rPr>
              <w:t>OP_PUPO_SEC</w:t>
            </w:r>
          </w:p>
        </w:tc>
        <w:tc>
          <w:tcPr>
            <w:tcW w:w="1963" w:type="dxa"/>
          </w:tcPr>
          <w:p w:rsidR="0050400E" w:rsidRPr="00262BD2" w:rsidRDefault="0050400E" w:rsidP="0050400E">
            <w:pPr>
              <w:ind w:left="0"/>
              <w:rPr>
                <w:strike/>
                <w:color w:val="FF0000"/>
              </w:rPr>
            </w:pPr>
            <w:r w:rsidRPr="00262BD2">
              <w:rPr>
                <w:rFonts w:hint="eastAsia"/>
                <w:strike/>
                <w:color w:val="FF0000"/>
              </w:rPr>
              <w:t>VARCHAR(</w:t>
            </w:r>
            <w:r w:rsidRPr="00262BD2">
              <w:rPr>
                <w:strike/>
                <w:color w:val="FF0000"/>
              </w:rPr>
              <w:t>3</w:t>
            </w:r>
            <w:r w:rsidRPr="00262BD2">
              <w:rPr>
                <w:rFonts w:hint="eastAsia"/>
                <w:strike/>
                <w:color w:val="FF0000"/>
              </w:rPr>
              <w:t>0)</w:t>
            </w:r>
          </w:p>
        </w:tc>
        <w:tc>
          <w:tcPr>
            <w:tcW w:w="3879" w:type="dxa"/>
          </w:tcPr>
          <w:p w:rsidR="0050400E" w:rsidRDefault="0050400E" w:rsidP="0050400E">
            <w:pPr>
              <w:ind w:left="0"/>
              <w:rPr>
                <w:strike/>
                <w:color w:val="FF0000"/>
                <w:lang w:val="zh-TW"/>
              </w:rPr>
            </w:pPr>
            <w:r w:rsidRPr="00262BD2">
              <w:rPr>
                <w:rFonts w:hint="eastAsia"/>
                <w:strike/>
                <w:color w:val="FF0000"/>
                <w:lang w:val="zh-TW"/>
              </w:rPr>
              <w:t>含段</w:t>
            </w:r>
          </w:p>
          <w:p w:rsidR="0050400E" w:rsidRPr="00262BD2" w:rsidRDefault="0050400E" w:rsidP="0050400E">
            <w:pPr>
              <w:ind w:left="0"/>
              <w:rPr>
                <w:strike/>
                <w:color w:val="FF0000"/>
              </w:rPr>
            </w:pPr>
            <w:r w:rsidRPr="00CE6A70">
              <w:rPr>
                <w:rFonts w:hint="eastAsia"/>
                <w:strike/>
                <w:color w:val="FF0000"/>
              </w:rPr>
              <w:t>2018</w:t>
            </w:r>
            <w:r>
              <w:rPr>
                <w:strike/>
                <w:color w:val="FF0000"/>
                <w:lang w:val="zh-TW"/>
              </w:rPr>
              <w:t>0629</w:t>
            </w:r>
            <w:r>
              <w:rPr>
                <w:rFonts w:hint="eastAsia"/>
                <w:strike/>
                <w:color w:val="FF0000"/>
                <w:lang w:val="zh-TW"/>
              </w:rPr>
              <w:t>刪除</w:t>
            </w:r>
          </w:p>
        </w:tc>
      </w:tr>
      <w:tr w:rsidR="0050400E" w:rsidTr="00DE21BD">
        <w:tc>
          <w:tcPr>
            <w:tcW w:w="1418" w:type="dxa"/>
          </w:tcPr>
          <w:p w:rsidR="0050400E" w:rsidRPr="00262BD2" w:rsidRDefault="0050400E" w:rsidP="0050400E">
            <w:pPr>
              <w:ind w:left="0"/>
              <w:rPr>
                <w:strike/>
                <w:color w:val="FF0000"/>
              </w:rPr>
            </w:pPr>
            <w:r w:rsidRPr="00262BD2">
              <w:rPr>
                <w:rFonts w:hint="eastAsia"/>
                <w:strike/>
                <w:color w:val="FF0000"/>
                <w:lang w:val="zh-TW"/>
              </w:rPr>
              <w:t>地址</w:t>
            </w:r>
            <w:r w:rsidRPr="00262BD2">
              <w:rPr>
                <w:rFonts w:hint="eastAsia"/>
                <w:strike/>
                <w:color w:val="FF0000"/>
              </w:rPr>
              <w:t>-</w:t>
            </w:r>
            <w:r w:rsidRPr="00262BD2">
              <w:rPr>
                <w:rFonts w:hint="eastAsia"/>
                <w:strike/>
                <w:color w:val="FF0000"/>
                <w:lang w:val="zh-TW"/>
              </w:rPr>
              <w:t>巷</w:t>
            </w:r>
          </w:p>
        </w:tc>
        <w:tc>
          <w:tcPr>
            <w:tcW w:w="2631" w:type="dxa"/>
          </w:tcPr>
          <w:p w:rsidR="0050400E" w:rsidRPr="00262BD2" w:rsidRDefault="0050400E" w:rsidP="0050400E">
            <w:pPr>
              <w:ind w:left="0"/>
              <w:rPr>
                <w:strike/>
                <w:color w:val="FF0000"/>
              </w:rPr>
            </w:pPr>
            <w:r w:rsidRPr="00262BD2">
              <w:rPr>
                <w:rFonts w:hint="eastAsia"/>
                <w:strike/>
                <w:color w:val="FF0000"/>
              </w:rPr>
              <w:t>OP_PUPO_LANE</w:t>
            </w:r>
          </w:p>
        </w:tc>
        <w:tc>
          <w:tcPr>
            <w:tcW w:w="1963" w:type="dxa"/>
          </w:tcPr>
          <w:p w:rsidR="0050400E" w:rsidRPr="00262BD2" w:rsidRDefault="0050400E" w:rsidP="0050400E">
            <w:pPr>
              <w:ind w:left="0"/>
              <w:rPr>
                <w:strike/>
                <w:color w:val="FF0000"/>
              </w:rPr>
            </w:pPr>
            <w:r w:rsidRPr="00262BD2">
              <w:rPr>
                <w:rFonts w:hint="eastAsia"/>
                <w:strike/>
                <w:color w:val="FF0000"/>
              </w:rPr>
              <w:t>VARCHAR(</w:t>
            </w:r>
            <w:r w:rsidRPr="00262BD2">
              <w:rPr>
                <w:strike/>
                <w:color w:val="FF0000"/>
              </w:rPr>
              <w:t>3</w:t>
            </w:r>
            <w:r w:rsidRPr="00262BD2">
              <w:rPr>
                <w:rFonts w:hint="eastAsia"/>
                <w:strike/>
                <w:color w:val="FF0000"/>
              </w:rPr>
              <w:t>0)</w:t>
            </w:r>
          </w:p>
        </w:tc>
        <w:tc>
          <w:tcPr>
            <w:tcW w:w="3879" w:type="dxa"/>
          </w:tcPr>
          <w:p w:rsidR="0050400E" w:rsidRDefault="0050400E" w:rsidP="0050400E">
            <w:pPr>
              <w:ind w:left="0"/>
              <w:rPr>
                <w:strike/>
                <w:color w:val="FF0000"/>
                <w:lang w:val="zh-TW"/>
              </w:rPr>
            </w:pPr>
            <w:r w:rsidRPr="00262BD2">
              <w:rPr>
                <w:rFonts w:hint="eastAsia"/>
                <w:strike/>
                <w:color w:val="FF0000"/>
                <w:lang w:val="zh-TW"/>
              </w:rPr>
              <w:t>含巷</w:t>
            </w:r>
          </w:p>
          <w:p w:rsidR="0050400E" w:rsidRPr="00262BD2" w:rsidRDefault="0050400E" w:rsidP="0050400E">
            <w:pPr>
              <w:ind w:left="0"/>
              <w:rPr>
                <w:strike/>
                <w:color w:val="FF0000"/>
              </w:rPr>
            </w:pPr>
            <w:r w:rsidRPr="00CE6A70">
              <w:rPr>
                <w:rFonts w:hint="eastAsia"/>
                <w:strike/>
                <w:color w:val="FF0000"/>
              </w:rPr>
              <w:t>2018</w:t>
            </w:r>
            <w:r>
              <w:rPr>
                <w:strike/>
                <w:color w:val="FF0000"/>
                <w:lang w:val="zh-TW"/>
              </w:rPr>
              <w:t>0629</w:t>
            </w:r>
            <w:r>
              <w:rPr>
                <w:rFonts w:hint="eastAsia"/>
                <w:strike/>
                <w:color w:val="FF0000"/>
                <w:lang w:val="zh-TW"/>
              </w:rPr>
              <w:t>刪除</w:t>
            </w:r>
          </w:p>
        </w:tc>
      </w:tr>
      <w:tr w:rsidR="0050400E" w:rsidTr="00DE21BD">
        <w:tc>
          <w:tcPr>
            <w:tcW w:w="1418" w:type="dxa"/>
          </w:tcPr>
          <w:p w:rsidR="0050400E" w:rsidRPr="00262BD2" w:rsidRDefault="0050400E" w:rsidP="0050400E">
            <w:pPr>
              <w:ind w:left="0"/>
              <w:rPr>
                <w:strike/>
                <w:color w:val="FF0000"/>
              </w:rPr>
            </w:pPr>
            <w:r w:rsidRPr="00262BD2">
              <w:rPr>
                <w:rFonts w:hint="eastAsia"/>
                <w:strike/>
                <w:color w:val="FF0000"/>
                <w:lang w:val="zh-TW"/>
              </w:rPr>
              <w:t>地址</w:t>
            </w:r>
            <w:r w:rsidRPr="00262BD2">
              <w:rPr>
                <w:rFonts w:hint="eastAsia"/>
                <w:strike/>
                <w:color w:val="FF0000"/>
              </w:rPr>
              <w:t>-</w:t>
            </w:r>
            <w:r w:rsidRPr="00262BD2">
              <w:rPr>
                <w:rFonts w:hint="eastAsia"/>
                <w:strike/>
                <w:color w:val="FF0000"/>
                <w:lang w:val="zh-TW"/>
              </w:rPr>
              <w:t>弄</w:t>
            </w:r>
          </w:p>
        </w:tc>
        <w:tc>
          <w:tcPr>
            <w:tcW w:w="2631" w:type="dxa"/>
          </w:tcPr>
          <w:p w:rsidR="0050400E" w:rsidRPr="00262BD2" w:rsidRDefault="0050400E" w:rsidP="0050400E">
            <w:pPr>
              <w:ind w:left="0"/>
              <w:rPr>
                <w:strike/>
                <w:color w:val="FF0000"/>
              </w:rPr>
            </w:pPr>
            <w:r w:rsidRPr="00262BD2">
              <w:rPr>
                <w:rFonts w:hint="eastAsia"/>
                <w:strike/>
                <w:color w:val="FF0000"/>
              </w:rPr>
              <w:t>OP_PUPO_ALLEY</w:t>
            </w:r>
          </w:p>
        </w:tc>
        <w:tc>
          <w:tcPr>
            <w:tcW w:w="1963" w:type="dxa"/>
          </w:tcPr>
          <w:p w:rsidR="0050400E" w:rsidRPr="00262BD2" w:rsidRDefault="0050400E" w:rsidP="0050400E">
            <w:pPr>
              <w:ind w:left="0"/>
              <w:rPr>
                <w:strike/>
                <w:color w:val="FF0000"/>
              </w:rPr>
            </w:pPr>
            <w:r w:rsidRPr="00262BD2">
              <w:rPr>
                <w:rFonts w:hint="eastAsia"/>
                <w:strike/>
                <w:color w:val="FF0000"/>
              </w:rPr>
              <w:t>VARCHAR(</w:t>
            </w:r>
            <w:r w:rsidRPr="00262BD2">
              <w:rPr>
                <w:strike/>
                <w:color w:val="FF0000"/>
              </w:rPr>
              <w:t>3</w:t>
            </w:r>
            <w:r w:rsidRPr="00262BD2">
              <w:rPr>
                <w:rFonts w:hint="eastAsia"/>
                <w:strike/>
                <w:color w:val="FF0000"/>
              </w:rPr>
              <w:t>0)</w:t>
            </w:r>
          </w:p>
        </w:tc>
        <w:tc>
          <w:tcPr>
            <w:tcW w:w="3879" w:type="dxa"/>
          </w:tcPr>
          <w:p w:rsidR="0050400E" w:rsidRDefault="0050400E" w:rsidP="0050400E">
            <w:pPr>
              <w:ind w:left="0"/>
              <w:rPr>
                <w:strike/>
                <w:color w:val="FF0000"/>
                <w:lang w:val="zh-TW"/>
              </w:rPr>
            </w:pPr>
            <w:r w:rsidRPr="00262BD2">
              <w:rPr>
                <w:rFonts w:hint="eastAsia"/>
                <w:strike/>
                <w:color w:val="FF0000"/>
                <w:lang w:val="zh-TW"/>
              </w:rPr>
              <w:t>含弄</w:t>
            </w:r>
          </w:p>
          <w:p w:rsidR="0050400E" w:rsidRPr="00262BD2" w:rsidRDefault="0050400E" w:rsidP="0050400E">
            <w:pPr>
              <w:ind w:left="0"/>
              <w:rPr>
                <w:strike/>
                <w:color w:val="FF0000"/>
              </w:rPr>
            </w:pPr>
            <w:r w:rsidRPr="00CE6A70">
              <w:rPr>
                <w:rFonts w:hint="eastAsia"/>
                <w:strike/>
                <w:color w:val="FF0000"/>
              </w:rPr>
              <w:t>2018</w:t>
            </w:r>
            <w:r>
              <w:rPr>
                <w:strike/>
                <w:color w:val="FF0000"/>
                <w:lang w:val="zh-TW"/>
              </w:rPr>
              <w:t>0629</w:t>
            </w:r>
            <w:r>
              <w:rPr>
                <w:rFonts w:hint="eastAsia"/>
                <w:strike/>
                <w:color w:val="FF0000"/>
                <w:lang w:val="zh-TW"/>
              </w:rPr>
              <w:t>刪除</w:t>
            </w:r>
          </w:p>
        </w:tc>
      </w:tr>
      <w:tr w:rsidR="0050400E" w:rsidTr="00DE21BD">
        <w:tc>
          <w:tcPr>
            <w:tcW w:w="1418" w:type="dxa"/>
          </w:tcPr>
          <w:p w:rsidR="0050400E" w:rsidRPr="00262BD2" w:rsidRDefault="0050400E" w:rsidP="0050400E">
            <w:pPr>
              <w:ind w:left="0"/>
              <w:rPr>
                <w:strike/>
                <w:color w:val="FF0000"/>
              </w:rPr>
            </w:pPr>
            <w:r w:rsidRPr="00262BD2">
              <w:rPr>
                <w:rFonts w:hint="eastAsia"/>
                <w:strike/>
                <w:color w:val="FF0000"/>
                <w:lang w:val="zh-TW"/>
              </w:rPr>
              <w:t>地址</w:t>
            </w:r>
            <w:r w:rsidRPr="00262BD2">
              <w:rPr>
                <w:rFonts w:hint="eastAsia"/>
                <w:strike/>
                <w:color w:val="FF0000"/>
              </w:rPr>
              <w:t>-</w:t>
            </w:r>
            <w:r w:rsidRPr="00262BD2">
              <w:rPr>
                <w:rFonts w:hint="eastAsia"/>
                <w:strike/>
                <w:color w:val="FF0000"/>
                <w:lang w:val="zh-TW"/>
              </w:rPr>
              <w:t>號</w:t>
            </w:r>
          </w:p>
        </w:tc>
        <w:tc>
          <w:tcPr>
            <w:tcW w:w="2631" w:type="dxa"/>
          </w:tcPr>
          <w:p w:rsidR="0050400E" w:rsidRPr="00262BD2" w:rsidRDefault="0050400E" w:rsidP="0050400E">
            <w:pPr>
              <w:ind w:left="0"/>
              <w:rPr>
                <w:strike/>
                <w:color w:val="FF0000"/>
              </w:rPr>
            </w:pPr>
            <w:r w:rsidRPr="00262BD2">
              <w:rPr>
                <w:rFonts w:hint="eastAsia"/>
                <w:strike/>
                <w:color w:val="FF0000"/>
              </w:rPr>
              <w:t>OP_PUPO_NO</w:t>
            </w:r>
          </w:p>
        </w:tc>
        <w:tc>
          <w:tcPr>
            <w:tcW w:w="1963" w:type="dxa"/>
          </w:tcPr>
          <w:p w:rsidR="0050400E" w:rsidRPr="00262BD2" w:rsidRDefault="0050400E" w:rsidP="0050400E">
            <w:pPr>
              <w:ind w:left="0"/>
              <w:rPr>
                <w:strike/>
                <w:color w:val="FF0000"/>
              </w:rPr>
            </w:pPr>
            <w:r w:rsidRPr="00262BD2">
              <w:rPr>
                <w:rFonts w:hint="eastAsia"/>
                <w:strike/>
                <w:color w:val="FF0000"/>
              </w:rPr>
              <w:t>VARCHAR(</w:t>
            </w:r>
            <w:r w:rsidRPr="00262BD2">
              <w:rPr>
                <w:strike/>
                <w:color w:val="FF0000"/>
              </w:rPr>
              <w:t>3</w:t>
            </w:r>
            <w:r w:rsidRPr="00262BD2">
              <w:rPr>
                <w:rFonts w:hint="eastAsia"/>
                <w:strike/>
                <w:color w:val="FF0000"/>
              </w:rPr>
              <w:t>0)</w:t>
            </w:r>
          </w:p>
        </w:tc>
        <w:tc>
          <w:tcPr>
            <w:tcW w:w="3879" w:type="dxa"/>
          </w:tcPr>
          <w:p w:rsidR="0050400E" w:rsidRDefault="0050400E" w:rsidP="0050400E">
            <w:pPr>
              <w:ind w:left="0"/>
              <w:rPr>
                <w:strike/>
                <w:color w:val="FF0000"/>
                <w:lang w:val="zh-TW"/>
              </w:rPr>
            </w:pPr>
            <w:r w:rsidRPr="00262BD2">
              <w:rPr>
                <w:rFonts w:hint="eastAsia"/>
                <w:strike/>
                <w:color w:val="FF0000"/>
                <w:lang w:val="zh-TW"/>
              </w:rPr>
              <w:t>含號</w:t>
            </w:r>
          </w:p>
          <w:p w:rsidR="0050400E" w:rsidRPr="00262BD2" w:rsidRDefault="0050400E" w:rsidP="0050400E">
            <w:pPr>
              <w:ind w:left="0"/>
              <w:rPr>
                <w:strike/>
                <w:color w:val="FF0000"/>
              </w:rPr>
            </w:pPr>
            <w:r w:rsidRPr="00CE6A70">
              <w:rPr>
                <w:rFonts w:hint="eastAsia"/>
                <w:strike/>
                <w:color w:val="FF0000"/>
              </w:rPr>
              <w:t>2018</w:t>
            </w:r>
            <w:r>
              <w:rPr>
                <w:strike/>
                <w:color w:val="FF0000"/>
                <w:lang w:val="zh-TW"/>
              </w:rPr>
              <w:t>0629</w:t>
            </w:r>
            <w:r>
              <w:rPr>
                <w:rFonts w:hint="eastAsia"/>
                <w:strike/>
                <w:color w:val="FF0000"/>
                <w:lang w:val="zh-TW"/>
              </w:rPr>
              <w:t>刪除</w:t>
            </w:r>
          </w:p>
        </w:tc>
      </w:tr>
      <w:tr w:rsidR="0050400E" w:rsidTr="00DE21BD">
        <w:tc>
          <w:tcPr>
            <w:tcW w:w="1418" w:type="dxa"/>
          </w:tcPr>
          <w:p w:rsidR="0050400E" w:rsidRPr="00262BD2" w:rsidRDefault="0050400E" w:rsidP="0050400E">
            <w:pPr>
              <w:ind w:left="0"/>
              <w:rPr>
                <w:strike/>
                <w:color w:val="FF0000"/>
              </w:rPr>
            </w:pPr>
            <w:r w:rsidRPr="00262BD2">
              <w:rPr>
                <w:rFonts w:hint="eastAsia"/>
                <w:strike/>
                <w:color w:val="FF0000"/>
                <w:lang w:val="zh-TW"/>
              </w:rPr>
              <w:t>地址</w:t>
            </w:r>
            <w:r w:rsidRPr="00262BD2">
              <w:rPr>
                <w:rFonts w:hint="eastAsia"/>
                <w:strike/>
                <w:color w:val="FF0000"/>
              </w:rPr>
              <w:t>-</w:t>
            </w:r>
            <w:r w:rsidRPr="00262BD2">
              <w:rPr>
                <w:rFonts w:hint="eastAsia"/>
                <w:strike/>
                <w:color w:val="FF0000"/>
                <w:lang w:val="zh-TW"/>
              </w:rPr>
              <w:t>樓</w:t>
            </w:r>
          </w:p>
        </w:tc>
        <w:tc>
          <w:tcPr>
            <w:tcW w:w="2631" w:type="dxa"/>
          </w:tcPr>
          <w:p w:rsidR="0050400E" w:rsidRPr="00262BD2" w:rsidRDefault="0050400E" w:rsidP="0050400E">
            <w:pPr>
              <w:ind w:left="0"/>
              <w:rPr>
                <w:strike/>
                <w:color w:val="FF0000"/>
              </w:rPr>
            </w:pPr>
            <w:r w:rsidRPr="00262BD2">
              <w:rPr>
                <w:rFonts w:hint="eastAsia"/>
                <w:strike/>
                <w:color w:val="FF0000"/>
              </w:rPr>
              <w:t>OP_PUPO_FLOOR</w:t>
            </w:r>
          </w:p>
        </w:tc>
        <w:tc>
          <w:tcPr>
            <w:tcW w:w="1963" w:type="dxa"/>
          </w:tcPr>
          <w:p w:rsidR="0050400E" w:rsidRPr="00262BD2" w:rsidRDefault="0050400E" w:rsidP="0050400E">
            <w:pPr>
              <w:ind w:left="0"/>
              <w:rPr>
                <w:strike/>
                <w:color w:val="FF0000"/>
              </w:rPr>
            </w:pPr>
            <w:r w:rsidRPr="00262BD2">
              <w:rPr>
                <w:rFonts w:hint="eastAsia"/>
                <w:strike/>
                <w:color w:val="FF0000"/>
              </w:rPr>
              <w:t>VARCHAR(</w:t>
            </w:r>
            <w:r w:rsidRPr="00262BD2">
              <w:rPr>
                <w:strike/>
                <w:color w:val="FF0000"/>
              </w:rPr>
              <w:t>3</w:t>
            </w:r>
            <w:r w:rsidRPr="00262BD2">
              <w:rPr>
                <w:rFonts w:hint="eastAsia"/>
                <w:strike/>
                <w:color w:val="FF0000"/>
              </w:rPr>
              <w:t>0)</w:t>
            </w:r>
          </w:p>
        </w:tc>
        <w:tc>
          <w:tcPr>
            <w:tcW w:w="3879" w:type="dxa"/>
          </w:tcPr>
          <w:p w:rsidR="0050400E" w:rsidRDefault="0050400E" w:rsidP="0050400E">
            <w:pPr>
              <w:ind w:left="0"/>
              <w:rPr>
                <w:strike/>
                <w:color w:val="FF0000"/>
                <w:lang w:val="zh-TW"/>
              </w:rPr>
            </w:pPr>
            <w:r w:rsidRPr="00262BD2">
              <w:rPr>
                <w:rFonts w:hint="eastAsia"/>
                <w:strike/>
                <w:color w:val="FF0000"/>
                <w:lang w:val="zh-TW"/>
              </w:rPr>
              <w:t>含樓</w:t>
            </w:r>
          </w:p>
          <w:p w:rsidR="0050400E" w:rsidRPr="00262BD2" w:rsidRDefault="0050400E" w:rsidP="0050400E">
            <w:pPr>
              <w:ind w:left="0"/>
              <w:rPr>
                <w:strike/>
                <w:color w:val="FF0000"/>
              </w:rPr>
            </w:pPr>
            <w:r w:rsidRPr="00CE6A70">
              <w:rPr>
                <w:rFonts w:hint="eastAsia"/>
                <w:strike/>
                <w:color w:val="FF0000"/>
              </w:rPr>
              <w:t>2018</w:t>
            </w:r>
            <w:r>
              <w:rPr>
                <w:strike/>
                <w:color w:val="FF0000"/>
                <w:lang w:val="zh-TW"/>
              </w:rPr>
              <w:t>0629</w:t>
            </w:r>
            <w:r>
              <w:rPr>
                <w:rFonts w:hint="eastAsia"/>
                <w:strike/>
                <w:color w:val="FF0000"/>
                <w:lang w:val="zh-TW"/>
              </w:rPr>
              <w:t>刪除</w:t>
            </w:r>
          </w:p>
        </w:tc>
      </w:tr>
      <w:tr w:rsidR="0050400E" w:rsidTr="00DE21BD">
        <w:tc>
          <w:tcPr>
            <w:tcW w:w="1418" w:type="dxa"/>
          </w:tcPr>
          <w:p w:rsidR="0050400E" w:rsidRPr="00262BD2" w:rsidRDefault="0050400E" w:rsidP="0050400E">
            <w:pPr>
              <w:ind w:left="0"/>
              <w:rPr>
                <w:strike/>
                <w:color w:val="FF0000"/>
              </w:rPr>
            </w:pPr>
            <w:r w:rsidRPr="00262BD2">
              <w:rPr>
                <w:rFonts w:hint="eastAsia"/>
                <w:strike/>
                <w:color w:val="FF0000"/>
                <w:lang w:val="zh-TW"/>
              </w:rPr>
              <w:lastRenderedPageBreak/>
              <w:t>地址</w:t>
            </w:r>
            <w:r w:rsidRPr="00262BD2">
              <w:rPr>
                <w:rFonts w:hint="eastAsia"/>
                <w:strike/>
                <w:color w:val="FF0000"/>
              </w:rPr>
              <w:t>-</w:t>
            </w:r>
            <w:r w:rsidRPr="00262BD2">
              <w:rPr>
                <w:rFonts w:hint="eastAsia"/>
                <w:strike/>
                <w:color w:val="FF0000"/>
                <w:lang w:val="zh-TW"/>
              </w:rPr>
              <w:t>之</w:t>
            </w:r>
          </w:p>
        </w:tc>
        <w:tc>
          <w:tcPr>
            <w:tcW w:w="2631" w:type="dxa"/>
          </w:tcPr>
          <w:p w:rsidR="0050400E" w:rsidRPr="00262BD2" w:rsidRDefault="0050400E" w:rsidP="0050400E">
            <w:pPr>
              <w:ind w:left="0"/>
              <w:rPr>
                <w:strike/>
                <w:color w:val="FF0000"/>
              </w:rPr>
            </w:pPr>
            <w:r w:rsidRPr="00262BD2">
              <w:rPr>
                <w:strike/>
                <w:color w:val="FF0000"/>
              </w:rPr>
              <w:t>OP_PUPO</w:t>
            </w:r>
            <w:r w:rsidRPr="00262BD2">
              <w:rPr>
                <w:rFonts w:hint="eastAsia"/>
                <w:strike/>
                <w:color w:val="FF0000"/>
              </w:rPr>
              <w:t>_FLOORSUB</w:t>
            </w:r>
          </w:p>
        </w:tc>
        <w:tc>
          <w:tcPr>
            <w:tcW w:w="1963" w:type="dxa"/>
          </w:tcPr>
          <w:p w:rsidR="0050400E" w:rsidRPr="00262BD2" w:rsidRDefault="0050400E" w:rsidP="0050400E">
            <w:pPr>
              <w:ind w:left="0"/>
              <w:rPr>
                <w:strike/>
                <w:color w:val="FF0000"/>
              </w:rPr>
            </w:pPr>
            <w:r w:rsidRPr="00262BD2">
              <w:rPr>
                <w:rFonts w:hint="eastAsia"/>
                <w:strike/>
                <w:color w:val="FF0000"/>
              </w:rPr>
              <w:t>VARCHAR(</w:t>
            </w:r>
            <w:r w:rsidRPr="00262BD2">
              <w:rPr>
                <w:strike/>
                <w:color w:val="FF0000"/>
              </w:rPr>
              <w:t>3</w:t>
            </w:r>
            <w:r w:rsidRPr="00262BD2">
              <w:rPr>
                <w:rFonts w:hint="eastAsia"/>
                <w:strike/>
                <w:color w:val="FF0000"/>
              </w:rPr>
              <w:t>0)</w:t>
            </w:r>
          </w:p>
        </w:tc>
        <w:tc>
          <w:tcPr>
            <w:tcW w:w="3879" w:type="dxa"/>
          </w:tcPr>
          <w:p w:rsidR="0050400E" w:rsidRDefault="0050400E" w:rsidP="0050400E">
            <w:pPr>
              <w:ind w:left="0"/>
              <w:rPr>
                <w:strike/>
                <w:color w:val="FF0000"/>
                <w:lang w:val="zh-TW"/>
              </w:rPr>
            </w:pPr>
            <w:r w:rsidRPr="00262BD2">
              <w:rPr>
                <w:rFonts w:hint="eastAsia"/>
                <w:strike/>
                <w:color w:val="FF0000"/>
                <w:lang w:val="zh-TW"/>
              </w:rPr>
              <w:t>含之</w:t>
            </w:r>
          </w:p>
          <w:p w:rsidR="0050400E" w:rsidRPr="00262BD2" w:rsidRDefault="0050400E" w:rsidP="0050400E">
            <w:pPr>
              <w:ind w:left="0"/>
              <w:rPr>
                <w:strike/>
                <w:color w:val="FF0000"/>
              </w:rPr>
            </w:pPr>
            <w:r w:rsidRPr="00CE6A70">
              <w:rPr>
                <w:rFonts w:hint="eastAsia"/>
                <w:strike/>
                <w:color w:val="FF0000"/>
              </w:rPr>
              <w:t>2018</w:t>
            </w:r>
            <w:r>
              <w:rPr>
                <w:strike/>
                <w:color w:val="FF0000"/>
                <w:lang w:val="zh-TW"/>
              </w:rPr>
              <w:t>0629</w:t>
            </w:r>
            <w:r>
              <w:rPr>
                <w:rFonts w:hint="eastAsia"/>
                <w:strike/>
                <w:color w:val="FF0000"/>
                <w:lang w:val="zh-TW"/>
              </w:rPr>
              <w:t>刪除</w:t>
            </w:r>
          </w:p>
        </w:tc>
      </w:tr>
      <w:tr w:rsidR="0050400E" w:rsidTr="00DE21BD">
        <w:tc>
          <w:tcPr>
            <w:tcW w:w="1418" w:type="dxa"/>
          </w:tcPr>
          <w:p w:rsidR="0050400E" w:rsidRPr="00E55F33" w:rsidRDefault="0050400E" w:rsidP="0050400E">
            <w:pPr>
              <w:ind w:left="0"/>
              <w:rPr>
                <w:color w:val="000000" w:themeColor="text1"/>
                <w:lang w:val="zh-TW"/>
              </w:rPr>
            </w:pPr>
            <w:r w:rsidRPr="00E55F33">
              <w:rPr>
                <w:rFonts w:hint="eastAsia"/>
                <w:color w:val="000000"/>
                <w:lang w:val="zh-TW"/>
              </w:rPr>
              <w:t>地址</w:t>
            </w:r>
            <w:r w:rsidRPr="00E55F33">
              <w:rPr>
                <w:rFonts w:hint="eastAsia"/>
                <w:color w:val="000000"/>
                <w:lang w:val="zh-TW"/>
              </w:rPr>
              <w:t xml:space="preserve"> </w:t>
            </w:r>
            <w:r w:rsidRPr="00E55F33">
              <w:rPr>
                <w:rFonts w:hint="eastAsia"/>
                <w:color w:val="000000"/>
                <w:lang w:val="zh-TW"/>
              </w:rPr>
              <w:t>–</w:t>
            </w:r>
            <w:r w:rsidRPr="00E55F33">
              <w:rPr>
                <w:rFonts w:hint="eastAsia"/>
                <w:color w:val="000000"/>
                <w:lang w:val="zh-TW"/>
              </w:rPr>
              <w:t xml:space="preserve"> </w:t>
            </w:r>
            <w:r w:rsidRPr="00E55F33">
              <w:rPr>
                <w:rFonts w:hint="eastAsia"/>
                <w:color w:val="000000"/>
                <w:lang w:val="zh-TW"/>
              </w:rPr>
              <w:t>路街段巷弄號</w:t>
            </w:r>
          </w:p>
        </w:tc>
        <w:tc>
          <w:tcPr>
            <w:tcW w:w="2631" w:type="dxa"/>
          </w:tcPr>
          <w:p w:rsidR="0050400E" w:rsidRPr="00262BD2" w:rsidRDefault="0050400E" w:rsidP="0050400E">
            <w:pPr>
              <w:ind w:left="0"/>
              <w:rPr>
                <w:strike/>
                <w:color w:val="FF0000"/>
              </w:rPr>
            </w:pPr>
            <w:r w:rsidRPr="00376884">
              <w:rPr>
                <w:color w:val="000000"/>
              </w:rPr>
              <w:t>OP_PUPO_ROAD</w:t>
            </w:r>
          </w:p>
        </w:tc>
        <w:tc>
          <w:tcPr>
            <w:tcW w:w="1963" w:type="dxa"/>
          </w:tcPr>
          <w:p w:rsidR="0050400E" w:rsidRPr="00262BD2" w:rsidRDefault="0050400E" w:rsidP="0050400E">
            <w:pPr>
              <w:ind w:left="0"/>
              <w:rPr>
                <w:strike/>
                <w:color w:val="FF0000"/>
              </w:rPr>
            </w:pPr>
            <w:r w:rsidRPr="00D25017">
              <w:rPr>
                <w:color w:val="000000"/>
              </w:rPr>
              <w:t>VARCHAR(120)</w:t>
            </w:r>
          </w:p>
        </w:tc>
        <w:tc>
          <w:tcPr>
            <w:tcW w:w="3879" w:type="dxa"/>
          </w:tcPr>
          <w:p w:rsidR="0050400E" w:rsidRDefault="0050400E" w:rsidP="0050400E">
            <w:pPr>
              <w:ind w:left="0"/>
              <w:rPr>
                <w:color w:val="000000" w:themeColor="text1"/>
                <w:lang w:val="zh-TW"/>
              </w:rPr>
            </w:pPr>
            <w:r w:rsidRPr="005C04DF">
              <w:rPr>
                <w:rFonts w:hint="eastAsia"/>
                <w:color w:val="000000" w:themeColor="text1"/>
                <w:lang w:val="zh-TW"/>
              </w:rPr>
              <w:t>含路街段巷弄號樓之</w:t>
            </w:r>
          </w:p>
          <w:p w:rsidR="0050400E" w:rsidRPr="005C04DF" w:rsidRDefault="0050400E" w:rsidP="0050400E">
            <w:pPr>
              <w:ind w:left="0"/>
              <w:rPr>
                <w:color w:val="000000" w:themeColor="text1"/>
                <w:lang w:val="zh-TW"/>
              </w:rPr>
            </w:pPr>
            <w:r w:rsidRPr="00CA68B2">
              <w:rPr>
                <w:rFonts w:hint="eastAsia"/>
                <w:color w:val="FF0000"/>
              </w:rPr>
              <w:t>2018</w:t>
            </w:r>
            <w:r>
              <w:rPr>
                <w:color w:val="FF0000"/>
                <w:lang w:val="zh-TW"/>
              </w:rPr>
              <w:t>0629</w:t>
            </w:r>
            <w:r>
              <w:rPr>
                <w:rFonts w:hint="eastAsia"/>
                <w:color w:val="FF0000"/>
                <w:lang w:val="zh-TW"/>
              </w:rPr>
              <w:t>新增欄位</w:t>
            </w:r>
          </w:p>
        </w:tc>
      </w:tr>
      <w:tr w:rsidR="0050400E" w:rsidTr="00DE21BD">
        <w:tc>
          <w:tcPr>
            <w:tcW w:w="1418" w:type="dxa"/>
          </w:tcPr>
          <w:p w:rsidR="0050400E" w:rsidRPr="00E55F33" w:rsidRDefault="0050400E" w:rsidP="0050400E">
            <w:pPr>
              <w:ind w:left="0"/>
              <w:rPr>
                <w:color w:val="000000"/>
                <w:lang w:val="zh-TW"/>
              </w:rPr>
            </w:pPr>
            <w:r w:rsidRPr="008070C0">
              <w:rPr>
                <w:rFonts w:hint="eastAsia"/>
                <w:color w:val="000000"/>
                <w:lang w:val="zh-TW"/>
              </w:rPr>
              <w:t>地址</w:t>
            </w:r>
            <w:r w:rsidRPr="008070C0">
              <w:rPr>
                <w:rFonts w:hint="eastAsia"/>
                <w:color w:val="000000"/>
                <w:lang w:val="zh-TW"/>
              </w:rPr>
              <w:t>_</w:t>
            </w:r>
            <w:r w:rsidRPr="008070C0">
              <w:rPr>
                <w:rFonts w:hint="eastAsia"/>
                <w:color w:val="000000"/>
                <w:lang w:val="zh-TW"/>
              </w:rPr>
              <w:t>其他</w:t>
            </w:r>
          </w:p>
        </w:tc>
        <w:tc>
          <w:tcPr>
            <w:tcW w:w="2631" w:type="dxa"/>
          </w:tcPr>
          <w:p w:rsidR="0050400E" w:rsidRPr="00376884" w:rsidRDefault="0050400E" w:rsidP="0050400E">
            <w:pPr>
              <w:ind w:left="0"/>
              <w:rPr>
                <w:color w:val="000000"/>
              </w:rPr>
            </w:pPr>
            <w:r w:rsidRPr="008070C0">
              <w:rPr>
                <w:color w:val="000000"/>
              </w:rPr>
              <w:t>OP_PUPO_ADDR_OTH</w:t>
            </w:r>
          </w:p>
        </w:tc>
        <w:tc>
          <w:tcPr>
            <w:tcW w:w="1963" w:type="dxa"/>
          </w:tcPr>
          <w:p w:rsidR="0050400E" w:rsidRPr="00D25017" w:rsidRDefault="0050400E" w:rsidP="0050400E">
            <w:pPr>
              <w:ind w:left="0"/>
              <w:rPr>
                <w:color w:val="000000"/>
              </w:rPr>
            </w:pPr>
            <w:r w:rsidRPr="008070C0">
              <w:rPr>
                <w:color w:val="000000"/>
              </w:rPr>
              <w:t>VARCHAR(240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50400E" w:rsidRDefault="0050400E" w:rsidP="0050400E">
            <w:pPr>
              <w:ind w:left="0"/>
              <w:rPr>
                <w:color w:val="000000" w:themeColor="text1"/>
                <w:lang w:val="zh-TW"/>
              </w:rPr>
            </w:pPr>
            <w:r>
              <w:rPr>
                <w:rFonts w:hint="eastAsia"/>
                <w:color w:val="000000" w:themeColor="text1"/>
                <w:lang w:val="zh-TW"/>
              </w:rPr>
              <w:t>自由輸入之地址</w:t>
            </w:r>
          </w:p>
          <w:p w:rsidR="0050400E" w:rsidRPr="005C04DF" w:rsidRDefault="0050400E" w:rsidP="0050400E">
            <w:pPr>
              <w:ind w:left="0"/>
              <w:rPr>
                <w:color w:val="000000" w:themeColor="text1"/>
                <w:lang w:val="zh-TW"/>
              </w:rPr>
            </w:pPr>
            <w:r w:rsidRPr="00CA68B2">
              <w:rPr>
                <w:rFonts w:hint="eastAsia"/>
                <w:color w:val="FF0000"/>
              </w:rPr>
              <w:t>2018</w:t>
            </w:r>
            <w:r>
              <w:rPr>
                <w:color w:val="FF0000"/>
                <w:lang w:val="zh-TW"/>
              </w:rPr>
              <w:t>0629</w:t>
            </w:r>
            <w:r>
              <w:rPr>
                <w:rFonts w:hint="eastAsia"/>
                <w:color w:val="FF0000"/>
                <w:lang w:val="zh-TW"/>
              </w:rPr>
              <w:t>新增欄位</w:t>
            </w:r>
          </w:p>
        </w:tc>
      </w:tr>
      <w:tr w:rsidR="0050400E" w:rsidTr="006F24A7">
        <w:tc>
          <w:tcPr>
            <w:tcW w:w="1418" w:type="dxa"/>
            <w:vAlign w:val="center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電話</w:t>
            </w:r>
          </w:p>
        </w:tc>
        <w:tc>
          <w:tcPr>
            <w:tcW w:w="2631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OP_PUPO_PHONENO</w:t>
            </w:r>
          </w:p>
        </w:tc>
        <w:tc>
          <w:tcPr>
            <w:tcW w:w="1963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3879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</w:p>
        </w:tc>
      </w:tr>
      <w:tr w:rsidR="0050400E" w:rsidTr="006F24A7">
        <w:tc>
          <w:tcPr>
            <w:tcW w:w="1418" w:type="dxa"/>
            <w:vAlign w:val="center"/>
          </w:tcPr>
          <w:p w:rsidR="0050400E" w:rsidRDefault="0050400E" w:rsidP="0050400E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電子郵件</w:t>
            </w:r>
          </w:p>
        </w:tc>
        <w:tc>
          <w:tcPr>
            <w:tcW w:w="2631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OP_PUPO_EMAIL</w:t>
            </w:r>
          </w:p>
        </w:tc>
        <w:tc>
          <w:tcPr>
            <w:tcW w:w="1963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50)</w:t>
            </w:r>
          </w:p>
        </w:tc>
        <w:tc>
          <w:tcPr>
            <w:tcW w:w="3879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</w:p>
        </w:tc>
      </w:tr>
      <w:tr w:rsidR="0050400E" w:rsidTr="006F24A7">
        <w:tc>
          <w:tcPr>
            <w:tcW w:w="1418" w:type="dxa"/>
            <w:vAlign w:val="center"/>
          </w:tcPr>
          <w:p w:rsidR="0050400E" w:rsidRDefault="0050400E" w:rsidP="0050400E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招領人</w:t>
            </w:r>
          </w:p>
        </w:tc>
        <w:tc>
          <w:tcPr>
            <w:tcW w:w="2631" w:type="dxa"/>
          </w:tcPr>
          <w:p w:rsidR="0050400E" w:rsidRPr="002F3570" w:rsidRDefault="0050400E" w:rsidP="0050400E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OP_</w:t>
            </w:r>
            <w:r w:rsidRPr="002F3570">
              <w:rPr>
                <w:color w:val="000000"/>
              </w:rPr>
              <w:t>NTC_FIND</w:t>
            </w:r>
            <w:r>
              <w:rPr>
                <w:rFonts w:hint="eastAsia"/>
                <w:color w:val="000000"/>
              </w:rPr>
              <w:t>_PO</w:t>
            </w:r>
          </w:p>
        </w:tc>
        <w:tc>
          <w:tcPr>
            <w:tcW w:w="1963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24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3879" w:type="dxa"/>
          </w:tcPr>
          <w:p w:rsidR="0050400E" w:rsidRPr="009E78F2" w:rsidRDefault="0050400E" w:rsidP="0050400E">
            <w:pPr>
              <w:ind w:left="0"/>
              <w:rPr>
                <w:color w:val="FF0000"/>
              </w:rPr>
            </w:pPr>
          </w:p>
        </w:tc>
      </w:tr>
      <w:tr w:rsidR="0050400E" w:rsidTr="006F24A7">
        <w:tc>
          <w:tcPr>
            <w:tcW w:w="1418" w:type="dxa"/>
            <w:vAlign w:val="center"/>
          </w:tcPr>
          <w:p w:rsidR="0050400E" w:rsidRDefault="0050400E" w:rsidP="0050400E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是否通知</w:t>
            </w:r>
          </w:p>
        </w:tc>
        <w:tc>
          <w:tcPr>
            <w:tcW w:w="2631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OP_YN_NTC</w:t>
            </w:r>
          </w:p>
        </w:tc>
        <w:tc>
          <w:tcPr>
            <w:tcW w:w="1963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3879" w:type="dxa"/>
          </w:tcPr>
          <w:p w:rsidR="0050400E" w:rsidRDefault="0050400E" w:rsidP="0050400E">
            <w:pPr>
              <w:ind w:left="0"/>
            </w:pPr>
            <w:r w:rsidRPr="009E78F2">
              <w:rPr>
                <w:rFonts w:hint="eastAsia"/>
              </w:rPr>
              <w:t>是否通知遺失人</w:t>
            </w:r>
          </w:p>
          <w:p w:rsidR="0050400E" w:rsidRDefault="0050400E" w:rsidP="0050400E">
            <w:pPr>
              <w:ind w:left="0"/>
              <w:rPr>
                <w:rFonts w:ascii="標楷體" w:hAnsi="標楷體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 or </w:t>
            </w:r>
            <w:r>
              <w:rPr>
                <w:rFonts w:hint="eastAsia"/>
                <w:color w:val="000000"/>
              </w:rPr>
              <w:t>空白</w:t>
            </w:r>
            <w:r>
              <w:rPr>
                <w:rFonts w:hint="eastAsia"/>
                <w:color w:val="000000"/>
              </w:rPr>
              <w:t>or null</w:t>
            </w:r>
            <w:r>
              <w:rPr>
                <w:rFonts w:ascii="標楷體" w:hAnsi="標楷體" w:hint="eastAsia"/>
                <w:color w:val="000000"/>
              </w:rPr>
              <w:t>；未通知</w:t>
            </w:r>
          </w:p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1：已通知</w:t>
            </w:r>
          </w:p>
        </w:tc>
      </w:tr>
      <w:tr w:rsidR="0050400E" w:rsidTr="006F24A7">
        <w:tc>
          <w:tcPr>
            <w:tcW w:w="1418" w:type="dxa"/>
            <w:vAlign w:val="center"/>
          </w:tcPr>
          <w:p w:rsidR="0050400E" w:rsidRDefault="0050400E" w:rsidP="0050400E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通知日期</w:t>
            </w:r>
          </w:p>
        </w:tc>
        <w:tc>
          <w:tcPr>
            <w:tcW w:w="2631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OP_NTC_DATE</w:t>
            </w:r>
          </w:p>
        </w:tc>
        <w:tc>
          <w:tcPr>
            <w:tcW w:w="1963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VARCHAR(8)</w:t>
            </w:r>
          </w:p>
        </w:tc>
        <w:tc>
          <w:tcPr>
            <w:tcW w:w="3879" w:type="dxa"/>
          </w:tcPr>
          <w:p w:rsidR="0050400E" w:rsidRPr="009E78F2" w:rsidRDefault="0050400E" w:rsidP="0050400E">
            <w:pPr>
              <w:ind w:left="0"/>
            </w:pPr>
            <w:r w:rsidRPr="00DC196A">
              <w:rPr>
                <w:rFonts w:hint="eastAsia"/>
              </w:rPr>
              <w:t>YYYYMMDD</w:t>
            </w:r>
            <w:r w:rsidRPr="009E78F2">
              <w:rPr>
                <w:rFonts w:hint="eastAsia"/>
              </w:rPr>
              <w:t xml:space="preserve"> </w:t>
            </w:r>
          </w:p>
        </w:tc>
      </w:tr>
      <w:tr w:rsidR="0050400E" w:rsidTr="006F24A7">
        <w:tc>
          <w:tcPr>
            <w:tcW w:w="1418" w:type="dxa"/>
            <w:vAlign w:val="center"/>
          </w:tcPr>
          <w:p w:rsidR="0050400E" w:rsidRDefault="0050400E" w:rsidP="0050400E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通知方式</w:t>
            </w:r>
          </w:p>
        </w:tc>
        <w:tc>
          <w:tcPr>
            <w:tcW w:w="2631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OP_NTC_MODE</w:t>
            </w:r>
          </w:p>
        </w:tc>
        <w:tc>
          <w:tcPr>
            <w:tcW w:w="1963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00)</w:t>
            </w:r>
          </w:p>
        </w:tc>
        <w:tc>
          <w:tcPr>
            <w:tcW w:w="3879" w:type="dxa"/>
          </w:tcPr>
          <w:p w:rsidR="0050400E" w:rsidRPr="009E78F2" w:rsidRDefault="0050400E" w:rsidP="0050400E">
            <w:pPr>
              <w:ind w:left="0"/>
            </w:pPr>
          </w:p>
        </w:tc>
      </w:tr>
      <w:tr w:rsidR="0050400E" w:rsidTr="006F24A7">
        <w:tc>
          <w:tcPr>
            <w:tcW w:w="1418" w:type="dxa"/>
            <w:vAlign w:val="center"/>
          </w:tcPr>
          <w:p w:rsidR="0050400E" w:rsidRDefault="0050400E" w:rsidP="0050400E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通知者身分</w:t>
            </w:r>
          </w:p>
        </w:tc>
        <w:tc>
          <w:tcPr>
            <w:tcW w:w="2631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OP_NTC_PSN_TYPE</w:t>
            </w:r>
          </w:p>
        </w:tc>
        <w:tc>
          <w:tcPr>
            <w:tcW w:w="1963" w:type="dxa"/>
          </w:tcPr>
          <w:p w:rsidR="0050400E" w:rsidRPr="00DC196A" w:rsidRDefault="0050400E" w:rsidP="0050400E">
            <w:pPr>
              <w:ind w:left="0"/>
              <w:rPr>
                <w:color w:val="000000"/>
              </w:rPr>
            </w:pPr>
            <w:r w:rsidRPr="00DC196A">
              <w:rPr>
                <w:rFonts w:hint="eastAsia"/>
                <w:color w:val="000000"/>
              </w:rPr>
              <w:t>VARCHAR(1)</w:t>
            </w:r>
          </w:p>
        </w:tc>
        <w:tc>
          <w:tcPr>
            <w:tcW w:w="3879" w:type="dxa"/>
          </w:tcPr>
          <w:p w:rsidR="0050400E" w:rsidRDefault="0050400E" w:rsidP="0050400E">
            <w:pPr>
              <w:ind w:left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B07</w:t>
            </w:r>
          </w:p>
          <w:p w:rsidR="0050400E" w:rsidRDefault="0050400E" w:rsidP="0050400E">
            <w:pPr>
              <w:ind w:left="0"/>
              <w:rPr>
                <w:rFonts w:ascii="標楷體" w:hAnsi="標楷體"/>
              </w:rPr>
            </w:pPr>
            <w:r w:rsidRPr="00895BAA">
              <w:rPr>
                <w:rFonts w:ascii="標楷體" w:hAnsi="標楷體" w:hint="eastAsia"/>
              </w:rPr>
              <w:t>1：業務單位</w:t>
            </w:r>
          </w:p>
          <w:p w:rsidR="0050400E" w:rsidRDefault="0050400E" w:rsidP="0050400E">
            <w:pPr>
              <w:ind w:left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2：受理單位</w:t>
            </w:r>
          </w:p>
          <w:p w:rsidR="0050400E" w:rsidRPr="009E78F2" w:rsidRDefault="0050400E" w:rsidP="0050400E">
            <w:pPr>
              <w:ind w:left="0"/>
            </w:pPr>
            <w:r>
              <w:rPr>
                <w:rFonts w:ascii="標楷體" w:hAnsi="標楷體" w:hint="eastAsia"/>
              </w:rPr>
              <w:t>3：拾得人</w:t>
            </w:r>
          </w:p>
        </w:tc>
      </w:tr>
      <w:tr w:rsidR="0050400E" w:rsidTr="00DE21BD">
        <w:tc>
          <w:tcPr>
            <w:tcW w:w="1418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備註</w:t>
            </w:r>
          </w:p>
        </w:tc>
        <w:tc>
          <w:tcPr>
            <w:tcW w:w="2631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OP_PU_REMARK</w:t>
            </w:r>
          </w:p>
        </w:tc>
        <w:tc>
          <w:tcPr>
            <w:tcW w:w="1963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VARCHAR(</w:t>
            </w:r>
            <w:r>
              <w:rPr>
                <w:color w:val="000000"/>
                <w:lang w:val="zh-TW"/>
              </w:rPr>
              <w:t>9</w:t>
            </w:r>
            <w:r>
              <w:rPr>
                <w:rFonts w:hint="eastAsia"/>
                <w:color w:val="000000"/>
                <w:lang w:val="zh-TW"/>
              </w:rPr>
              <w:t>00)</w:t>
            </w:r>
          </w:p>
        </w:tc>
        <w:tc>
          <w:tcPr>
            <w:tcW w:w="3879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</w:p>
        </w:tc>
      </w:tr>
      <w:tr w:rsidR="0050400E" w:rsidTr="006D4058">
        <w:tc>
          <w:tcPr>
            <w:tcW w:w="9891" w:type="dxa"/>
            <w:gridSpan w:val="4"/>
            <w:shd w:val="clear" w:color="auto" w:fill="D5DCE4" w:themeFill="text2" w:themeFillTint="33"/>
            <w:vAlign w:val="center"/>
          </w:tcPr>
          <w:p w:rsidR="0050400E" w:rsidRPr="00CF0779" w:rsidRDefault="0050400E" w:rsidP="0050400E">
            <w:pPr>
              <w:ind w:left="0"/>
            </w:pPr>
            <w:r w:rsidRPr="006D4058">
              <w:rPr>
                <w:rFonts w:hint="eastAsia"/>
                <w:color w:val="833C0B" w:themeColor="accent2" w:themeShade="80"/>
                <w:sz w:val="32"/>
                <w:szCs w:val="32"/>
              </w:rPr>
              <w:t>拾得事件資料</w:t>
            </w:r>
          </w:p>
        </w:tc>
      </w:tr>
      <w:tr w:rsidR="0050400E" w:rsidTr="00DE21BD">
        <w:tc>
          <w:tcPr>
            <w:tcW w:w="1418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拾得物所屬類別代碼</w:t>
            </w:r>
          </w:p>
        </w:tc>
        <w:tc>
          <w:tcPr>
            <w:tcW w:w="2631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OP_PUOJ_ATTR_CD</w:t>
            </w:r>
          </w:p>
        </w:tc>
        <w:tc>
          <w:tcPr>
            <w:tcW w:w="1963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3879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B02</w:t>
            </w:r>
          </w:p>
          <w:p w:rsidR="0050400E" w:rsidRPr="00303E8E" w:rsidRDefault="0050400E" w:rsidP="0050400E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0</w:t>
            </w:r>
            <w:r w:rsidRPr="00012EA2">
              <w:rPr>
                <w:rFonts w:hint="eastAsia"/>
                <w:color w:val="000000"/>
                <w:lang w:val="zh-TW"/>
              </w:rPr>
              <w:t>：</w:t>
            </w:r>
            <w:r w:rsidRPr="00303E8E">
              <w:rPr>
                <w:rFonts w:hint="eastAsia"/>
                <w:color w:val="000000"/>
                <w:lang w:val="zh-TW"/>
              </w:rPr>
              <w:t>不知悉遺失物所有人</w:t>
            </w:r>
          </w:p>
          <w:p w:rsidR="0050400E" w:rsidRPr="00303E8E" w:rsidRDefault="0050400E" w:rsidP="0050400E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1</w:t>
            </w:r>
            <w:r w:rsidRPr="00012EA2">
              <w:rPr>
                <w:rFonts w:hint="eastAsia"/>
                <w:color w:val="000000"/>
                <w:lang w:val="zh-TW"/>
              </w:rPr>
              <w:t>：</w:t>
            </w:r>
            <w:r w:rsidRPr="00303E8E">
              <w:rPr>
                <w:rFonts w:hint="eastAsia"/>
                <w:color w:val="000000"/>
                <w:lang w:val="zh-TW"/>
              </w:rPr>
              <w:t>知悉遺失物所有人</w:t>
            </w:r>
          </w:p>
        </w:tc>
      </w:tr>
      <w:tr w:rsidR="0050400E" w:rsidTr="00DE21BD">
        <w:tc>
          <w:tcPr>
            <w:tcW w:w="1418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拾得物所屬類別名稱</w:t>
            </w:r>
          </w:p>
        </w:tc>
        <w:tc>
          <w:tcPr>
            <w:tcW w:w="2631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OP_PUOJ_ATTR_NM</w:t>
            </w:r>
          </w:p>
        </w:tc>
        <w:tc>
          <w:tcPr>
            <w:tcW w:w="1963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18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3879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</w:p>
        </w:tc>
      </w:tr>
      <w:tr w:rsidR="0050400E" w:rsidTr="006F24A7">
        <w:tc>
          <w:tcPr>
            <w:tcW w:w="1418" w:type="dxa"/>
            <w:vAlign w:val="center"/>
          </w:tcPr>
          <w:p w:rsidR="0050400E" w:rsidRPr="00342ACC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拾得日期</w:t>
            </w:r>
          </w:p>
        </w:tc>
        <w:tc>
          <w:tcPr>
            <w:tcW w:w="2631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OP_PU_DATE</w:t>
            </w:r>
          </w:p>
        </w:tc>
        <w:tc>
          <w:tcPr>
            <w:tcW w:w="1963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CHAR(8)</w:t>
            </w:r>
          </w:p>
        </w:tc>
        <w:tc>
          <w:tcPr>
            <w:tcW w:w="3879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YYYYMMDD </w:t>
            </w:r>
          </w:p>
        </w:tc>
      </w:tr>
      <w:tr w:rsidR="0050400E" w:rsidTr="00DE21BD">
        <w:tc>
          <w:tcPr>
            <w:tcW w:w="1418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拾得時間</w:t>
            </w:r>
          </w:p>
        </w:tc>
        <w:tc>
          <w:tcPr>
            <w:tcW w:w="2631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OP_PU_TIME</w:t>
            </w:r>
          </w:p>
        </w:tc>
        <w:tc>
          <w:tcPr>
            <w:tcW w:w="1963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3879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H</w:t>
            </w:r>
            <w:r>
              <w:rPr>
                <w:rFonts w:hint="eastAsia"/>
                <w:color w:val="000000"/>
              </w:rPr>
              <w:t xml:space="preserve">hmm </w:t>
            </w:r>
          </w:p>
        </w:tc>
      </w:tr>
      <w:tr w:rsidR="0050400E" w:rsidTr="00DE21BD">
        <w:tc>
          <w:tcPr>
            <w:tcW w:w="1418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 w:eastAsia="zh-HK"/>
              </w:rPr>
              <w:t>拾得</w:t>
            </w:r>
            <w:r>
              <w:rPr>
                <w:rFonts w:hint="eastAsia"/>
                <w:color w:val="000000"/>
                <w:lang w:val="zh-TW"/>
              </w:rPr>
              <w:t>地</w:t>
            </w:r>
            <w:r>
              <w:rPr>
                <w:rFonts w:hint="eastAsia"/>
                <w:color w:val="000000"/>
                <w:lang w:val="zh-TW" w:eastAsia="zh-HK"/>
              </w:rPr>
              <w:t>點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zh-TW"/>
              </w:rPr>
              <w:t>縣市代碼</w:t>
            </w:r>
          </w:p>
        </w:tc>
        <w:tc>
          <w:tcPr>
            <w:tcW w:w="2631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OP_PU_CITY_CD</w:t>
            </w:r>
          </w:p>
        </w:tc>
        <w:tc>
          <w:tcPr>
            <w:tcW w:w="1963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VARCHAR(5)</w:t>
            </w:r>
          </w:p>
        </w:tc>
        <w:tc>
          <w:tcPr>
            <w:tcW w:w="3879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*</w:t>
            </w:r>
          </w:p>
          <w:p w:rsidR="0050400E" w:rsidRDefault="0050400E" w:rsidP="0050400E">
            <w:pPr>
              <w:ind w:left="0"/>
              <w:rPr>
                <w:color w:val="00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50400E" w:rsidTr="00DE21BD">
        <w:tc>
          <w:tcPr>
            <w:tcW w:w="1418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 w:eastAsia="zh-HK"/>
              </w:rPr>
              <w:t>拾得</w:t>
            </w:r>
            <w:r>
              <w:rPr>
                <w:rFonts w:hint="eastAsia"/>
                <w:color w:val="000000"/>
                <w:lang w:val="zh-TW"/>
              </w:rPr>
              <w:t>地</w:t>
            </w:r>
            <w:r>
              <w:rPr>
                <w:rFonts w:hint="eastAsia"/>
                <w:color w:val="000000"/>
                <w:lang w:val="zh-TW" w:eastAsia="zh-HK"/>
              </w:rPr>
              <w:t>點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zh-TW"/>
              </w:rPr>
              <w:t>縣市名稱</w:t>
            </w:r>
          </w:p>
        </w:tc>
        <w:tc>
          <w:tcPr>
            <w:tcW w:w="2631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OP_PU_CITY_NM</w:t>
            </w:r>
          </w:p>
        </w:tc>
        <w:tc>
          <w:tcPr>
            <w:tcW w:w="1963" w:type="dxa"/>
          </w:tcPr>
          <w:p w:rsidR="0050400E" w:rsidRDefault="0050400E" w:rsidP="0050400E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VARCHAR(</w:t>
            </w:r>
            <w:r>
              <w:rPr>
                <w:color w:val="000000"/>
                <w:lang w:val="zh-TW"/>
              </w:rPr>
              <w:t>3</w:t>
            </w:r>
            <w:r>
              <w:rPr>
                <w:rFonts w:hint="eastAsia"/>
                <w:color w:val="000000"/>
                <w:lang w:val="zh-TW"/>
              </w:rPr>
              <w:t>0)</w:t>
            </w:r>
          </w:p>
        </w:tc>
        <w:tc>
          <w:tcPr>
            <w:tcW w:w="3879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*</w:t>
            </w:r>
          </w:p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含縣市</w:t>
            </w:r>
          </w:p>
          <w:p w:rsidR="0050400E" w:rsidRDefault="0050400E" w:rsidP="0050400E">
            <w:pPr>
              <w:ind w:left="0"/>
              <w:rPr>
                <w:color w:val="000000"/>
                <w:lang w:val="zh-TW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50400E" w:rsidTr="00DE21BD">
        <w:tc>
          <w:tcPr>
            <w:tcW w:w="1418" w:type="dxa"/>
          </w:tcPr>
          <w:p w:rsidR="0050400E" w:rsidRDefault="0050400E" w:rsidP="0050400E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 w:eastAsia="zh-HK"/>
              </w:rPr>
              <w:t>拾得</w:t>
            </w:r>
            <w:r>
              <w:rPr>
                <w:rFonts w:hint="eastAsia"/>
                <w:color w:val="000000"/>
                <w:lang w:val="zh-TW"/>
              </w:rPr>
              <w:t>地</w:t>
            </w:r>
            <w:r>
              <w:rPr>
                <w:rFonts w:hint="eastAsia"/>
                <w:color w:val="000000"/>
                <w:lang w:val="zh-TW" w:eastAsia="zh-HK"/>
              </w:rPr>
              <w:t>點</w:t>
            </w:r>
            <w:r>
              <w:rPr>
                <w:rFonts w:hint="eastAsia"/>
                <w:color w:val="000000"/>
                <w:lang w:val="zh-TW"/>
              </w:rPr>
              <w:t>-</w:t>
            </w:r>
            <w:r>
              <w:rPr>
                <w:rFonts w:hint="eastAsia"/>
                <w:color w:val="000000"/>
                <w:lang w:val="zh-TW"/>
              </w:rPr>
              <w:t>鄉鎮區代碼</w:t>
            </w:r>
          </w:p>
        </w:tc>
        <w:tc>
          <w:tcPr>
            <w:tcW w:w="2631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OP_PU_TOWN_CD</w:t>
            </w:r>
          </w:p>
        </w:tc>
        <w:tc>
          <w:tcPr>
            <w:tcW w:w="1963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VARCHAR(8)</w:t>
            </w:r>
          </w:p>
        </w:tc>
        <w:tc>
          <w:tcPr>
            <w:tcW w:w="3879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50400E" w:rsidTr="00DE21BD">
        <w:tc>
          <w:tcPr>
            <w:tcW w:w="1418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 w:eastAsia="zh-HK"/>
              </w:rPr>
              <w:t>拾得</w:t>
            </w:r>
            <w:r>
              <w:rPr>
                <w:rFonts w:hint="eastAsia"/>
                <w:color w:val="000000"/>
                <w:lang w:val="zh-TW"/>
              </w:rPr>
              <w:t>地</w:t>
            </w:r>
            <w:r>
              <w:rPr>
                <w:rFonts w:hint="eastAsia"/>
                <w:color w:val="000000"/>
                <w:lang w:val="zh-TW" w:eastAsia="zh-HK"/>
              </w:rPr>
              <w:t>點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zh-TW"/>
              </w:rPr>
              <w:t>鄉鎮區名稱</w:t>
            </w:r>
          </w:p>
        </w:tc>
        <w:tc>
          <w:tcPr>
            <w:tcW w:w="2631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OP_PU_TOWN_NM</w:t>
            </w:r>
          </w:p>
        </w:tc>
        <w:tc>
          <w:tcPr>
            <w:tcW w:w="1963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3879" w:type="dxa"/>
          </w:tcPr>
          <w:p w:rsidR="0050400E" w:rsidRDefault="0050400E" w:rsidP="0050400E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含鄉鎮市區</w:t>
            </w:r>
          </w:p>
          <w:p w:rsidR="0050400E" w:rsidRDefault="0050400E" w:rsidP="0050400E">
            <w:pPr>
              <w:ind w:left="0"/>
              <w:rPr>
                <w:color w:val="00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50400E" w:rsidTr="00DE21BD">
        <w:tc>
          <w:tcPr>
            <w:tcW w:w="1418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拾得地點</w:t>
            </w:r>
          </w:p>
        </w:tc>
        <w:tc>
          <w:tcPr>
            <w:tcW w:w="2631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OP_PU_PLACE</w:t>
            </w:r>
          </w:p>
        </w:tc>
        <w:tc>
          <w:tcPr>
            <w:tcW w:w="1963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VARCHAR(</w:t>
            </w:r>
            <w:r>
              <w:rPr>
                <w:color w:val="000000"/>
                <w:lang w:val="zh-TW"/>
              </w:rPr>
              <w:t>3</w:t>
            </w:r>
            <w:r>
              <w:rPr>
                <w:rFonts w:hint="eastAsia"/>
                <w:color w:val="000000"/>
                <w:lang w:val="zh-TW"/>
              </w:rPr>
              <w:t>00)</w:t>
            </w:r>
          </w:p>
        </w:tc>
        <w:tc>
          <w:tcPr>
            <w:tcW w:w="3879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50400E" w:rsidTr="00DE21BD">
        <w:tc>
          <w:tcPr>
            <w:tcW w:w="1418" w:type="dxa"/>
          </w:tcPr>
          <w:p w:rsidR="0050400E" w:rsidRPr="00F27A05" w:rsidRDefault="0050400E" w:rsidP="0050400E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拾得物總價值是否超過</w:t>
            </w:r>
            <w:r w:rsidRPr="00F27A05">
              <w:rPr>
                <w:rFonts w:hint="eastAsia"/>
                <w:color w:val="000000"/>
              </w:rPr>
              <w:t>500</w:t>
            </w:r>
          </w:p>
        </w:tc>
        <w:tc>
          <w:tcPr>
            <w:tcW w:w="2631" w:type="dxa"/>
          </w:tcPr>
          <w:p w:rsidR="0050400E" w:rsidRPr="00F27A05" w:rsidRDefault="0050400E" w:rsidP="0050400E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OP_PU_YN_OV500</w:t>
            </w:r>
          </w:p>
        </w:tc>
        <w:tc>
          <w:tcPr>
            <w:tcW w:w="1963" w:type="dxa"/>
          </w:tcPr>
          <w:p w:rsidR="0050400E" w:rsidRPr="00F27A05" w:rsidRDefault="0050400E" w:rsidP="0050400E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CHAR(1)</w:t>
            </w:r>
          </w:p>
        </w:tc>
        <w:tc>
          <w:tcPr>
            <w:tcW w:w="3879" w:type="dxa"/>
          </w:tcPr>
          <w:p w:rsidR="0050400E" w:rsidRDefault="0050400E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*</w:t>
            </w:r>
          </w:p>
          <w:p w:rsidR="0050400E" w:rsidRPr="00F27A05" w:rsidRDefault="0050400E" w:rsidP="0050400E">
            <w:pPr>
              <w:ind w:left="0"/>
              <w:rPr>
                <w:rFonts w:ascii="標楷體" w:hAnsi="標楷體"/>
                <w:color w:val="000000"/>
              </w:rPr>
            </w:pPr>
            <w:r w:rsidRPr="00F27A05">
              <w:rPr>
                <w:rFonts w:hint="eastAsia"/>
                <w:color w:val="000000"/>
              </w:rPr>
              <w:t xml:space="preserve">0 or </w:t>
            </w:r>
            <w:r w:rsidRPr="00F27A05">
              <w:rPr>
                <w:rFonts w:hint="eastAsia"/>
                <w:color w:val="000000"/>
              </w:rPr>
              <w:t>空白</w:t>
            </w:r>
            <w:r w:rsidRPr="00F27A05">
              <w:rPr>
                <w:rFonts w:hint="eastAsia"/>
                <w:color w:val="000000"/>
              </w:rPr>
              <w:t>or null</w:t>
            </w:r>
            <w:r w:rsidRPr="00F27A05">
              <w:rPr>
                <w:rFonts w:ascii="標楷體" w:hAnsi="標楷體" w:hint="eastAsia"/>
                <w:color w:val="000000"/>
              </w:rPr>
              <w:t>；未超過500</w:t>
            </w:r>
          </w:p>
          <w:p w:rsidR="0050400E" w:rsidRPr="00F27A05" w:rsidRDefault="0050400E" w:rsidP="0050400E">
            <w:pPr>
              <w:ind w:left="0"/>
              <w:rPr>
                <w:color w:val="000000"/>
              </w:rPr>
            </w:pPr>
            <w:r w:rsidRPr="00F27A05">
              <w:rPr>
                <w:rFonts w:ascii="標楷體" w:hAnsi="標楷體" w:hint="eastAsia"/>
                <w:color w:val="000000"/>
              </w:rPr>
              <w:t>1：已超過500</w:t>
            </w:r>
          </w:p>
          <w:p w:rsidR="0050400E" w:rsidRPr="00F27A05" w:rsidRDefault="0050400E" w:rsidP="0050400E">
            <w:pPr>
              <w:ind w:left="0"/>
              <w:rPr>
                <w:color w:val="000000"/>
              </w:rPr>
            </w:pPr>
          </w:p>
        </w:tc>
      </w:tr>
      <w:tr w:rsidR="0050400E" w:rsidRPr="00F27A05" w:rsidTr="00DE21BD">
        <w:tc>
          <w:tcPr>
            <w:tcW w:w="1418" w:type="dxa"/>
          </w:tcPr>
          <w:p w:rsidR="0050400E" w:rsidRPr="00F27A05" w:rsidRDefault="0050400E" w:rsidP="0050400E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lastRenderedPageBreak/>
              <w:t>新增人員</w:t>
            </w:r>
            <w:r w:rsidRPr="00F27A05">
              <w:rPr>
                <w:rFonts w:hint="eastAsia"/>
                <w:color w:val="000000"/>
                <w:lang w:val="zh-TW"/>
              </w:rPr>
              <w:t>ID</w:t>
            </w:r>
          </w:p>
        </w:tc>
        <w:tc>
          <w:tcPr>
            <w:tcW w:w="2631" w:type="dxa"/>
          </w:tcPr>
          <w:p w:rsidR="0050400E" w:rsidRPr="00F27A05" w:rsidRDefault="0050400E" w:rsidP="0050400E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OP_ADD_ID</w:t>
            </w:r>
          </w:p>
        </w:tc>
        <w:tc>
          <w:tcPr>
            <w:tcW w:w="1963" w:type="dxa"/>
          </w:tcPr>
          <w:p w:rsidR="0050400E" w:rsidRPr="00F27A05" w:rsidRDefault="0050400E" w:rsidP="0050400E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VARCHAR(10)</w:t>
            </w:r>
          </w:p>
        </w:tc>
        <w:tc>
          <w:tcPr>
            <w:tcW w:w="3879" w:type="dxa"/>
          </w:tcPr>
          <w:p w:rsidR="0050400E" w:rsidRPr="00CA68B2" w:rsidRDefault="0050400E" w:rsidP="0050400E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50400E" w:rsidRPr="00F27A05" w:rsidTr="00DE21BD">
        <w:tc>
          <w:tcPr>
            <w:tcW w:w="1418" w:type="dxa"/>
          </w:tcPr>
          <w:p w:rsidR="0050400E" w:rsidRPr="00F27A05" w:rsidRDefault="0050400E" w:rsidP="0050400E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新增人員姓名</w:t>
            </w:r>
          </w:p>
        </w:tc>
        <w:tc>
          <w:tcPr>
            <w:tcW w:w="2631" w:type="dxa"/>
          </w:tcPr>
          <w:p w:rsidR="0050400E" w:rsidRPr="00F27A05" w:rsidRDefault="0050400E" w:rsidP="0050400E">
            <w:pPr>
              <w:ind w:left="0"/>
            </w:pPr>
            <w:r w:rsidRPr="00F27A05">
              <w:rPr>
                <w:rFonts w:hint="eastAsia"/>
              </w:rPr>
              <w:t>OP_ADD_NM</w:t>
            </w:r>
          </w:p>
        </w:tc>
        <w:tc>
          <w:tcPr>
            <w:tcW w:w="1963" w:type="dxa"/>
          </w:tcPr>
          <w:p w:rsidR="0050400E" w:rsidRPr="00F27A05" w:rsidRDefault="0050400E" w:rsidP="0050400E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 w:rsidRPr="0050400E">
              <w:rPr>
                <w:rFonts w:hint="eastAsia"/>
                <w:color w:val="FF0000"/>
              </w:rPr>
              <w:t>200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50400E" w:rsidRDefault="0050400E" w:rsidP="0050400E">
            <w:pPr>
              <w:ind w:left="0"/>
              <w:rPr>
                <w:lang w:eastAsia="zh-HK"/>
              </w:rPr>
            </w:pPr>
            <w:r w:rsidRPr="0050400E">
              <w:rPr>
                <w:rFonts w:hint="eastAsia"/>
              </w:rPr>
              <w:t>20180504</w:t>
            </w:r>
            <w:r w:rsidRPr="0050400E">
              <w:rPr>
                <w:rFonts w:hint="eastAsia"/>
                <w:lang w:eastAsia="zh-HK"/>
              </w:rPr>
              <w:t>新增</w:t>
            </w:r>
          </w:p>
          <w:p w:rsidR="0050400E" w:rsidRPr="0050400E" w:rsidRDefault="0050400E" w:rsidP="0050400E">
            <w:pPr>
              <w:ind w:left="0"/>
              <w:rPr>
                <w:rFonts w:hint="eastAsia"/>
              </w:rPr>
            </w:pPr>
            <w:r w:rsidRPr="0050400E">
              <w:rPr>
                <w:rFonts w:hint="eastAsia"/>
                <w:color w:val="FF0000"/>
              </w:rPr>
              <w:t>20190320</w:t>
            </w:r>
            <w:r w:rsidRPr="0050400E">
              <w:rPr>
                <w:rFonts w:hint="eastAsia"/>
                <w:color w:val="FF0000"/>
                <w:lang w:eastAsia="zh-HK"/>
              </w:rPr>
              <w:t>修改</w:t>
            </w:r>
          </w:p>
        </w:tc>
      </w:tr>
      <w:tr w:rsidR="0050400E" w:rsidRPr="00F27A05" w:rsidTr="00DE21BD">
        <w:tc>
          <w:tcPr>
            <w:tcW w:w="1418" w:type="dxa"/>
          </w:tcPr>
          <w:p w:rsidR="0050400E" w:rsidRPr="00F27A05" w:rsidRDefault="0050400E" w:rsidP="0050400E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新增單位代碼</w:t>
            </w:r>
          </w:p>
        </w:tc>
        <w:tc>
          <w:tcPr>
            <w:tcW w:w="2631" w:type="dxa"/>
          </w:tcPr>
          <w:p w:rsidR="0050400E" w:rsidRPr="00F27A05" w:rsidRDefault="0050400E" w:rsidP="0050400E">
            <w:pPr>
              <w:ind w:left="0"/>
            </w:pPr>
            <w:r w:rsidRPr="00F27A05">
              <w:rPr>
                <w:rFonts w:hint="eastAsia"/>
              </w:rPr>
              <w:t>OP_ADD_UNIT_CD</w:t>
            </w:r>
          </w:p>
        </w:tc>
        <w:tc>
          <w:tcPr>
            <w:tcW w:w="1963" w:type="dxa"/>
          </w:tcPr>
          <w:p w:rsidR="0050400E" w:rsidRPr="00F27A05" w:rsidRDefault="0050400E" w:rsidP="0050400E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5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50400E" w:rsidRPr="00F27A05" w:rsidRDefault="0050400E" w:rsidP="0050400E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50400E" w:rsidRPr="00F27A05" w:rsidTr="00DE21BD">
        <w:tc>
          <w:tcPr>
            <w:tcW w:w="1418" w:type="dxa"/>
          </w:tcPr>
          <w:p w:rsidR="0050400E" w:rsidRPr="00F27A05" w:rsidRDefault="0050400E" w:rsidP="0050400E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新增單位名稱</w:t>
            </w:r>
          </w:p>
        </w:tc>
        <w:tc>
          <w:tcPr>
            <w:tcW w:w="2631" w:type="dxa"/>
          </w:tcPr>
          <w:p w:rsidR="0050400E" w:rsidRPr="00F27A05" w:rsidRDefault="0050400E" w:rsidP="0050400E">
            <w:pPr>
              <w:ind w:left="0"/>
            </w:pPr>
            <w:r w:rsidRPr="00F27A05">
              <w:rPr>
                <w:rFonts w:hint="eastAsia"/>
              </w:rPr>
              <w:t>OP_ADD_UNIT_NM</w:t>
            </w:r>
          </w:p>
        </w:tc>
        <w:tc>
          <w:tcPr>
            <w:tcW w:w="1963" w:type="dxa"/>
          </w:tcPr>
          <w:p w:rsidR="0050400E" w:rsidRPr="00F27A05" w:rsidRDefault="0050400E" w:rsidP="0050400E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1</w:t>
            </w:r>
            <w:r w:rsidRPr="00F27A05">
              <w:rPr>
                <w:rFonts w:hint="eastAsia"/>
                <w:color w:val="000000"/>
              </w:rPr>
              <w:t>50)</w:t>
            </w:r>
          </w:p>
        </w:tc>
        <w:tc>
          <w:tcPr>
            <w:tcW w:w="3879" w:type="dxa"/>
          </w:tcPr>
          <w:p w:rsidR="0050400E" w:rsidRPr="00F27A05" w:rsidRDefault="0050400E" w:rsidP="0050400E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50400E" w:rsidRPr="00F27A05" w:rsidTr="00DE21BD">
        <w:tc>
          <w:tcPr>
            <w:tcW w:w="1418" w:type="dxa"/>
          </w:tcPr>
          <w:p w:rsidR="0050400E" w:rsidRPr="00F27A05" w:rsidRDefault="0050400E" w:rsidP="0050400E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新增日期時間</w:t>
            </w:r>
          </w:p>
        </w:tc>
        <w:tc>
          <w:tcPr>
            <w:tcW w:w="2631" w:type="dxa"/>
          </w:tcPr>
          <w:p w:rsidR="0050400E" w:rsidRPr="00F27A05" w:rsidRDefault="0050400E" w:rsidP="0050400E">
            <w:pPr>
              <w:ind w:left="0"/>
            </w:pPr>
            <w:r w:rsidRPr="00F27A05">
              <w:rPr>
                <w:rFonts w:hint="eastAsia"/>
              </w:rPr>
              <w:t>OP_ADD_DT_TM</w:t>
            </w:r>
          </w:p>
        </w:tc>
        <w:tc>
          <w:tcPr>
            <w:tcW w:w="1963" w:type="dxa"/>
          </w:tcPr>
          <w:p w:rsidR="0050400E" w:rsidRPr="00F27A05" w:rsidRDefault="0050400E" w:rsidP="0050400E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</w:rPr>
              <w:t>VARCHAR(14)</w:t>
            </w:r>
          </w:p>
        </w:tc>
        <w:tc>
          <w:tcPr>
            <w:tcW w:w="3879" w:type="dxa"/>
          </w:tcPr>
          <w:p w:rsidR="0050400E" w:rsidRPr="00F27A05" w:rsidRDefault="0050400E" w:rsidP="0050400E">
            <w:pPr>
              <w:ind w:left="0"/>
              <w:rPr>
                <w:color w:val="000000"/>
                <w:lang w:val="zh-TW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50400E" w:rsidRPr="00F27A05" w:rsidTr="00DE21BD">
        <w:tc>
          <w:tcPr>
            <w:tcW w:w="1418" w:type="dxa"/>
          </w:tcPr>
          <w:p w:rsidR="0050400E" w:rsidRPr="00F27A05" w:rsidRDefault="0050400E" w:rsidP="0050400E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修改人員</w:t>
            </w:r>
            <w:r w:rsidRPr="00F27A05">
              <w:rPr>
                <w:rFonts w:hint="eastAsia"/>
                <w:color w:val="000000"/>
                <w:lang w:val="zh-TW"/>
              </w:rPr>
              <w:t>ID</w:t>
            </w:r>
          </w:p>
        </w:tc>
        <w:tc>
          <w:tcPr>
            <w:tcW w:w="2631" w:type="dxa"/>
          </w:tcPr>
          <w:p w:rsidR="0050400E" w:rsidRPr="00F27A05" w:rsidRDefault="0050400E" w:rsidP="0050400E">
            <w:pPr>
              <w:ind w:left="0"/>
            </w:pPr>
            <w:r w:rsidRPr="00F27A05">
              <w:rPr>
                <w:rFonts w:hint="eastAsia"/>
              </w:rPr>
              <w:t>OP_UPD_ID</w:t>
            </w:r>
          </w:p>
        </w:tc>
        <w:tc>
          <w:tcPr>
            <w:tcW w:w="1963" w:type="dxa"/>
          </w:tcPr>
          <w:p w:rsidR="0050400E" w:rsidRPr="00F27A05" w:rsidRDefault="0050400E" w:rsidP="0050400E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VARCHAR(10)</w:t>
            </w:r>
          </w:p>
        </w:tc>
        <w:tc>
          <w:tcPr>
            <w:tcW w:w="3879" w:type="dxa"/>
          </w:tcPr>
          <w:p w:rsidR="0050400E" w:rsidRPr="00F27A05" w:rsidRDefault="0050400E" w:rsidP="0050400E">
            <w:pPr>
              <w:ind w:left="0"/>
              <w:rPr>
                <w:color w:val="FF0000"/>
                <w:lang w:val="zh-TW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50400E" w:rsidRPr="00F27A05" w:rsidTr="00DE21BD">
        <w:tc>
          <w:tcPr>
            <w:tcW w:w="1418" w:type="dxa"/>
          </w:tcPr>
          <w:p w:rsidR="0050400E" w:rsidRPr="00F27A05" w:rsidRDefault="0050400E" w:rsidP="0050400E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修改人員姓名</w:t>
            </w:r>
          </w:p>
        </w:tc>
        <w:tc>
          <w:tcPr>
            <w:tcW w:w="2631" w:type="dxa"/>
          </w:tcPr>
          <w:p w:rsidR="0050400E" w:rsidRPr="00F27A05" w:rsidRDefault="0050400E" w:rsidP="0050400E">
            <w:pPr>
              <w:ind w:left="0"/>
            </w:pPr>
            <w:r w:rsidRPr="00F27A05">
              <w:rPr>
                <w:rFonts w:hint="eastAsia"/>
              </w:rPr>
              <w:t>OP_UPD_NM</w:t>
            </w:r>
          </w:p>
        </w:tc>
        <w:tc>
          <w:tcPr>
            <w:tcW w:w="1963" w:type="dxa"/>
          </w:tcPr>
          <w:p w:rsidR="0050400E" w:rsidRPr="00F27A05" w:rsidRDefault="0050400E" w:rsidP="0050400E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 w:rsidRPr="0050400E">
              <w:rPr>
                <w:rFonts w:hint="eastAsia"/>
                <w:color w:val="FF0000"/>
              </w:rPr>
              <w:t>200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50400E" w:rsidRDefault="0050400E" w:rsidP="0050400E">
            <w:pPr>
              <w:ind w:left="0"/>
              <w:rPr>
                <w:lang w:eastAsia="zh-HK"/>
              </w:rPr>
            </w:pPr>
            <w:r w:rsidRPr="0050400E">
              <w:rPr>
                <w:rFonts w:hint="eastAsia"/>
              </w:rPr>
              <w:t>20180504</w:t>
            </w:r>
            <w:r w:rsidRPr="0050400E">
              <w:rPr>
                <w:rFonts w:hint="eastAsia"/>
                <w:lang w:eastAsia="zh-HK"/>
              </w:rPr>
              <w:t>新增</w:t>
            </w:r>
          </w:p>
          <w:p w:rsidR="0050400E" w:rsidRPr="0050400E" w:rsidRDefault="0050400E" w:rsidP="0050400E">
            <w:pPr>
              <w:ind w:left="0"/>
              <w:rPr>
                <w:rFonts w:hint="eastAsia"/>
                <w:lang w:val="zh-TW"/>
              </w:rPr>
            </w:pPr>
            <w:r w:rsidRPr="0050400E">
              <w:rPr>
                <w:rFonts w:hint="eastAsia"/>
                <w:color w:val="FF0000"/>
              </w:rPr>
              <w:t>20190320</w:t>
            </w:r>
            <w:r w:rsidRPr="0050400E">
              <w:rPr>
                <w:rFonts w:hint="eastAsia"/>
                <w:color w:val="FF0000"/>
                <w:lang w:eastAsia="zh-HK"/>
              </w:rPr>
              <w:t>修改</w:t>
            </w:r>
          </w:p>
        </w:tc>
      </w:tr>
      <w:tr w:rsidR="0050400E" w:rsidRPr="00F27A05" w:rsidTr="00DE21BD">
        <w:tc>
          <w:tcPr>
            <w:tcW w:w="1418" w:type="dxa"/>
          </w:tcPr>
          <w:p w:rsidR="0050400E" w:rsidRPr="00F27A05" w:rsidRDefault="0050400E" w:rsidP="0050400E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修改單位代碼</w:t>
            </w:r>
          </w:p>
        </w:tc>
        <w:tc>
          <w:tcPr>
            <w:tcW w:w="2631" w:type="dxa"/>
          </w:tcPr>
          <w:p w:rsidR="0050400E" w:rsidRPr="00F27A05" w:rsidRDefault="0050400E" w:rsidP="0050400E">
            <w:pPr>
              <w:ind w:left="0"/>
            </w:pPr>
            <w:r w:rsidRPr="00F27A05">
              <w:rPr>
                <w:rFonts w:hint="eastAsia"/>
              </w:rPr>
              <w:t>OP_UPD_UNIT_CD</w:t>
            </w:r>
          </w:p>
        </w:tc>
        <w:tc>
          <w:tcPr>
            <w:tcW w:w="1963" w:type="dxa"/>
          </w:tcPr>
          <w:p w:rsidR="0050400E" w:rsidRPr="00F27A05" w:rsidRDefault="0050400E" w:rsidP="0050400E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5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50400E" w:rsidRPr="00F27A05" w:rsidRDefault="0050400E" w:rsidP="0050400E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50400E" w:rsidRPr="00F27A05" w:rsidTr="00DE21BD">
        <w:tc>
          <w:tcPr>
            <w:tcW w:w="1418" w:type="dxa"/>
          </w:tcPr>
          <w:p w:rsidR="0050400E" w:rsidRPr="00F27A05" w:rsidRDefault="0050400E" w:rsidP="0050400E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修改單位名稱</w:t>
            </w:r>
          </w:p>
        </w:tc>
        <w:tc>
          <w:tcPr>
            <w:tcW w:w="2631" w:type="dxa"/>
          </w:tcPr>
          <w:p w:rsidR="0050400E" w:rsidRPr="00F27A05" w:rsidRDefault="0050400E" w:rsidP="0050400E">
            <w:pPr>
              <w:ind w:left="0"/>
            </w:pPr>
            <w:r w:rsidRPr="00F27A05">
              <w:rPr>
                <w:rFonts w:hint="eastAsia"/>
              </w:rPr>
              <w:t>OP_UPD_UNIT_NM</w:t>
            </w:r>
          </w:p>
        </w:tc>
        <w:tc>
          <w:tcPr>
            <w:tcW w:w="1963" w:type="dxa"/>
          </w:tcPr>
          <w:p w:rsidR="0050400E" w:rsidRPr="00F27A05" w:rsidRDefault="0050400E" w:rsidP="0050400E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1</w:t>
            </w:r>
            <w:r w:rsidRPr="00F27A05">
              <w:rPr>
                <w:rFonts w:hint="eastAsia"/>
                <w:color w:val="000000"/>
              </w:rPr>
              <w:t>50)</w:t>
            </w:r>
          </w:p>
        </w:tc>
        <w:tc>
          <w:tcPr>
            <w:tcW w:w="3879" w:type="dxa"/>
          </w:tcPr>
          <w:p w:rsidR="0050400E" w:rsidRPr="00F27A05" w:rsidRDefault="0050400E" w:rsidP="0050400E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50400E" w:rsidRPr="00F27A05" w:rsidTr="00DE21BD">
        <w:tc>
          <w:tcPr>
            <w:tcW w:w="1418" w:type="dxa"/>
          </w:tcPr>
          <w:p w:rsidR="0050400E" w:rsidRPr="00F27A05" w:rsidRDefault="0050400E" w:rsidP="0050400E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修改日期時間</w:t>
            </w:r>
          </w:p>
        </w:tc>
        <w:tc>
          <w:tcPr>
            <w:tcW w:w="2631" w:type="dxa"/>
          </w:tcPr>
          <w:p w:rsidR="0050400E" w:rsidRPr="00F27A05" w:rsidRDefault="0050400E" w:rsidP="0050400E">
            <w:pPr>
              <w:ind w:left="0"/>
            </w:pPr>
            <w:r w:rsidRPr="00F27A05">
              <w:rPr>
                <w:rFonts w:hint="eastAsia"/>
              </w:rPr>
              <w:t>OP_UPD_DT_TM</w:t>
            </w:r>
          </w:p>
        </w:tc>
        <w:tc>
          <w:tcPr>
            <w:tcW w:w="1963" w:type="dxa"/>
          </w:tcPr>
          <w:p w:rsidR="0050400E" w:rsidRPr="00F27A05" w:rsidRDefault="0050400E" w:rsidP="0050400E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</w:rPr>
              <w:t>VARCHAR(14)</w:t>
            </w:r>
          </w:p>
        </w:tc>
        <w:tc>
          <w:tcPr>
            <w:tcW w:w="3879" w:type="dxa"/>
          </w:tcPr>
          <w:p w:rsidR="0050400E" w:rsidRPr="00F27A05" w:rsidRDefault="0050400E" w:rsidP="0050400E">
            <w:pPr>
              <w:ind w:left="0"/>
              <w:rPr>
                <w:color w:val="FF0000"/>
                <w:lang w:val="zh-TW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50400E" w:rsidTr="00DE21BD">
        <w:tc>
          <w:tcPr>
            <w:tcW w:w="1418" w:type="dxa"/>
          </w:tcPr>
          <w:p w:rsidR="0050400E" w:rsidRPr="00CF0779" w:rsidRDefault="0050400E" w:rsidP="0050400E">
            <w:pPr>
              <w:ind w:left="0"/>
              <w:rPr>
                <w:lang w:val="zh-TW"/>
              </w:rPr>
            </w:pPr>
          </w:p>
        </w:tc>
        <w:tc>
          <w:tcPr>
            <w:tcW w:w="2631" w:type="dxa"/>
          </w:tcPr>
          <w:p w:rsidR="0050400E" w:rsidRPr="00CF0779" w:rsidRDefault="0050400E" w:rsidP="0050400E">
            <w:pPr>
              <w:ind w:left="0"/>
            </w:pPr>
          </w:p>
        </w:tc>
        <w:tc>
          <w:tcPr>
            <w:tcW w:w="1963" w:type="dxa"/>
          </w:tcPr>
          <w:p w:rsidR="0050400E" w:rsidRPr="00783A23" w:rsidRDefault="0050400E" w:rsidP="0050400E">
            <w:pPr>
              <w:ind w:left="0"/>
            </w:pPr>
          </w:p>
        </w:tc>
        <w:tc>
          <w:tcPr>
            <w:tcW w:w="3879" w:type="dxa"/>
          </w:tcPr>
          <w:p w:rsidR="0050400E" w:rsidRPr="00CF0779" w:rsidRDefault="0050400E" w:rsidP="0050400E">
            <w:pPr>
              <w:ind w:left="0"/>
            </w:pPr>
          </w:p>
        </w:tc>
      </w:tr>
      <w:tr w:rsidR="0050400E" w:rsidTr="00DE21BD">
        <w:tc>
          <w:tcPr>
            <w:tcW w:w="1418" w:type="dxa"/>
            <w:vAlign w:val="center"/>
          </w:tcPr>
          <w:p w:rsidR="0050400E" w:rsidRDefault="0050400E" w:rsidP="0050400E">
            <w:pPr>
              <w:ind w:left="0"/>
              <w:jc w:val="both"/>
            </w:pPr>
          </w:p>
        </w:tc>
        <w:tc>
          <w:tcPr>
            <w:tcW w:w="2631" w:type="dxa"/>
            <w:vAlign w:val="center"/>
          </w:tcPr>
          <w:p w:rsidR="0050400E" w:rsidRDefault="0050400E" w:rsidP="0050400E">
            <w:pPr>
              <w:ind w:left="0"/>
              <w:jc w:val="both"/>
            </w:pPr>
          </w:p>
        </w:tc>
        <w:tc>
          <w:tcPr>
            <w:tcW w:w="1963" w:type="dxa"/>
            <w:vAlign w:val="center"/>
          </w:tcPr>
          <w:p w:rsidR="0050400E" w:rsidRDefault="0050400E" w:rsidP="0050400E">
            <w:pPr>
              <w:ind w:left="0"/>
              <w:jc w:val="both"/>
            </w:pPr>
          </w:p>
        </w:tc>
        <w:tc>
          <w:tcPr>
            <w:tcW w:w="3879" w:type="dxa"/>
            <w:vAlign w:val="bottom"/>
          </w:tcPr>
          <w:p w:rsidR="0050400E" w:rsidRPr="001A5498" w:rsidRDefault="0050400E" w:rsidP="0050400E">
            <w:pPr>
              <w:ind w:left="0"/>
            </w:pPr>
          </w:p>
        </w:tc>
      </w:tr>
    </w:tbl>
    <w:p w:rsidR="005B27BC" w:rsidRDefault="005B27BC" w:rsidP="005B27BC"/>
    <w:p w:rsidR="005B27BC" w:rsidRDefault="005B27BC" w:rsidP="00B51AC5"/>
    <w:p w:rsidR="006B17FC" w:rsidRPr="00B51AC5" w:rsidRDefault="006B17FC" w:rsidP="0004542E">
      <w:pPr>
        <w:pStyle w:val="3"/>
      </w:pPr>
      <w:bookmarkStart w:id="26" w:name="_Toc344121527"/>
      <w:bookmarkStart w:id="27" w:name="_Toc521590651"/>
      <w:r>
        <w:rPr>
          <w:rFonts w:hint="eastAsia"/>
        </w:rPr>
        <w:t>OPDT_</w:t>
      </w:r>
      <w:r w:rsidR="00E361B7">
        <w:t>I_</w:t>
      </w:r>
      <w:r>
        <w:rPr>
          <w:rFonts w:hint="eastAsia"/>
        </w:rPr>
        <w:t>PU_DETAIL</w:t>
      </w:r>
      <w:r>
        <w:rPr>
          <w:rFonts w:hint="eastAsia"/>
        </w:rPr>
        <w:t>拾得遺失物明細資料</w:t>
      </w:r>
      <w:bookmarkEnd w:id="26"/>
      <w:bookmarkEnd w:id="27"/>
    </w:p>
    <w:p w:rsidR="006B17FC" w:rsidRDefault="006B17FC" w:rsidP="006B17FC"/>
    <w:tbl>
      <w:tblPr>
        <w:tblW w:w="98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2631"/>
        <w:gridCol w:w="1963"/>
        <w:gridCol w:w="3879"/>
      </w:tblGrid>
      <w:tr w:rsidR="006B17FC" w:rsidTr="006F24A7">
        <w:tc>
          <w:tcPr>
            <w:tcW w:w="1418" w:type="dxa"/>
            <w:shd w:val="clear" w:color="auto" w:fill="E0E0E0"/>
          </w:tcPr>
          <w:p w:rsidR="006B17FC" w:rsidRDefault="006B17FC" w:rsidP="006F24A7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資料代號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OPIDB</w:t>
            </w:r>
          </w:p>
          <w:p w:rsidR="006B17FC" w:rsidRDefault="006B17FC" w:rsidP="006F24A7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OPEDB</w:t>
            </w:r>
          </w:p>
        </w:tc>
        <w:tc>
          <w:tcPr>
            <w:tcW w:w="2631" w:type="dxa"/>
            <w:shd w:val="clear" w:color="auto" w:fill="E0E0E0"/>
          </w:tcPr>
          <w:p w:rsidR="006B17FC" w:rsidRDefault="006B17FC" w:rsidP="006F24A7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表格代號</w:t>
            </w:r>
            <w:r>
              <w:rPr>
                <w:rFonts w:hint="eastAsia"/>
                <w:color w:val="000000"/>
              </w:rPr>
              <w:t>：</w:t>
            </w:r>
          </w:p>
          <w:p w:rsidR="006B17FC" w:rsidRDefault="006B17FC" w:rsidP="006F24A7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OPDT_</w:t>
            </w:r>
            <w:r w:rsidR="00E361B7">
              <w:rPr>
                <w:color w:val="000000"/>
              </w:rPr>
              <w:t>I_</w:t>
            </w:r>
            <w:r>
              <w:rPr>
                <w:rFonts w:hint="eastAsia"/>
                <w:color w:val="000000"/>
              </w:rPr>
              <w:t>PU_DETAIL</w:t>
            </w:r>
          </w:p>
        </w:tc>
        <w:tc>
          <w:tcPr>
            <w:tcW w:w="5842" w:type="dxa"/>
            <w:gridSpan w:val="2"/>
            <w:shd w:val="clear" w:color="auto" w:fill="E0E0E0"/>
          </w:tcPr>
          <w:p w:rsidR="006B17FC" w:rsidRDefault="006B17FC" w:rsidP="006B17FC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表格名稱：</w:t>
            </w:r>
            <w:r>
              <w:rPr>
                <w:rFonts w:hint="eastAsia"/>
                <w:color w:val="000000"/>
              </w:rPr>
              <w:t>拾得遺失物明細資料</w:t>
            </w:r>
          </w:p>
        </w:tc>
      </w:tr>
      <w:tr w:rsidR="006B17FC" w:rsidTr="006F24A7">
        <w:tc>
          <w:tcPr>
            <w:tcW w:w="1418" w:type="dxa"/>
            <w:shd w:val="clear" w:color="auto" w:fill="E0E0E0"/>
          </w:tcPr>
          <w:p w:rsidR="006B17FC" w:rsidRDefault="006B17FC" w:rsidP="006F24A7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欄位名稱</w:t>
            </w:r>
          </w:p>
        </w:tc>
        <w:tc>
          <w:tcPr>
            <w:tcW w:w="2631" w:type="dxa"/>
            <w:shd w:val="clear" w:color="auto" w:fill="E0E0E0"/>
          </w:tcPr>
          <w:p w:rsidR="006B17FC" w:rsidRDefault="006B17FC" w:rsidP="006F24A7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欄位代號</w:t>
            </w:r>
          </w:p>
        </w:tc>
        <w:tc>
          <w:tcPr>
            <w:tcW w:w="1963" w:type="dxa"/>
            <w:shd w:val="clear" w:color="auto" w:fill="E0E0E0"/>
          </w:tcPr>
          <w:p w:rsidR="006B17FC" w:rsidRDefault="006B17FC" w:rsidP="006F24A7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格式</w:t>
            </w:r>
          </w:p>
        </w:tc>
        <w:tc>
          <w:tcPr>
            <w:tcW w:w="3879" w:type="dxa"/>
            <w:shd w:val="clear" w:color="auto" w:fill="E0E0E0"/>
          </w:tcPr>
          <w:p w:rsidR="006B17FC" w:rsidRDefault="006B17FC" w:rsidP="006F24A7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備註</w:t>
            </w:r>
          </w:p>
        </w:tc>
      </w:tr>
      <w:tr w:rsidR="006B17FC" w:rsidTr="006F24A7">
        <w:tc>
          <w:tcPr>
            <w:tcW w:w="1418" w:type="dxa"/>
          </w:tcPr>
          <w:p w:rsidR="006B17FC" w:rsidRDefault="006B17FC" w:rsidP="006B17FC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序號</w:t>
            </w:r>
          </w:p>
        </w:tc>
        <w:tc>
          <w:tcPr>
            <w:tcW w:w="2631" w:type="dxa"/>
          </w:tcPr>
          <w:p w:rsidR="006B17FC" w:rsidRDefault="006B17FC" w:rsidP="006B17F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OP_SEQ_NO</w:t>
            </w:r>
          </w:p>
        </w:tc>
        <w:tc>
          <w:tcPr>
            <w:tcW w:w="1963" w:type="dxa"/>
          </w:tcPr>
          <w:p w:rsidR="006B17FC" w:rsidRDefault="006B17FC" w:rsidP="006B17F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NUMERIC(10,0)</w:t>
            </w:r>
          </w:p>
        </w:tc>
        <w:tc>
          <w:tcPr>
            <w:tcW w:w="3879" w:type="dxa"/>
          </w:tcPr>
          <w:p w:rsidR="006B17FC" w:rsidRDefault="006B17FC" w:rsidP="006B17FC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PK</w:t>
            </w:r>
          </w:p>
          <w:p w:rsidR="006B17FC" w:rsidRDefault="006B17FC" w:rsidP="006B17FC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DB</w:t>
            </w:r>
            <w:r>
              <w:rPr>
                <w:rFonts w:hint="eastAsia"/>
                <w:color w:val="000000"/>
                <w:lang w:val="zh-TW"/>
              </w:rPr>
              <w:t>自動產生</w:t>
            </w:r>
          </w:p>
        </w:tc>
      </w:tr>
      <w:tr w:rsidR="006B17FC" w:rsidTr="006F24A7">
        <w:tc>
          <w:tcPr>
            <w:tcW w:w="1418" w:type="dxa"/>
          </w:tcPr>
          <w:p w:rsidR="006B17FC" w:rsidRDefault="006B17FC" w:rsidP="006B17FC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拾得遺失物事件基本資料序號</w:t>
            </w:r>
          </w:p>
        </w:tc>
        <w:tc>
          <w:tcPr>
            <w:tcW w:w="2631" w:type="dxa"/>
          </w:tcPr>
          <w:p w:rsidR="006B17FC" w:rsidRDefault="006B17FC" w:rsidP="006B17F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OP_BASIC_SEQ_NO</w:t>
            </w:r>
          </w:p>
        </w:tc>
        <w:tc>
          <w:tcPr>
            <w:tcW w:w="1963" w:type="dxa"/>
          </w:tcPr>
          <w:p w:rsidR="006B17FC" w:rsidRDefault="006B17FC" w:rsidP="006B17F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NUMERIC(10,0)</w:t>
            </w:r>
          </w:p>
        </w:tc>
        <w:tc>
          <w:tcPr>
            <w:tcW w:w="3879" w:type="dxa"/>
          </w:tcPr>
          <w:p w:rsidR="006B17FC" w:rsidRPr="006D66FE" w:rsidRDefault="006B17FC" w:rsidP="006B17FC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由</w:t>
            </w:r>
            <w:r>
              <w:rPr>
                <w:rFonts w:hint="eastAsia"/>
                <w:color w:val="000000"/>
              </w:rPr>
              <w:t>拾得遺失物事件基本資料帶入</w:t>
            </w:r>
            <w:r>
              <w:rPr>
                <w:rFonts w:hint="eastAsia"/>
                <w:color w:val="000000"/>
              </w:rPr>
              <w:t>OPDT_PU_BASIC.OP_SEQ_NO</w:t>
            </w:r>
          </w:p>
        </w:tc>
      </w:tr>
      <w:tr w:rsidR="006B17FC" w:rsidTr="006F24A7">
        <w:tc>
          <w:tcPr>
            <w:tcW w:w="1418" w:type="dxa"/>
          </w:tcPr>
          <w:p w:rsidR="006B17FC" w:rsidRDefault="006B17FC" w:rsidP="006B17F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受理收據單號</w:t>
            </w:r>
          </w:p>
        </w:tc>
        <w:tc>
          <w:tcPr>
            <w:tcW w:w="2631" w:type="dxa"/>
          </w:tcPr>
          <w:p w:rsidR="006B17FC" w:rsidRDefault="006B17FC" w:rsidP="006B17F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OP_AC_RCNO</w:t>
            </w:r>
          </w:p>
        </w:tc>
        <w:tc>
          <w:tcPr>
            <w:tcW w:w="1963" w:type="dxa"/>
          </w:tcPr>
          <w:p w:rsidR="006B17FC" w:rsidRPr="006B17FC" w:rsidRDefault="006B17FC" w:rsidP="006B17FC">
            <w:pPr>
              <w:ind w:left="0"/>
            </w:pPr>
            <w:r w:rsidRPr="006B17FC">
              <w:rPr>
                <w:rFonts w:hint="eastAsia"/>
              </w:rPr>
              <w:t>VARCHAR(17)</w:t>
            </w:r>
          </w:p>
        </w:tc>
        <w:tc>
          <w:tcPr>
            <w:tcW w:w="3879" w:type="dxa"/>
          </w:tcPr>
          <w:p w:rsidR="006B17FC" w:rsidRPr="006B17FC" w:rsidRDefault="006B17FC" w:rsidP="006B17FC">
            <w:pPr>
              <w:ind w:left="0"/>
            </w:pPr>
            <w:r w:rsidRPr="006B17FC">
              <w:rPr>
                <w:rFonts w:hint="eastAsia"/>
                <w:lang w:val="zh-TW"/>
              </w:rPr>
              <w:t>由</w:t>
            </w:r>
            <w:r w:rsidRPr="006B17FC">
              <w:rPr>
                <w:rFonts w:hint="eastAsia"/>
              </w:rPr>
              <w:t>[OPDT_PU_BASIC].OP_AC_RCNO</w:t>
            </w:r>
            <w:r w:rsidRPr="006B17FC">
              <w:rPr>
                <w:rFonts w:hint="eastAsia"/>
              </w:rPr>
              <w:t>帶入</w:t>
            </w:r>
          </w:p>
          <w:p w:rsidR="006B17FC" w:rsidRPr="006B17FC" w:rsidRDefault="006B17FC" w:rsidP="006B17FC">
            <w:pPr>
              <w:ind w:left="0"/>
            </w:pPr>
            <w:r w:rsidRPr="006B17FC">
              <w:t>“</w:t>
            </w:r>
            <w:r w:rsidRPr="006B17FC">
              <w:rPr>
                <w:rFonts w:hint="eastAsia"/>
              </w:rPr>
              <w:t>OP</w:t>
            </w:r>
            <w:r w:rsidRPr="006B17FC">
              <w:t>”</w:t>
            </w:r>
            <w:r w:rsidRPr="006B17FC">
              <w:rPr>
                <w:rFonts w:hint="eastAsia"/>
              </w:rPr>
              <w:t>+ YYYMM +</w:t>
            </w:r>
            <w:r w:rsidRPr="006B17FC">
              <w:rPr>
                <w:rFonts w:hint="eastAsia"/>
              </w:rPr>
              <w:t>受理單位代碼</w:t>
            </w:r>
            <w:r w:rsidRPr="006B17FC">
              <w:rPr>
                <w:rFonts w:hint="eastAsia"/>
              </w:rPr>
              <w:t>5</w:t>
            </w:r>
            <w:r w:rsidRPr="006B17FC">
              <w:rPr>
                <w:rFonts w:hint="eastAsia"/>
              </w:rPr>
              <w:t>碼</w:t>
            </w:r>
            <w:r w:rsidRPr="006B17FC">
              <w:rPr>
                <w:rFonts w:hint="eastAsia"/>
              </w:rPr>
              <w:t>+5</w:t>
            </w:r>
            <w:r w:rsidRPr="006B17FC">
              <w:rPr>
                <w:rFonts w:hint="eastAsia"/>
              </w:rPr>
              <w:t>位數字</w:t>
            </w:r>
          </w:p>
          <w:p w:rsidR="006B17FC" w:rsidRPr="006B17FC" w:rsidRDefault="006B17FC" w:rsidP="006B17FC">
            <w:pPr>
              <w:ind w:left="0"/>
            </w:pPr>
            <w:r w:rsidRPr="006B17FC">
              <w:rPr>
                <w:rFonts w:hint="eastAsia"/>
              </w:rPr>
              <w:t>其中，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碼"/>
              </w:smartTagPr>
              <w:r w:rsidRPr="006B17FC">
                <w:rPr>
                  <w:rFonts w:hint="eastAsia"/>
                </w:rPr>
                <w:t>5</w:t>
              </w:r>
              <w:r w:rsidRPr="006B17FC">
                <w:rPr>
                  <w:rFonts w:hint="eastAsia"/>
                </w:rPr>
                <w:t>碼</w:t>
              </w:r>
            </w:smartTag>
            <w:r w:rsidRPr="006B17FC">
              <w:rPr>
                <w:rFonts w:hint="eastAsia"/>
              </w:rPr>
              <w:t>數字可仿</w:t>
            </w:r>
            <w:r w:rsidRPr="006B17FC">
              <w:rPr>
                <w:rFonts w:hint="eastAsia"/>
              </w:rPr>
              <w:t>e8</w:t>
            </w:r>
            <w:r w:rsidRPr="006B17FC">
              <w:rPr>
                <w:rFonts w:hint="eastAsia"/>
              </w:rPr>
              <w:t>的做法，</w:t>
            </w:r>
            <w:r w:rsidRPr="006B17FC">
              <w:rPr>
                <w:rFonts w:hint="eastAsia"/>
              </w:rPr>
              <w:lastRenderedPageBreak/>
              <w:t>取受理當日距當月</w:t>
            </w:r>
            <w:r w:rsidRPr="006B17FC">
              <w:rPr>
                <w:rFonts w:hint="eastAsia"/>
              </w:rPr>
              <w:t>1</w:t>
            </w:r>
            <w:r w:rsidRPr="006B17FC">
              <w:rPr>
                <w:rFonts w:hint="eastAsia"/>
              </w:rPr>
              <w:t>號的總秒數的</w:t>
            </w:r>
            <w:r w:rsidRPr="006B17FC">
              <w:rPr>
                <w:rFonts w:hint="eastAsia"/>
              </w:rPr>
              <w:t>32</w:t>
            </w:r>
            <w:r w:rsidRPr="006B17FC">
              <w:rPr>
                <w:rFonts w:hint="eastAsia"/>
              </w:rPr>
              <w:t>位元數字</w:t>
            </w:r>
          </w:p>
        </w:tc>
      </w:tr>
      <w:tr w:rsidR="005353BB" w:rsidTr="006F24A7">
        <w:tc>
          <w:tcPr>
            <w:tcW w:w="1418" w:type="dxa"/>
          </w:tcPr>
          <w:p w:rsidR="005353BB" w:rsidRDefault="005353BB" w:rsidP="006B17F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eastAsia="zh-HK"/>
              </w:rPr>
              <w:lastRenderedPageBreak/>
              <w:t>拾得物物品類別</w:t>
            </w:r>
          </w:p>
        </w:tc>
        <w:tc>
          <w:tcPr>
            <w:tcW w:w="2631" w:type="dxa"/>
          </w:tcPr>
          <w:p w:rsidR="005353BB" w:rsidRDefault="005353BB" w:rsidP="005353BB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OP_TYPE</w:t>
            </w:r>
            <w:r>
              <w:rPr>
                <w:color w:val="000000"/>
              </w:rPr>
              <w:t>_CD</w:t>
            </w:r>
          </w:p>
        </w:tc>
        <w:tc>
          <w:tcPr>
            <w:tcW w:w="1963" w:type="dxa"/>
          </w:tcPr>
          <w:p w:rsidR="005353BB" w:rsidRPr="006B17FC" w:rsidRDefault="005353BB" w:rsidP="006B17FC">
            <w:pPr>
              <w:ind w:left="0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3879" w:type="dxa"/>
          </w:tcPr>
          <w:p w:rsidR="005353BB" w:rsidRPr="005353BB" w:rsidRDefault="005353BB" w:rsidP="006B17FC">
            <w:pPr>
              <w:ind w:left="0"/>
            </w:pPr>
            <w:r w:rsidRPr="005353BB">
              <w:rPr>
                <w:rFonts w:hint="eastAsia"/>
                <w:lang w:eastAsia="zh-HK"/>
              </w:rPr>
              <w:t>取自</w:t>
            </w:r>
            <w:r w:rsidRPr="005353BB">
              <w:rPr>
                <w:rFonts w:hint="eastAsia"/>
                <w:lang w:eastAsia="zh-HK"/>
              </w:rPr>
              <w:t>E82DB</w:t>
            </w:r>
            <w:r w:rsidRPr="005353BB">
              <w:rPr>
                <w:lang w:eastAsia="zh-HK"/>
              </w:rPr>
              <w:t>.</w:t>
            </w:r>
            <w:r w:rsidRPr="005353BB">
              <w:t xml:space="preserve"> </w:t>
            </w:r>
            <w:r w:rsidRPr="005353BB">
              <w:rPr>
                <w:lang w:eastAsia="zh-HK"/>
              </w:rPr>
              <w:t xml:space="preserve">E8DT_CD_DATA </w:t>
            </w:r>
            <w:r>
              <w:rPr>
                <w:rFonts w:hint="eastAsia"/>
                <w:lang w:eastAsia="zh-HK"/>
              </w:rPr>
              <w:t>中</w:t>
            </w:r>
            <w:r w:rsidRPr="005353BB">
              <w:rPr>
                <w:lang w:eastAsia="zh-HK"/>
              </w:rPr>
              <w:t>E8_CD_TYPE='C12'</w:t>
            </w:r>
            <w:r>
              <w:rPr>
                <w:rFonts w:hint="eastAsia"/>
                <w:lang w:eastAsia="zh-HK"/>
              </w:rPr>
              <w:t>的資料</w:t>
            </w:r>
          </w:p>
          <w:p w:rsidR="005353BB" w:rsidRPr="005353BB" w:rsidRDefault="005353BB" w:rsidP="006B17FC">
            <w:pPr>
              <w:ind w:left="0"/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5353BB" w:rsidTr="006F24A7">
        <w:tc>
          <w:tcPr>
            <w:tcW w:w="1418" w:type="dxa"/>
          </w:tcPr>
          <w:p w:rsidR="005353BB" w:rsidRDefault="005353BB" w:rsidP="005353BB">
            <w:pPr>
              <w:ind w:left="0"/>
              <w:rPr>
                <w:color w:val="000000"/>
                <w:lang w:eastAsia="zh-HK"/>
              </w:rPr>
            </w:pPr>
            <w:r>
              <w:rPr>
                <w:rFonts w:hint="eastAsia"/>
                <w:color w:val="000000"/>
                <w:lang w:eastAsia="zh-HK"/>
              </w:rPr>
              <w:t>拾得物物品類別名稱</w:t>
            </w:r>
          </w:p>
        </w:tc>
        <w:tc>
          <w:tcPr>
            <w:tcW w:w="2631" w:type="dxa"/>
          </w:tcPr>
          <w:p w:rsidR="005353BB" w:rsidRDefault="005353BB" w:rsidP="005353BB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OP_TYPE</w:t>
            </w:r>
            <w:r>
              <w:rPr>
                <w:color w:val="000000"/>
              </w:rPr>
              <w:t>_NM</w:t>
            </w:r>
          </w:p>
        </w:tc>
        <w:tc>
          <w:tcPr>
            <w:tcW w:w="1963" w:type="dxa"/>
          </w:tcPr>
          <w:p w:rsidR="005353BB" w:rsidRPr="006B17FC" w:rsidRDefault="005353BB" w:rsidP="005353BB">
            <w:pPr>
              <w:ind w:left="0"/>
            </w:pPr>
            <w:r>
              <w:rPr>
                <w:rFonts w:hint="eastAsia"/>
              </w:rPr>
              <w:t>V</w:t>
            </w:r>
            <w:r>
              <w:t>ARCHAR(120)</w:t>
            </w:r>
          </w:p>
        </w:tc>
        <w:tc>
          <w:tcPr>
            <w:tcW w:w="3879" w:type="dxa"/>
          </w:tcPr>
          <w:p w:rsidR="005353BB" w:rsidRPr="006B17FC" w:rsidRDefault="005353BB" w:rsidP="005353BB">
            <w:pPr>
              <w:ind w:left="0"/>
              <w:rPr>
                <w:lang w:val="zh-TW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5353BB" w:rsidTr="006F24A7">
        <w:tc>
          <w:tcPr>
            <w:tcW w:w="1418" w:type="dxa"/>
          </w:tcPr>
          <w:p w:rsidR="005353BB" w:rsidRPr="007C303E" w:rsidRDefault="005353BB" w:rsidP="005353BB">
            <w:pPr>
              <w:ind w:left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拾得物品名稱</w:t>
            </w:r>
          </w:p>
        </w:tc>
        <w:tc>
          <w:tcPr>
            <w:tcW w:w="2631" w:type="dxa"/>
          </w:tcPr>
          <w:p w:rsidR="005353BB" w:rsidRPr="007C303E" w:rsidRDefault="005353BB" w:rsidP="005353BB">
            <w:pPr>
              <w:ind w:left="0"/>
            </w:pPr>
            <w:r>
              <w:rPr>
                <w:rFonts w:hint="eastAsia"/>
              </w:rPr>
              <w:t>OP_PUOJ_NM</w:t>
            </w:r>
          </w:p>
        </w:tc>
        <w:tc>
          <w:tcPr>
            <w:tcW w:w="1963" w:type="dxa"/>
          </w:tcPr>
          <w:p w:rsidR="005353BB" w:rsidRPr="007C303E" w:rsidRDefault="005353BB" w:rsidP="005353BB">
            <w:pPr>
              <w:ind w:left="0"/>
            </w:pPr>
            <w:r>
              <w:rPr>
                <w:rFonts w:hint="eastAsia"/>
              </w:rPr>
              <w:t>VARCHAR(</w:t>
            </w:r>
            <w:r>
              <w:t>1</w:t>
            </w:r>
            <w:r>
              <w:rPr>
                <w:rFonts w:hint="eastAsia"/>
              </w:rPr>
              <w:t>50)</w:t>
            </w:r>
          </w:p>
        </w:tc>
        <w:tc>
          <w:tcPr>
            <w:tcW w:w="3879" w:type="dxa"/>
          </w:tcPr>
          <w:p w:rsidR="005353BB" w:rsidRPr="00E93CEF" w:rsidRDefault="005353BB" w:rsidP="005353BB">
            <w:pPr>
              <w:ind w:left="0"/>
              <w:rPr>
                <w:color w:val="FF0000"/>
              </w:rPr>
            </w:pPr>
          </w:p>
        </w:tc>
      </w:tr>
      <w:tr w:rsidR="005353BB" w:rsidTr="006F24A7">
        <w:tc>
          <w:tcPr>
            <w:tcW w:w="1418" w:type="dxa"/>
          </w:tcPr>
          <w:p w:rsidR="005353BB" w:rsidRPr="007C303E" w:rsidRDefault="005353BB" w:rsidP="005353BB">
            <w:pPr>
              <w:ind w:left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數量</w:t>
            </w:r>
          </w:p>
        </w:tc>
        <w:tc>
          <w:tcPr>
            <w:tcW w:w="2631" w:type="dxa"/>
          </w:tcPr>
          <w:p w:rsidR="005353BB" w:rsidRPr="007C303E" w:rsidRDefault="005353BB" w:rsidP="005353BB">
            <w:pPr>
              <w:ind w:left="0"/>
            </w:pPr>
            <w:r>
              <w:rPr>
                <w:rFonts w:hint="eastAsia"/>
              </w:rPr>
              <w:t>OP_QTY</w:t>
            </w:r>
          </w:p>
        </w:tc>
        <w:tc>
          <w:tcPr>
            <w:tcW w:w="1963" w:type="dxa"/>
          </w:tcPr>
          <w:p w:rsidR="005353BB" w:rsidRPr="00154BE7" w:rsidRDefault="005353BB" w:rsidP="005353BB">
            <w:pPr>
              <w:ind w:left="0"/>
            </w:pPr>
            <w:r w:rsidRPr="00154BE7">
              <w:rPr>
                <w:rFonts w:hint="eastAsia"/>
                <w:szCs w:val="24"/>
              </w:rPr>
              <w:t>DECIMAL(</w:t>
            </w:r>
            <w:r>
              <w:rPr>
                <w:rFonts w:hint="eastAsia"/>
                <w:szCs w:val="24"/>
              </w:rPr>
              <w:t>10</w:t>
            </w:r>
            <w:r w:rsidRPr="00154BE7">
              <w:rPr>
                <w:rFonts w:hint="eastAsia"/>
                <w:szCs w:val="24"/>
              </w:rPr>
              <w:t>,</w:t>
            </w:r>
            <w:r>
              <w:rPr>
                <w:rFonts w:hint="eastAsia"/>
                <w:szCs w:val="24"/>
              </w:rPr>
              <w:t>2</w:t>
            </w:r>
            <w:r w:rsidRPr="00154BE7">
              <w:rPr>
                <w:rFonts w:hint="eastAsia"/>
                <w:szCs w:val="24"/>
              </w:rPr>
              <w:t>)</w:t>
            </w:r>
          </w:p>
        </w:tc>
        <w:tc>
          <w:tcPr>
            <w:tcW w:w="3879" w:type="dxa"/>
          </w:tcPr>
          <w:p w:rsidR="005353BB" w:rsidRPr="00E93CEF" w:rsidRDefault="005353BB" w:rsidP="005353BB">
            <w:pPr>
              <w:ind w:left="0"/>
              <w:rPr>
                <w:color w:val="FF0000"/>
              </w:rPr>
            </w:pPr>
          </w:p>
        </w:tc>
      </w:tr>
      <w:tr w:rsidR="005353BB" w:rsidTr="006F24A7">
        <w:tc>
          <w:tcPr>
            <w:tcW w:w="1418" w:type="dxa"/>
          </w:tcPr>
          <w:p w:rsidR="005353BB" w:rsidRDefault="005353BB" w:rsidP="005353BB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單位</w:t>
            </w:r>
          </w:p>
        </w:tc>
        <w:tc>
          <w:tcPr>
            <w:tcW w:w="2631" w:type="dxa"/>
          </w:tcPr>
          <w:p w:rsidR="005353BB" w:rsidRDefault="005353BB" w:rsidP="005353BB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OP_QTY_UNIT</w:t>
            </w:r>
          </w:p>
        </w:tc>
        <w:tc>
          <w:tcPr>
            <w:tcW w:w="1963" w:type="dxa"/>
          </w:tcPr>
          <w:p w:rsidR="005353BB" w:rsidRDefault="005353BB" w:rsidP="005353BB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 w:rsidRPr="005353BB">
              <w:rPr>
                <w:color w:val="FF0000"/>
              </w:rPr>
              <w:t>100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5353BB" w:rsidRPr="005353BB" w:rsidRDefault="005353BB" w:rsidP="005353BB">
            <w:pPr>
              <w:ind w:left="0"/>
            </w:pPr>
            <w:r w:rsidRPr="005353BB">
              <w:rPr>
                <w:rFonts w:hint="eastAsia"/>
                <w:lang w:eastAsia="zh-HK"/>
              </w:rPr>
              <w:t>取自</w:t>
            </w:r>
            <w:r w:rsidRPr="005353BB">
              <w:rPr>
                <w:rFonts w:hint="eastAsia"/>
                <w:lang w:eastAsia="zh-HK"/>
              </w:rPr>
              <w:t>E82DB</w:t>
            </w:r>
            <w:r w:rsidRPr="005353BB">
              <w:rPr>
                <w:lang w:eastAsia="zh-HK"/>
              </w:rPr>
              <w:t>.</w:t>
            </w:r>
            <w:r w:rsidRPr="005353BB">
              <w:t xml:space="preserve"> </w:t>
            </w:r>
            <w:r w:rsidRPr="005353BB">
              <w:rPr>
                <w:lang w:eastAsia="zh-HK"/>
              </w:rPr>
              <w:t>E8DT_</w:t>
            </w:r>
            <w:r>
              <w:rPr>
                <w:lang w:eastAsia="zh-HK"/>
              </w:rPr>
              <w:t>LIST</w:t>
            </w:r>
            <w:r w:rsidRPr="005353BB">
              <w:rPr>
                <w:lang w:eastAsia="zh-HK"/>
              </w:rPr>
              <w:t xml:space="preserve">_DATA </w:t>
            </w:r>
            <w:r>
              <w:rPr>
                <w:rFonts w:hint="eastAsia"/>
                <w:lang w:eastAsia="zh-HK"/>
              </w:rPr>
              <w:t>中</w:t>
            </w:r>
            <w:r w:rsidRPr="005353BB">
              <w:rPr>
                <w:lang w:eastAsia="zh-HK"/>
              </w:rPr>
              <w:t>E8_</w:t>
            </w:r>
            <w:r>
              <w:rPr>
                <w:lang w:eastAsia="zh-HK"/>
              </w:rPr>
              <w:t>LIST</w:t>
            </w:r>
            <w:r w:rsidRPr="005353BB">
              <w:rPr>
                <w:lang w:eastAsia="zh-HK"/>
              </w:rPr>
              <w:t>_TYPE='C</w:t>
            </w:r>
            <w:r>
              <w:rPr>
                <w:lang w:eastAsia="zh-HK"/>
              </w:rPr>
              <w:t>39</w:t>
            </w:r>
            <w:r w:rsidRPr="005353BB">
              <w:rPr>
                <w:lang w:eastAsia="zh-HK"/>
              </w:rPr>
              <w:t>'</w:t>
            </w:r>
            <w:r>
              <w:rPr>
                <w:rFonts w:hint="eastAsia"/>
                <w:lang w:eastAsia="zh-HK"/>
              </w:rPr>
              <w:t>的資料</w:t>
            </w:r>
          </w:p>
          <w:p w:rsidR="005353BB" w:rsidRDefault="005353BB" w:rsidP="005353BB">
            <w:pPr>
              <w:ind w:left="0"/>
              <w:rPr>
                <w:color w:val="00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>
              <w:rPr>
                <w:rFonts w:hint="eastAsia"/>
                <w:color w:val="FF0000"/>
                <w:lang w:eastAsia="zh-HK"/>
              </w:rPr>
              <w:t>修改</w:t>
            </w:r>
          </w:p>
        </w:tc>
      </w:tr>
      <w:tr w:rsidR="007C1F9C" w:rsidTr="006F24A7">
        <w:tc>
          <w:tcPr>
            <w:tcW w:w="1418" w:type="dxa"/>
          </w:tcPr>
          <w:p w:rsidR="007C1F9C" w:rsidRDefault="007C1F9C" w:rsidP="007C1F9C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 w:eastAsia="zh-HK"/>
              </w:rPr>
              <w:t>顏色</w:t>
            </w:r>
            <w:r>
              <w:rPr>
                <w:rFonts w:hint="eastAsia"/>
                <w:color w:val="000000"/>
                <w:lang w:val="zh-TW"/>
              </w:rPr>
              <w:t>代碼</w:t>
            </w:r>
          </w:p>
        </w:tc>
        <w:tc>
          <w:tcPr>
            <w:tcW w:w="2631" w:type="dxa"/>
          </w:tcPr>
          <w:p w:rsidR="007C1F9C" w:rsidRDefault="007C1F9C" w:rsidP="007C1F9C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OP_COLOR</w:t>
            </w:r>
            <w:r w:rsidRPr="00E84F35">
              <w:rPr>
                <w:color w:val="000000"/>
              </w:rPr>
              <w:t>_CD</w:t>
            </w:r>
          </w:p>
        </w:tc>
        <w:tc>
          <w:tcPr>
            <w:tcW w:w="1963" w:type="dxa"/>
          </w:tcPr>
          <w:p w:rsidR="007C1F9C" w:rsidRPr="00D3627B" w:rsidRDefault="007C1F9C" w:rsidP="007C1F9C">
            <w:pPr>
              <w:ind w:left="0"/>
              <w:rPr>
                <w:color w:val="000000"/>
              </w:rPr>
            </w:pPr>
            <w:r w:rsidRPr="00E84F35">
              <w:rPr>
                <w:color w:val="000000"/>
              </w:rPr>
              <w:t>char(</w:t>
            </w:r>
            <w:r>
              <w:rPr>
                <w:rFonts w:hint="eastAsia"/>
                <w:color w:val="000000"/>
              </w:rPr>
              <w:t>11</w:t>
            </w:r>
            <w:r w:rsidRPr="00E84F35">
              <w:rPr>
                <w:color w:val="000000"/>
              </w:rPr>
              <w:t>)</w:t>
            </w:r>
          </w:p>
        </w:tc>
        <w:tc>
          <w:tcPr>
            <w:tcW w:w="3879" w:type="dxa"/>
          </w:tcPr>
          <w:p w:rsidR="007C1F9C" w:rsidRPr="007C1F9C" w:rsidRDefault="007C1F9C" w:rsidP="007C1F9C">
            <w:pPr>
              <w:ind w:left="0"/>
            </w:pPr>
            <w:r w:rsidRPr="007C1F9C">
              <w:rPr>
                <w:rFonts w:hint="eastAsia"/>
              </w:rPr>
              <w:t>E</w:t>
            </w:r>
            <w:r w:rsidRPr="007C1F9C">
              <w:t>0DT_COLOR.OP_COLOR_CD</w:t>
            </w:r>
          </w:p>
          <w:p w:rsidR="007C1F9C" w:rsidRPr="005353BB" w:rsidRDefault="007C1F9C" w:rsidP="007C1F9C">
            <w:pPr>
              <w:ind w:left="0"/>
              <w:rPr>
                <w:lang w:eastAsia="zh-HK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7C1F9C" w:rsidTr="006F24A7">
        <w:tc>
          <w:tcPr>
            <w:tcW w:w="1418" w:type="dxa"/>
          </w:tcPr>
          <w:p w:rsidR="007C1F9C" w:rsidRDefault="007C1F9C" w:rsidP="007C1F9C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 w:eastAsia="zh-HK"/>
              </w:rPr>
              <w:t>顏色</w:t>
            </w:r>
            <w:r>
              <w:rPr>
                <w:rFonts w:hint="eastAsia"/>
                <w:color w:val="000000"/>
                <w:lang w:val="zh-TW"/>
              </w:rPr>
              <w:t>名稱</w:t>
            </w:r>
          </w:p>
        </w:tc>
        <w:tc>
          <w:tcPr>
            <w:tcW w:w="2631" w:type="dxa"/>
          </w:tcPr>
          <w:p w:rsidR="007C1F9C" w:rsidRPr="00E84F35" w:rsidRDefault="007C1F9C" w:rsidP="007C1F9C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OP_COLOR</w:t>
            </w:r>
            <w:r w:rsidRPr="00E84F35">
              <w:rPr>
                <w:color w:val="000000"/>
              </w:rPr>
              <w:t>_NM</w:t>
            </w:r>
          </w:p>
        </w:tc>
        <w:tc>
          <w:tcPr>
            <w:tcW w:w="1963" w:type="dxa"/>
          </w:tcPr>
          <w:p w:rsidR="007C1F9C" w:rsidRPr="00E84F35" w:rsidRDefault="007C1F9C" w:rsidP="007C1F9C">
            <w:pPr>
              <w:ind w:left="0"/>
              <w:rPr>
                <w:color w:val="000000"/>
              </w:rPr>
            </w:pPr>
            <w:r w:rsidRPr="00E84F35">
              <w:rPr>
                <w:color w:val="000000"/>
              </w:rPr>
              <w:t>varchar(</w:t>
            </w:r>
            <w:r>
              <w:rPr>
                <w:color w:val="000000"/>
              </w:rPr>
              <w:t>3</w:t>
            </w:r>
            <w:r w:rsidRPr="00E84F35">
              <w:rPr>
                <w:color w:val="000000"/>
              </w:rPr>
              <w:t>0)</w:t>
            </w:r>
          </w:p>
        </w:tc>
        <w:tc>
          <w:tcPr>
            <w:tcW w:w="3879" w:type="dxa"/>
          </w:tcPr>
          <w:p w:rsidR="007C1F9C" w:rsidRPr="007C1F9C" w:rsidRDefault="007C1F9C" w:rsidP="007C1F9C">
            <w:pPr>
              <w:ind w:left="0"/>
            </w:pPr>
            <w:r w:rsidRPr="007C1F9C">
              <w:rPr>
                <w:rFonts w:hint="eastAsia"/>
              </w:rPr>
              <w:t>E</w:t>
            </w:r>
            <w:r w:rsidRPr="007C1F9C">
              <w:t>0DT_COLOR.OP_COLOR_NM</w:t>
            </w:r>
          </w:p>
          <w:p w:rsidR="007C1F9C" w:rsidRPr="005353BB" w:rsidRDefault="007C1F9C" w:rsidP="007C1F9C">
            <w:pPr>
              <w:ind w:left="0"/>
              <w:rPr>
                <w:lang w:eastAsia="zh-HK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7C1F9C" w:rsidTr="006F24A7">
        <w:tc>
          <w:tcPr>
            <w:tcW w:w="1418" w:type="dxa"/>
          </w:tcPr>
          <w:p w:rsidR="007C1F9C" w:rsidRDefault="007C1F9C" w:rsidP="007C1F9C">
            <w:pPr>
              <w:ind w:left="0"/>
              <w:rPr>
                <w:color w:val="000000"/>
                <w:lang w:val="zh-TW" w:eastAsia="zh-HK"/>
              </w:rPr>
            </w:pPr>
            <w:r>
              <w:rPr>
                <w:rFonts w:hint="eastAsia"/>
                <w:color w:val="000000"/>
                <w:lang w:val="zh-TW" w:eastAsia="zh-HK"/>
              </w:rPr>
              <w:t>廠牌代碼</w:t>
            </w:r>
          </w:p>
        </w:tc>
        <w:tc>
          <w:tcPr>
            <w:tcW w:w="2631" w:type="dxa"/>
          </w:tcPr>
          <w:p w:rsidR="007C1F9C" w:rsidRDefault="007C1F9C" w:rsidP="007C1F9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P_BRAND_CD</w:t>
            </w:r>
          </w:p>
        </w:tc>
        <w:tc>
          <w:tcPr>
            <w:tcW w:w="1963" w:type="dxa"/>
          </w:tcPr>
          <w:p w:rsidR="007C1F9C" w:rsidRPr="00786D49" w:rsidRDefault="00971FCC" w:rsidP="007C1F9C">
            <w:pPr>
              <w:ind w:left="0"/>
              <w:rPr>
                <w:color w:val="FF0000"/>
              </w:rPr>
            </w:pPr>
            <w:r w:rsidRPr="00786D49">
              <w:rPr>
                <w:rFonts w:hint="eastAsia"/>
                <w:color w:val="FF0000"/>
              </w:rPr>
              <w:t>VARCHAR(1</w:t>
            </w:r>
            <w:r w:rsidRPr="00786D49">
              <w:rPr>
                <w:color w:val="FF0000"/>
              </w:rPr>
              <w:t>0</w:t>
            </w:r>
            <w:r w:rsidRPr="00786D49">
              <w:rPr>
                <w:rFonts w:hint="eastAsia"/>
                <w:color w:val="FF0000"/>
              </w:rPr>
              <w:t>)</w:t>
            </w:r>
          </w:p>
        </w:tc>
        <w:tc>
          <w:tcPr>
            <w:tcW w:w="3879" w:type="dxa"/>
          </w:tcPr>
          <w:p w:rsidR="003D003E" w:rsidRDefault="003D003E" w:rsidP="007C1F9C">
            <w:pPr>
              <w:ind w:left="0"/>
              <w:rPr>
                <w:color w:val="FF0000"/>
              </w:rPr>
            </w:pPr>
            <w:r w:rsidRPr="003D003E">
              <w:rPr>
                <w:color w:val="FF0000"/>
              </w:rPr>
              <w:t>select * from E8DT_CD_DATA where E8_CD_TYPE='A15'</w:t>
            </w:r>
            <w:r>
              <w:rPr>
                <w:rFonts w:hint="eastAsia"/>
              </w:rPr>
              <w:t xml:space="preserve"> </w:t>
            </w:r>
            <w:r w:rsidRPr="003D003E">
              <w:rPr>
                <w:rFonts w:hint="eastAsia"/>
                <w:color w:val="FF0000"/>
              </w:rPr>
              <w:t>//</w:t>
            </w:r>
            <w:r w:rsidRPr="003D003E">
              <w:rPr>
                <w:rFonts w:hint="eastAsia"/>
                <w:color w:val="FF0000"/>
              </w:rPr>
              <w:t>手機廠牌代碼</w:t>
            </w:r>
          </w:p>
          <w:p w:rsidR="007C1F9C" w:rsidRDefault="007C1F9C" w:rsidP="007C1F9C">
            <w:pPr>
              <w:ind w:left="0"/>
              <w:rPr>
                <w:color w:val="FF0000"/>
                <w:lang w:eastAsia="zh-HK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  <w:p w:rsidR="00786D49" w:rsidRPr="005353BB" w:rsidRDefault="00786D49" w:rsidP="007C1F9C">
            <w:pPr>
              <w:ind w:left="0"/>
              <w:rPr>
                <w:lang w:eastAsia="zh-HK"/>
              </w:rPr>
            </w:pPr>
            <w:r>
              <w:rPr>
                <w:rFonts w:hint="eastAsia"/>
                <w:color w:val="FF0000"/>
              </w:rPr>
              <w:t>20180</w:t>
            </w:r>
            <w:r>
              <w:rPr>
                <w:color w:val="FF0000"/>
              </w:rPr>
              <w:t>629</w:t>
            </w:r>
            <w:r>
              <w:rPr>
                <w:rFonts w:hint="eastAsia"/>
                <w:color w:val="FF0000"/>
              </w:rPr>
              <w:t>修改欄位大小</w:t>
            </w:r>
            <w:r w:rsidR="003D003E">
              <w:rPr>
                <w:rFonts w:hint="eastAsia"/>
                <w:color w:val="FF0000"/>
              </w:rPr>
              <w:t>、備註欄</w:t>
            </w:r>
          </w:p>
        </w:tc>
      </w:tr>
      <w:tr w:rsidR="007C1F9C" w:rsidTr="006F24A7">
        <w:tc>
          <w:tcPr>
            <w:tcW w:w="1418" w:type="dxa"/>
          </w:tcPr>
          <w:p w:rsidR="007C1F9C" w:rsidRDefault="007C1F9C" w:rsidP="007C1F9C">
            <w:pPr>
              <w:ind w:left="0"/>
              <w:rPr>
                <w:color w:val="000000"/>
                <w:lang w:val="zh-TW" w:eastAsia="zh-HK"/>
              </w:rPr>
            </w:pPr>
            <w:r>
              <w:rPr>
                <w:rFonts w:hint="eastAsia"/>
                <w:color w:val="000000"/>
                <w:lang w:val="zh-TW" w:eastAsia="zh-HK"/>
              </w:rPr>
              <w:t>廠牌名稱</w:t>
            </w:r>
          </w:p>
        </w:tc>
        <w:tc>
          <w:tcPr>
            <w:tcW w:w="2631" w:type="dxa"/>
          </w:tcPr>
          <w:p w:rsidR="007C1F9C" w:rsidRDefault="007C1F9C" w:rsidP="007C1F9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P_BRAND_NM</w:t>
            </w:r>
          </w:p>
        </w:tc>
        <w:tc>
          <w:tcPr>
            <w:tcW w:w="1963" w:type="dxa"/>
          </w:tcPr>
          <w:p w:rsidR="007C1F9C" w:rsidRPr="00786D49" w:rsidRDefault="00971FCC" w:rsidP="00971FCC">
            <w:pPr>
              <w:ind w:left="0"/>
              <w:rPr>
                <w:color w:val="FF0000"/>
              </w:rPr>
            </w:pPr>
            <w:r w:rsidRPr="00786D49">
              <w:rPr>
                <w:rFonts w:hint="eastAsia"/>
                <w:color w:val="FF0000"/>
              </w:rPr>
              <w:t>VARCHAR(</w:t>
            </w:r>
            <w:r w:rsidRPr="00786D49">
              <w:rPr>
                <w:color w:val="FF0000"/>
              </w:rPr>
              <w:t>12</w:t>
            </w:r>
            <w:r w:rsidRPr="00786D49">
              <w:rPr>
                <w:rFonts w:hint="eastAsia"/>
                <w:color w:val="FF0000"/>
              </w:rPr>
              <w:t>0)</w:t>
            </w:r>
          </w:p>
        </w:tc>
        <w:tc>
          <w:tcPr>
            <w:tcW w:w="3879" w:type="dxa"/>
          </w:tcPr>
          <w:p w:rsidR="003D003E" w:rsidRPr="003D003E" w:rsidRDefault="003D003E" w:rsidP="003D003E">
            <w:pPr>
              <w:ind w:left="0"/>
              <w:rPr>
                <w:color w:val="FF0000"/>
              </w:rPr>
            </w:pPr>
            <w:r w:rsidRPr="003D003E">
              <w:rPr>
                <w:color w:val="FF0000"/>
              </w:rPr>
              <w:t>select * from E8DT_CD_DATA where E8_CD_TYPE='A16'</w:t>
            </w:r>
          </w:p>
          <w:p w:rsidR="003D003E" w:rsidRDefault="003D003E" w:rsidP="003D003E">
            <w:pPr>
              <w:ind w:left="0"/>
              <w:rPr>
                <w:color w:val="FF0000"/>
              </w:rPr>
            </w:pPr>
            <w:r w:rsidRPr="003D003E">
              <w:rPr>
                <w:rFonts w:hint="eastAsia"/>
                <w:color w:val="FF0000"/>
              </w:rPr>
              <w:t>//</w:t>
            </w:r>
            <w:r w:rsidRPr="003D003E">
              <w:rPr>
                <w:rFonts w:hint="eastAsia"/>
                <w:color w:val="FF0000"/>
              </w:rPr>
              <w:t>數位產品廠牌代碼</w:t>
            </w:r>
          </w:p>
          <w:p w:rsidR="007C1F9C" w:rsidRDefault="007C1F9C" w:rsidP="007C1F9C">
            <w:pPr>
              <w:ind w:left="0"/>
              <w:rPr>
                <w:color w:val="FF0000"/>
                <w:lang w:eastAsia="zh-HK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  <w:p w:rsidR="00786D49" w:rsidRPr="005353BB" w:rsidRDefault="00786D49" w:rsidP="007C1F9C">
            <w:pPr>
              <w:ind w:left="0"/>
              <w:rPr>
                <w:lang w:eastAsia="zh-HK"/>
              </w:rPr>
            </w:pPr>
            <w:r>
              <w:rPr>
                <w:rFonts w:hint="eastAsia"/>
                <w:color w:val="FF0000"/>
              </w:rPr>
              <w:t>20180</w:t>
            </w:r>
            <w:r>
              <w:rPr>
                <w:color w:val="FF0000"/>
              </w:rPr>
              <w:t>629</w:t>
            </w:r>
            <w:r>
              <w:rPr>
                <w:rFonts w:hint="eastAsia"/>
                <w:color w:val="FF0000"/>
              </w:rPr>
              <w:t>修改欄位大小</w:t>
            </w:r>
            <w:r w:rsidR="003D003E">
              <w:rPr>
                <w:rFonts w:hint="eastAsia"/>
                <w:color w:val="FF0000"/>
              </w:rPr>
              <w:t>、備註欄</w:t>
            </w:r>
          </w:p>
        </w:tc>
      </w:tr>
      <w:tr w:rsidR="005353BB" w:rsidTr="006F24A7">
        <w:tc>
          <w:tcPr>
            <w:tcW w:w="1418" w:type="dxa"/>
          </w:tcPr>
          <w:p w:rsidR="005353BB" w:rsidRDefault="005353BB" w:rsidP="005353BB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特徵</w:t>
            </w:r>
          </w:p>
        </w:tc>
        <w:tc>
          <w:tcPr>
            <w:tcW w:w="2631" w:type="dxa"/>
          </w:tcPr>
          <w:p w:rsidR="005353BB" w:rsidRPr="00154BE7" w:rsidRDefault="005353BB" w:rsidP="005353BB">
            <w:pPr>
              <w:ind w:left="0"/>
            </w:pPr>
            <w:r>
              <w:rPr>
                <w:rFonts w:hint="eastAsia"/>
              </w:rPr>
              <w:t>OP_</w:t>
            </w:r>
            <w:r w:rsidRPr="00154BE7">
              <w:t>FEATURE</w:t>
            </w:r>
          </w:p>
        </w:tc>
        <w:tc>
          <w:tcPr>
            <w:tcW w:w="1963" w:type="dxa"/>
          </w:tcPr>
          <w:p w:rsidR="005353BB" w:rsidRDefault="005353BB" w:rsidP="005353BB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00)</w:t>
            </w:r>
          </w:p>
        </w:tc>
        <w:tc>
          <w:tcPr>
            <w:tcW w:w="3879" w:type="dxa"/>
          </w:tcPr>
          <w:p w:rsidR="005353BB" w:rsidRDefault="005353BB" w:rsidP="005353BB">
            <w:pPr>
              <w:ind w:left="0"/>
              <w:rPr>
                <w:color w:val="000000"/>
              </w:rPr>
            </w:pPr>
          </w:p>
        </w:tc>
      </w:tr>
      <w:tr w:rsidR="005353BB" w:rsidTr="006F24A7">
        <w:tc>
          <w:tcPr>
            <w:tcW w:w="1418" w:type="dxa"/>
          </w:tcPr>
          <w:p w:rsidR="005353BB" w:rsidRDefault="005353BB" w:rsidP="005353BB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IMEI</w:t>
            </w:r>
            <w:r>
              <w:rPr>
                <w:rFonts w:hint="eastAsia"/>
                <w:color w:val="000000"/>
              </w:rPr>
              <w:t>碼</w:t>
            </w:r>
          </w:p>
        </w:tc>
        <w:tc>
          <w:tcPr>
            <w:tcW w:w="2631" w:type="dxa"/>
          </w:tcPr>
          <w:p w:rsidR="005353BB" w:rsidRDefault="005353BB" w:rsidP="005353BB">
            <w:pPr>
              <w:ind w:left="0"/>
            </w:pPr>
            <w:r>
              <w:rPr>
                <w:rFonts w:hint="eastAsia"/>
              </w:rPr>
              <w:t>OP_IMEI_CODE</w:t>
            </w:r>
          </w:p>
        </w:tc>
        <w:tc>
          <w:tcPr>
            <w:tcW w:w="1963" w:type="dxa"/>
          </w:tcPr>
          <w:p w:rsidR="005353BB" w:rsidRDefault="005353BB" w:rsidP="005353BB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VARCHAR(15)</w:t>
            </w:r>
          </w:p>
        </w:tc>
        <w:tc>
          <w:tcPr>
            <w:tcW w:w="3879" w:type="dxa"/>
          </w:tcPr>
          <w:p w:rsidR="005353BB" w:rsidRPr="00F06A67" w:rsidRDefault="005353BB" w:rsidP="005353BB">
            <w:pPr>
              <w:ind w:left="0"/>
              <w:rPr>
                <w:color w:val="FF0000"/>
              </w:rPr>
            </w:pPr>
          </w:p>
        </w:tc>
      </w:tr>
      <w:tr w:rsidR="007C1F9C" w:rsidTr="006F24A7">
        <w:tc>
          <w:tcPr>
            <w:tcW w:w="1418" w:type="dxa"/>
          </w:tcPr>
          <w:p w:rsidR="007C1F9C" w:rsidRDefault="007C1F9C" w:rsidP="005353BB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AC address</w:t>
            </w:r>
          </w:p>
        </w:tc>
        <w:tc>
          <w:tcPr>
            <w:tcW w:w="2631" w:type="dxa"/>
          </w:tcPr>
          <w:p w:rsidR="007C1F9C" w:rsidRDefault="007C1F9C" w:rsidP="005353BB">
            <w:pPr>
              <w:ind w:left="0"/>
            </w:pPr>
            <w:r>
              <w:rPr>
                <w:rFonts w:hint="eastAsia"/>
              </w:rPr>
              <w:t>O</w:t>
            </w:r>
            <w:r>
              <w:t>P_MAC_ADDR</w:t>
            </w:r>
          </w:p>
        </w:tc>
        <w:tc>
          <w:tcPr>
            <w:tcW w:w="1963" w:type="dxa"/>
          </w:tcPr>
          <w:p w:rsidR="007C1F9C" w:rsidRDefault="007C1F9C" w:rsidP="00D4335B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</w:t>
            </w:r>
            <w:r>
              <w:rPr>
                <w:color w:val="000000"/>
              </w:rPr>
              <w:t>ARCAR(</w:t>
            </w:r>
            <w:r w:rsidR="00D4335B">
              <w:rPr>
                <w:color w:val="000000"/>
              </w:rPr>
              <w:t>30</w:t>
            </w:r>
            <w:r>
              <w:rPr>
                <w:color w:val="000000"/>
              </w:rPr>
              <w:t>)</w:t>
            </w:r>
          </w:p>
        </w:tc>
        <w:tc>
          <w:tcPr>
            <w:tcW w:w="3879" w:type="dxa"/>
          </w:tcPr>
          <w:p w:rsidR="007C1F9C" w:rsidRPr="00F06A67" w:rsidRDefault="007C1F9C" w:rsidP="005353BB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5353BB" w:rsidTr="006F24A7">
        <w:tc>
          <w:tcPr>
            <w:tcW w:w="1418" w:type="dxa"/>
          </w:tcPr>
          <w:p w:rsidR="005353BB" w:rsidRDefault="005353BB" w:rsidP="005353BB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備考</w:t>
            </w:r>
          </w:p>
        </w:tc>
        <w:tc>
          <w:tcPr>
            <w:tcW w:w="2631" w:type="dxa"/>
          </w:tcPr>
          <w:p w:rsidR="005353BB" w:rsidRDefault="005353BB" w:rsidP="005353BB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OP_REMARK</w:t>
            </w:r>
          </w:p>
        </w:tc>
        <w:tc>
          <w:tcPr>
            <w:tcW w:w="1963" w:type="dxa"/>
          </w:tcPr>
          <w:p w:rsidR="005353BB" w:rsidRDefault="005353BB" w:rsidP="005353BB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VARCHAR(</w:t>
            </w:r>
            <w:r>
              <w:rPr>
                <w:color w:val="000000"/>
                <w:lang w:val="zh-TW"/>
              </w:rPr>
              <w:t>3</w:t>
            </w:r>
            <w:r>
              <w:rPr>
                <w:rFonts w:hint="eastAsia"/>
                <w:color w:val="000000"/>
                <w:lang w:val="zh-TW"/>
              </w:rPr>
              <w:t>00)</w:t>
            </w:r>
          </w:p>
        </w:tc>
        <w:tc>
          <w:tcPr>
            <w:tcW w:w="3879" w:type="dxa"/>
          </w:tcPr>
          <w:p w:rsidR="005353BB" w:rsidRDefault="005353BB" w:rsidP="005353BB">
            <w:pPr>
              <w:ind w:left="0"/>
              <w:rPr>
                <w:color w:val="000000"/>
              </w:rPr>
            </w:pPr>
          </w:p>
        </w:tc>
      </w:tr>
      <w:tr w:rsidR="005353BB" w:rsidRPr="00F27A05" w:rsidTr="006F24A7">
        <w:tc>
          <w:tcPr>
            <w:tcW w:w="1418" w:type="dxa"/>
          </w:tcPr>
          <w:p w:rsidR="005353BB" w:rsidRPr="00F27A05" w:rsidRDefault="005353BB" w:rsidP="005353BB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新增人員</w:t>
            </w:r>
            <w:r w:rsidRPr="00F27A05">
              <w:rPr>
                <w:rFonts w:hint="eastAsia"/>
                <w:color w:val="000000"/>
                <w:lang w:val="zh-TW"/>
              </w:rPr>
              <w:t>ID</w:t>
            </w:r>
          </w:p>
        </w:tc>
        <w:tc>
          <w:tcPr>
            <w:tcW w:w="2631" w:type="dxa"/>
          </w:tcPr>
          <w:p w:rsidR="005353BB" w:rsidRPr="00F27A05" w:rsidRDefault="005353BB" w:rsidP="005353BB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OP_ADD_ID</w:t>
            </w:r>
          </w:p>
        </w:tc>
        <w:tc>
          <w:tcPr>
            <w:tcW w:w="1963" w:type="dxa"/>
          </w:tcPr>
          <w:p w:rsidR="005353BB" w:rsidRPr="00F27A05" w:rsidRDefault="005353BB" w:rsidP="005353BB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VARCHAR(10)</w:t>
            </w:r>
          </w:p>
        </w:tc>
        <w:tc>
          <w:tcPr>
            <w:tcW w:w="3879" w:type="dxa"/>
          </w:tcPr>
          <w:p w:rsidR="005353BB" w:rsidRPr="00CA68B2" w:rsidRDefault="005353BB" w:rsidP="005353BB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5353BB" w:rsidRPr="00F27A05" w:rsidTr="006F24A7">
        <w:tc>
          <w:tcPr>
            <w:tcW w:w="1418" w:type="dxa"/>
          </w:tcPr>
          <w:p w:rsidR="005353BB" w:rsidRPr="00F27A05" w:rsidRDefault="005353BB" w:rsidP="005353BB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新增人員姓名</w:t>
            </w:r>
          </w:p>
        </w:tc>
        <w:tc>
          <w:tcPr>
            <w:tcW w:w="2631" w:type="dxa"/>
          </w:tcPr>
          <w:p w:rsidR="005353BB" w:rsidRPr="00F27A05" w:rsidRDefault="005353BB" w:rsidP="005353BB">
            <w:pPr>
              <w:ind w:left="0"/>
            </w:pPr>
            <w:r w:rsidRPr="00F27A05">
              <w:rPr>
                <w:rFonts w:hint="eastAsia"/>
              </w:rPr>
              <w:t>OP_ADD_NM</w:t>
            </w:r>
          </w:p>
        </w:tc>
        <w:tc>
          <w:tcPr>
            <w:tcW w:w="1963" w:type="dxa"/>
          </w:tcPr>
          <w:p w:rsidR="005353BB" w:rsidRPr="00F27A05" w:rsidRDefault="005353BB" w:rsidP="005353BB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 w:rsidR="0050400E" w:rsidRPr="0050400E">
              <w:rPr>
                <w:rFonts w:hint="eastAsia"/>
                <w:color w:val="FF0000"/>
              </w:rPr>
              <w:t>200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5353BB" w:rsidRDefault="005353BB" w:rsidP="005353BB">
            <w:pPr>
              <w:ind w:left="0"/>
              <w:rPr>
                <w:lang w:eastAsia="zh-HK"/>
              </w:rPr>
            </w:pPr>
            <w:r w:rsidRPr="0050400E">
              <w:rPr>
                <w:rFonts w:hint="eastAsia"/>
              </w:rPr>
              <w:t>20180504</w:t>
            </w:r>
            <w:r w:rsidRPr="0050400E">
              <w:rPr>
                <w:rFonts w:hint="eastAsia"/>
                <w:lang w:eastAsia="zh-HK"/>
              </w:rPr>
              <w:t>新增</w:t>
            </w:r>
          </w:p>
          <w:p w:rsidR="0050400E" w:rsidRPr="0050400E" w:rsidRDefault="0050400E" w:rsidP="005353BB">
            <w:pPr>
              <w:ind w:left="0"/>
              <w:rPr>
                <w:rFonts w:hint="eastAsia"/>
              </w:rPr>
            </w:pPr>
            <w:r w:rsidRPr="0050400E">
              <w:rPr>
                <w:rFonts w:hint="eastAsia"/>
                <w:color w:val="FF0000"/>
              </w:rPr>
              <w:t>20190320</w:t>
            </w:r>
            <w:r w:rsidRPr="0050400E">
              <w:rPr>
                <w:rFonts w:hint="eastAsia"/>
                <w:color w:val="FF0000"/>
                <w:lang w:eastAsia="zh-HK"/>
              </w:rPr>
              <w:t>修改</w:t>
            </w:r>
          </w:p>
        </w:tc>
      </w:tr>
      <w:tr w:rsidR="005353BB" w:rsidRPr="00F27A05" w:rsidTr="006F24A7">
        <w:tc>
          <w:tcPr>
            <w:tcW w:w="1418" w:type="dxa"/>
          </w:tcPr>
          <w:p w:rsidR="005353BB" w:rsidRPr="00F27A05" w:rsidRDefault="005353BB" w:rsidP="005353BB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新增單位代碼</w:t>
            </w:r>
          </w:p>
        </w:tc>
        <w:tc>
          <w:tcPr>
            <w:tcW w:w="2631" w:type="dxa"/>
          </w:tcPr>
          <w:p w:rsidR="005353BB" w:rsidRPr="00F27A05" w:rsidRDefault="005353BB" w:rsidP="005353BB">
            <w:pPr>
              <w:ind w:left="0"/>
            </w:pPr>
            <w:r w:rsidRPr="00F27A05">
              <w:rPr>
                <w:rFonts w:hint="eastAsia"/>
              </w:rPr>
              <w:t>OP_ADD_UNIT_CD</w:t>
            </w:r>
          </w:p>
        </w:tc>
        <w:tc>
          <w:tcPr>
            <w:tcW w:w="1963" w:type="dxa"/>
          </w:tcPr>
          <w:p w:rsidR="005353BB" w:rsidRPr="00F27A05" w:rsidRDefault="005353BB" w:rsidP="005353BB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5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5353BB" w:rsidRPr="00F27A05" w:rsidRDefault="005353BB" w:rsidP="005353BB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5353BB" w:rsidRPr="00F27A05" w:rsidTr="006F24A7">
        <w:tc>
          <w:tcPr>
            <w:tcW w:w="1418" w:type="dxa"/>
          </w:tcPr>
          <w:p w:rsidR="005353BB" w:rsidRPr="00F27A05" w:rsidRDefault="005353BB" w:rsidP="005353BB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新增單位名稱</w:t>
            </w:r>
          </w:p>
        </w:tc>
        <w:tc>
          <w:tcPr>
            <w:tcW w:w="2631" w:type="dxa"/>
          </w:tcPr>
          <w:p w:rsidR="005353BB" w:rsidRPr="00F27A05" w:rsidRDefault="005353BB" w:rsidP="005353BB">
            <w:pPr>
              <w:ind w:left="0"/>
            </w:pPr>
            <w:r w:rsidRPr="00F27A05">
              <w:rPr>
                <w:rFonts w:hint="eastAsia"/>
              </w:rPr>
              <w:t>OP_ADD_UNIT_NM</w:t>
            </w:r>
          </w:p>
        </w:tc>
        <w:tc>
          <w:tcPr>
            <w:tcW w:w="1963" w:type="dxa"/>
          </w:tcPr>
          <w:p w:rsidR="005353BB" w:rsidRPr="00F27A05" w:rsidRDefault="005353BB" w:rsidP="005353BB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1</w:t>
            </w:r>
            <w:r w:rsidRPr="00F27A05">
              <w:rPr>
                <w:rFonts w:hint="eastAsia"/>
                <w:color w:val="000000"/>
              </w:rPr>
              <w:t>50)</w:t>
            </w:r>
          </w:p>
        </w:tc>
        <w:tc>
          <w:tcPr>
            <w:tcW w:w="3879" w:type="dxa"/>
          </w:tcPr>
          <w:p w:rsidR="005353BB" w:rsidRPr="00F27A05" w:rsidRDefault="005353BB" w:rsidP="005353BB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5353BB" w:rsidRPr="00F27A05" w:rsidTr="006F24A7">
        <w:tc>
          <w:tcPr>
            <w:tcW w:w="1418" w:type="dxa"/>
          </w:tcPr>
          <w:p w:rsidR="005353BB" w:rsidRPr="00F27A05" w:rsidRDefault="005353BB" w:rsidP="005353BB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新增日期時間</w:t>
            </w:r>
          </w:p>
        </w:tc>
        <w:tc>
          <w:tcPr>
            <w:tcW w:w="2631" w:type="dxa"/>
          </w:tcPr>
          <w:p w:rsidR="005353BB" w:rsidRPr="00F27A05" w:rsidRDefault="005353BB" w:rsidP="005353BB">
            <w:pPr>
              <w:ind w:left="0"/>
            </w:pPr>
            <w:r w:rsidRPr="00F27A05">
              <w:rPr>
                <w:rFonts w:hint="eastAsia"/>
              </w:rPr>
              <w:t>OP_ADD_DT_TM</w:t>
            </w:r>
          </w:p>
        </w:tc>
        <w:tc>
          <w:tcPr>
            <w:tcW w:w="1963" w:type="dxa"/>
          </w:tcPr>
          <w:p w:rsidR="005353BB" w:rsidRPr="00F27A05" w:rsidRDefault="005353BB" w:rsidP="005353BB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</w:rPr>
              <w:t>VARCHAR(14)</w:t>
            </w:r>
          </w:p>
        </w:tc>
        <w:tc>
          <w:tcPr>
            <w:tcW w:w="3879" w:type="dxa"/>
          </w:tcPr>
          <w:p w:rsidR="005353BB" w:rsidRPr="00F27A05" w:rsidRDefault="005353BB" w:rsidP="005353BB">
            <w:pPr>
              <w:ind w:left="0"/>
              <w:rPr>
                <w:color w:val="000000"/>
                <w:lang w:val="zh-TW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5353BB" w:rsidRPr="00F27A05" w:rsidTr="006F24A7">
        <w:tc>
          <w:tcPr>
            <w:tcW w:w="1418" w:type="dxa"/>
          </w:tcPr>
          <w:p w:rsidR="005353BB" w:rsidRPr="00F27A05" w:rsidRDefault="005353BB" w:rsidP="005353BB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修改人員</w:t>
            </w:r>
            <w:r w:rsidRPr="00F27A05">
              <w:rPr>
                <w:rFonts w:hint="eastAsia"/>
                <w:color w:val="000000"/>
                <w:lang w:val="zh-TW"/>
              </w:rPr>
              <w:lastRenderedPageBreak/>
              <w:t>ID</w:t>
            </w:r>
          </w:p>
        </w:tc>
        <w:tc>
          <w:tcPr>
            <w:tcW w:w="2631" w:type="dxa"/>
          </w:tcPr>
          <w:p w:rsidR="005353BB" w:rsidRPr="00F27A05" w:rsidRDefault="005353BB" w:rsidP="005353BB">
            <w:pPr>
              <w:ind w:left="0"/>
            </w:pPr>
            <w:r w:rsidRPr="00F27A05">
              <w:rPr>
                <w:rFonts w:hint="eastAsia"/>
              </w:rPr>
              <w:lastRenderedPageBreak/>
              <w:t>OP_UPD_ID</w:t>
            </w:r>
          </w:p>
        </w:tc>
        <w:tc>
          <w:tcPr>
            <w:tcW w:w="1963" w:type="dxa"/>
          </w:tcPr>
          <w:p w:rsidR="005353BB" w:rsidRPr="00F27A05" w:rsidRDefault="005353BB" w:rsidP="005353BB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VARCHAR(10)</w:t>
            </w:r>
          </w:p>
        </w:tc>
        <w:tc>
          <w:tcPr>
            <w:tcW w:w="3879" w:type="dxa"/>
          </w:tcPr>
          <w:p w:rsidR="005353BB" w:rsidRPr="00F27A05" w:rsidRDefault="005353BB" w:rsidP="005353BB">
            <w:pPr>
              <w:ind w:left="0"/>
              <w:rPr>
                <w:color w:val="FF0000"/>
                <w:lang w:val="zh-TW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5353BB" w:rsidRPr="00F27A05" w:rsidTr="006F24A7">
        <w:tc>
          <w:tcPr>
            <w:tcW w:w="1418" w:type="dxa"/>
          </w:tcPr>
          <w:p w:rsidR="005353BB" w:rsidRPr="00F27A05" w:rsidRDefault="005353BB" w:rsidP="005353BB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lastRenderedPageBreak/>
              <w:t>修改人員姓名</w:t>
            </w:r>
          </w:p>
        </w:tc>
        <w:tc>
          <w:tcPr>
            <w:tcW w:w="2631" w:type="dxa"/>
          </w:tcPr>
          <w:p w:rsidR="005353BB" w:rsidRPr="00F27A05" w:rsidRDefault="005353BB" w:rsidP="005353BB">
            <w:pPr>
              <w:ind w:left="0"/>
            </w:pPr>
            <w:r w:rsidRPr="00F27A05">
              <w:rPr>
                <w:rFonts w:hint="eastAsia"/>
              </w:rPr>
              <w:t>OP_UPD_NM</w:t>
            </w:r>
          </w:p>
        </w:tc>
        <w:tc>
          <w:tcPr>
            <w:tcW w:w="1963" w:type="dxa"/>
          </w:tcPr>
          <w:p w:rsidR="005353BB" w:rsidRPr="00F27A05" w:rsidRDefault="005353BB" w:rsidP="005353BB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 w:rsidR="0050400E" w:rsidRPr="0050400E">
              <w:rPr>
                <w:rFonts w:hint="eastAsia"/>
                <w:color w:val="FF0000"/>
              </w:rPr>
              <w:t>200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5353BB" w:rsidRPr="0050400E" w:rsidRDefault="005353BB" w:rsidP="005353BB">
            <w:pPr>
              <w:ind w:left="0"/>
              <w:rPr>
                <w:lang w:eastAsia="zh-HK"/>
              </w:rPr>
            </w:pPr>
            <w:r w:rsidRPr="0050400E">
              <w:rPr>
                <w:rFonts w:hint="eastAsia"/>
              </w:rPr>
              <w:t>20180504</w:t>
            </w:r>
            <w:r w:rsidRPr="0050400E">
              <w:rPr>
                <w:rFonts w:hint="eastAsia"/>
                <w:lang w:eastAsia="zh-HK"/>
              </w:rPr>
              <w:t>新增</w:t>
            </w:r>
          </w:p>
          <w:p w:rsidR="0050400E" w:rsidRPr="00F27A05" w:rsidRDefault="0050400E" w:rsidP="005353BB">
            <w:pPr>
              <w:ind w:left="0"/>
              <w:rPr>
                <w:rFonts w:hint="eastAsia"/>
                <w:color w:val="FF0000"/>
                <w:lang w:val="zh-TW"/>
              </w:rPr>
            </w:pPr>
            <w:r w:rsidRPr="0050400E">
              <w:rPr>
                <w:rFonts w:hint="eastAsia"/>
                <w:color w:val="FF0000"/>
              </w:rPr>
              <w:t>20190320</w:t>
            </w:r>
            <w:r w:rsidRPr="0050400E">
              <w:rPr>
                <w:rFonts w:hint="eastAsia"/>
                <w:color w:val="FF0000"/>
                <w:lang w:eastAsia="zh-HK"/>
              </w:rPr>
              <w:t>修改</w:t>
            </w:r>
          </w:p>
        </w:tc>
      </w:tr>
      <w:tr w:rsidR="005353BB" w:rsidRPr="00F27A05" w:rsidTr="006F24A7">
        <w:tc>
          <w:tcPr>
            <w:tcW w:w="1418" w:type="dxa"/>
          </w:tcPr>
          <w:p w:rsidR="005353BB" w:rsidRPr="00F27A05" w:rsidRDefault="005353BB" w:rsidP="005353BB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修改單位代碼</w:t>
            </w:r>
          </w:p>
        </w:tc>
        <w:tc>
          <w:tcPr>
            <w:tcW w:w="2631" w:type="dxa"/>
          </w:tcPr>
          <w:p w:rsidR="005353BB" w:rsidRPr="00F27A05" w:rsidRDefault="005353BB" w:rsidP="005353BB">
            <w:pPr>
              <w:ind w:left="0"/>
            </w:pPr>
            <w:r w:rsidRPr="00F27A05">
              <w:rPr>
                <w:rFonts w:hint="eastAsia"/>
              </w:rPr>
              <w:t>OP_UPD_UNIT_CD</w:t>
            </w:r>
          </w:p>
        </w:tc>
        <w:tc>
          <w:tcPr>
            <w:tcW w:w="1963" w:type="dxa"/>
          </w:tcPr>
          <w:p w:rsidR="005353BB" w:rsidRPr="00F27A05" w:rsidRDefault="005353BB" w:rsidP="005353BB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5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5353BB" w:rsidRPr="00F27A05" w:rsidRDefault="005353BB" w:rsidP="005353BB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5353BB" w:rsidRPr="00F27A05" w:rsidTr="006F24A7">
        <w:tc>
          <w:tcPr>
            <w:tcW w:w="1418" w:type="dxa"/>
          </w:tcPr>
          <w:p w:rsidR="005353BB" w:rsidRPr="00F27A05" w:rsidRDefault="005353BB" w:rsidP="005353BB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修改單位名稱</w:t>
            </w:r>
          </w:p>
        </w:tc>
        <w:tc>
          <w:tcPr>
            <w:tcW w:w="2631" w:type="dxa"/>
          </w:tcPr>
          <w:p w:rsidR="005353BB" w:rsidRPr="00F27A05" w:rsidRDefault="005353BB" w:rsidP="005353BB">
            <w:pPr>
              <w:ind w:left="0"/>
            </w:pPr>
            <w:r w:rsidRPr="00F27A05">
              <w:rPr>
                <w:rFonts w:hint="eastAsia"/>
              </w:rPr>
              <w:t>OP_UPD_UNIT_NM</w:t>
            </w:r>
          </w:p>
        </w:tc>
        <w:tc>
          <w:tcPr>
            <w:tcW w:w="1963" w:type="dxa"/>
          </w:tcPr>
          <w:p w:rsidR="005353BB" w:rsidRPr="00F27A05" w:rsidRDefault="005353BB" w:rsidP="005353BB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1</w:t>
            </w:r>
            <w:r w:rsidRPr="00F27A05">
              <w:rPr>
                <w:rFonts w:hint="eastAsia"/>
                <w:color w:val="000000"/>
              </w:rPr>
              <w:t>50)</w:t>
            </w:r>
          </w:p>
        </w:tc>
        <w:tc>
          <w:tcPr>
            <w:tcW w:w="3879" w:type="dxa"/>
          </w:tcPr>
          <w:p w:rsidR="005353BB" w:rsidRPr="00F27A05" w:rsidRDefault="005353BB" w:rsidP="005353BB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5353BB" w:rsidRPr="00F27A05" w:rsidTr="006F24A7">
        <w:tc>
          <w:tcPr>
            <w:tcW w:w="1418" w:type="dxa"/>
          </w:tcPr>
          <w:p w:rsidR="005353BB" w:rsidRPr="00F27A05" w:rsidRDefault="005353BB" w:rsidP="005353BB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修改日期時間</w:t>
            </w:r>
          </w:p>
        </w:tc>
        <w:tc>
          <w:tcPr>
            <w:tcW w:w="2631" w:type="dxa"/>
          </w:tcPr>
          <w:p w:rsidR="005353BB" w:rsidRPr="00F27A05" w:rsidRDefault="005353BB" w:rsidP="005353BB">
            <w:pPr>
              <w:ind w:left="0"/>
            </w:pPr>
            <w:r w:rsidRPr="00F27A05">
              <w:rPr>
                <w:rFonts w:hint="eastAsia"/>
              </w:rPr>
              <w:t>OP_UPD_DT_TM</w:t>
            </w:r>
          </w:p>
        </w:tc>
        <w:tc>
          <w:tcPr>
            <w:tcW w:w="1963" w:type="dxa"/>
          </w:tcPr>
          <w:p w:rsidR="005353BB" w:rsidRPr="00F27A05" w:rsidRDefault="005353BB" w:rsidP="005353BB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</w:rPr>
              <w:t>VARCHAR(14)</w:t>
            </w:r>
          </w:p>
        </w:tc>
        <w:tc>
          <w:tcPr>
            <w:tcW w:w="3879" w:type="dxa"/>
          </w:tcPr>
          <w:p w:rsidR="005353BB" w:rsidRPr="00F27A05" w:rsidRDefault="005353BB" w:rsidP="005353BB">
            <w:pPr>
              <w:ind w:left="0"/>
              <w:rPr>
                <w:color w:val="FF0000"/>
                <w:lang w:val="zh-TW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5353BB" w:rsidTr="006F24A7">
        <w:tc>
          <w:tcPr>
            <w:tcW w:w="1418" w:type="dxa"/>
          </w:tcPr>
          <w:p w:rsidR="005353BB" w:rsidRPr="00CF0779" w:rsidRDefault="005353BB" w:rsidP="005353BB">
            <w:pPr>
              <w:ind w:left="0"/>
              <w:rPr>
                <w:lang w:val="zh-TW"/>
              </w:rPr>
            </w:pPr>
          </w:p>
        </w:tc>
        <w:tc>
          <w:tcPr>
            <w:tcW w:w="2631" w:type="dxa"/>
          </w:tcPr>
          <w:p w:rsidR="005353BB" w:rsidRPr="00CF0779" w:rsidRDefault="005353BB" w:rsidP="005353BB">
            <w:pPr>
              <w:ind w:left="0"/>
            </w:pPr>
          </w:p>
        </w:tc>
        <w:tc>
          <w:tcPr>
            <w:tcW w:w="1963" w:type="dxa"/>
          </w:tcPr>
          <w:p w:rsidR="005353BB" w:rsidRPr="00783A23" w:rsidRDefault="005353BB" w:rsidP="005353BB">
            <w:pPr>
              <w:ind w:left="0"/>
            </w:pPr>
          </w:p>
        </w:tc>
        <w:tc>
          <w:tcPr>
            <w:tcW w:w="3879" w:type="dxa"/>
          </w:tcPr>
          <w:p w:rsidR="005353BB" w:rsidRPr="00CF0779" w:rsidRDefault="005353BB" w:rsidP="005353BB">
            <w:pPr>
              <w:ind w:left="0"/>
            </w:pPr>
          </w:p>
        </w:tc>
      </w:tr>
      <w:tr w:rsidR="005353BB" w:rsidTr="006F24A7">
        <w:tc>
          <w:tcPr>
            <w:tcW w:w="1418" w:type="dxa"/>
            <w:vAlign w:val="center"/>
          </w:tcPr>
          <w:p w:rsidR="005353BB" w:rsidRDefault="005353BB" w:rsidP="005353BB">
            <w:pPr>
              <w:ind w:left="0"/>
              <w:jc w:val="both"/>
            </w:pPr>
          </w:p>
        </w:tc>
        <w:tc>
          <w:tcPr>
            <w:tcW w:w="2631" w:type="dxa"/>
            <w:vAlign w:val="center"/>
          </w:tcPr>
          <w:p w:rsidR="005353BB" w:rsidRDefault="005353BB" w:rsidP="005353BB">
            <w:pPr>
              <w:ind w:left="0"/>
              <w:jc w:val="both"/>
            </w:pPr>
          </w:p>
        </w:tc>
        <w:tc>
          <w:tcPr>
            <w:tcW w:w="1963" w:type="dxa"/>
            <w:vAlign w:val="center"/>
          </w:tcPr>
          <w:p w:rsidR="005353BB" w:rsidRDefault="005353BB" w:rsidP="005353BB">
            <w:pPr>
              <w:ind w:left="0"/>
              <w:jc w:val="both"/>
            </w:pPr>
          </w:p>
        </w:tc>
        <w:tc>
          <w:tcPr>
            <w:tcW w:w="3879" w:type="dxa"/>
            <w:vAlign w:val="bottom"/>
          </w:tcPr>
          <w:p w:rsidR="005353BB" w:rsidRPr="001A5498" w:rsidRDefault="005353BB" w:rsidP="005353BB">
            <w:pPr>
              <w:ind w:left="0"/>
            </w:pPr>
          </w:p>
        </w:tc>
      </w:tr>
    </w:tbl>
    <w:p w:rsidR="006B17FC" w:rsidRDefault="006B17FC" w:rsidP="00B51AC5"/>
    <w:p w:rsidR="006F24A7" w:rsidRPr="00B51AC5" w:rsidRDefault="006F24A7" w:rsidP="00BA34D3">
      <w:pPr>
        <w:pStyle w:val="3"/>
      </w:pPr>
      <w:bookmarkStart w:id="28" w:name="_Toc521590652"/>
      <w:bookmarkEnd w:id="13"/>
      <w:bookmarkEnd w:id="14"/>
      <w:r>
        <w:rPr>
          <w:rFonts w:hint="eastAsia"/>
        </w:rPr>
        <w:t>OPDT_</w:t>
      </w:r>
      <w:r w:rsidR="00E361B7">
        <w:t>I_</w:t>
      </w:r>
      <w:r w:rsidR="0040088D" w:rsidRPr="0040088D">
        <w:t>ANNOUNCE</w:t>
      </w:r>
      <w:r>
        <w:rPr>
          <w:rFonts w:hint="eastAsia"/>
        </w:rPr>
        <w:t>拾得遺失物</w:t>
      </w:r>
      <w:r>
        <w:rPr>
          <w:rFonts w:hint="eastAsia"/>
          <w:lang w:eastAsia="zh-HK"/>
        </w:rPr>
        <w:t>公告</w:t>
      </w:r>
      <w:r>
        <w:rPr>
          <w:rFonts w:hint="eastAsia"/>
        </w:rPr>
        <w:t>資料</w:t>
      </w:r>
      <w:bookmarkEnd w:id="28"/>
    </w:p>
    <w:p w:rsidR="006F24A7" w:rsidRDefault="006F24A7" w:rsidP="006F24A7"/>
    <w:tbl>
      <w:tblPr>
        <w:tblW w:w="98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2631"/>
        <w:gridCol w:w="1963"/>
        <w:gridCol w:w="3879"/>
      </w:tblGrid>
      <w:tr w:rsidR="006F24A7" w:rsidTr="006F24A7">
        <w:tc>
          <w:tcPr>
            <w:tcW w:w="1418" w:type="dxa"/>
            <w:shd w:val="clear" w:color="auto" w:fill="E0E0E0"/>
          </w:tcPr>
          <w:p w:rsidR="006F24A7" w:rsidRDefault="006F24A7" w:rsidP="006F24A7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資料代號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OPIDB</w:t>
            </w:r>
          </w:p>
          <w:p w:rsidR="006F24A7" w:rsidRDefault="006F24A7" w:rsidP="006F24A7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OPEDB</w:t>
            </w:r>
          </w:p>
        </w:tc>
        <w:tc>
          <w:tcPr>
            <w:tcW w:w="2631" w:type="dxa"/>
            <w:shd w:val="clear" w:color="auto" w:fill="E0E0E0"/>
          </w:tcPr>
          <w:p w:rsidR="006F24A7" w:rsidRDefault="006F24A7" w:rsidP="006F24A7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表格代號</w:t>
            </w:r>
            <w:r>
              <w:rPr>
                <w:rFonts w:hint="eastAsia"/>
                <w:color w:val="000000"/>
              </w:rPr>
              <w:t>：</w:t>
            </w:r>
          </w:p>
          <w:p w:rsidR="006F24A7" w:rsidRDefault="0040088D" w:rsidP="006F24A7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OPDT_</w:t>
            </w:r>
            <w:r w:rsidR="00F92248">
              <w:rPr>
                <w:color w:val="000000"/>
              </w:rPr>
              <w:t>I_</w:t>
            </w:r>
            <w:r w:rsidRPr="0040088D">
              <w:rPr>
                <w:color w:val="000000"/>
              </w:rPr>
              <w:t>ANNOUNCE</w:t>
            </w:r>
          </w:p>
        </w:tc>
        <w:tc>
          <w:tcPr>
            <w:tcW w:w="5842" w:type="dxa"/>
            <w:gridSpan w:val="2"/>
            <w:shd w:val="clear" w:color="auto" w:fill="E0E0E0"/>
          </w:tcPr>
          <w:p w:rsidR="006F24A7" w:rsidRDefault="006F24A7" w:rsidP="006F24A7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表格名稱：</w:t>
            </w:r>
            <w:r w:rsidR="0040088D">
              <w:rPr>
                <w:rFonts w:hint="eastAsia"/>
              </w:rPr>
              <w:t>拾得遺失物</w:t>
            </w:r>
            <w:r w:rsidR="0040088D">
              <w:rPr>
                <w:rFonts w:hint="eastAsia"/>
                <w:lang w:eastAsia="zh-HK"/>
              </w:rPr>
              <w:t>公告</w:t>
            </w:r>
            <w:r w:rsidR="0040088D">
              <w:rPr>
                <w:rFonts w:hint="eastAsia"/>
              </w:rPr>
              <w:t>資料</w:t>
            </w:r>
          </w:p>
        </w:tc>
      </w:tr>
      <w:tr w:rsidR="006F24A7" w:rsidTr="006F24A7">
        <w:tc>
          <w:tcPr>
            <w:tcW w:w="1418" w:type="dxa"/>
            <w:shd w:val="clear" w:color="auto" w:fill="E0E0E0"/>
          </w:tcPr>
          <w:p w:rsidR="006F24A7" w:rsidRDefault="006F24A7" w:rsidP="006F24A7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欄位名稱</w:t>
            </w:r>
          </w:p>
        </w:tc>
        <w:tc>
          <w:tcPr>
            <w:tcW w:w="2631" w:type="dxa"/>
            <w:shd w:val="clear" w:color="auto" w:fill="E0E0E0"/>
          </w:tcPr>
          <w:p w:rsidR="006F24A7" w:rsidRDefault="006F24A7" w:rsidP="006F24A7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欄位代號</w:t>
            </w:r>
          </w:p>
        </w:tc>
        <w:tc>
          <w:tcPr>
            <w:tcW w:w="1963" w:type="dxa"/>
            <w:shd w:val="clear" w:color="auto" w:fill="E0E0E0"/>
          </w:tcPr>
          <w:p w:rsidR="006F24A7" w:rsidRDefault="006F24A7" w:rsidP="006F24A7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格式</w:t>
            </w:r>
          </w:p>
        </w:tc>
        <w:tc>
          <w:tcPr>
            <w:tcW w:w="3879" w:type="dxa"/>
            <w:shd w:val="clear" w:color="auto" w:fill="E0E0E0"/>
          </w:tcPr>
          <w:p w:rsidR="006F24A7" w:rsidRDefault="006F24A7" w:rsidP="006F24A7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備註</w:t>
            </w:r>
          </w:p>
        </w:tc>
      </w:tr>
      <w:tr w:rsidR="006F24A7" w:rsidTr="006F24A7">
        <w:tc>
          <w:tcPr>
            <w:tcW w:w="1418" w:type="dxa"/>
          </w:tcPr>
          <w:p w:rsidR="006F24A7" w:rsidRDefault="006F24A7" w:rsidP="006F24A7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序號</w:t>
            </w:r>
          </w:p>
        </w:tc>
        <w:tc>
          <w:tcPr>
            <w:tcW w:w="2631" w:type="dxa"/>
          </w:tcPr>
          <w:p w:rsidR="006F24A7" w:rsidRDefault="006F24A7" w:rsidP="006F24A7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OP_SEQ_NO</w:t>
            </w:r>
          </w:p>
        </w:tc>
        <w:tc>
          <w:tcPr>
            <w:tcW w:w="1963" w:type="dxa"/>
          </w:tcPr>
          <w:p w:rsidR="006F24A7" w:rsidRDefault="006F24A7" w:rsidP="006F24A7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NUMERIC(10,0)</w:t>
            </w:r>
          </w:p>
        </w:tc>
        <w:tc>
          <w:tcPr>
            <w:tcW w:w="3879" w:type="dxa"/>
          </w:tcPr>
          <w:p w:rsidR="006F24A7" w:rsidRDefault="006F24A7" w:rsidP="006F24A7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PK</w:t>
            </w:r>
          </w:p>
          <w:p w:rsidR="006F24A7" w:rsidRDefault="006F24A7" w:rsidP="006F24A7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DB</w:t>
            </w:r>
            <w:r>
              <w:rPr>
                <w:rFonts w:hint="eastAsia"/>
                <w:color w:val="000000"/>
                <w:lang w:val="zh-TW"/>
              </w:rPr>
              <w:t>自動產生</w:t>
            </w:r>
          </w:p>
        </w:tc>
      </w:tr>
      <w:tr w:rsidR="006F24A7" w:rsidTr="006F24A7">
        <w:tc>
          <w:tcPr>
            <w:tcW w:w="1418" w:type="dxa"/>
          </w:tcPr>
          <w:p w:rsidR="006F24A7" w:rsidRDefault="006F24A7" w:rsidP="006F24A7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拾得遺失物事件基本資料序號</w:t>
            </w:r>
          </w:p>
        </w:tc>
        <w:tc>
          <w:tcPr>
            <w:tcW w:w="2631" w:type="dxa"/>
          </w:tcPr>
          <w:p w:rsidR="006F24A7" w:rsidRDefault="006F24A7" w:rsidP="006F24A7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OP_BASIC_SEQ_NO</w:t>
            </w:r>
          </w:p>
        </w:tc>
        <w:tc>
          <w:tcPr>
            <w:tcW w:w="1963" w:type="dxa"/>
          </w:tcPr>
          <w:p w:rsidR="006F24A7" w:rsidRDefault="006F24A7" w:rsidP="006F24A7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NUMERIC(10,0)</w:t>
            </w:r>
          </w:p>
        </w:tc>
        <w:tc>
          <w:tcPr>
            <w:tcW w:w="3879" w:type="dxa"/>
          </w:tcPr>
          <w:p w:rsidR="006F24A7" w:rsidRPr="006D66FE" w:rsidRDefault="006F24A7" w:rsidP="006F24A7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由</w:t>
            </w:r>
            <w:r>
              <w:rPr>
                <w:rFonts w:hint="eastAsia"/>
                <w:color w:val="000000"/>
              </w:rPr>
              <w:t>拾得遺失物事件基本資料帶入</w:t>
            </w:r>
            <w:r>
              <w:rPr>
                <w:rFonts w:hint="eastAsia"/>
                <w:color w:val="000000"/>
              </w:rPr>
              <w:t>OPDT_PU_BASIC.OP_SEQ_NO</w:t>
            </w:r>
          </w:p>
        </w:tc>
      </w:tr>
      <w:tr w:rsidR="00A0034D" w:rsidTr="006F24A7">
        <w:tc>
          <w:tcPr>
            <w:tcW w:w="1418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受理收據單號</w:t>
            </w:r>
          </w:p>
        </w:tc>
        <w:tc>
          <w:tcPr>
            <w:tcW w:w="2631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OP_AC_RCNO</w:t>
            </w:r>
          </w:p>
        </w:tc>
        <w:tc>
          <w:tcPr>
            <w:tcW w:w="1963" w:type="dxa"/>
          </w:tcPr>
          <w:p w:rsidR="00A0034D" w:rsidRPr="006B17FC" w:rsidRDefault="00A0034D" w:rsidP="00A0034D">
            <w:pPr>
              <w:ind w:left="0"/>
            </w:pPr>
            <w:r w:rsidRPr="006B17FC">
              <w:rPr>
                <w:rFonts w:hint="eastAsia"/>
              </w:rPr>
              <w:t>VARCHAR(17)</w:t>
            </w:r>
          </w:p>
        </w:tc>
        <w:tc>
          <w:tcPr>
            <w:tcW w:w="3879" w:type="dxa"/>
          </w:tcPr>
          <w:p w:rsidR="00A0034D" w:rsidRPr="006B17FC" w:rsidRDefault="00A0034D" w:rsidP="00A0034D">
            <w:pPr>
              <w:ind w:left="0"/>
            </w:pPr>
            <w:r w:rsidRPr="006B17FC">
              <w:rPr>
                <w:rFonts w:hint="eastAsia"/>
                <w:lang w:val="zh-TW"/>
              </w:rPr>
              <w:t>由</w:t>
            </w:r>
            <w:r w:rsidRPr="006B17FC">
              <w:rPr>
                <w:rFonts w:hint="eastAsia"/>
              </w:rPr>
              <w:t>[OPDT_PU_BASIC].OP_AC_RCNO</w:t>
            </w:r>
            <w:r w:rsidRPr="006B17FC">
              <w:rPr>
                <w:rFonts w:hint="eastAsia"/>
              </w:rPr>
              <w:t>帶入</w:t>
            </w:r>
          </w:p>
          <w:p w:rsidR="00A0034D" w:rsidRPr="006B17FC" w:rsidRDefault="00A0034D" w:rsidP="00A0034D">
            <w:pPr>
              <w:ind w:left="0"/>
            </w:pPr>
            <w:r w:rsidRPr="006B17FC">
              <w:t>“</w:t>
            </w:r>
            <w:r w:rsidRPr="006B17FC">
              <w:rPr>
                <w:rFonts w:hint="eastAsia"/>
              </w:rPr>
              <w:t>OP</w:t>
            </w:r>
            <w:r w:rsidRPr="006B17FC">
              <w:t>”</w:t>
            </w:r>
            <w:r w:rsidRPr="006B17FC">
              <w:rPr>
                <w:rFonts w:hint="eastAsia"/>
              </w:rPr>
              <w:t>+ YYYMM +</w:t>
            </w:r>
            <w:r w:rsidRPr="006B17FC">
              <w:rPr>
                <w:rFonts w:hint="eastAsia"/>
              </w:rPr>
              <w:t>受理單位代碼</w:t>
            </w:r>
            <w:r w:rsidRPr="006B17FC">
              <w:rPr>
                <w:rFonts w:hint="eastAsia"/>
              </w:rPr>
              <w:t>5</w:t>
            </w:r>
            <w:r w:rsidRPr="006B17FC">
              <w:rPr>
                <w:rFonts w:hint="eastAsia"/>
              </w:rPr>
              <w:t>碼</w:t>
            </w:r>
            <w:r w:rsidRPr="006B17FC">
              <w:rPr>
                <w:rFonts w:hint="eastAsia"/>
              </w:rPr>
              <w:t>+5</w:t>
            </w:r>
            <w:r w:rsidRPr="006B17FC">
              <w:rPr>
                <w:rFonts w:hint="eastAsia"/>
              </w:rPr>
              <w:t>位數字</w:t>
            </w:r>
          </w:p>
          <w:p w:rsidR="00A0034D" w:rsidRPr="006B17FC" w:rsidRDefault="00A0034D" w:rsidP="00A0034D">
            <w:pPr>
              <w:ind w:left="0"/>
            </w:pPr>
            <w:r w:rsidRPr="006B17FC">
              <w:rPr>
                <w:rFonts w:hint="eastAsia"/>
              </w:rPr>
              <w:t>其中，</w:t>
            </w:r>
            <w:smartTag w:uri="urn:schemas-microsoft-com:office:smarttags" w:element="chmetcnv">
              <w:smartTagPr>
                <w:attr w:name="UnitName" w:val="碼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B17FC">
                <w:rPr>
                  <w:rFonts w:hint="eastAsia"/>
                </w:rPr>
                <w:t>5</w:t>
              </w:r>
              <w:r w:rsidRPr="006B17FC">
                <w:rPr>
                  <w:rFonts w:hint="eastAsia"/>
                </w:rPr>
                <w:t>碼</w:t>
              </w:r>
            </w:smartTag>
            <w:r w:rsidRPr="006B17FC">
              <w:rPr>
                <w:rFonts w:hint="eastAsia"/>
              </w:rPr>
              <w:t>數字可仿</w:t>
            </w:r>
            <w:r w:rsidRPr="006B17FC">
              <w:rPr>
                <w:rFonts w:hint="eastAsia"/>
              </w:rPr>
              <w:t>e8</w:t>
            </w:r>
            <w:r w:rsidRPr="006B17FC">
              <w:rPr>
                <w:rFonts w:hint="eastAsia"/>
              </w:rPr>
              <w:t>的做法，取受理當日距當月</w:t>
            </w:r>
            <w:r w:rsidRPr="006B17FC">
              <w:rPr>
                <w:rFonts w:hint="eastAsia"/>
              </w:rPr>
              <w:t>1</w:t>
            </w:r>
            <w:r w:rsidRPr="006B17FC">
              <w:rPr>
                <w:rFonts w:hint="eastAsia"/>
              </w:rPr>
              <w:t>號的總秒數的</w:t>
            </w:r>
            <w:r w:rsidRPr="006B17FC">
              <w:rPr>
                <w:rFonts w:hint="eastAsia"/>
              </w:rPr>
              <w:t>32</w:t>
            </w:r>
            <w:r w:rsidRPr="006B17FC">
              <w:rPr>
                <w:rFonts w:hint="eastAsia"/>
              </w:rPr>
              <w:t>位元數字</w:t>
            </w:r>
          </w:p>
        </w:tc>
      </w:tr>
      <w:tr w:rsidR="00020BA8" w:rsidTr="006F24A7">
        <w:tc>
          <w:tcPr>
            <w:tcW w:w="1418" w:type="dxa"/>
          </w:tcPr>
          <w:p w:rsidR="00020BA8" w:rsidRPr="00020BA8" w:rsidRDefault="00020BA8" w:rsidP="00A0034D">
            <w:pPr>
              <w:ind w:left="0"/>
              <w:rPr>
                <w:color w:val="FF0000"/>
              </w:rPr>
            </w:pPr>
            <w:r w:rsidRPr="00020BA8">
              <w:rPr>
                <w:rFonts w:hint="eastAsia"/>
                <w:color w:val="FF0000"/>
              </w:rPr>
              <w:t>櫃號</w:t>
            </w:r>
          </w:p>
        </w:tc>
        <w:tc>
          <w:tcPr>
            <w:tcW w:w="2631" w:type="dxa"/>
          </w:tcPr>
          <w:p w:rsidR="00020BA8" w:rsidRPr="00020BA8" w:rsidRDefault="00020BA8" w:rsidP="00020BA8">
            <w:pPr>
              <w:ind w:left="0"/>
              <w:rPr>
                <w:rFonts w:ascii="inherit" w:hAnsi="inherit" w:hint="eastAsia"/>
                <w:color w:val="FF0000"/>
              </w:rPr>
            </w:pPr>
            <w:r w:rsidRPr="00020BA8">
              <w:rPr>
                <w:rFonts w:hint="eastAsia"/>
                <w:color w:val="FF0000"/>
              </w:rPr>
              <w:t>OP_CABINET_NO</w:t>
            </w:r>
          </w:p>
        </w:tc>
        <w:tc>
          <w:tcPr>
            <w:tcW w:w="1963" w:type="dxa"/>
          </w:tcPr>
          <w:p w:rsidR="00020BA8" w:rsidRPr="00020BA8" w:rsidRDefault="00D1266D" w:rsidP="00A0034D">
            <w:pPr>
              <w:ind w:left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VARCHAR(3</w:t>
            </w:r>
            <w:r w:rsidR="0013459E" w:rsidRPr="0013459E">
              <w:rPr>
                <w:rFonts w:hint="eastAsia"/>
                <w:color w:val="FF0000"/>
              </w:rPr>
              <w:t>0)</w:t>
            </w:r>
          </w:p>
        </w:tc>
        <w:tc>
          <w:tcPr>
            <w:tcW w:w="3879" w:type="dxa"/>
          </w:tcPr>
          <w:p w:rsidR="00020BA8" w:rsidRPr="00020BA8" w:rsidRDefault="00020BA8" w:rsidP="00A0034D">
            <w:pPr>
              <w:ind w:left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20180820 </w:t>
            </w:r>
            <w:r>
              <w:rPr>
                <w:rFonts w:hint="eastAsia"/>
                <w:color w:val="FF0000"/>
              </w:rPr>
              <w:t>新增欄位</w:t>
            </w:r>
          </w:p>
        </w:tc>
      </w:tr>
      <w:tr w:rsidR="00A0034D" w:rsidTr="006F24A7">
        <w:tc>
          <w:tcPr>
            <w:tcW w:w="1418" w:type="dxa"/>
          </w:tcPr>
          <w:p w:rsidR="00A0034D" w:rsidRPr="00342ACC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是否公告</w:t>
            </w:r>
          </w:p>
        </w:tc>
        <w:tc>
          <w:tcPr>
            <w:tcW w:w="2631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OP_YN_AN</w:t>
            </w:r>
          </w:p>
        </w:tc>
        <w:tc>
          <w:tcPr>
            <w:tcW w:w="1963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3879" w:type="dxa"/>
          </w:tcPr>
          <w:p w:rsidR="00A0034D" w:rsidRDefault="00A0034D" w:rsidP="00A0034D">
            <w:pPr>
              <w:ind w:left="0"/>
              <w:rPr>
                <w:rFonts w:ascii="標楷體" w:hAnsi="標楷體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 or </w:t>
            </w:r>
            <w:r>
              <w:rPr>
                <w:rFonts w:hint="eastAsia"/>
                <w:color w:val="000000"/>
              </w:rPr>
              <w:t>空白</w:t>
            </w:r>
            <w:r>
              <w:rPr>
                <w:rFonts w:hint="eastAsia"/>
                <w:color w:val="000000"/>
              </w:rPr>
              <w:t>or nul</w:t>
            </w:r>
            <w:r w:rsidRPr="00590920">
              <w:rPr>
                <w:rFonts w:ascii="標楷體" w:hAnsi="標楷體" w:hint="eastAsia"/>
                <w:color w:val="000000"/>
              </w:rPr>
              <w:t>l</w:t>
            </w:r>
            <w:r>
              <w:rPr>
                <w:rFonts w:ascii="標楷體" w:hAnsi="標楷體" w:hint="eastAsia"/>
                <w:color w:val="000000"/>
              </w:rPr>
              <w:t>；未公告</w:t>
            </w:r>
          </w:p>
          <w:p w:rsidR="00A0034D" w:rsidRDefault="00A0034D" w:rsidP="00A0034D">
            <w:pPr>
              <w:ind w:left="0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1：已發內部公告</w:t>
            </w:r>
          </w:p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2：已發網路公告</w:t>
            </w:r>
          </w:p>
        </w:tc>
      </w:tr>
      <w:tr w:rsidR="00A0034D" w:rsidTr="006F24A7">
        <w:tc>
          <w:tcPr>
            <w:tcW w:w="1418" w:type="dxa"/>
          </w:tcPr>
          <w:p w:rsidR="00A0034D" w:rsidRDefault="00A0034D" w:rsidP="00A0034D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是否公告期滿</w:t>
            </w:r>
          </w:p>
        </w:tc>
        <w:tc>
          <w:tcPr>
            <w:tcW w:w="2631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OP_YN_AN_END</w:t>
            </w:r>
          </w:p>
        </w:tc>
        <w:tc>
          <w:tcPr>
            <w:tcW w:w="1963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3879" w:type="dxa"/>
          </w:tcPr>
          <w:p w:rsidR="00A0034D" w:rsidRDefault="00A0034D" w:rsidP="00A0034D">
            <w:pPr>
              <w:ind w:left="0"/>
              <w:rPr>
                <w:rFonts w:ascii="標楷體" w:hAnsi="標楷體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 or </w:t>
            </w:r>
            <w:r>
              <w:rPr>
                <w:rFonts w:hint="eastAsia"/>
                <w:color w:val="000000"/>
              </w:rPr>
              <w:t>空白</w:t>
            </w:r>
            <w:r>
              <w:rPr>
                <w:rFonts w:hint="eastAsia"/>
                <w:color w:val="000000"/>
              </w:rPr>
              <w:t>or nul</w:t>
            </w:r>
            <w:r w:rsidRPr="005F1551">
              <w:rPr>
                <w:rFonts w:ascii="標楷體" w:hAnsi="標楷體" w:hint="eastAsia"/>
                <w:color w:val="000000"/>
              </w:rPr>
              <w:t>l</w:t>
            </w:r>
            <w:r>
              <w:rPr>
                <w:rFonts w:ascii="標楷體" w:hAnsi="標楷體" w:hint="eastAsia"/>
                <w:color w:val="000000"/>
              </w:rPr>
              <w:t>：未期滿</w:t>
            </w:r>
          </w:p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1：已期滿</w:t>
            </w:r>
          </w:p>
        </w:tc>
      </w:tr>
      <w:tr w:rsidR="00A0034D" w:rsidTr="006F24A7">
        <w:tc>
          <w:tcPr>
            <w:tcW w:w="1418" w:type="dxa"/>
          </w:tcPr>
          <w:p w:rsidR="00A0034D" w:rsidRDefault="00A0034D" w:rsidP="00A0034D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是否已被認領</w:t>
            </w:r>
          </w:p>
        </w:tc>
        <w:tc>
          <w:tcPr>
            <w:tcW w:w="2631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OP_YN_CLAIM</w:t>
            </w:r>
          </w:p>
        </w:tc>
        <w:tc>
          <w:tcPr>
            <w:tcW w:w="1963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3879" w:type="dxa"/>
          </w:tcPr>
          <w:p w:rsidR="00A0034D" w:rsidRDefault="00A0034D" w:rsidP="00A0034D">
            <w:pPr>
              <w:ind w:left="0"/>
              <w:rPr>
                <w:rFonts w:ascii="標楷體" w:hAnsi="標楷體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 or </w:t>
            </w:r>
            <w:r>
              <w:rPr>
                <w:rFonts w:hint="eastAsia"/>
                <w:color w:val="000000"/>
              </w:rPr>
              <w:t>空白</w:t>
            </w:r>
            <w:r>
              <w:rPr>
                <w:rFonts w:hint="eastAsia"/>
                <w:color w:val="000000"/>
              </w:rPr>
              <w:t>or nul</w:t>
            </w:r>
            <w:r w:rsidRPr="005F1551">
              <w:rPr>
                <w:rFonts w:ascii="標楷體" w:hAnsi="標楷體" w:hint="eastAsia"/>
                <w:color w:val="000000"/>
              </w:rPr>
              <w:t>l</w:t>
            </w:r>
            <w:r>
              <w:rPr>
                <w:rFonts w:ascii="標楷體" w:hAnsi="標楷體" w:hint="eastAsia"/>
                <w:color w:val="000000"/>
              </w:rPr>
              <w:t>：未被認領</w:t>
            </w:r>
          </w:p>
          <w:p w:rsidR="00A0034D" w:rsidRPr="001A1891" w:rsidRDefault="00A0034D" w:rsidP="00A0034D">
            <w:pPr>
              <w:ind w:left="0"/>
              <w:rPr>
                <w:color w:val="FF0000"/>
              </w:rPr>
            </w:pPr>
            <w:r>
              <w:rPr>
                <w:rFonts w:ascii="標楷體" w:hAnsi="標楷體" w:hint="eastAsia"/>
                <w:color w:val="000000"/>
              </w:rPr>
              <w:t>1：已被認領</w:t>
            </w:r>
          </w:p>
          <w:p w:rsidR="00A0034D" w:rsidRPr="001A1891" w:rsidRDefault="00A0034D" w:rsidP="00A0034D">
            <w:pPr>
              <w:ind w:left="0"/>
              <w:rPr>
                <w:color w:val="FF0000"/>
              </w:rPr>
            </w:pPr>
          </w:p>
        </w:tc>
      </w:tr>
      <w:tr w:rsidR="00A0034D" w:rsidTr="006F24A7">
        <w:tc>
          <w:tcPr>
            <w:tcW w:w="1418" w:type="dxa"/>
          </w:tcPr>
          <w:p w:rsidR="00A0034D" w:rsidRPr="00342ACC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公告日期</w:t>
            </w:r>
          </w:p>
        </w:tc>
        <w:tc>
          <w:tcPr>
            <w:tcW w:w="2631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OP_AN_DATE_BEG</w:t>
            </w:r>
          </w:p>
        </w:tc>
        <w:tc>
          <w:tcPr>
            <w:tcW w:w="1963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VARCHAR(8)</w:t>
            </w:r>
          </w:p>
        </w:tc>
        <w:tc>
          <w:tcPr>
            <w:tcW w:w="3879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 w:rsidRPr="002762E1">
              <w:rPr>
                <w:rFonts w:hint="eastAsia"/>
              </w:rPr>
              <w:t>YYYYMMDD</w:t>
            </w:r>
          </w:p>
        </w:tc>
      </w:tr>
      <w:tr w:rsidR="00A0034D" w:rsidTr="006F24A7">
        <w:tc>
          <w:tcPr>
            <w:tcW w:w="1418" w:type="dxa"/>
          </w:tcPr>
          <w:p w:rsidR="00A0034D" w:rsidRDefault="00A0034D" w:rsidP="00A0034D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公告期滿日</w:t>
            </w:r>
            <w:r>
              <w:rPr>
                <w:rFonts w:hint="eastAsia"/>
                <w:color w:val="000000"/>
                <w:lang w:val="zh-TW"/>
              </w:rPr>
              <w:lastRenderedPageBreak/>
              <w:t>期</w:t>
            </w:r>
          </w:p>
        </w:tc>
        <w:tc>
          <w:tcPr>
            <w:tcW w:w="2631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OP_AN_DATE_END</w:t>
            </w:r>
          </w:p>
        </w:tc>
        <w:tc>
          <w:tcPr>
            <w:tcW w:w="1963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VARCHAR(8)</w:t>
            </w:r>
          </w:p>
        </w:tc>
        <w:tc>
          <w:tcPr>
            <w:tcW w:w="3879" w:type="dxa"/>
          </w:tcPr>
          <w:p w:rsidR="00A0034D" w:rsidRPr="002762E1" w:rsidRDefault="00A0034D" w:rsidP="00A0034D">
            <w:pPr>
              <w:ind w:left="0"/>
            </w:pPr>
            <w:r>
              <w:rPr>
                <w:rFonts w:hint="eastAsia"/>
              </w:rPr>
              <w:t>YYYYMMDD</w:t>
            </w:r>
          </w:p>
        </w:tc>
      </w:tr>
      <w:tr w:rsidR="00A0034D" w:rsidTr="006F24A7">
        <w:tc>
          <w:tcPr>
            <w:tcW w:w="1418" w:type="dxa"/>
          </w:tcPr>
          <w:p w:rsidR="00A0034D" w:rsidRDefault="00A0034D" w:rsidP="00A0034D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lastRenderedPageBreak/>
              <w:t>公告發文日期</w:t>
            </w:r>
          </w:p>
        </w:tc>
        <w:tc>
          <w:tcPr>
            <w:tcW w:w="2631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OP_DOC_DT</w:t>
            </w:r>
          </w:p>
        </w:tc>
        <w:tc>
          <w:tcPr>
            <w:tcW w:w="1963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VARCHAR(8)</w:t>
            </w:r>
          </w:p>
        </w:tc>
        <w:tc>
          <w:tcPr>
            <w:tcW w:w="3879" w:type="dxa"/>
          </w:tcPr>
          <w:p w:rsidR="00A0034D" w:rsidRPr="00BB1B3B" w:rsidRDefault="00A0034D" w:rsidP="00A0034D">
            <w:pPr>
              <w:ind w:left="0"/>
              <w:rPr>
                <w:color w:val="FF0000"/>
              </w:rPr>
            </w:pPr>
            <w:r>
              <w:rPr>
                <w:rFonts w:hint="eastAsia"/>
              </w:rPr>
              <w:t>YYYYMMDD</w:t>
            </w:r>
            <w:r w:rsidRPr="00BB1B3B">
              <w:rPr>
                <w:rFonts w:hint="eastAsia"/>
                <w:color w:val="FF0000"/>
              </w:rPr>
              <w:t xml:space="preserve"> </w:t>
            </w:r>
          </w:p>
        </w:tc>
      </w:tr>
      <w:tr w:rsidR="00A0034D" w:rsidTr="006F24A7">
        <w:tc>
          <w:tcPr>
            <w:tcW w:w="1418" w:type="dxa"/>
          </w:tcPr>
          <w:p w:rsidR="00A0034D" w:rsidRPr="00A539E1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公告文號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–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字</w:t>
            </w:r>
          </w:p>
        </w:tc>
        <w:tc>
          <w:tcPr>
            <w:tcW w:w="2631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OP_DOC_WD</w:t>
            </w:r>
          </w:p>
        </w:tc>
        <w:tc>
          <w:tcPr>
            <w:tcW w:w="1963" w:type="dxa"/>
          </w:tcPr>
          <w:p w:rsidR="00A0034D" w:rsidRDefault="00A0034D" w:rsidP="006A6330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 w:rsidR="006A6330">
              <w:rPr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3879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</w:p>
        </w:tc>
      </w:tr>
      <w:tr w:rsidR="00A0034D" w:rsidTr="006F24A7">
        <w:tc>
          <w:tcPr>
            <w:tcW w:w="1418" w:type="dxa"/>
          </w:tcPr>
          <w:p w:rsidR="00A0034D" w:rsidRPr="00A539E1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公告文號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–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號</w:t>
            </w:r>
          </w:p>
        </w:tc>
        <w:tc>
          <w:tcPr>
            <w:tcW w:w="2631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OP_DOC_NO</w:t>
            </w:r>
          </w:p>
        </w:tc>
        <w:tc>
          <w:tcPr>
            <w:tcW w:w="1963" w:type="dxa"/>
          </w:tcPr>
          <w:p w:rsidR="00A0034D" w:rsidRDefault="00A0034D" w:rsidP="006A6330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  <w:r w:rsidRPr="00012EA2">
              <w:rPr>
                <w:rFonts w:hint="eastAsia"/>
              </w:rPr>
              <w:t>(</w:t>
            </w:r>
            <w:r w:rsidR="006A6330">
              <w:t>33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A0034D" w:rsidRPr="00734994" w:rsidRDefault="00A0034D" w:rsidP="00A0034D">
            <w:pPr>
              <w:ind w:left="0"/>
              <w:rPr>
                <w:color w:val="FF0000"/>
              </w:rPr>
            </w:pPr>
          </w:p>
        </w:tc>
      </w:tr>
      <w:tr w:rsidR="00A66F61" w:rsidTr="001D1CC4">
        <w:tc>
          <w:tcPr>
            <w:tcW w:w="1418" w:type="dxa"/>
            <w:vAlign w:val="center"/>
          </w:tcPr>
          <w:p w:rsidR="00A66F61" w:rsidRPr="00A66F61" w:rsidRDefault="00A66F61" w:rsidP="001D1CC4">
            <w:pPr>
              <w:ind w:left="0"/>
              <w:jc w:val="both"/>
              <w:rPr>
                <w:color w:val="FF0000"/>
                <w:lang w:eastAsia="zh-HK"/>
              </w:rPr>
            </w:pPr>
            <w:r w:rsidRPr="00A66F61">
              <w:rPr>
                <w:rFonts w:hint="eastAsia"/>
                <w:color w:val="FF0000"/>
              </w:rPr>
              <w:t>公告發文單位總</w:t>
            </w:r>
            <w:r w:rsidRPr="00A66F61">
              <w:rPr>
                <w:rFonts w:hint="eastAsia"/>
                <w:color w:val="FF0000"/>
                <w:lang w:eastAsia="zh-HK"/>
              </w:rPr>
              <w:t>局</w:t>
            </w:r>
            <w:r w:rsidRPr="00A66F61">
              <w:rPr>
                <w:rFonts w:hint="eastAsia"/>
                <w:color w:val="FF0000"/>
              </w:rPr>
              <w:t>代碼</w:t>
            </w:r>
          </w:p>
        </w:tc>
        <w:tc>
          <w:tcPr>
            <w:tcW w:w="2631" w:type="dxa"/>
            <w:vAlign w:val="center"/>
          </w:tcPr>
          <w:p w:rsidR="00A66F61" w:rsidRPr="005B75DC" w:rsidRDefault="00A66F61" w:rsidP="001D1CC4">
            <w:pPr>
              <w:ind w:left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OP_A</w:t>
            </w:r>
            <w:r>
              <w:rPr>
                <w:color w:val="FF0000"/>
              </w:rPr>
              <w:t>N</w:t>
            </w:r>
            <w:r w:rsidRPr="005B75DC">
              <w:rPr>
                <w:rFonts w:hint="eastAsia"/>
                <w:color w:val="FF0000"/>
              </w:rPr>
              <w:t>_D</w:t>
            </w:r>
            <w:r w:rsidRPr="005B75DC">
              <w:rPr>
                <w:color w:val="FF0000"/>
              </w:rPr>
              <w:t>_</w:t>
            </w:r>
            <w:r w:rsidRPr="005B75DC">
              <w:rPr>
                <w:rFonts w:hint="eastAsia"/>
                <w:color w:val="FF0000"/>
              </w:rPr>
              <w:t>UNIT_CD</w:t>
            </w:r>
          </w:p>
        </w:tc>
        <w:tc>
          <w:tcPr>
            <w:tcW w:w="1963" w:type="dxa"/>
            <w:vAlign w:val="center"/>
          </w:tcPr>
          <w:p w:rsidR="00A66F61" w:rsidRPr="005B75DC" w:rsidRDefault="00A66F61" w:rsidP="001D1CC4">
            <w:pPr>
              <w:ind w:left="0"/>
              <w:rPr>
                <w:color w:val="FF0000"/>
              </w:rPr>
            </w:pPr>
            <w:r w:rsidRPr="005B75DC">
              <w:rPr>
                <w:rFonts w:hint="eastAsia"/>
                <w:color w:val="FF0000"/>
              </w:rPr>
              <w:t>CHAR(5)</w:t>
            </w:r>
          </w:p>
        </w:tc>
        <w:tc>
          <w:tcPr>
            <w:tcW w:w="3879" w:type="dxa"/>
          </w:tcPr>
          <w:p w:rsidR="00A66F61" w:rsidRPr="005B75DC" w:rsidRDefault="00A66F61" w:rsidP="001D1CC4">
            <w:pPr>
              <w:ind w:left="0"/>
              <w:jc w:val="both"/>
              <w:rPr>
                <w:color w:val="FF0000"/>
              </w:rPr>
            </w:pPr>
            <w:r w:rsidRPr="005B75DC">
              <w:rPr>
                <w:rFonts w:hint="eastAsia"/>
                <w:color w:val="FF0000"/>
              </w:rPr>
              <w:t>2</w:t>
            </w:r>
            <w:r w:rsidRPr="005B75DC">
              <w:rPr>
                <w:color w:val="FF0000"/>
              </w:rPr>
              <w:t>018072</w:t>
            </w:r>
            <w:r w:rsidRPr="005B75DC">
              <w:rPr>
                <w:rFonts w:hint="eastAsia"/>
                <w:color w:val="FF0000"/>
              </w:rPr>
              <w:t>5</w:t>
            </w:r>
            <w:r w:rsidRPr="005B75DC">
              <w:rPr>
                <w:rFonts w:hint="eastAsia"/>
                <w:color w:val="FF0000"/>
              </w:rPr>
              <w:t>新增欄位</w:t>
            </w:r>
          </w:p>
        </w:tc>
      </w:tr>
      <w:tr w:rsidR="00A66F61" w:rsidTr="001D1CC4">
        <w:tc>
          <w:tcPr>
            <w:tcW w:w="1418" w:type="dxa"/>
            <w:vAlign w:val="center"/>
          </w:tcPr>
          <w:p w:rsidR="00A66F61" w:rsidRPr="00A66F61" w:rsidRDefault="00A66F61" w:rsidP="001D1CC4">
            <w:pPr>
              <w:ind w:left="0"/>
              <w:jc w:val="both"/>
              <w:rPr>
                <w:color w:val="FF0000"/>
                <w:lang w:eastAsia="zh-HK"/>
              </w:rPr>
            </w:pPr>
            <w:r w:rsidRPr="00A66F61">
              <w:rPr>
                <w:rFonts w:hint="eastAsia"/>
                <w:color w:val="FF0000"/>
              </w:rPr>
              <w:t>公告發文單位總</w:t>
            </w:r>
            <w:r w:rsidRPr="00A66F61">
              <w:rPr>
                <w:rFonts w:hint="eastAsia"/>
                <w:color w:val="FF0000"/>
                <w:lang w:eastAsia="zh-HK"/>
              </w:rPr>
              <w:t>局名稱</w:t>
            </w:r>
          </w:p>
        </w:tc>
        <w:tc>
          <w:tcPr>
            <w:tcW w:w="2631" w:type="dxa"/>
            <w:vAlign w:val="center"/>
          </w:tcPr>
          <w:p w:rsidR="00A66F61" w:rsidRPr="005B75DC" w:rsidRDefault="00A66F61" w:rsidP="001D1CC4">
            <w:pPr>
              <w:ind w:left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OP_A</w:t>
            </w:r>
            <w:r>
              <w:rPr>
                <w:color w:val="FF0000"/>
              </w:rPr>
              <w:t>N</w:t>
            </w:r>
            <w:r w:rsidRPr="005B75DC">
              <w:rPr>
                <w:rFonts w:hint="eastAsia"/>
                <w:color w:val="FF0000"/>
              </w:rPr>
              <w:t>_D</w:t>
            </w:r>
            <w:r w:rsidRPr="005B75DC">
              <w:rPr>
                <w:color w:val="FF0000"/>
              </w:rPr>
              <w:t>_</w:t>
            </w:r>
            <w:r w:rsidRPr="005B75DC">
              <w:rPr>
                <w:rFonts w:hint="eastAsia"/>
                <w:color w:val="FF0000"/>
              </w:rPr>
              <w:t>UNIT_</w:t>
            </w:r>
            <w:r w:rsidRPr="005B75DC">
              <w:rPr>
                <w:color w:val="FF0000"/>
              </w:rPr>
              <w:t>NM</w:t>
            </w:r>
          </w:p>
        </w:tc>
        <w:tc>
          <w:tcPr>
            <w:tcW w:w="1963" w:type="dxa"/>
            <w:vAlign w:val="center"/>
          </w:tcPr>
          <w:p w:rsidR="00A66F61" w:rsidRPr="005B75DC" w:rsidRDefault="00A66F61" w:rsidP="001D1CC4">
            <w:pPr>
              <w:ind w:left="0"/>
              <w:rPr>
                <w:color w:val="FF0000"/>
              </w:rPr>
            </w:pPr>
            <w:r w:rsidRPr="005B75DC">
              <w:rPr>
                <w:color w:val="FF0000"/>
              </w:rPr>
              <w:t>VAR</w:t>
            </w:r>
            <w:r w:rsidRPr="005B75DC">
              <w:rPr>
                <w:rFonts w:hint="eastAsia"/>
                <w:color w:val="FF0000"/>
              </w:rPr>
              <w:t>CHAR(</w:t>
            </w:r>
            <w:r w:rsidRPr="005B75DC">
              <w:rPr>
                <w:color w:val="FF0000"/>
              </w:rPr>
              <w:t>150</w:t>
            </w:r>
            <w:r w:rsidRPr="005B75DC">
              <w:rPr>
                <w:rFonts w:hint="eastAsia"/>
                <w:color w:val="FF0000"/>
              </w:rPr>
              <w:t>)</w:t>
            </w:r>
          </w:p>
        </w:tc>
        <w:tc>
          <w:tcPr>
            <w:tcW w:w="3879" w:type="dxa"/>
          </w:tcPr>
          <w:p w:rsidR="00A66F61" w:rsidRPr="005B75DC" w:rsidRDefault="00A66F61" w:rsidP="001D1CC4">
            <w:pPr>
              <w:ind w:left="0"/>
              <w:jc w:val="both"/>
              <w:rPr>
                <w:color w:val="FF0000"/>
              </w:rPr>
            </w:pPr>
            <w:r w:rsidRPr="005B75DC">
              <w:rPr>
                <w:rFonts w:hint="eastAsia"/>
                <w:color w:val="FF0000"/>
              </w:rPr>
              <w:t>2</w:t>
            </w:r>
            <w:r w:rsidRPr="005B75DC">
              <w:rPr>
                <w:color w:val="FF0000"/>
              </w:rPr>
              <w:t>018072</w:t>
            </w:r>
            <w:r w:rsidRPr="005B75DC">
              <w:rPr>
                <w:rFonts w:hint="eastAsia"/>
                <w:color w:val="FF0000"/>
              </w:rPr>
              <w:t>5</w:t>
            </w:r>
            <w:r w:rsidRPr="005B75DC">
              <w:rPr>
                <w:rFonts w:hint="eastAsia"/>
                <w:color w:val="FF0000"/>
              </w:rPr>
              <w:t>新增欄位</w:t>
            </w:r>
          </w:p>
        </w:tc>
      </w:tr>
      <w:tr w:rsidR="00A66F61" w:rsidTr="001D1CC4">
        <w:tc>
          <w:tcPr>
            <w:tcW w:w="1418" w:type="dxa"/>
            <w:vAlign w:val="center"/>
          </w:tcPr>
          <w:p w:rsidR="00A66F61" w:rsidRPr="00A66F61" w:rsidRDefault="00A66F61" w:rsidP="001D1CC4">
            <w:pPr>
              <w:ind w:left="0"/>
              <w:jc w:val="both"/>
              <w:rPr>
                <w:color w:val="FF0000"/>
                <w:lang w:val="zh-TW"/>
              </w:rPr>
            </w:pPr>
            <w:r w:rsidRPr="00A66F61">
              <w:rPr>
                <w:rFonts w:hint="eastAsia"/>
                <w:color w:val="FF0000"/>
              </w:rPr>
              <w:t>公告發文單位</w:t>
            </w:r>
            <w:r w:rsidRPr="00A66F61">
              <w:rPr>
                <w:rFonts w:hint="eastAsia"/>
                <w:color w:val="FF0000"/>
                <w:lang w:eastAsia="zh-HK"/>
              </w:rPr>
              <w:t>分局</w:t>
            </w:r>
            <w:r w:rsidRPr="00A66F61">
              <w:rPr>
                <w:rFonts w:hint="eastAsia"/>
                <w:color w:val="FF0000"/>
              </w:rPr>
              <w:t>代碼</w:t>
            </w:r>
          </w:p>
        </w:tc>
        <w:tc>
          <w:tcPr>
            <w:tcW w:w="2631" w:type="dxa"/>
            <w:vAlign w:val="center"/>
          </w:tcPr>
          <w:p w:rsidR="00A66F61" w:rsidRPr="005B75DC" w:rsidRDefault="00A66F61" w:rsidP="001D1CC4">
            <w:pPr>
              <w:ind w:left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OP_A</w:t>
            </w:r>
            <w:r>
              <w:rPr>
                <w:color w:val="FF0000"/>
              </w:rPr>
              <w:t>N</w:t>
            </w:r>
            <w:r w:rsidRPr="005B75DC">
              <w:rPr>
                <w:rFonts w:hint="eastAsia"/>
                <w:color w:val="FF0000"/>
              </w:rPr>
              <w:t>_</w:t>
            </w:r>
            <w:r w:rsidRPr="005B75DC">
              <w:rPr>
                <w:color w:val="FF0000"/>
              </w:rPr>
              <w:t>B_</w:t>
            </w:r>
            <w:r w:rsidRPr="005B75DC">
              <w:rPr>
                <w:rFonts w:hint="eastAsia"/>
                <w:color w:val="FF0000"/>
              </w:rPr>
              <w:t>UNIT_CD</w:t>
            </w:r>
          </w:p>
        </w:tc>
        <w:tc>
          <w:tcPr>
            <w:tcW w:w="1963" w:type="dxa"/>
            <w:vAlign w:val="center"/>
          </w:tcPr>
          <w:p w:rsidR="00A66F61" w:rsidRPr="005B75DC" w:rsidRDefault="00A66F61" w:rsidP="001D1CC4">
            <w:pPr>
              <w:ind w:left="0"/>
              <w:rPr>
                <w:color w:val="FF0000"/>
              </w:rPr>
            </w:pPr>
            <w:r w:rsidRPr="005B75DC">
              <w:rPr>
                <w:rFonts w:hint="eastAsia"/>
                <w:color w:val="FF0000"/>
              </w:rPr>
              <w:t>CHAR(5)</w:t>
            </w:r>
          </w:p>
        </w:tc>
        <w:tc>
          <w:tcPr>
            <w:tcW w:w="3879" w:type="dxa"/>
          </w:tcPr>
          <w:p w:rsidR="00A66F61" w:rsidRPr="005B75DC" w:rsidRDefault="00A66F61" w:rsidP="001D1CC4">
            <w:pPr>
              <w:ind w:left="0"/>
              <w:jc w:val="both"/>
              <w:rPr>
                <w:color w:val="FF0000"/>
              </w:rPr>
            </w:pPr>
            <w:r w:rsidRPr="005B75DC">
              <w:rPr>
                <w:rFonts w:hint="eastAsia"/>
                <w:color w:val="FF0000"/>
              </w:rPr>
              <w:t>2</w:t>
            </w:r>
            <w:r w:rsidRPr="005B75DC">
              <w:rPr>
                <w:color w:val="FF0000"/>
              </w:rPr>
              <w:t>018072</w:t>
            </w:r>
            <w:r w:rsidRPr="005B75DC">
              <w:rPr>
                <w:rFonts w:hint="eastAsia"/>
                <w:color w:val="FF0000"/>
              </w:rPr>
              <w:t>5</w:t>
            </w:r>
            <w:r w:rsidRPr="005B75DC">
              <w:rPr>
                <w:rFonts w:hint="eastAsia"/>
                <w:color w:val="FF0000"/>
              </w:rPr>
              <w:t>新增欄位</w:t>
            </w:r>
          </w:p>
        </w:tc>
      </w:tr>
      <w:tr w:rsidR="00A66F61" w:rsidTr="001D1CC4">
        <w:tc>
          <w:tcPr>
            <w:tcW w:w="1418" w:type="dxa"/>
            <w:vAlign w:val="center"/>
          </w:tcPr>
          <w:p w:rsidR="00A66F61" w:rsidRPr="00A66F61" w:rsidRDefault="00A66F61" w:rsidP="001D1CC4">
            <w:pPr>
              <w:ind w:left="0"/>
              <w:jc w:val="both"/>
              <w:rPr>
                <w:color w:val="FF0000"/>
                <w:lang w:val="zh-TW"/>
              </w:rPr>
            </w:pPr>
            <w:r w:rsidRPr="00A66F61">
              <w:rPr>
                <w:rFonts w:hint="eastAsia"/>
                <w:color w:val="FF0000"/>
              </w:rPr>
              <w:t>公告發文單位</w:t>
            </w:r>
            <w:r w:rsidRPr="00A66F61">
              <w:rPr>
                <w:rFonts w:hint="eastAsia"/>
                <w:color w:val="FF0000"/>
                <w:lang w:eastAsia="zh-HK"/>
              </w:rPr>
              <w:t>分局名稱</w:t>
            </w:r>
          </w:p>
        </w:tc>
        <w:tc>
          <w:tcPr>
            <w:tcW w:w="2631" w:type="dxa"/>
            <w:vAlign w:val="center"/>
          </w:tcPr>
          <w:p w:rsidR="00A66F61" w:rsidRPr="005B75DC" w:rsidRDefault="00A66F61" w:rsidP="001D1CC4">
            <w:pPr>
              <w:ind w:left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OP_A</w:t>
            </w:r>
            <w:r>
              <w:rPr>
                <w:color w:val="FF0000"/>
              </w:rPr>
              <w:t>N</w:t>
            </w:r>
            <w:r w:rsidRPr="005B75DC">
              <w:rPr>
                <w:rFonts w:hint="eastAsia"/>
                <w:color w:val="FF0000"/>
              </w:rPr>
              <w:t>_</w:t>
            </w:r>
            <w:r w:rsidRPr="005B75DC">
              <w:rPr>
                <w:color w:val="FF0000"/>
              </w:rPr>
              <w:t>B_</w:t>
            </w:r>
            <w:r w:rsidRPr="005B75DC">
              <w:rPr>
                <w:rFonts w:hint="eastAsia"/>
                <w:color w:val="FF0000"/>
              </w:rPr>
              <w:t>UNIT_</w:t>
            </w:r>
            <w:r w:rsidRPr="005B75DC">
              <w:rPr>
                <w:color w:val="FF0000"/>
              </w:rPr>
              <w:t>NM</w:t>
            </w:r>
          </w:p>
        </w:tc>
        <w:tc>
          <w:tcPr>
            <w:tcW w:w="1963" w:type="dxa"/>
            <w:vAlign w:val="center"/>
          </w:tcPr>
          <w:p w:rsidR="00A66F61" w:rsidRPr="005B75DC" w:rsidRDefault="00A66F61" w:rsidP="001D1CC4">
            <w:pPr>
              <w:ind w:left="0"/>
              <w:rPr>
                <w:color w:val="FF0000"/>
              </w:rPr>
            </w:pPr>
            <w:r w:rsidRPr="005B75DC">
              <w:rPr>
                <w:color w:val="FF0000"/>
              </w:rPr>
              <w:t>VAR</w:t>
            </w:r>
            <w:r w:rsidRPr="005B75DC">
              <w:rPr>
                <w:rFonts w:hint="eastAsia"/>
                <w:color w:val="FF0000"/>
              </w:rPr>
              <w:t>CHAR(</w:t>
            </w:r>
            <w:r w:rsidRPr="005B75DC">
              <w:rPr>
                <w:color w:val="FF0000"/>
              </w:rPr>
              <w:t>150</w:t>
            </w:r>
            <w:r w:rsidRPr="005B75DC">
              <w:rPr>
                <w:rFonts w:hint="eastAsia"/>
                <w:color w:val="FF0000"/>
              </w:rPr>
              <w:t>)</w:t>
            </w:r>
          </w:p>
        </w:tc>
        <w:tc>
          <w:tcPr>
            <w:tcW w:w="3879" w:type="dxa"/>
          </w:tcPr>
          <w:p w:rsidR="00A66F61" w:rsidRPr="005B75DC" w:rsidRDefault="00A66F61" w:rsidP="001D1CC4">
            <w:pPr>
              <w:ind w:left="0"/>
              <w:jc w:val="both"/>
              <w:rPr>
                <w:color w:val="FF0000"/>
              </w:rPr>
            </w:pPr>
            <w:r w:rsidRPr="005B75DC">
              <w:rPr>
                <w:rFonts w:hint="eastAsia"/>
                <w:color w:val="FF0000"/>
              </w:rPr>
              <w:t>2</w:t>
            </w:r>
            <w:r w:rsidRPr="005B75DC">
              <w:rPr>
                <w:color w:val="FF0000"/>
              </w:rPr>
              <w:t>018072</w:t>
            </w:r>
            <w:r w:rsidRPr="005B75DC">
              <w:rPr>
                <w:rFonts w:hint="eastAsia"/>
                <w:color w:val="FF0000"/>
              </w:rPr>
              <w:t>5</w:t>
            </w:r>
            <w:r w:rsidRPr="005B75DC">
              <w:rPr>
                <w:rFonts w:hint="eastAsia"/>
                <w:color w:val="FF0000"/>
              </w:rPr>
              <w:t>新增欄位</w:t>
            </w:r>
          </w:p>
        </w:tc>
      </w:tr>
      <w:tr w:rsidR="00A0034D" w:rsidTr="006F24A7">
        <w:tc>
          <w:tcPr>
            <w:tcW w:w="1418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公告發文單位代碼</w:t>
            </w:r>
          </w:p>
        </w:tc>
        <w:tc>
          <w:tcPr>
            <w:tcW w:w="2631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OP_AN_UNIT_CD</w:t>
            </w:r>
          </w:p>
        </w:tc>
        <w:tc>
          <w:tcPr>
            <w:tcW w:w="1963" w:type="dxa"/>
          </w:tcPr>
          <w:p w:rsidR="00A0034D" w:rsidRPr="00A66F61" w:rsidRDefault="00A66F61" w:rsidP="00A0034D">
            <w:pPr>
              <w:ind w:left="0"/>
              <w:rPr>
                <w:color w:val="000000" w:themeColor="text1"/>
              </w:rPr>
            </w:pPr>
            <w:r w:rsidRPr="00A66F61">
              <w:rPr>
                <w:rFonts w:hint="eastAsia"/>
                <w:color w:val="000000" w:themeColor="text1"/>
              </w:rPr>
              <w:t>CHAR(5)</w:t>
            </w:r>
          </w:p>
        </w:tc>
        <w:tc>
          <w:tcPr>
            <w:tcW w:w="3879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</w:p>
        </w:tc>
      </w:tr>
      <w:tr w:rsidR="00A0034D" w:rsidTr="006F24A7">
        <w:tc>
          <w:tcPr>
            <w:tcW w:w="1418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公告發文單位名稱</w:t>
            </w:r>
          </w:p>
        </w:tc>
        <w:tc>
          <w:tcPr>
            <w:tcW w:w="2631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OP_AN_UNIT_NM</w:t>
            </w:r>
          </w:p>
        </w:tc>
        <w:tc>
          <w:tcPr>
            <w:tcW w:w="1963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 w:rsidR="006A6330"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50)</w:t>
            </w:r>
          </w:p>
        </w:tc>
        <w:tc>
          <w:tcPr>
            <w:tcW w:w="3879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</w:p>
        </w:tc>
      </w:tr>
      <w:tr w:rsidR="00A0034D" w:rsidTr="006F24A7">
        <w:tc>
          <w:tcPr>
            <w:tcW w:w="1418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公告內容</w:t>
            </w:r>
          </w:p>
        </w:tc>
        <w:tc>
          <w:tcPr>
            <w:tcW w:w="2631" w:type="dxa"/>
          </w:tcPr>
          <w:p w:rsidR="00A0034D" w:rsidRPr="00342ACC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OP_AN_</w:t>
            </w:r>
            <w:r w:rsidRPr="00342ACC">
              <w:rPr>
                <w:color w:val="000000"/>
              </w:rPr>
              <w:t>CONTENT</w:t>
            </w:r>
          </w:p>
        </w:tc>
        <w:tc>
          <w:tcPr>
            <w:tcW w:w="1963" w:type="dxa"/>
          </w:tcPr>
          <w:p w:rsidR="00A0034D" w:rsidRDefault="00A0034D" w:rsidP="006A6330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 w:rsidR="006A6330">
              <w:rPr>
                <w:color w:val="000000"/>
              </w:rPr>
              <w:t>18</w:t>
            </w:r>
            <w:r>
              <w:rPr>
                <w:rFonts w:hint="eastAsia"/>
                <w:color w:val="000000"/>
              </w:rPr>
              <w:t>00)</w:t>
            </w:r>
          </w:p>
        </w:tc>
        <w:tc>
          <w:tcPr>
            <w:tcW w:w="3879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</w:p>
        </w:tc>
      </w:tr>
      <w:tr w:rsidR="00A0034D" w:rsidTr="006F24A7">
        <w:tc>
          <w:tcPr>
            <w:tcW w:w="1418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公告備註</w:t>
            </w:r>
          </w:p>
        </w:tc>
        <w:tc>
          <w:tcPr>
            <w:tcW w:w="2631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OP_AN_REMARK</w:t>
            </w:r>
          </w:p>
        </w:tc>
        <w:tc>
          <w:tcPr>
            <w:tcW w:w="1963" w:type="dxa"/>
          </w:tcPr>
          <w:p w:rsidR="00A0034D" w:rsidRDefault="00A0034D" w:rsidP="006A6330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 w:rsidR="006A6330"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00)</w:t>
            </w:r>
          </w:p>
        </w:tc>
        <w:tc>
          <w:tcPr>
            <w:tcW w:w="3879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</w:p>
        </w:tc>
      </w:tr>
      <w:tr w:rsidR="00A0034D" w:rsidRPr="00F27A05" w:rsidTr="006F24A7">
        <w:tc>
          <w:tcPr>
            <w:tcW w:w="1418" w:type="dxa"/>
          </w:tcPr>
          <w:p w:rsidR="00A0034D" w:rsidRPr="00F27A05" w:rsidRDefault="00A0034D" w:rsidP="00A0034D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新增人員</w:t>
            </w:r>
            <w:r w:rsidRPr="00F27A05">
              <w:rPr>
                <w:rFonts w:hint="eastAsia"/>
                <w:color w:val="000000"/>
                <w:lang w:val="zh-TW"/>
              </w:rPr>
              <w:t>ID</w:t>
            </w:r>
          </w:p>
        </w:tc>
        <w:tc>
          <w:tcPr>
            <w:tcW w:w="2631" w:type="dxa"/>
          </w:tcPr>
          <w:p w:rsidR="00A0034D" w:rsidRPr="00F27A05" w:rsidRDefault="00A0034D" w:rsidP="00A0034D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OP_ADD_ID</w:t>
            </w:r>
          </w:p>
        </w:tc>
        <w:tc>
          <w:tcPr>
            <w:tcW w:w="1963" w:type="dxa"/>
          </w:tcPr>
          <w:p w:rsidR="00A0034D" w:rsidRPr="00F27A05" w:rsidRDefault="00A0034D" w:rsidP="00A0034D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VARCHAR(10)</w:t>
            </w:r>
          </w:p>
        </w:tc>
        <w:tc>
          <w:tcPr>
            <w:tcW w:w="3879" w:type="dxa"/>
          </w:tcPr>
          <w:p w:rsidR="00A0034D" w:rsidRPr="00CA68B2" w:rsidRDefault="00A0034D" w:rsidP="00A0034D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A0034D" w:rsidRPr="00F27A05" w:rsidTr="006F24A7">
        <w:tc>
          <w:tcPr>
            <w:tcW w:w="1418" w:type="dxa"/>
          </w:tcPr>
          <w:p w:rsidR="00A0034D" w:rsidRPr="00F27A05" w:rsidRDefault="00A0034D" w:rsidP="00A0034D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新增人員姓名</w:t>
            </w:r>
          </w:p>
        </w:tc>
        <w:tc>
          <w:tcPr>
            <w:tcW w:w="2631" w:type="dxa"/>
          </w:tcPr>
          <w:p w:rsidR="00A0034D" w:rsidRPr="00F27A05" w:rsidRDefault="00A0034D" w:rsidP="00A0034D">
            <w:pPr>
              <w:ind w:left="0"/>
            </w:pPr>
            <w:r w:rsidRPr="00F27A05">
              <w:rPr>
                <w:rFonts w:hint="eastAsia"/>
              </w:rPr>
              <w:t>OP_ADD_NM</w:t>
            </w:r>
          </w:p>
        </w:tc>
        <w:tc>
          <w:tcPr>
            <w:tcW w:w="1963" w:type="dxa"/>
          </w:tcPr>
          <w:p w:rsidR="00A0034D" w:rsidRPr="00F27A05" w:rsidRDefault="00A0034D" w:rsidP="00A0034D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 w:rsidR="0050400E" w:rsidRPr="0050400E">
              <w:rPr>
                <w:rFonts w:hint="eastAsia"/>
                <w:color w:val="FF0000"/>
              </w:rPr>
              <w:t>200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A0034D" w:rsidRPr="0050400E" w:rsidRDefault="00A0034D" w:rsidP="00A0034D">
            <w:pPr>
              <w:ind w:left="0"/>
              <w:rPr>
                <w:lang w:eastAsia="zh-HK"/>
              </w:rPr>
            </w:pPr>
            <w:r w:rsidRPr="0050400E">
              <w:rPr>
                <w:rFonts w:hint="eastAsia"/>
              </w:rPr>
              <w:t>20180504</w:t>
            </w:r>
            <w:r w:rsidRPr="0050400E">
              <w:rPr>
                <w:rFonts w:hint="eastAsia"/>
                <w:lang w:eastAsia="zh-HK"/>
              </w:rPr>
              <w:t>新增</w:t>
            </w:r>
          </w:p>
          <w:p w:rsidR="0050400E" w:rsidRPr="00F27A05" w:rsidRDefault="0050400E" w:rsidP="00A0034D">
            <w:pPr>
              <w:ind w:left="0"/>
              <w:rPr>
                <w:rFonts w:hint="eastAsia"/>
                <w:color w:val="000000"/>
              </w:rPr>
            </w:pPr>
            <w:r w:rsidRPr="0050400E">
              <w:rPr>
                <w:rFonts w:hint="eastAsia"/>
                <w:color w:val="FF0000"/>
              </w:rPr>
              <w:t>20190320</w:t>
            </w:r>
            <w:r w:rsidRPr="0050400E">
              <w:rPr>
                <w:rFonts w:hint="eastAsia"/>
                <w:color w:val="FF0000"/>
                <w:lang w:eastAsia="zh-HK"/>
              </w:rPr>
              <w:t>修改</w:t>
            </w:r>
          </w:p>
        </w:tc>
      </w:tr>
      <w:tr w:rsidR="00A0034D" w:rsidRPr="00F27A05" w:rsidTr="006F24A7">
        <w:tc>
          <w:tcPr>
            <w:tcW w:w="1418" w:type="dxa"/>
          </w:tcPr>
          <w:p w:rsidR="00A0034D" w:rsidRPr="00F27A05" w:rsidRDefault="00A0034D" w:rsidP="00A0034D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新增單位代碼</w:t>
            </w:r>
          </w:p>
        </w:tc>
        <w:tc>
          <w:tcPr>
            <w:tcW w:w="2631" w:type="dxa"/>
          </w:tcPr>
          <w:p w:rsidR="00A0034D" w:rsidRPr="00F27A05" w:rsidRDefault="00A0034D" w:rsidP="00A0034D">
            <w:pPr>
              <w:ind w:left="0"/>
            </w:pPr>
            <w:r w:rsidRPr="00F27A05">
              <w:rPr>
                <w:rFonts w:hint="eastAsia"/>
              </w:rPr>
              <w:t>OP_ADD_UNIT_CD</w:t>
            </w:r>
          </w:p>
        </w:tc>
        <w:tc>
          <w:tcPr>
            <w:tcW w:w="1963" w:type="dxa"/>
          </w:tcPr>
          <w:p w:rsidR="00A0034D" w:rsidRPr="00F27A05" w:rsidRDefault="00A0034D" w:rsidP="00A0034D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5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A0034D" w:rsidRPr="00F27A05" w:rsidRDefault="00A0034D" w:rsidP="00A0034D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A0034D" w:rsidRPr="00F27A05" w:rsidTr="006F24A7">
        <w:tc>
          <w:tcPr>
            <w:tcW w:w="1418" w:type="dxa"/>
          </w:tcPr>
          <w:p w:rsidR="00A0034D" w:rsidRPr="00F27A05" w:rsidRDefault="00A0034D" w:rsidP="00A0034D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新增單位名稱</w:t>
            </w:r>
          </w:p>
        </w:tc>
        <w:tc>
          <w:tcPr>
            <w:tcW w:w="2631" w:type="dxa"/>
          </w:tcPr>
          <w:p w:rsidR="00A0034D" w:rsidRPr="00F27A05" w:rsidRDefault="00A0034D" w:rsidP="00A0034D">
            <w:pPr>
              <w:ind w:left="0"/>
            </w:pPr>
            <w:r w:rsidRPr="00F27A05">
              <w:rPr>
                <w:rFonts w:hint="eastAsia"/>
              </w:rPr>
              <w:t>OP_ADD_UNIT_NM</w:t>
            </w:r>
          </w:p>
        </w:tc>
        <w:tc>
          <w:tcPr>
            <w:tcW w:w="1963" w:type="dxa"/>
          </w:tcPr>
          <w:p w:rsidR="00A0034D" w:rsidRPr="00F27A05" w:rsidRDefault="00A0034D" w:rsidP="00A0034D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1</w:t>
            </w:r>
            <w:r w:rsidRPr="00F27A05">
              <w:rPr>
                <w:rFonts w:hint="eastAsia"/>
                <w:color w:val="000000"/>
              </w:rPr>
              <w:t>50)</w:t>
            </w:r>
          </w:p>
        </w:tc>
        <w:tc>
          <w:tcPr>
            <w:tcW w:w="3879" w:type="dxa"/>
          </w:tcPr>
          <w:p w:rsidR="00A0034D" w:rsidRPr="00F27A05" w:rsidRDefault="00A0034D" w:rsidP="00A0034D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A0034D" w:rsidRPr="00F27A05" w:rsidTr="006F24A7">
        <w:tc>
          <w:tcPr>
            <w:tcW w:w="1418" w:type="dxa"/>
          </w:tcPr>
          <w:p w:rsidR="00A0034D" w:rsidRPr="00F27A05" w:rsidRDefault="00A0034D" w:rsidP="00A0034D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新增日期時間</w:t>
            </w:r>
          </w:p>
        </w:tc>
        <w:tc>
          <w:tcPr>
            <w:tcW w:w="2631" w:type="dxa"/>
          </w:tcPr>
          <w:p w:rsidR="00A0034D" w:rsidRPr="00F27A05" w:rsidRDefault="00A0034D" w:rsidP="00A0034D">
            <w:pPr>
              <w:ind w:left="0"/>
            </w:pPr>
            <w:r w:rsidRPr="00F27A05">
              <w:rPr>
                <w:rFonts w:hint="eastAsia"/>
              </w:rPr>
              <w:t>OP_ADD_DT_TM</w:t>
            </w:r>
          </w:p>
        </w:tc>
        <w:tc>
          <w:tcPr>
            <w:tcW w:w="1963" w:type="dxa"/>
          </w:tcPr>
          <w:p w:rsidR="00A0034D" w:rsidRPr="00F27A05" w:rsidRDefault="00A0034D" w:rsidP="00A0034D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</w:rPr>
              <w:t>VARCHAR(14)</w:t>
            </w:r>
          </w:p>
        </w:tc>
        <w:tc>
          <w:tcPr>
            <w:tcW w:w="3879" w:type="dxa"/>
          </w:tcPr>
          <w:p w:rsidR="00A0034D" w:rsidRPr="00F27A05" w:rsidRDefault="00A0034D" w:rsidP="00A0034D">
            <w:pPr>
              <w:ind w:left="0"/>
              <w:rPr>
                <w:color w:val="000000"/>
                <w:lang w:val="zh-TW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A0034D" w:rsidRPr="00F27A05" w:rsidTr="006F24A7">
        <w:tc>
          <w:tcPr>
            <w:tcW w:w="1418" w:type="dxa"/>
          </w:tcPr>
          <w:p w:rsidR="00A0034D" w:rsidRPr="00F27A05" w:rsidRDefault="00A0034D" w:rsidP="00A0034D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修改人員</w:t>
            </w:r>
            <w:r w:rsidRPr="00F27A05">
              <w:rPr>
                <w:rFonts w:hint="eastAsia"/>
                <w:color w:val="000000"/>
                <w:lang w:val="zh-TW"/>
              </w:rPr>
              <w:t>ID</w:t>
            </w:r>
          </w:p>
        </w:tc>
        <w:tc>
          <w:tcPr>
            <w:tcW w:w="2631" w:type="dxa"/>
          </w:tcPr>
          <w:p w:rsidR="00A0034D" w:rsidRPr="00F27A05" w:rsidRDefault="00A0034D" w:rsidP="00A0034D">
            <w:pPr>
              <w:ind w:left="0"/>
            </w:pPr>
            <w:r w:rsidRPr="00F27A05">
              <w:rPr>
                <w:rFonts w:hint="eastAsia"/>
              </w:rPr>
              <w:t>OP_UPD_ID</w:t>
            </w:r>
          </w:p>
        </w:tc>
        <w:tc>
          <w:tcPr>
            <w:tcW w:w="1963" w:type="dxa"/>
          </w:tcPr>
          <w:p w:rsidR="00A0034D" w:rsidRPr="00F27A05" w:rsidRDefault="00A0034D" w:rsidP="00A0034D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VARCHAR(10)</w:t>
            </w:r>
          </w:p>
        </w:tc>
        <w:tc>
          <w:tcPr>
            <w:tcW w:w="3879" w:type="dxa"/>
          </w:tcPr>
          <w:p w:rsidR="00A0034D" w:rsidRPr="00F27A05" w:rsidRDefault="00A0034D" w:rsidP="00A0034D">
            <w:pPr>
              <w:ind w:left="0"/>
              <w:rPr>
                <w:color w:val="FF0000"/>
                <w:lang w:val="zh-TW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A0034D" w:rsidRPr="00F27A05" w:rsidTr="006F24A7">
        <w:tc>
          <w:tcPr>
            <w:tcW w:w="1418" w:type="dxa"/>
          </w:tcPr>
          <w:p w:rsidR="00A0034D" w:rsidRPr="00F27A05" w:rsidRDefault="00A0034D" w:rsidP="00A0034D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修改人員姓名</w:t>
            </w:r>
          </w:p>
        </w:tc>
        <w:tc>
          <w:tcPr>
            <w:tcW w:w="2631" w:type="dxa"/>
          </w:tcPr>
          <w:p w:rsidR="00A0034D" w:rsidRPr="00F27A05" w:rsidRDefault="00A0034D" w:rsidP="00A0034D">
            <w:pPr>
              <w:ind w:left="0"/>
            </w:pPr>
            <w:r w:rsidRPr="00F27A05">
              <w:rPr>
                <w:rFonts w:hint="eastAsia"/>
              </w:rPr>
              <w:t>OP_UPD_NM</w:t>
            </w:r>
          </w:p>
        </w:tc>
        <w:tc>
          <w:tcPr>
            <w:tcW w:w="1963" w:type="dxa"/>
          </w:tcPr>
          <w:p w:rsidR="00A0034D" w:rsidRPr="00F27A05" w:rsidRDefault="00A0034D" w:rsidP="00A0034D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 w:rsidR="0050400E" w:rsidRPr="0050400E">
              <w:rPr>
                <w:rFonts w:hint="eastAsia"/>
                <w:color w:val="FF0000"/>
              </w:rPr>
              <w:t>200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A0034D" w:rsidRPr="0050400E" w:rsidRDefault="00A0034D" w:rsidP="00A0034D">
            <w:pPr>
              <w:ind w:left="0"/>
              <w:rPr>
                <w:lang w:eastAsia="zh-HK"/>
              </w:rPr>
            </w:pPr>
            <w:r w:rsidRPr="0050400E">
              <w:rPr>
                <w:rFonts w:hint="eastAsia"/>
              </w:rPr>
              <w:t>20180504</w:t>
            </w:r>
            <w:r w:rsidRPr="0050400E">
              <w:rPr>
                <w:rFonts w:hint="eastAsia"/>
                <w:lang w:eastAsia="zh-HK"/>
              </w:rPr>
              <w:t>新增</w:t>
            </w:r>
          </w:p>
          <w:p w:rsidR="0050400E" w:rsidRPr="00F27A05" w:rsidRDefault="0050400E" w:rsidP="00A0034D">
            <w:pPr>
              <w:ind w:left="0"/>
              <w:rPr>
                <w:rFonts w:hint="eastAsia"/>
                <w:color w:val="FF0000"/>
                <w:lang w:val="zh-TW"/>
              </w:rPr>
            </w:pPr>
            <w:r w:rsidRPr="0050400E">
              <w:rPr>
                <w:rFonts w:hint="eastAsia"/>
                <w:color w:val="FF0000"/>
              </w:rPr>
              <w:t>20190320</w:t>
            </w:r>
            <w:r w:rsidRPr="0050400E">
              <w:rPr>
                <w:rFonts w:hint="eastAsia"/>
                <w:color w:val="FF0000"/>
                <w:lang w:eastAsia="zh-HK"/>
              </w:rPr>
              <w:t>修改</w:t>
            </w:r>
          </w:p>
        </w:tc>
      </w:tr>
      <w:tr w:rsidR="00A0034D" w:rsidRPr="00F27A05" w:rsidTr="006F24A7">
        <w:tc>
          <w:tcPr>
            <w:tcW w:w="1418" w:type="dxa"/>
          </w:tcPr>
          <w:p w:rsidR="00A0034D" w:rsidRPr="00F27A05" w:rsidRDefault="00A0034D" w:rsidP="00A0034D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修改單位代碼</w:t>
            </w:r>
          </w:p>
        </w:tc>
        <w:tc>
          <w:tcPr>
            <w:tcW w:w="2631" w:type="dxa"/>
          </w:tcPr>
          <w:p w:rsidR="00A0034D" w:rsidRPr="00F27A05" w:rsidRDefault="00A0034D" w:rsidP="00A0034D">
            <w:pPr>
              <w:ind w:left="0"/>
            </w:pPr>
            <w:r w:rsidRPr="00F27A05">
              <w:rPr>
                <w:rFonts w:hint="eastAsia"/>
              </w:rPr>
              <w:t>OP_UPD_UNIT_CD</w:t>
            </w:r>
          </w:p>
        </w:tc>
        <w:tc>
          <w:tcPr>
            <w:tcW w:w="1963" w:type="dxa"/>
          </w:tcPr>
          <w:p w:rsidR="00A0034D" w:rsidRPr="00F27A05" w:rsidRDefault="00A0034D" w:rsidP="00A0034D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5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A0034D" w:rsidRPr="00F27A05" w:rsidRDefault="00A0034D" w:rsidP="00A0034D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A0034D" w:rsidRPr="00F27A05" w:rsidTr="006F24A7">
        <w:tc>
          <w:tcPr>
            <w:tcW w:w="1418" w:type="dxa"/>
          </w:tcPr>
          <w:p w:rsidR="00A0034D" w:rsidRPr="00F27A05" w:rsidRDefault="00A0034D" w:rsidP="00A0034D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修改單位名稱</w:t>
            </w:r>
          </w:p>
        </w:tc>
        <w:tc>
          <w:tcPr>
            <w:tcW w:w="2631" w:type="dxa"/>
          </w:tcPr>
          <w:p w:rsidR="00A0034D" w:rsidRPr="00F27A05" w:rsidRDefault="00A0034D" w:rsidP="00A0034D">
            <w:pPr>
              <w:ind w:left="0"/>
            </w:pPr>
            <w:r w:rsidRPr="00F27A05">
              <w:rPr>
                <w:rFonts w:hint="eastAsia"/>
              </w:rPr>
              <w:t>OP_UPD_UNIT_NM</w:t>
            </w:r>
          </w:p>
        </w:tc>
        <w:tc>
          <w:tcPr>
            <w:tcW w:w="1963" w:type="dxa"/>
          </w:tcPr>
          <w:p w:rsidR="00A0034D" w:rsidRPr="00F27A05" w:rsidRDefault="00A0034D" w:rsidP="00A0034D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1</w:t>
            </w:r>
            <w:r w:rsidRPr="00F27A05">
              <w:rPr>
                <w:rFonts w:hint="eastAsia"/>
                <w:color w:val="000000"/>
              </w:rPr>
              <w:t>50)</w:t>
            </w:r>
          </w:p>
        </w:tc>
        <w:tc>
          <w:tcPr>
            <w:tcW w:w="3879" w:type="dxa"/>
          </w:tcPr>
          <w:p w:rsidR="00A0034D" w:rsidRPr="00F27A05" w:rsidRDefault="00A0034D" w:rsidP="00A0034D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A0034D" w:rsidRPr="00F27A05" w:rsidTr="006F24A7">
        <w:tc>
          <w:tcPr>
            <w:tcW w:w="1418" w:type="dxa"/>
          </w:tcPr>
          <w:p w:rsidR="00A0034D" w:rsidRPr="00F27A05" w:rsidRDefault="00A0034D" w:rsidP="00A0034D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修改日期時間</w:t>
            </w:r>
          </w:p>
        </w:tc>
        <w:tc>
          <w:tcPr>
            <w:tcW w:w="2631" w:type="dxa"/>
          </w:tcPr>
          <w:p w:rsidR="00A0034D" w:rsidRPr="00F27A05" w:rsidRDefault="00A0034D" w:rsidP="00A0034D">
            <w:pPr>
              <w:ind w:left="0"/>
            </w:pPr>
            <w:r w:rsidRPr="00F27A05">
              <w:rPr>
                <w:rFonts w:hint="eastAsia"/>
              </w:rPr>
              <w:t>OP_UPD_DT_TM</w:t>
            </w:r>
          </w:p>
        </w:tc>
        <w:tc>
          <w:tcPr>
            <w:tcW w:w="1963" w:type="dxa"/>
          </w:tcPr>
          <w:p w:rsidR="00A0034D" w:rsidRPr="00F27A05" w:rsidRDefault="00A0034D" w:rsidP="00A0034D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</w:rPr>
              <w:t>VARCHAR(14)</w:t>
            </w:r>
          </w:p>
        </w:tc>
        <w:tc>
          <w:tcPr>
            <w:tcW w:w="3879" w:type="dxa"/>
          </w:tcPr>
          <w:p w:rsidR="00A0034D" w:rsidRPr="00F27A05" w:rsidRDefault="00A0034D" w:rsidP="00A0034D">
            <w:pPr>
              <w:ind w:left="0"/>
              <w:rPr>
                <w:color w:val="FF0000"/>
                <w:lang w:val="zh-TW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A0034D" w:rsidTr="006F24A7">
        <w:tc>
          <w:tcPr>
            <w:tcW w:w="1418" w:type="dxa"/>
          </w:tcPr>
          <w:p w:rsidR="00A0034D" w:rsidRPr="00CF0779" w:rsidRDefault="00A0034D" w:rsidP="00A0034D">
            <w:pPr>
              <w:ind w:left="0"/>
              <w:rPr>
                <w:lang w:val="zh-TW"/>
              </w:rPr>
            </w:pPr>
          </w:p>
        </w:tc>
        <w:tc>
          <w:tcPr>
            <w:tcW w:w="2631" w:type="dxa"/>
          </w:tcPr>
          <w:p w:rsidR="00A0034D" w:rsidRPr="00CF0779" w:rsidRDefault="00A0034D" w:rsidP="00A0034D">
            <w:pPr>
              <w:ind w:left="0"/>
            </w:pPr>
          </w:p>
        </w:tc>
        <w:tc>
          <w:tcPr>
            <w:tcW w:w="1963" w:type="dxa"/>
          </w:tcPr>
          <w:p w:rsidR="00A0034D" w:rsidRPr="00783A23" w:rsidRDefault="00A0034D" w:rsidP="00A0034D">
            <w:pPr>
              <w:ind w:left="0"/>
            </w:pPr>
          </w:p>
        </w:tc>
        <w:tc>
          <w:tcPr>
            <w:tcW w:w="3879" w:type="dxa"/>
          </w:tcPr>
          <w:p w:rsidR="00A0034D" w:rsidRPr="00CF0779" w:rsidRDefault="00A0034D" w:rsidP="00A0034D">
            <w:pPr>
              <w:ind w:left="0"/>
            </w:pPr>
          </w:p>
        </w:tc>
      </w:tr>
      <w:tr w:rsidR="00A0034D" w:rsidTr="006F24A7">
        <w:tc>
          <w:tcPr>
            <w:tcW w:w="1418" w:type="dxa"/>
            <w:vAlign w:val="center"/>
          </w:tcPr>
          <w:p w:rsidR="00A0034D" w:rsidRDefault="00A0034D" w:rsidP="00A0034D">
            <w:pPr>
              <w:ind w:left="0"/>
              <w:jc w:val="both"/>
            </w:pPr>
          </w:p>
        </w:tc>
        <w:tc>
          <w:tcPr>
            <w:tcW w:w="2631" w:type="dxa"/>
            <w:vAlign w:val="center"/>
          </w:tcPr>
          <w:p w:rsidR="00A0034D" w:rsidRDefault="00A0034D" w:rsidP="00A0034D">
            <w:pPr>
              <w:ind w:left="0"/>
              <w:jc w:val="both"/>
            </w:pPr>
          </w:p>
        </w:tc>
        <w:tc>
          <w:tcPr>
            <w:tcW w:w="1963" w:type="dxa"/>
            <w:vAlign w:val="center"/>
          </w:tcPr>
          <w:p w:rsidR="00A0034D" w:rsidRDefault="00A0034D" w:rsidP="00A0034D">
            <w:pPr>
              <w:ind w:left="0"/>
              <w:jc w:val="both"/>
            </w:pPr>
          </w:p>
        </w:tc>
        <w:tc>
          <w:tcPr>
            <w:tcW w:w="3879" w:type="dxa"/>
            <w:vAlign w:val="bottom"/>
          </w:tcPr>
          <w:p w:rsidR="00A0034D" w:rsidRPr="001A5498" w:rsidRDefault="00A0034D" w:rsidP="00A0034D">
            <w:pPr>
              <w:ind w:left="0"/>
            </w:pPr>
          </w:p>
        </w:tc>
      </w:tr>
    </w:tbl>
    <w:p w:rsidR="006F24A7" w:rsidRDefault="006F24A7" w:rsidP="006F24A7"/>
    <w:p w:rsidR="001D78EA" w:rsidRPr="00B51AC5" w:rsidRDefault="001D78EA" w:rsidP="00697CC6">
      <w:pPr>
        <w:pStyle w:val="3"/>
      </w:pPr>
      <w:bookmarkStart w:id="29" w:name="_Toc521590653"/>
      <w:r>
        <w:rPr>
          <w:rFonts w:hint="eastAsia"/>
        </w:rPr>
        <w:t>OPDT_</w:t>
      </w:r>
      <w:r>
        <w:t>I_</w:t>
      </w:r>
      <w:r w:rsidRPr="0040088D">
        <w:t>AN</w:t>
      </w:r>
      <w:r w:rsidR="00697CC6">
        <w:t>_DL</w:t>
      </w:r>
      <w:r w:rsidR="00580072">
        <w:rPr>
          <w:rFonts w:hint="eastAsia"/>
          <w:lang w:eastAsia="zh-HK"/>
        </w:rPr>
        <w:t>公告期滿處理</w:t>
      </w:r>
      <w:r>
        <w:rPr>
          <w:rFonts w:hint="eastAsia"/>
        </w:rPr>
        <w:t>資料</w:t>
      </w:r>
      <w:bookmarkEnd w:id="29"/>
    </w:p>
    <w:p w:rsidR="001D78EA" w:rsidRDefault="001D78EA" w:rsidP="001D78EA"/>
    <w:tbl>
      <w:tblPr>
        <w:tblW w:w="98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2631"/>
        <w:gridCol w:w="1963"/>
        <w:gridCol w:w="3879"/>
      </w:tblGrid>
      <w:tr w:rsidR="001D78EA" w:rsidTr="001D78EA">
        <w:tc>
          <w:tcPr>
            <w:tcW w:w="1418" w:type="dxa"/>
            <w:shd w:val="clear" w:color="auto" w:fill="E0E0E0"/>
          </w:tcPr>
          <w:p w:rsidR="001D78EA" w:rsidRDefault="001D78EA" w:rsidP="001D78EA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資料代號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OPIDB</w:t>
            </w:r>
          </w:p>
          <w:p w:rsidR="001D78EA" w:rsidRDefault="001D78EA" w:rsidP="001D78EA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OPEDB</w:t>
            </w:r>
          </w:p>
        </w:tc>
        <w:tc>
          <w:tcPr>
            <w:tcW w:w="2631" w:type="dxa"/>
            <w:shd w:val="clear" w:color="auto" w:fill="E0E0E0"/>
          </w:tcPr>
          <w:p w:rsidR="001D78EA" w:rsidRDefault="001D78EA" w:rsidP="001D78EA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表格代號</w:t>
            </w:r>
            <w:r>
              <w:rPr>
                <w:rFonts w:hint="eastAsia"/>
                <w:color w:val="000000"/>
              </w:rPr>
              <w:t>：</w:t>
            </w:r>
          </w:p>
          <w:p w:rsidR="001D78EA" w:rsidRDefault="001D78EA" w:rsidP="001D78EA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OPDT_</w:t>
            </w:r>
            <w:r>
              <w:rPr>
                <w:color w:val="000000"/>
              </w:rPr>
              <w:t>I_</w:t>
            </w:r>
            <w:r w:rsidRPr="0040088D">
              <w:rPr>
                <w:color w:val="000000"/>
              </w:rPr>
              <w:t>AN</w:t>
            </w:r>
            <w:r w:rsidR="00697CC6">
              <w:rPr>
                <w:color w:val="000000"/>
              </w:rPr>
              <w:t>_DL</w:t>
            </w:r>
          </w:p>
        </w:tc>
        <w:tc>
          <w:tcPr>
            <w:tcW w:w="5842" w:type="dxa"/>
            <w:gridSpan w:val="2"/>
            <w:shd w:val="clear" w:color="auto" w:fill="E0E0E0"/>
          </w:tcPr>
          <w:p w:rsidR="001D78EA" w:rsidRDefault="001D78EA" w:rsidP="001D78EA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表格名稱：</w:t>
            </w:r>
            <w:r w:rsidR="00580072">
              <w:rPr>
                <w:rFonts w:hint="eastAsia"/>
                <w:lang w:eastAsia="zh-HK"/>
              </w:rPr>
              <w:t>公告期滿處理</w:t>
            </w:r>
            <w:r>
              <w:rPr>
                <w:rFonts w:hint="eastAsia"/>
              </w:rPr>
              <w:t>資料</w:t>
            </w:r>
          </w:p>
        </w:tc>
      </w:tr>
      <w:tr w:rsidR="001D78EA" w:rsidTr="001D78EA">
        <w:tc>
          <w:tcPr>
            <w:tcW w:w="1418" w:type="dxa"/>
            <w:shd w:val="clear" w:color="auto" w:fill="E0E0E0"/>
          </w:tcPr>
          <w:p w:rsidR="001D78EA" w:rsidRDefault="001D78EA" w:rsidP="001D78EA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欄位名稱</w:t>
            </w:r>
          </w:p>
        </w:tc>
        <w:tc>
          <w:tcPr>
            <w:tcW w:w="2631" w:type="dxa"/>
            <w:shd w:val="clear" w:color="auto" w:fill="E0E0E0"/>
          </w:tcPr>
          <w:p w:rsidR="001D78EA" w:rsidRDefault="001D78EA" w:rsidP="001D78EA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欄位代號</w:t>
            </w:r>
          </w:p>
        </w:tc>
        <w:tc>
          <w:tcPr>
            <w:tcW w:w="1963" w:type="dxa"/>
            <w:shd w:val="clear" w:color="auto" w:fill="E0E0E0"/>
          </w:tcPr>
          <w:p w:rsidR="001D78EA" w:rsidRDefault="001D78EA" w:rsidP="001D78EA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格式</w:t>
            </w:r>
          </w:p>
        </w:tc>
        <w:tc>
          <w:tcPr>
            <w:tcW w:w="3879" w:type="dxa"/>
            <w:shd w:val="clear" w:color="auto" w:fill="E0E0E0"/>
          </w:tcPr>
          <w:p w:rsidR="001D78EA" w:rsidRDefault="001D78EA" w:rsidP="001D78EA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備註</w:t>
            </w:r>
          </w:p>
        </w:tc>
      </w:tr>
      <w:tr w:rsidR="001D78EA" w:rsidTr="001D78EA">
        <w:tc>
          <w:tcPr>
            <w:tcW w:w="1418" w:type="dxa"/>
          </w:tcPr>
          <w:p w:rsidR="001D78EA" w:rsidRDefault="001D78EA" w:rsidP="001D78EA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序號</w:t>
            </w:r>
          </w:p>
        </w:tc>
        <w:tc>
          <w:tcPr>
            <w:tcW w:w="2631" w:type="dxa"/>
          </w:tcPr>
          <w:p w:rsidR="001D78EA" w:rsidRDefault="001D78EA" w:rsidP="001D78EA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OP_SEQ_NO</w:t>
            </w:r>
          </w:p>
        </w:tc>
        <w:tc>
          <w:tcPr>
            <w:tcW w:w="1963" w:type="dxa"/>
          </w:tcPr>
          <w:p w:rsidR="001D78EA" w:rsidRDefault="001D78EA" w:rsidP="001D78EA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NUMERIC(10,0)</w:t>
            </w:r>
          </w:p>
        </w:tc>
        <w:tc>
          <w:tcPr>
            <w:tcW w:w="3879" w:type="dxa"/>
          </w:tcPr>
          <w:p w:rsidR="001D78EA" w:rsidRDefault="001D78EA" w:rsidP="001D78EA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PK</w:t>
            </w:r>
          </w:p>
          <w:p w:rsidR="001D78EA" w:rsidRDefault="001D78EA" w:rsidP="001D78EA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DB</w:t>
            </w:r>
            <w:r>
              <w:rPr>
                <w:rFonts w:hint="eastAsia"/>
                <w:color w:val="000000"/>
                <w:lang w:val="zh-TW"/>
              </w:rPr>
              <w:t>自動產生</w:t>
            </w:r>
          </w:p>
        </w:tc>
      </w:tr>
      <w:tr w:rsidR="001D78EA" w:rsidTr="001D78EA">
        <w:tc>
          <w:tcPr>
            <w:tcW w:w="1418" w:type="dxa"/>
          </w:tcPr>
          <w:p w:rsidR="001D78EA" w:rsidRDefault="001D78EA" w:rsidP="001D78EA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拾得遺失物事件基本資料序號</w:t>
            </w:r>
          </w:p>
        </w:tc>
        <w:tc>
          <w:tcPr>
            <w:tcW w:w="2631" w:type="dxa"/>
          </w:tcPr>
          <w:p w:rsidR="001D78EA" w:rsidRDefault="001D78EA" w:rsidP="001D78EA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OP_BASIC_SEQ_NO</w:t>
            </w:r>
          </w:p>
        </w:tc>
        <w:tc>
          <w:tcPr>
            <w:tcW w:w="1963" w:type="dxa"/>
          </w:tcPr>
          <w:p w:rsidR="001D78EA" w:rsidRDefault="001D78EA" w:rsidP="001D78EA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NUMERIC(10,0)</w:t>
            </w:r>
          </w:p>
        </w:tc>
        <w:tc>
          <w:tcPr>
            <w:tcW w:w="3879" w:type="dxa"/>
          </w:tcPr>
          <w:p w:rsidR="001D78EA" w:rsidRPr="006D66FE" w:rsidRDefault="001D78EA" w:rsidP="001D78EA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由</w:t>
            </w:r>
            <w:r>
              <w:rPr>
                <w:rFonts w:hint="eastAsia"/>
                <w:color w:val="000000"/>
              </w:rPr>
              <w:t>拾得遺失物事件基本資料帶入</w:t>
            </w:r>
            <w:r>
              <w:rPr>
                <w:rFonts w:hint="eastAsia"/>
                <w:color w:val="000000"/>
              </w:rPr>
              <w:t>OPDT_PU_BASIC.OP_SEQ_NO</w:t>
            </w:r>
          </w:p>
        </w:tc>
      </w:tr>
      <w:tr w:rsidR="00A0034D" w:rsidTr="001D78EA">
        <w:tc>
          <w:tcPr>
            <w:tcW w:w="1418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受理收據單號</w:t>
            </w:r>
          </w:p>
        </w:tc>
        <w:tc>
          <w:tcPr>
            <w:tcW w:w="2631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OP_AC_RCNO</w:t>
            </w:r>
          </w:p>
        </w:tc>
        <w:tc>
          <w:tcPr>
            <w:tcW w:w="1963" w:type="dxa"/>
          </w:tcPr>
          <w:p w:rsidR="00A0034D" w:rsidRPr="006B17FC" w:rsidRDefault="00A0034D" w:rsidP="00A0034D">
            <w:pPr>
              <w:ind w:left="0"/>
            </w:pPr>
            <w:r w:rsidRPr="006B17FC">
              <w:rPr>
                <w:rFonts w:hint="eastAsia"/>
              </w:rPr>
              <w:t>VARCHAR(17)</w:t>
            </w:r>
          </w:p>
        </w:tc>
        <w:tc>
          <w:tcPr>
            <w:tcW w:w="3879" w:type="dxa"/>
          </w:tcPr>
          <w:p w:rsidR="00A0034D" w:rsidRPr="006B17FC" w:rsidRDefault="00A0034D" w:rsidP="00A0034D">
            <w:pPr>
              <w:ind w:left="0"/>
            </w:pPr>
            <w:r w:rsidRPr="006B17FC">
              <w:rPr>
                <w:rFonts w:hint="eastAsia"/>
                <w:lang w:val="zh-TW"/>
              </w:rPr>
              <w:t>由</w:t>
            </w:r>
            <w:r w:rsidRPr="006B17FC">
              <w:rPr>
                <w:rFonts w:hint="eastAsia"/>
              </w:rPr>
              <w:t>[OPDT_PU_BASIC].OP_AC_RCNO</w:t>
            </w:r>
            <w:r w:rsidRPr="006B17FC">
              <w:rPr>
                <w:rFonts w:hint="eastAsia"/>
              </w:rPr>
              <w:t>帶入</w:t>
            </w:r>
          </w:p>
          <w:p w:rsidR="00A0034D" w:rsidRPr="006B17FC" w:rsidRDefault="00A0034D" w:rsidP="00A0034D">
            <w:pPr>
              <w:ind w:left="0"/>
            </w:pPr>
            <w:r w:rsidRPr="006B17FC">
              <w:t>“</w:t>
            </w:r>
            <w:r w:rsidRPr="006B17FC">
              <w:rPr>
                <w:rFonts w:hint="eastAsia"/>
              </w:rPr>
              <w:t>OP</w:t>
            </w:r>
            <w:r w:rsidRPr="006B17FC">
              <w:t>”</w:t>
            </w:r>
            <w:r w:rsidRPr="006B17FC">
              <w:rPr>
                <w:rFonts w:hint="eastAsia"/>
              </w:rPr>
              <w:t>+ YYYMM +</w:t>
            </w:r>
            <w:r w:rsidRPr="006B17FC">
              <w:rPr>
                <w:rFonts w:hint="eastAsia"/>
              </w:rPr>
              <w:t>受理單位代碼</w:t>
            </w:r>
            <w:r w:rsidRPr="006B17FC">
              <w:rPr>
                <w:rFonts w:hint="eastAsia"/>
              </w:rPr>
              <w:t>5</w:t>
            </w:r>
            <w:r w:rsidRPr="006B17FC">
              <w:rPr>
                <w:rFonts w:hint="eastAsia"/>
              </w:rPr>
              <w:t>碼</w:t>
            </w:r>
            <w:r w:rsidRPr="006B17FC">
              <w:rPr>
                <w:rFonts w:hint="eastAsia"/>
              </w:rPr>
              <w:t>+5</w:t>
            </w:r>
            <w:r w:rsidRPr="006B17FC">
              <w:rPr>
                <w:rFonts w:hint="eastAsia"/>
              </w:rPr>
              <w:t>位數字</w:t>
            </w:r>
          </w:p>
          <w:p w:rsidR="00A0034D" w:rsidRPr="006B17FC" w:rsidRDefault="00A0034D" w:rsidP="00A0034D">
            <w:pPr>
              <w:ind w:left="0"/>
            </w:pPr>
            <w:r w:rsidRPr="006B17FC">
              <w:rPr>
                <w:rFonts w:hint="eastAsia"/>
              </w:rPr>
              <w:t>其中，</w:t>
            </w:r>
            <w:smartTag w:uri="urn:schemas-microsoft-com:office:smarttags" w:element="chmetcnv">
              <w:smartTagPr>
                <w:attr w:name="UnitName" w:val="碼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B17FC">
                <w:rPr>
                  <w:rFonts w:hint="eastAsia"/>
                </w:rPr>
                <w:t>5</w:t>
              </w:r>
              <w:r w:rsidRPr="006B17FC">
                <w:rPr>
                  <w:rFonts w:hint="eastAsia"/>
                </w:rPr>
                <w:t>碼</w:t>
              </w:r>
            </w:smartTag>
            <w:r w:rsidRPr="006B17FC">
              <w:rPr>
                <w:rFonts w:hint="eastAsia"/>
              </w:rPr>
              <w:t>數字可仿</w:t>
            </w:r>
            <w:r w:rsidRPr="006B17FC">
              <w:rPr>
                <w:rFonts w:hint="eastAsia"/>
              </w:rPr>
              <w:t>e8</w:t>
            </w:r>
            <w:r w:rsidRPr="006B17FC">
              <w:rPr>
                <w:rFonts w:hint="eastAsia"/>
              </w:rPr>
              <w:t>的做法，取受理當日距當月</w:t>
            </w:r>
            <w:r w:rsidRPr="006B17FC">
              <w:rPr>
                <w:rFonts w:hint="eastAsia"/>
              </w:rPr>
              <w:t>1</w:t>
            </w:r>
            <w:r w:rsidRPr="006B17FC">
              <w:rPr>
                <w:rFonts w:hint="eastAsia"/>
              </w:rPr>
              <w:t>號的總秒數的</w:t>
            </w:r>
            <w:r w:rsidRPr="006B17FC">
              <w:rPr>
                <w:rFonts w:hint="eastAsia"/>
              </w:rPr>
              <w:t>32</w:t>
            </w:r>
            <w:r w:rsidRPr="006B17FC">
              <w:rPr>
                <w:rFonts w:hint="eastAsia"/>
              </w:rPr>
              <w:t>位元數字</w:t>
            </w:r>
          </w:p>
        </w:tc>
      </w:tr>
      <w:tr w:rsidR="00A0034D" w:rsidTr="001D78EA">
        <w:tc>
          <w:tcPr>
            <w:tcW w:w="1418" w:type="dxa"/>
          </w:tcPr>
          <w:p w:rsidR="00A0034D" w:rsidRPr="00342ACC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是否輸入處理</w:t>
            </w:r>
          </w:p>
        </w:tc>
        <w:tc>
          <w:tcPr>
            <w:tcW w:w="2631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OP_YN_INPUT_PR</w:t>
            </w:r>
          </w:p>
        </w:tc>
        <w:tc>
          <w:tcPr>
            <w:tcW w:w="1963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3879" w:type="dxa"/>
          </w:tcPr>
          <w:p w:rsidR="00A0034D" w:rsidRDefault="00A0034D" w:rsidP="00A0034D">
            <w:pPr>
              <w:ind w:left="0"/>
              <w:rPr>
                <w:rFonts w:ascii="標楷體" w:hAnsi="標楷體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 or </w:t>
            </w:r>
            <w:r>
              <w:rPr>
                <w:rFonts w:hint="eastAsia"/>
                <w:color w:val="000000"/>
              </w:rPr>
              <w:t>空白</w:t>
            </w:r>
            <w:r>
              <w:rPr>
                <w:rFonts w:hint="eastAsia"/>
                <w:color w:val="000000"/>
              </w:rPr>
              <w:t>or nul</w:t>
            </w:r>
            <w:r w:rsidRPr="00590920">
              <w:rPr>
                <w:rFonts w:ascii="標楷體" w:hAnsi="標楷體" w:hint="eastAsia"/>
                <w:color w:val="000000"/>
              </w:rPr>
              <w:t>l</w:t>
            </w:r>
            <w:r>
              <w:rPr>
                <w:rFonts w:ascii="標楷體" w:hAnsi="標楷體" w:hint="eastAsia"/>
                <w:color w:val="000000"/>
              </w:rPr>
              <w:t>；未輸入</w:t>
            </w:r>
          </w:p>
          <w:p w:rsidR="00A0034D" w:rsidRPr="00840C90" w:rsidRDefault="00A0034D" w:rsidP="00A0034D">
            <w:pPr>
              <w:ind w:left="0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1：已輸入</w:t>
            </w:r>
          </w:p>
          <w:p w:rsidR="00A0034D" w:rsidRPr="00840C90" w:rsidRDefault="00A0034D" w:rsidP="00A0034D">
            <w:pPr>
              <w:ind w:left="0"/>
              <w:rPr>
                <w:rFonts w:ascii="標楷體" w:hAnsi="標楷體"/>
                <w:color w:val="000000"/>
              </w:rPr>
            </w:pPr>
          </w:p>
        </w:tc>
      </w:tr>
      <w:tr w:rsidR="00A0034D" w:rsidTr="001D78EA">
        <w:tc>
          <w:tcPr>
            <w:tcW w:w="1418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處理單位代碼</w:t>
            </w:r>
          </w:p>
        </w:tc>
        <w:tc>
          <w:tcPr>
            <w:tcW w:w="2631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OP_PR_UNIT_CD</w:t>
            </w:r>
          </w:p>
        </w:tc>
        <w:tc>
          <w:tcPr>
            <w:tcW w:w="1963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</w:t>
            </w:r>
            <w:r w:rsidRPr="00697CC6">
              <w:rPr>
                <w:rFonts w:hint="eastAsia"/>
              </w:rPr>
              <w:t>HAR(5)</w:t>
            </w:r>
          </w:p>
        </w:tc>
        <w:tc>
          <w:tcPr>
            <w:tcW w:w="3879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</w:p>
        </w:tc>
      </w:tr>
      <w:tr w:rsidR="00A0034D" w:rsidTr="001D78EA">
        <w:tc>
          <w:tcPr>
            <w:tcW w:w="1418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處理單位名稱</w:t>
            </w:r>
          </w:p>
        </w:tc>
        <w:tc>
          <w:tcPr>
            <w:tcW w:w="2631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OP_PR_UNIT_NM</w:t>
            </w:r>
          </w:p>
        </w:tc>
        <w:tc>
          <w:tcPr>
            <w:tcW w:w="1963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 w:rsidR="006A6330"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50)</w:t>
            </w:r>
          </w:p>
        </w:tc>
        <w:tc>
          <w:tcPr>
            <w:tcW w:w="3879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</w:p>
        </w:tc>
      </w:tr>
      <w:tr w:rsidR="00A0034D" w:rsidTr="001D78EA">
        <w:tc>
          <w:tcPr>
            <w:tcW w:w="1418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處理人員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631" w:type="dxa"/>
          </w:tcPr>
          <w:p w:rsidR="00A0034D" w:rsidRPr="00DE33CE" w:rsidRDefault="00A0034D" w:rsidP="00A0034D">
            <w:pPr>
              <w:ind w:left="0"/>
            </w:pPr>
            <w:r>
              <w:rPr>
                <w:rFonts w:hint="eastAsia"/>
              </w:rPr>
              <w:t>OP</w:t>
            </w:r>
            <w:r w:rsidRPr="00DE33CE">
              <w:rPr>
                <w:rFonts w:hint="eastAsia"/>
              </w:rPr>
              <w:t>_</w:t>
            </w:r>
            <w:r>
              <w:rPr>
                <w:rFonts w:hint="eastAsia"/>
              </w:rPr>
              <w:t>PR</w:t>
            </w:r>
            <w:r w:rsidRPr="00DE33CE">
              <w:rPr>
                <w:rFonts w:hint="eastAsia"/>
              </w:rPr>
              <w:t>_STAFF_ID</w:t>
            </w:r>
          </w:p>
        </w:tc>
        <w:tc>
          <w:tcPr>
            <w:tcW w:w="1963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VARCHAR(10)</w:t>
            </w:r>
          </w:p>
        </w:tc>
        <w:tc>
          <w:tcPr>
            <w:tcW w:w="3879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</w:p>
        </w:tc>
      </w:tr>
      <w:tr w:rsidR="00A0034D" w:rsidTr="001D78EA">
        <w:tc>
          <w:tcPr>
            <w:tcW w:w="1418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處理人員姓名</w:t>
            </w:r>
          </w:p>
        </w:tc>
        <w:tc>
          <w:tcPr>
            <w:tcW w:w="2631" w:type="dxa"/>
          </w:tcPr>
          <w:p w:rsidR="00A0034D" w:rsidRPr="00DE33CE" w:rsidRDefault="00A0034D" w:rsidP="00A0034D">
            <w:pPr>
              <w:ind w:left="0"/>
            </w:pPr>
            <w:r>
              <w:rPr>
                <w:rFonts w:hint="eastAsia"/>
              </w:rPr>
              <w:t>OP_PR</w:t>
            </w:r>
            <w:r w:rsidRPr="00DE33CE">
              <w:rPr>
                <w:rFonts w:hint="eastAsia"/>
              </w:rPr>
              <w:t>_STAFF_NM</w:t>
            </w:r>
          </w:p>
        </w:tc>
        <w:tc>
          <w:tcPr>
            <w:tcW w:w="1963" w:type="dxa"/>
          </w:tcPr>
          <w:p w:rsidR="00A0034D" w:rsidRDefault="00A0034D" w:rsidP="006A6330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 w:rsidR="0050400E" w:rsidRPr="0050400E">
              <w:rPr>
                <w:rFonts w:hint="eastAsia"/>
                <w:color w:val="FF0000"/>
              </w:rPr>
              <w:t>200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A0034D" w:rsidRDefault="0050400E" w:rsidP="00A0034D">
            <w:pPr>
              <w:ind w:left="0"/>
              <w:rPr>
                <w:color w:val="000000"/>
              </w:rPr>
            </w:pPr>
            <w:r w:rsidRPr="0050400E">
              <w:rPr>
                <w:rFonts w:hint="eastAsia"/>
                <w:color w:val="FF0000"/>
              </w:rPr>
              <w:t>20190320</w:t>
            </w:r>
            <w:r w:rsidRPr="0050400E">
              <w:rPr>
                <w:rFonts w:hint="eastAsia"/>
                <w:color w:val="FF0000"/>
                <w:lang w:eastAsia="zh-HK"/>
              </w:rPr>
              <w:t>修改</w:t>
            </w:r>
          </w:p>
        </w:tc>
      </w:tr>
      <w:tr w:rsidR="00A0034D" w:rsidTr="001D78EA">
        <w:tc>
          <w:tcPr>
            <w:tcW w:w="1418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處理輸入日期</w:t>
            </w:r>
          </w:p>
        </w:tc>
        <w:tc>
          <w:tcPr>
            <w:tcW w:w="2631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OP_PR_DATE</w:t>
            </w:r>
          </w:p>
        </w:tc>
        <w:tc>
          <w:tcPr>
            <w:tcW w:w="1963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VARCHAR(8)</w:t>
            </w:r>
          </w:p>
        </w:tc>
        <w:tc>
          <w:tcPr>
            <w:tcW w:w="3879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YYYYMMDD</w:t>
            </w:r>
          </w:p>
        </w:tc>
      </w:tr>
      <w:tr w:rsidR="00A0034D" w:rsidTr="001D78EA">
        <w:tc>
          <w:tcPr>
            <w:tcW w:w="1418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處理情形描述</w:t>
            </w:r>
          </w:p>
        </w:tc>
        <w:tc>
          <w:tcPr>
            <w:tcW w:w="2631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OP_PR_STAT_DESC</w:t>
            </w:r>
          </w:p>
        </w:tc>
        <w:tc>
          <w:tcPr>
            <w:tcW w:w="1963" w:type="dxa"/>
          </w:tcPr>
          <w:p w:rsidR="00A0034D" w:rsidRPr="006A6330" w:rsidRDefault="006A6330" w:rsidP="00A0034D">
            <w:pPr>
              <w:ind w:left="0"/>
              <w:rPr>
                <w:color w:val="FF0000"/>
              </w:rPr>
            </w:pPr>
            <w:r w:rsidRPr="006A6330">
              <w:rPr>
                <w:color w:val="FF0000"/>
              </w:rPr>
              <w:t>Varchar(3000)</w:t>
            </w:r>
          </w:p>
        </w:tc>
        <w:tc>
          <w:tcPr>
            <w:tcW w:w="3879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</w:p>
        </w:tc>
      </w:tr>
      <w:tr w:rsidR="00A0034D" w:rsidTr="001D78EA">
        <w:tc>
          <w:tcPr>
            <w:tcW w:w="1418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是否拍賣</w:t>
            </w:r>
          </w:p>
        </w:tc>
        <w:tc>
          <w:tcPr>
            <w:tcW w:w="2631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OP_YN_AUCTION</w:t>
            </w:r>
          </w:p>
        </w:tc>
        <w:tc>
          <w:tcPr>
            <w:tcW w:w="1963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3879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  <w:r>
              <w:rPr>
                <w:rFonts w:hint="eastAsia"/>
                <w:color w:val="000000"/>
              </w:rPr>
              <w:t>：是</w:t>
            </w:r>
          </w:p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N or </w:t>
            </w:r>
            <w:r>
              <w:rPr>
                <w:rFonts w:hint="eastAsia"/>
                <w:color w:val="000000"/>
              </w:rPr>
              <w:t>空白</w:t>
            </w:r>
            <w:r>
              <w:rPr>
                <w:rFonts w:hint="eastAsia"/>
                <w:color w:val="000000"/>
              </w:rPr>
              <w:t xml:space="preserve"> or null</w:t>
            </w:r>
            <w:r>
              <w:rPr>
                <w:rFonts w:hint="eastAsia"/>
                <w:color w:val="000000"/>
              </w:rPr>
              <w:t>：否</w:t>
            </w:r>
          </w:p>
        </w:tc>
      </w:tr>
      <w:tr w:rsidR="00A0034D" w:rsidTr="001D78EA">
        <w:tc>
          <w:tcPr>
            <w:tcW w:w="1418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通知領回紀錄</w:t>
            </w:r>
          </w:p>
        </w:tc>
        <w:tc>
          <w:tcPr>
            <w:tcW w:w="2631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OP_NTC_GB_REC</w:t>
            </w:r>
          </w:p>
        </w:tc>
        <w:tc>
          <w:tcPr>
            <w:tcW w:w="1963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3879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 or </w:t>
            </w:r>
            <w:r>
              <w:rPr>
                <w:rFonts w:hint="eastAsia"/>
                <w:color w:val="000000"/>
              </w:rPr>
              <w:t>空白</w:t>
            </w:r>
            <w:r>
              <w:rPr>
                <w:rFonts w:hint="eastAsia"/>
                <w:color w:val="000000"/>
              </w:rPr>
              <w:t>or null</w:t>
            </w:r>
            <w:r>
              <w:rPr>
                <w:rFonts w:hint="eastAsia"/>
                <w:color w:val="000000"/>
              </w:rPr>
              <w:t>：未發通知領回紀錄</w:t>
            </w:r>
            <w:r>
              <w:rPr>
                <w:rFonts w:hint="eastAsia"/>
                <w:color w:val="000000"/>
              </w:rPr>
              <w:t xml:space="preserve"> - default</w:t>
            </w:r>
          </w:p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：已發第一次通知</w:t>
            </w:r>
          </w:p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：已發第二次通知</w:t>
            </w:r>
          </w:p>
        </w:tc>
      </w:tr>
      <w:tr w:rsidR="00A0034D" w:rsidTr="001D78EA">
        <w:tc>
          <w:tcPr>
            <w:tcW w:w="1418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抛棄紀錄</w:t>
            </w:r>
          </w:p>
        </w:tc>
        <w:tc>
          <w:tcPr>
            <w:tcW w:w="2631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OP_GIVEUP_REC</w:t>
            </w:r>
          </w:p>
        </w:tc>
        <w:tc>
          <w:tcPr>
            <w:tcW w:w="1963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3879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 or </w:t>
            </w:r>
            <w:r>
              <w:rPr>
                <w:rFonts w:hint="eastAsia"/>
                <w:color w:val="000000"/>
              </w:rPr>
              <w:t>空白</w:t>
            </w:r>
            <w:r>
              <w:rPr>
                <w:rFonts w:hint="eastAsia"/>
                <w:color w:val="000000"/>
              </w:rPr>
              <w:t xml:space="preserve"> or null</w:t>
            </w:r>
            <w:r>
              <w:rPr>
                <w:rFonts w:hint="eastAsia"/>
                <w:color w:val="000000"/>
              </w:rPr>
              <w:t>：未寄回</w:t>
            </w:r>
          </w:p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：已寄回</w:t>
            </w:r>
          </w:p>
          <w:p w:rsidR="00A0034D" w:rsidRDefault="00A0034D" w:rsidP="00A0034D">
            <w:pPr>
              <w:ind w:left="0"/>
              <w:rPr>
                <w:color w:val="000000"/>
              </w:rPr>
            </w:pPr>
            <w:r w:rsidRPr="00BA14BE">
              <w:rPr>
                <w:rFonts w:hint="eastAsia"/>
                <w:color w:val="000000"/>
              </w:rPr>
              <w:t>2</w:t>
            </w:r>
            <w:r w:rsidRPr="00BA14BE">
              <w:rPr>
                <w:rFonts w:hint="eastAsia"/>
                <w:color w:val="000000"/>
              </w:rPr>
              <w:t>：</w:t>
            </w:r>
            <w:r>
              <w:rPr>
                <w:rFonts w:ascii="標楷體" w:hAnsi="標楷體" w:hint="eastAsia"/>
                <w:color w:val="000000"/>
              </w:rPr>
              <w:t>直接抛棄</w:t>
            </w:r>
          </w:p>
        </w:tc>
      </w:tr>
      <w:tr w:rsidR="00A0034D" w:rsidTr="001D78EA">
        <w:tc>
          <w:tcPr>
            <w:tcW w:w="1418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通知拾得人領回日期</w:t>
            </w:r>
          </w:p>
        </w:tc>
        <w:tc>
          <w:tcPr>
            <w:tcW w:w="2631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OP_NTC_PUPO_DT</w:t>
            </w:r>
          </w:p>
        </w:tc>
        <w:tc>
          <w:tcPr>
            <w:tcW w:w="1963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VARCHAR(8)</w:t>
            </w:r>
          </w:p>
        </w:tc>
        <w:tc>
          <w:tcPr>
            <w:tcW w:w="3879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YYYYMMDD </w:t>
            </w:r>
          </w:p>
        </w:tc>
      </w:tr>
      <w:tr w:rsidR="00A0034D" w:rsidTr="001D78EA">
        <w:tc>
          <w:tcPr>
            <w:tcW w:w="1418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拾得人領回公告期滿日期</w:t>
            </w:r>
          </w:p>
        </w:tc>
        <w:tc>
          <w:tcPr>
            <w:tcW w:w="2631" w:type="dxa"/>
          </w:tcPr>
          <w:p w:rsidR="00A0034D" w:rsidRPr="0084559E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OP_PUPO_ANDTEND</w:t>
            </w:r>
          </w:p>
        </w:tc>
        <w:tc>
          <w:tcPr>
            <w:tcW w:w="1963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VARCHAR(8)</w:t>
            </w:r>
          </w:p>
        </w:tc>
        <w:tc>
          <w:tcPr>
            <w:tcW w:w="3879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YYYYMMDD </w:t>
            </w:r>
          </w:p>
        </w:tc>
      </w:tr>
      <w:tr w:rsidR="00A0034D" w:rsidRPr="00F27A05" w:rsidTr="001D78EA">
        <w:tc>
          <w:tcPr>
            <w:tcW w:w="1418" w:type="dxa"/>
          </w:tcPr>
          <w:p w:rsidR="00A0034D" w:rsidRDefault="00A0034D" w:rsidP="00A0034D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通知拾得人領回公告是否公告期滿</w:t>
            </w:r>
          </w:p>
        </w:tc>
        <w:tc>
          <w:tcPr>
            <w:tcW w:w="2631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OP_PUPO_YNANEND</w:t>
            </w:r>
          </w:p>
        </w:tc>
        <w:tc>
          <w:tcPr>
            <w:tcW w:w="1963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3879" w:type="dxa"/>
          </w:tcPr>
          <w:p w:rsidR="00A0034D" w:rsidRDefault="00A0034D" w:rsidP="00A0034D">
            <w:pPr>
              <w:ind w:left="0"/>
              <w:rPr>
                <w:rFonts w:ascii="標楷體" w:hAnsi="標楷體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 or </w:t>
            </w:r>
            <w:r>
              <w:rPr>
                <w:rFonts w:hint="eastAsia"/>
                <w:color w:val="000000"/>
              </w:rPr>
              <w:t>空白</w:t>
            </w:r>
            <w:r>
              <w:rPr>
                <w:rFonts w:hint="eastAsia"/>
                <w:color w:val="000000"/>
              </w:rPr>
              <w:t>or nul</w:t>
            </w:r>
            <w:r w:rsidRPr="005F1551">
              <w:rPr>
                <w:rFonts w:ascii="標楷體" w:hAnsi="標楷體" w:hint="eastAsia"/>
                <w:color w:val="000000"/>
              </w:rPr>
              <w:t>l</w:t>
            </w:r>
            <w:r>
              <w:rPr>
                <w:rFonts w:ascii="標楷體" w:hAnsi="標楷體" w:hint="eastAsia"/>
                <w:color w:val="000000"/>
              </w:rPr>
              <w:t>：未期滿</w:t>
            </w:r>
          </w:p>
          <w:p w:rsidR="00A0034D" w:rsidRDefault="00A0034D" w:rsidP="00A0034D">
            <w:pPr>
              <w:ind w:left="0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1：已期滿</w:t>
            </w:r>
          </w:p>
          <w:p w:rsidR="00A0034D" w:rsidRDefault="00A0034D" w:rsidP="00A0034D">
            <w:pPr>
              <w:ind w:left="0"/>
              <w:rPr>
                <w:color w:val="000000"/>
              </w:rPr>
            </w:pPr>
          </w:p>
        </w:tc>
      </w:tr>
      <w:tr w:rsidR="00A0034D" w:rsidRPr="00F27A05" w:rsidTr="001D78EA">
        <w:tc>
          <w:tcPr>
            <w:tcW w:w="1418" w:type="dxa"/>
          </w:tcPr>
          <w:p w:rsidR="00A0034D" w:rsidRPr="00A539E1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通知拾得人領回公告文號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–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字</w:t>
            </w:r>
          </w:p>
        </w:tc>
        <w:tc>
          <w:tcPr>
            <w:tcW w:w="2631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OP_PUPO_DOC_WD</w:t>
            </w:r>
          </w:p>
        </w:tc>
        <w:tc>
          <w:tcPr>
            <w:tcW w:w="1963" w:type="dxa"/>
          </w:tcPr>
          <w:p w:rsidR="00A0034D" w:rsidRDefault="00A0034D" w:rsidP="006A6330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 w:rsidR="006A6330">
              <w:rPr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3879" w:type="dxa"/>
          </w:tcPr>
          <w:p w:rsidR="00A0034D" w:rsidRPr="003A6BE2" w:rsidRDefault="00A0034D" w:rsidP="00A0034D">
            <w:pPr>
              <w:ind w:left="0"/>
              <w:rPr>
                <w:color w:val="FF0000"/>
              </w:rPr>
            </w:pPr>
          </w:p>
        </w:tc>
      </w:tr>
      <w:tr w:rsidR="00A0034D" w:rsidRPr="00F27A05" w:rsidTr="001D78EA">
        <w:tc>
          <w:tcPr>
            <w:tcW w:w="1418" w:type="dxa"/>
          </w:tcPr>
          <w:p w:rsidR="00A0034D" w:rsidRPr="00A539E1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通知拾得人領回公告文號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–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號</w:t>
            </w:r>
          </w:p>
        </w:tc>
        <w:tc>
          <w:tcPr>
            <w:tcW w:w="2631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OP_PUPO_DOC_NO</w:t>
            </w:r>
          </w:p>
        </w:tc>
        <w:tc>
          <w:tcPr>
            <w:tcW w:w="1963" w:type="dxa"/>
          </w:tcPr>
          <w:p w:rsidR="00A0034D" w:rsidRDefault="00A0034D" w:rsidP="006A6330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  <w:r w:rsidRPr="00012EA2">
              <w:rPr>
                <w:rFonts w:hint="eastAsia"/>
              </w:rPr>
              <w:t>(</w:t>
            </w:r>
            <w:r w:rsidR="006A6330">
              <w:t>33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A0034D" w:rsidRPr="003A6BE2" w:rsidRDefault="00A0034D" w:rsidP="00A0034D">
            <w:pPr>
              <w:ind w:left="0"/>
              <w:rPr>
                <w:color w:val="FF0000"/>
              </w:rPr>
            </w:pPr>
          </w:p>
        </w:tc>
      </w:tr>
      <w:tr w:rsidR="00A0034D" w:rsidRPr="00F27A05" w:rsidTr="001D78EA">
        <w:tc>
          <w:tcPr>
            <w:tcW w:w="1418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通知拾得人領回</w:t>
            </w:r>
            <w:r>
              <w:rPr>
                <w:rFonts w:hint="eastAsia"/>
                <w:color w:val="000000"/>
              </w:rPr>
              <w:t>公告發文單位代碼</w:t>
            </w:r>
          </w:p>
        </w:tc>
        <w:tc>
          <w:tcPr>
            <w:tcW w:w="2631" w:type="dxa"/>
          </w:tcPr>
          <w:p w:rsidR="00A0034D" w:rsidRPr="00697CC6" w:rsidRDefault="00A0034D" w:rsidP="00A0034D">
            <w:pPr>
              <w:ind w:left="0"/>
            </w:pPr>
            <w:r w:rsidRPr="00697CC6">
              <w:rPr>
                <w:rFonts w:hint="eastAsia"/>
              </w:rPr>
              <w:t>OP_PUPOANUNITCD</w:t>
            </w:r>
          </w:p>
        </w:tc>
        <w:tc>
          <w:tcPr>
            <w:tcW w:w="1963" w:type="dxa"/>
          </w:tcPr>
          <w:p w:rsidR="00A0034D" w:rsidRPr="00697CC6" w:rsidRDefault="00A0034D" w:rsidP="00A0034D">
            <w:pPr>
              <w:ind w:left="0"/>
            </w:pPr>
            <w:r w:rsidRPr="00697CC6">
              <w:rPr>
                <w:rFonts w:hint="eastAsia"/>
              </w:rPr>
              <w:t>VARCHAR(5)</w:t>
            </w:r>
          </w:p>
        </w:tc>
        <w:tc>
          <w:tcPr>
            <w:tcW w:w="3879" w:type="dxa"/>
          </w:tcPr>
          <w:p w:rsidR="00A0034D" w:rsidRPr="003A6BE2" w:rsidRDefault="00A0034D" w:rsidP="00A0034D">
            <w:pPr>
              <w:ind w:left="0"/>
              <w:rPr>
                <w:color w:val="FF0000"/>
              </w:rPr>
            </w:pPr>
          </w:p>
        </w:tc>
      </w:tr>
      <w:tr w:rsidR="00A0034D" w:rsidRPr="00F27A05" w:rsidTr="001D78EA">
        <w:tc>
          <w:tcPr>
            <w:tcW w:w="1418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通知拾得人領回</w:t>
            </w:r>
            <w:r>
              <w:rPr>
                <w:rFonts w:hint="eastAsia"/>
                <w:color w:val="000000"/>
              </w:rPr>
              <w:t>公告發文單位名稱</w:t>
            </w:r>
          </w:p>
        </w:tc>
        <w:tc>
          <w:tcPr>
            <w:tcW w:w="2631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OP_PUPOANUNITNM</w:t>
            </w:r>
          </w:p>
        </w:tc>
        <w:tc>
          <w:tcPr>
            <w:tcW w:w="1963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 w:rsidR="006A6330"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50)</w:t>
            </w:r>
          </w:p>
        </w:tc>
        <w:tc>
          <w:tcPr>
            <w:tcW w:w="3879" w:type="dxa"/>
          </w:tcPr>
          <w:p w:rsidR="00A0034D" w:rsidRPr="003A6BE2" w:rsidRDefault="00A0034D" w:rsidP="00A0034D">
            <w:pPr>
              <w:ind w:left="0"/>
              <w:rPr>
                <w:color w:val="FF0000"/>
              </w:rPr>
            </w:pPr>
          </w:p>
        </w:tc>
      </w:tr>
      <w:tr w:rsidR="00A0034D" w:rsidRPr="00F27A05" w:rsidTr="001D78EA">
        <w:tc>
          <w:tcPr>
            <w:tcW w:w="1418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通知拾得人領回</w:t>
            </w:r>
            <w:r>
              <w:rPr>
                <w:rFonts w:hint="eastAsia"/>
                <w:color w:val="000000"/>
              </w:rPr>
              <w:t>公告內容</w:t>
            </w:r>
          </w:p>
        </w:tc>
        <w:tc>
          <w:tcPr>
            <w:tcW w:w="2631" w:type="dxa"/>
          </w:tcPr>
          <w:p w:rsidR="00A0034D" w:rsidRPr="00342ACC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OP_PUPO_AN_</w:t>
            </w:r>
            <w:r w:rsidRPr="00342ACC">
              <w:rPr>
                <w:color w:val="000000"/>
              </w:rPr>
              <w:t>CONT</w:t>
            </w:r>
          </w:p>
        </w:tc>
        <w:tc>
          <w:tcPr>
            <w:tcW w:w="1963" w:type="dxa"/>
          </w:tcPr>
          <w:p w:rsidR="00A0034D" w:rsidRDefault="00A0034D" w:rsidP="006A6330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 w:rsidR="006A6330">
              <w:rPr>
                <w:color w:val="000000"/>
              </w:rPr>
              <w:t>18</w:t>
            </w:r>
            <w:r>
              <w:rPr>
                <w:rFonts w:hint="eastAsia"/>
                <w:color w:val="000000"/>
              </w:rPr>
              <w:t>00)</w:t>
            </w:r>
          </w:p>
        </w:tc>
        <w:tc>
          <w:tcPr>
            <w:tcW w:w="3879" w:type="dxa"/>
          </w:tcPr>
          <w:p w:rsidR="00A0034D" w:rsidRPr="003A6BE2" w:rsidRDefault="00A0034D" w:rsidP="00A0034D">
            <w:pPr>
              <w:ind w:left="0"/>
              <w:rPr>
                <w:color w:val="FF0000"/>
              </w:rPr>
            </w:pPr>
          </w:p>
        </w:tc>
      </w:tr>
      <w:tr w:rsidR="00A0034D" w:rsidRPr="00F27A05" w:rsidTr="001D78EA">
        <w:tc>
          <w:tcPr>
            <w:tcW w:w="1418" w:type="dxa"/>
          </w:tcPr>
          <w:p w:rsidR="00A0034D" w:rsidRPr="00F27A05" w:rsidRDefault="00A0034D" w:rsidP="00A0034D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新增人員</w:t>
            </w:r>
            <w:r w:rsidRPr="00F27A05">
              <w:rPr>
                <w:rFonts w:hint="eastAsia"/>
                <w:color w:val="000000"/>
                <w:lang w:val="zh-TW"/>
              </w:rPr>
              <w:t>ID</w:t>
            </w:r>
          </w:p>
        </w:tc>
        <w:tc>
          <w:tcPr>
            <w:tcW w:w="2631" w:type="dxa"/>
          </w:tcPr>
          <w:p w:rsidR="00A0034D" w:rsidRPr="00F27A05" w:rsidRDefault="00A0034D" w:rsidP="00A0034D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OP_ADD_ID</w:t>
            </w:r>
          </w:p>
        </w:tc>
        <w:tc>
          <w:tcPr>
            <w:tcW w:w="1963" w:type="dxa"/>
          </w:tcPr>
          <w:p w:rsidR="00A0034D" w:rsidRPr="00F27A05" w:rsidRDefault="00A0034D" w:rsidP="00A0034D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VARCHAR(10)</w:t>
            </w:r>
          </w:p>
        </w:tc>
        <w:tc>
          <w:tcPr>
            <w:tcW w:w="3879" w:type="dxa"/>
          </w:tcPr>
          <w:p w:rsidR="00A0034D" w:rsidRPr="00CA68B2" w:rsidRDefault="00A0034D" w:rsidP="00A0034D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A0034D" w:rsidRPr="00F27A05" w:rsidTr="001D78EA">
        <w:tc>
          <w:tcPr>
            <w:tcW w:w="1418" w:type="dxa"/>
          </w:tcPr>
          <w:p w:rsidR="00A0034D" w:rsidRPr="00F27A05" w:rsidRDefault="00A0034D" w:rsidP="00A0034D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新增人員姓名</w:t>
            </w:r>
          </w:p>
        </w:tc>
        <w:tc>
          <w:tcPr>
            <w:tcW w:w="2631" w:type="dxa"/>
          </w:tcPr>
          <w:p w:rsidR="00A0034D" w:rsidRPr="00F27A05" w:rsidRDefault="00A0034D" w:rsidP="00A0034D">
            <w:pPr>
              <w:ind w:left="0"/>
            </w:pPr>
            <w:r w:rsidRPr="00F27A05">
              <w:rPr>
                <w:rFonts w:hint="eastAsia"/>
              </w:rPr>
              <w:t>OP_ADD_NM</w:t>
            </w:r>
          </w:p>
        </w:tc>
        <w:tc>
          <w:tcPr>
            <w:tcW w:w="1963" w:type="dxa"/>
          </w:tcPr>
          <w:p w:rsidR="00A0034D" w:rsidRPr="00F27A05" w:rsidRDefault="00A0034D" w:rsidP="00A0034D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 w:rsidR="0050400E" w:rsidRPr="0050400E">
              <w:rPr>
                <w:rFonts w:hint="eastAsia"/>
                <w:color w:val="FF0000"/>
              </w:rPr>
              <w:t>200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A0034D" w:rsidRPr="0050400E" w:rsidRDefault="00A0034D" w:rsidP="00A0034D">
            <w:pPr>
              <w:ind w:left="0"/>
              <w:rPr>
                <w:lang w:eastAsia="zh-HK"/>
              </w:rPr>
            </w:pPr>
            <w:r w:rsidRPr="0050400E">
              <w:rPr>
                <w:rFonts w:hint="eastAsia"/>
              </w:rPr>
              <w:t>20180504</w:t>
            </w:r>
            <w:r w:rsidRPr="0050400E">
              <w:rPr>
                <w:rFonts w:hint="eastAsia"/>
                <w:lang w:eastAsia="zh-HK"/>
              </w:rPr>
              <w:t>新增</w:t>
            </w:r>
          </w:p>
          <w:p w:rsidR="0050400E" w:rsidRPr="00F27A05" w:rsidRDefault="0050400E" w:rsidP="00A0034D">
            <w:pPr>
              <w:ind w:left="0"/>
              <w:rPr>
                <w:rFonts w:hint="eastAsia"/>
                <w:color w:val="000000"/>
              </w:rPr>
            </w:pPr>
            <w:r w:rsidRPr="0050400E">
              <w:rPr>
                <w:rFonts w:hint="eastAsia"/>
                <w:color w:val="FF0000"/>
              </w:rPr>
              <w:t>20190320</w:t>
            </w:r>
            <w:r w:rsidRPr="0050400E">
              <w:rPr>
                <w:rFonts w:hint="eastAsia"/>
                <w:color w:val="FF0000"/>
                <w:lang w:eastAsia="zh-HK"/>
              </w:rPr>
              <w:t>修改</w:t>
            </w:r>
          </w:p>
        </w:tc>
      </w:tr>
      <w:tr w:rsidR="00A0034D" w:rsidRPr="00F27A05" w:rsidTr="001D78EA">
        <w:tc>
          <w:tcPr>
            <w:tcW w:w="1418" w:type="dxa"/>
          </w:tcPr>
          <w:p w:rsidR="00A0034D" w:rsidRPr="00F27A05" w:rsidRDefault="00A0034D" w:rsidP="00A0034D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新增單位代碼</w:t>
            </w:r>
          </w:p>
        </w:tc>
        <w:tc>
          <w:tcPr>
            <w:tcW w:w="2631" w:type="dxa"/>
          </w:tcPr>
          <w:p w:rsidR="00A0034D" w:rsidRPr="00F27A05" w:rsidRDefault="00A0034D" w:rsidP="00A0034D">
            <w:pPr>
              <w:ind w:left="0"/>
            </w:pPr>
            <w:r w:rsidRPr="00F27A05">
              <w:rPr>
                <w:rFonts w:hint="eastAsia"/>
              </w:rPr>
              <w:t>OP_ADD_UNIT_CD</w:t>
            </w:r>
          </w:p>
        </w:tc>
        <w:tc>
          <w:tcPr>
            <w:tcW w:w="1963" w:type="dxa"/>
          </w:tcPr>
          <w:p w:rsidR="00A0034D" w:rsidRPr="00F27A05" w:rsidRDefault="00A0034D" w:rsidP="00A0034D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5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A0034D" w:rsidRPr="00F27A05" w:rsidRDefault="00A0034D" w:rsidP="00A0034D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A0034D" w:rsidRPr="00F27A05" w:rsidTr="001D78EA">
        <w:tc>
          <w:tcPr>
            <w:tcW w:w="1418" w:type="dxa"/>
          </w:tcPr>
          <w:p w:rsidR="00A0034D" w:rsidRPr="00F27A05" w:rsidRDefault="00A0034D" w:rsidP="00A0034D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新增單位名稱</w:t>
            </w:r>
          </w:p>
        </w:tc>
        <w:tc>
          <w:tcPr>
            <w:tcW w:w="2631" w:type="dxa"/>
          </w:tcPr>
          <w:p w:rsidR="00A0034D" w:rsidRPr="00F27A05" w:rsidRDefault="00A0034D" w:rsidP="00A0034D">
            <w:pPr>
              <w:ind w:left="0"/>
            </w:pPr>
            <w:r w:rsidRPr="00F27A05">
              <w:rPr>
                <w:rFonts w:hint="eastAsia"/>
              </w:rPr>
              <w:t>OP_ADD_UNIT_NM</w:t>
            </w:r>
          </w:p>
        </w:tc>
        <w:tc>
          <w:tcPr>
            <w:tcW w:w="1963" w:type="dxa"/>
          </w:tcPr>
          <w:p w:rsidR="00A0034D" w:rsidRPr="00F27A05" w:rsidRDefault="00A0034D" w:rsidP="00A0034D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1</w:t>
            </w:r>
            <w:r w:rsidRPr="00F27A05">
              <w:rPr>
                <w:rFonts w:hint="eastAsia"/>
                <w:color w:val="000000"/>
              </w:rPr>
              <w:t>50)</w:t>
            </w:r>
          </w:p>
        </w:tc>
        <w:tc>
          <w:tcPr>
            <w:tcW w:w="3879" w:type="dxa"/>
          </w:tcPr>
          <w:p w:rsidR="00A0034D" w:rsidRPr="00F27A05" w:rsidRDefault="00A0034D" w:rsidP="00A0034D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A0034D" w:rsidRPr="00F27A05" w:rsidTr="001D78EA">
        <w:tc>
          <w:tcPr>
            <w:tcW w:w="1418" w:type="dxa"/>
          </w:tcPr>
          <w:p w:rsidR="00A0034D" w:rsidRPr="00F27A05" w:rsidRDefault="00A0034D" w:rsidP="00A0034D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新增日期時間</w:t>
            </w:r>
          </w:p>
        </w:tc>
        <w:tc>
          <w:tcPr>
            <w:tcW w:w="2631" w:type="dxa"/>
          </w:tcPr>
          <w:p w:rsidR="00A0034D" w:rsidRPr="00F27A05" w:rsidRDefault="00A0034D" w:rsidP="00A0034D">
            <w:pPr>
              <w:ind w:left="0"/>
            </w:pPr>
            <w:r w:rsidRPr="00F27A05">
              <w:rPr>
                <w:rFonts w:hint="eastAsia"/>
              </w:rPr>
              <w:t>OP_ADD_DT_TM</w:t>
            </w:r>
          </w:p>
        </w:tc>
        <w:tc>
          <w:tcPr>
            <w:tcW w:w="1963" w:type="dxa"/>
          </w:tcPr>
          <w:p w:rsidR="00A0034D" w:rsidRPr="00F27A05" w:rsidRDefault="00A0034D" w:rsidP="00A0034D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</w:rPr>
              <w:t>VARCHAR(14)</w:t>
            </w:r>
          </w:p>
        </w:tc>
        <w:tc>
          <w:tcPr>
            <w:tcW w:w="3879" w:type="dxa"/>
          </w:tcPr>
          <w:p w:rsidR="00A0034D" w:rsidRPr="00F27A05" w:rsidRDefault="00A0034D" w:rsidP="00A0034D">
            <w:pPr>
              <w:ind w:left="0"/>
              <w:rPr>
                <w:color w:val="000000"/>
                <w:lang w:val="zh-TW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A0034D" w:rsidRPr="00F27A05" w:rsidTr="001D78EA">
        <w:tc>
          <w:tcPr>
            <w:tcW w:w="1418" w:type="dxa"/>
          </w:tcPr>
          <w:p w:rsidR="00A0034D" w:rsidRPr="00F27A05" w:rsidRDefault="00A0034D" w:rsidP="00A0034D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修改人員</w:t>
            </w:r>
            <w:r w:rsidRPr="00F27A05">
              <w:rPr>
                <w:rFonts w:hint="eastAsia"/>
                <w:color w:val="000000"/>
                <w:lang w:val="zh-TW"/>
              </w:rPr>
              <w:t>ID</w:t>
            </w:r>
          </w:p>
        </w:tc>
        <w:tc>
          <w:tcPr>
            <w:tcW w:w="2631" w:type="dxa"/>
          </w:tcPr>
          <w:p w:rsidR="00A0034D" w:rsidRPr="00F27A05" w:rsidRDefault="00A0034D" w:rsidP="00A0034D">
            <w:pPr>
              <w:ind w:left="0"/>
            </w:pPr>
            <w:r w:rsidRPr="00F27A05">
              <w:rPr>
                <w:rFonts w:hint="eastAsia"/>
              </w:rPr>
              <w:t>OP_UPD_ID</w:t>
            </w:r>
          </w:p>
        </w:tc>
        <w:tc>
          <w:tcPr>
            <w:tcW w:w="1963" w:type="dxa"/>
          </w:tcPr>
          <w:p w:rsidR="00A0034D" w:rsidRPr="00F27A05" w:rsidRDefault="00A0034D" w:rsidP="00A0034D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VARCHAR(10)</w:t>
            </w:r>
          </w:p>
        </w:tc>
        <w:tc>
          <w:tcPr>
            <w:tcW w:w="3879" w:type="dxa"/>
          </w:tcPr>
          <w:p w:rsidR="00A0034D" w:rsidRPr="00F27A05" w:rsidRDefault="00A0034D" w:rsidP="00A0034D">
            <w:pPr>
              <w:ind w:left="0"/>
              <w:rPr>
                <w:color w:val="FF0000"/>
                <w:lang w:val="zh-TW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A0034D" w:rsidRPr="00F27A05" w:rsidTr="001D78EA">
        <w:tc>
          <w:tcPr>
            <w:tcW w:w="1418" w:type="dxa"/>
          </w:tcPr>
          <w:p w:rsidR="00A0034D" w:rsidRPr="00F27A05" w:rsidRDefault="00A0034D" w:rsidP="00A0034D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修改人員姓名</w:t>
            </w:r>
          </w:p>
        </w:tc>
        <w:tc>
          <w:tcPr>
            <w:tcW w:w="2631" w:type="dxa"/>
          </w:tcPr>
          <w:p w:rsidR="00A0034D" w:rsidRPr="00F27A05" w:rsidRDefault="00A0034D" w:rsidP="00A0034D">
            <w:pPr>
              <w:ind w:left="0"/>
            </w:pPr>
            <w:r w:rsidRPr="00F27A05">
              <w:rPr>
                <w:rFonts w:hint="eastAsia"/>
              </w:rPr>
              <w:t>OP_UPD_NM</w:t>
            </w:r>
          </w:p>
        </w:tc>
        <w:tc>
          <w:tcPr>
            <w:tcW w:w="1963" w:type="dxa"/>
          </w:tcPr>
          <w:p w:rsidR="00A0034D" w:rsidRPr="00F27A05" w:rsidRDefault="00A0034D" w:rsidP="0050400E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 w:rsidR="0050400E" w:rsidRPr="0050400E">
              <w:rPr>
                <w:color w:val="FF0000"/>
              </w:rPr>
              <w:t>200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50400E" w:rsidRPr="0050400E" w:rsidRDefault="00A0034D" w:rsidP="00A0034D">
            <w:pPr>
              <w:ind w:left="0"/>
              <w:rPr>
                <w:lang w:eastAsia="zh-HK"/>
              </w:rPr>
            </w:pPr>
            <w:r w:rsidRPr="0050400E">
              <w:rPr>
                <w:rFonts w:hint="eastAsia"/>
              </w:rPr>
              <w:t>20180504</w:t>
            </w:r>
            <w:r w:rsidRPr="0050400E">
              <w:rPr>
                <w:rFonts w:hint="eastAsia"/>
                <w:lang w:eastAsia="zh-HK"/>
              </w:rPr>
              <w:t>新增</w:t>
            </w:r>
          </w:p>
          <w:p w:rsidR="00A0034D" w:rsidRPr="00F27A05" w:rsidRDefault="0050400E" w:rsidP="00A0034D">
            <w:pPr>
              <w:ind w:left="0"/>
              <w:rPr>
                <w:color w:val="FF0000"/>
                <w:lang w:val="zh-TW"/>
              </w:rPr>
            </w:pPr>
            <w:r w:rsidRPr="0050400E">
              <w:rPr>
                <w:rFonts w:hint="eastAsia"/>
                <w:color w:val="FF0000"/>
              </w:rPr>
              <w:t>20190320</w:t>
            </w:r>
            <w:r w:rsidRPr="0050400E">
              <w:rPr>
                <w:rFonts w:hint="eastAsia"/>
                <w:color w:val="FF0000"/>
                <w:lang w:eastAsia="zh-HK"/>
              </w:rPr>
              <w:t>修改</w:t>
            </w:r>
          </w:p>
        </w:tc>
      </w:tr>
      <w:tr w:rsidR="00A0034D" w:rsidRPr="00F27A05" w:rsidTr="001D78EA">
        <w:tc>
          <w:tcPr>
            <w:tcW w:w="1418" w:type="dxa"/>
          </w:tcPr>
          <w:p w:rsidR="00A0034D" w:rsidRPr="00F27A05" w:rsidRDefault="00A0034D" w:rsidP="00A0034D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修改單位代碼</w:t>
            </w:r>
          </w:p>
        </w:tc>
        <w:tc>
          <w:tcPr>
            <w:tcW w:w="2631" w:type="dxa"/>
          </w:tcPr>
          <w:p w:rsidR="00A0034D" w:rsidRPr="00F27A05" w:rsidRDefault="00A0034D" w:rsidP="00A0034D">
            <w:pPr>
              <w:ind w:left="0"/>
            </w:pPr>
            <w:r w:rsidRPr="00F27A05">
              <w:rPr>
                <w:rFonts w:hint="eastAsia"/>
              </w:rPr>
              <w:t>OP_UPD_UNIT_CD</w:t>
            </w:r>
          </w:p>
        </w:tc>
        <w:tc>
          <w:tcPr>
            <w:tcW w:w="1963" w:type="dxa"/>
          </w:tcPr>
          <w:p w:rsidR="00A0034D" w:rsidRPr="00F27A05" w:rsidRDefault="00A0034D" w:rsidP="00A0034D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5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A0034D" w:rsidRPr="00F27A05" w:rsidRDefault="00A0034D" w:rsidP="00A0034D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A0034D" w:rsidRPr="00F27A05" w:rsidTr="001D78EA">
        <w:tc>
          <w:tcPr>
            <w:tcW w:w="1418" w:type="dxa"/>
          </w:tcPr>
          <w:p w:rsidR="00A0034D" w:rsidRPr="00F27A05" w:rsidRDefault="00A0034D" w:rsidP="00A0034D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修改單位名</w:t>
            </w:r>
            <w:r w:rsidRPr="00F27A05">
              <w:rPr>
                <w:rFonts w:hint="eastAsia"/>
                <w:color w:val="000000"/>
                <w:lang w:val="zh-TW"/>
              </w:rPr>
              <w:lastRenderedPageBreak/>
              <w:t>稱</w:t>
            </w:r>
          </w:p>
        </w:tc>
        <w:tc>
          <w:tcPr>
            <w:tcW w:w="2631" w:type="dxa"/>
          </w:tcPr>
          <w:p w:rsidR="00A0034D" w:rsidRPr="00F27A05" w:rsidRDefault="00A0034D" w:rsidP="00A0034D">
            <w:pPr>
              <w:ind w:left="0"/>
            </w:pPr>
            <w:r w:rsidRPr="00F27A05">
              <w:rPr>
                <w:rFonts w:hint="eastAsia"/>
              </w:rPr>
              <w:lastRenderedPageBreak/>
              <w:t>OP_UPD_UNIT_NM</w:t>
            </w:r>
          </w:p>
        </w:tc>
        <w:tc>
          <w:tcPr>
            <w:tcW w:w="1963" w:type="dxa"/>
          </w:tcPr>
          <w:p w:rsidR="00A0034D" w:rsidRPr="00F27A05" w:rsidRDefault="00A0034D" w:rsidP="00A0034D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1</w:t>
            </w:r>
            <w:r w:rsidRPr="00F27A05">
              <w:rPr>
                <w:rFonts w:hint="eastAsia"/>
                <w:color w:val="000000"/>
              </w:rPr>
              <w:t>50)</w:t>
            </w:r>
          </w:p>
        </w:tc>
        <w:tc>
          <w:tcPr>
            <w:tcW w:w="3879" w:type="dxa"/>
          </w:tcPr>
          <w:p w:rsidR="00A0034D" w:rsidRPr="00F27A05" w:rsidRDefault="00A0034D" w:rsidP="00A0034D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A0034D" w:rsidRPr="00F27A05" w:rsidTr="001D78EA">
        <w:tc>
          <w:tcPr>
            <w:tcW w:w="1418" w:type="dxa"/>
          </w:tcPr>
          <w:p w:rsidR="00A0034D" w:rsidRPr="00F27A05" w:rsidRDefault="00A0034D" w:rsidP="00A0034D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lastRenderedPageBreak/>
              <w:t>修改日期時間</w:t>
            </w:r>
          </w:p>
        </w:tc>
        <w:tc>
          <w:tcPr>
            <w:tcW w:w="2631" w:type="dxa"/>
          </w:tcPr>
          <w:p w:rsidR="00A0034D" w:rsidRPr="00F27A05" w:rsidRDefault="00A0034D" w:rsidP="00A0034D">
            <w:pPr>
              <w:ind w:left="0"/>
            </w:pPr>
            <w:r w:rsidRPr="00F27A05">
              <w:rPr>
                <w:rFonts w:hint="eastAsia"/>
              </w:rPr>
              <w:t>OP_UPD_DT_TM</w:t>
            </w:r>
          </w:p>
        </w:tc>
        <w:tc>
          <w:tcPr>
            <w:tcW w:w="1963" w:type="dxa"/>
          </w:tcPr>
          <w:p w:rsidR="00A0034D" w:rsidRPr="00F27A05" w:rsidRDefault="00A0034D" w:rsidP="00A0034D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</w:rPr>
              <w:t>VARCHAR(14)</w:t>
            </w:r>
          </w:p>
        </w:tc>
        <w:tc>
          <w:tcPr>
            <w:tcW w:w="3879" w:type="dxa"/>
          </w:tcPr>
          <w:p w:rsidR="00A0034D" w:rsidRPr="00F27A05" w:rsidRDefault="00A0034D" w:rsidP="00A0034D">
            <w:pPr>
              <w:ind w:left="0"/>
              <w:rPr>
                <w:color w:val="FF0000"/>
                <w:lang w:val="zh-TW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A0034D" w:rsidTr="001D78EA">
        <w:tc>
          <w:tcPr>
            <w:tcW w:w="1418" w:type="dxa"/>
          </w:tcPr>
          <w:p w:rsidR="00A0034D" w:rsidRPr="00CF0779" w:rsidRDefault="00A0034D" w:rsidP="00A0034D">
            <w:pPr>
              <w:ind w:left="0"/>
              <w:rPr>
                <w:lang w:val="zh-TW"/>
              </w:rPr>
            </w:pPr>
          </w:p>
        </w:tc>
        <w:tc>
          <w:tcPr>
            <w:tcW w:w="2631" w:type="dxa"/>
          </w:tcPr>
          <w:p w:rsidR="00A0034D" w:rsidRPr="00CF0779" w:rsidRDefault="00A0034D" w:rsidP="00A0034D">
            <w:pPr>
              <w:ind w:left="0"/>
            </w:pPr>
          </w:p>
        </w:tc>
        <w:tc>
          <w:tcPr>
            <w:tcW w:w="1963" w:type="dxa"/>
          </w:tcPr>
          <w:p w:rsidR="00A0034D" w:rsidRPr="00783A23" w:rsidRDefault="00A0034D" w:rsidP="00A0034D">
            <w:pPr>
              <w:ind w:left="0"/>
            </w:pPr>
          </w:p>
        </w:tc>
        <w:tc>
          <w:tcPr>
            <w:tcW w:w="3879" w:type="dxa"/>
          </w:tcPr>
          <w:p w:rsidR="00A0034D" w:rsidRPr="00CF0779" w:rsidRDefault="00A0034D" w:rsidP="00A0034D">
            <w:pPr>
              <w:ind w:left="0"/>
            </w:pPr>
          </w:p>
        </w:tc>
      </w:tr>
      <w:tr w:rsidR="00A0034D" w:rsidTr="001D78EA">
        <w:tc>
          <w:tcPr>
            <w:tcW w:w="1418" w:type="dxa"/>
            <w:vAlign w:val="center"/>
          </w:tcPr>
          <w:p w:rsidR="00A0034D" w:rsidRDefault="00A0034D" w:rsidP="00A0034D">
            <w:pPr>
              <w:ind w:left="0"/>
              <w:jc w:val="both"/>
            </w:pPr>
          </w:p>
        </w:tc>
        <w:tc>
          <w:tcPr>
            <w:tcW w:w="2631" w:type="dxa"/>
            <w:vAlign w:val="center"/>
          </w:tcPr>
          <w:p w:rsidR="00A0034D" w:rsidRDefault="00A0034D" w:rsidP="00A0034D">
            <w:pPr>
              <w:ind w:left="0"/>
              <w:jc w:val="both"/>
            </w:pPr>
          </w:p>
        </w:tc>
        <w:tc>
          <w:tcPr>
            <w:tcW w:w="1963" w:type="dxa"/>
            <w:vAlign w:val="center"/>
          </w:tcPr>
          <w:p w:rsidR="00A0034D" w:rsidRDefault="00A0034D" w:rsidP="00A0034D">
            <w:pPr>
              <w:ind w:left="0"/>
              <w:jc w:val="both"/>
            </w:pPr>
          </w:p>
        </w:tc>
        <w:tc>
          <w:tcPr>
            <w:tcW w:w="3879" w:type="dxa"/>
            <w:vAlign w:val="bottom"/>
          </w:tcPr>
          <w:p w:rsidR="00A0034D" w:rsidRPr="001A5498" w:rsidRDefault="00A0034D" w:rsidP="00A0034D">
            <w:pPr>
              <w:ind w:left="0"/>
            </w:pPr>
          </w:p>
        </w:tc>
      </w:tr>
    </w:tbl>
    <w:p w:rsidR="001D78EA" w:rsidRDefault="001D78EA" w:rsidP="001D78EA"/>
    <w:p w:rsidR="003F669F" w:rsidRPr="00B51AC5" w:rsidRDefault="003F669F" w:rsidP="003F669F">
      <w:pPr>
        <w:pStyle w:val="3"/>
      </w:pPr>
      <w:bookmarkStart w:id="30" w:name="_Toc521590654"/>
      <w:r>
        <w:rPr>
          <w:rFonts w:hint="eastAsia"/>
        </w:rPr>
        <w:t>OPDT_</w:t>
      </w:r>
      <w:r>
        <w:t>I_PU</w:t>
      </w:r>
      <w:r w:rsidRPr="0040088D">
        <w:t>AN</w:t>
      </w:r>
      <w:r>
        <w:t>_DL</w:t>
      </w:r>
      <w:r w:rsidRPr="002D02B0">
        <w:rPr>
          <w:rFonts w:hint="eastAsia"/>
          <w:lang w:val="zh-TW"/>
        </w:rPr>
        <w:t>拾得人領回公告期滿處理</w:t>
      </w:r>
      <w:r>
        <w:rPr>
          <w:rFonts w:hint="eastAsia"/>
        </w:rPr>
        <w:t>資料</w:t>
      </w:r>
      <w:bookmarkEnd w:id="30"/>
    </w:p>
    <w:p w:rsidR="003F669F" w:rsidRDefault="003F669F" w:rsidP="003F669F"/>
    <w:tbl>
      <w:tblPr>
        <w:tblW w:w="98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2631"/>
        <w:gridCol w:w="1963"/>
        <w:gridCol w:w="3879"/>
      </w:tblGrid>
      <w:tr w:rsidR="003F669F" w:rsidTr="00E114B5">
        <w:tc>
          <w:tcPr>
            <w:tcW w:w="1418" w:type="dxa"/>
            <w:shd w:val="clear" w:color="auto" w:fill="E0E0E0"/>
          </w:tcPr>
          <w:p w:rsidR="003F669F" w:rsidRDefault="003F669F" w:rsidP="00E114B5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資料代號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OPIDB</w:t>
            </w:r>
          </w:p>
          <w:p w:rsidR="003F669F" w:rsidRDefault="003F669F" w:rsidP="00E114B5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OPEDB</w:t>
            </w:r>
          </w:p>
        </w:tc>
        <w:tc>
          <w:tcPr>
            <w:tcW w:w="2631" w:type="dxa"/>
            <w:shd w:val="clear" w:color="auto" w:fill="E0E0E0"/>
          </w:tcPr>
          <w:p w:rsidR="003F669F" w:rsidRDefault="003F669F" w:rsidP="00E114B5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表格代號</w:t>
            </w:r>
            <w:r>
              <w:rPr>
                <w:rFonts w:hint="eastAsia"/>
                <w:color w:val="000000"/>
              </w:rPr>
              <w:t>：</w:t>
            </w:r>
          </w:p>
          <w:p w:rsidR="003F669F" w:rsidRDefault="003F669F" w:rsidP="00E114B5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OPDT_</w:t>
            </w:r>
            <w:r>
              <w:rPr>
                <w:color w:val="000000"/>
              </w:rPr>
              <w:t>I_PU</w:t>
            </w:r>
            <w:r w:rsidRPr="0040088D">
              <w:rPr>
                <w:color w:val="000000"/>
              </w:rPr>
              <w:t>AN</w:t>
            </w:r>
            <w:r>
              <w:rPr>
                <w:color w:val="000000"/>
              </w:rPr>
              <w:t>_DL</w:t>
            </w:r>
          </w:p>
        </w:tc>
        <w:tc>
          <w:tcPr>
            <w:tcW w:w="5842" w:type="dxa"/>
            <w:gridSpan w:val="2"/>
            <w:shd w:val="clear" w:color="auto" w:fill="E0E0E0"/>
          </w:tcPr>
          <w:p w:rsidR="003F669F" w:rsidRDefault="003F669F" w:rsidP="00E114B5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表格名稱：</w:t>
            </w:r>
            <w:r w:rsidRPr="002D02B0">
              <w:rPr>
                <w:rFonts w:hint="eastAsia"/>
                <w:lang w:val="zh-TW"/>
              </w:rPr>
              <w:t>拾得人領回公告期滿處理</w:t>
            </w:r>
            <w:r>
              <w:rPr>
                <w:rFonts w:hint="eastAsia"/>
              </w:rPr>
              <w:t>資料</w:t>
            </w:r>
          </w:p>
        </w:tc>
      </w:tr>
      <w:tr w:rsidR="003F669F" w:rsidTr="00E114B5">
        <w:tc>
          <w:tcPr>
            <w:tcW w:w="1418" w:type="dxa"/>
            <w:shd w:val="clear" w:color="auto" w:fill="E0E0E0"/>
          </w:tcPr>
          <w:p w:rsidR="003F669F" w:rsidRDefault="003F669F" w:rsidP="00E114B5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欄位名稱</w:t>
            </w:r>
          </w:p>
        </w:tc>
        <w:tc>
          <w:tcPr>
            <w:tcW w:w="2631" w:type="dxa"/>
            <w:shd w:val="clear" w:color="auto" w:fill="E0E0E0"/>
          </w:tcPr>
          <w:p w:rsidR="003F669F" w:rsidRDefault="003F669F" w:rsidP="00E114B5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欄位代號</w:t>
            </w:r>
          </w:p>
        </w:tc>
        <w:tc>
          <w:tcPr>
            <w:tcW w:w="1963" w:type="dxa"/>
            <w:shd w:val="clear" w:color="auto" w:fill="E0E0E0"/>
          </w:tcPr>
          <w:p w:rsidR="003F669F" w:rsidRDefault="003F669F" w:rsidP="00E114B5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格式</w:t>
            </w:r>
          </w:p>
        </w:tc>
        <w:tc>
          <w:tcPr>
            <w:tcW w:w="3879" w:type="dxa"/>
            <w:shd w:val="clear" w:color="auto" w:fill="E0E0E0"/>
          </w:tcPr>
          <w:p w:rsidR="003F669F" w:rsidRDefault="003F669F" w:rsidP="00E114B5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備註</w:t>
            </w:r>
          </w:p>
        </w:tc>
      </w:tr>
      <w:tr w:rsidR="003F669F" w:rsidTr="00E114B5">
        <w:tc>
          <w:tcPr>
            <w:tcW w:w="1418" w:type="dxa"/>
          </w:tcPr>
          <w:p w:rsidR="003F669F" w:rsidRDefault="003F669F" w:rsidP="00E114B5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序號</w:t>
            </w:r>
          </w:p>
        </w:tc>
        <w:tc>
          <w:tcPr>
            <w:tcW w:w="2631" w:type="dxa"/>
          </w:tcPr>
          <w:p w:rsidR="003F669F" w:rsidRDefault="003F669F" w:rsidP="00E114B5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OP_SEQ_NO</w:t>
            </w:r>
          </w:p>
        </w:tc>
        <w:tc>
          <w:tcPr>
            <w:tcW w:w="1963" w:type="dxa"/>
          </w:tcPr>
          <w:p w:rsidR="003F669F" w:rsidRDefault="003F669F" w:rsidP="00E114B5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NUMERIC(10,0)</w:t>
            </w:r>
          </w:p>
        </w:tc>
        <w:tc>
          <w:tcPr>
            <w:tcW w:w="3879" w:type="dxa"/>
          </w:tcPr>
          <w:p w:rsidR="003F669F" w:rsidRDefault="003F669F" w:rsidP="00E114B5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PK</w:t>
            </w:r>
          </w:p>
          <w:p w:rsidR="003F669F" w:rsidRDefault="003F669F" w:rsidP="00E114B5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DB</w:t>
            </w:r>
            <w:r>
              <w:rPr>
                <w:rFonts w:hint="eastAsia"/>
                <w:color w:val="000000"/>
                <w:lang w:val="zh-TW"/>
              </w:rPr>
              <w:t>自動產生</w:t>
            </w:r>
          </w:p>
        </w:tc>
      </w:tr>
      <w:tr w:rsidR="003F669F" w:rsidTr="00E114B5">
        <w:tc>
          <w:tcPr>
            <w:tcW w:w="1418" w:type="dxa"/>
          </w:tcPr>
          <w:p w:rsidR="003F669F" w:rsidRDefault="003F669F" w:rsidP="00E114B5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拾得遺失物事件基本資料序號</w:t>
            </w:r>
          </w:p>
        </w:tc>
        <w:tc>
          <w:tcPr>
            <w:tcW w:w="2631" w:type="dxa"/>
          </w:tcPr>
          <w:p w:rsidR="003F669F" w:rsidRDefault="003F669F" w:rsidP="00E114B5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OP_BASIC_SEQ_NO</w:t>
            </w:r>
          </w:p>
        </w:tc>
        <w:tc>
          <w:tcPr>
            <w:tcW w:w="1963" w:type="dxa"/>
          </w:tcPr>
          <w:p w:rsidR="003F669F" w:rsidRDefault="003F669F" w:rsidP="00E114B5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NUMERIC(10,0)</w:t>
            </w:r>
          </w:p>
        </w:tc>
        <w:tc>
          <w:tcPr>
            <w:tcW w:w="3879" w:type="dxa"/>
          </w:tcPr>
          <w:p w:rsidR="003F669F" w:rsidRPr="006D66FE" w:rsidRDefault="003F669F" w:rsidP="00E114B5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由</w:t>
            </w:r>
            <w:r>
              <w:rPr>
                <w:rFonts w:hint="eastAsia"/>
                <w:color w:val="000000"/>
              </w:rPr>
              <w:t>拾得遺失物事件基本資料帶入</w:t>
            </w:r>
            <w:r>
              <w:rPr>
                <w:rFonts w:hint="eastAsia"/>
                <w:color w:val="000000"/>
              </w:rPr>
              <w:t>OPDT_PU_BASIC.OP_SEQ_NO</w:t>
            </w:r>
          </w:p>
        </w:tc>
      </w:tr>
      <w:tr w:rsidR="00A0034D" w:rsidTr="00E114B5">
        <w:tc>
          <w:tcPr>
            <w:tcW w:w="1418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受理收據單號</w:t>
            </w:r>
          </w:p>
        </w:tc>
        <w:tc>
          <w:tcPr>
            <w:tcW w:w="2631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OP_AC_RCNO</w:t>
            </w:r>
          </w:p>
        </w:tc>
        <w:tc>
          <w:tcPr>
            <w:tcW w:w="1963" w:type="dxa"/>
          </w:tcPr>
          <w:p w:rsidR="00A0034D" w:rsidRPr="006B17FC" w:rsidRDefault="00A0034D" w:rsidP="00A0034D">
            <w:pPr>
              <w:ind w:left="0"/>
            </w:pPr>
            <w:r w:rsidRPr="006B17FC">
              <w:rPr>
                <w:rFonts w:hint="eastAsia"/>
              </w:rPr>
              <w:t>VARCHAR(17)</w:t>
            </w:r>
          </w:p>
        </w:tc>
        <w:tc>
          <w:tcPr>
            <w:tcW w:w="3879" w:type="dxa"/>
          </w:tcPr>
          <w:p w:rsidR="00A0034D" w:rsidRPr="006B17FC" w:rsidRDefault="00A0034D" w:rsidP="00A0034D">
            <w:pPr>
              <w:ind w:left="0"/>
            </w:pPr>
            <w:r w:rsidRPr="006B17FC">
              <w:rPr>
                <w:rFonts w:hint="eastAsia"/>
                <w:lang w:val="zh-TW"/>
              </w:rPr>
              <w:t>由</w:t>
            </w:r>
            <w:r w:rsidRPr="006B17FC">
              <w:rPr>
                <w:rFonts w:hint="eastAsia"/>
              </w:rPr>
              <w:t>[OPDT_PU_BASIC].OP_AC_RCNO</w:t>
            </w:r>
            <w:r w:rsidRPr="006B17FC">
              <w:rPr>
                <w:rFonts w:hint="eastAsia"/>
              </w:rPr>
              <w:t>帶入</w:t>
            </w:r>
          </w:p>
          <w:p w:rsidR="00A0034D" w:rsidRPr="006B17FC" w:rsidRDefault="00A0034D" w:rsidP="00A0034D">
            <w:pPr>
              <w:ind w:left="0"/>
            </w:pPr>
            <w:r w:rsidRPr="006B17FC">
              <w:t>“</w:t>
            </w:r>
            <w:r w:rsidRPr="006B17FC">
              <w:rPr>
                <w:rFonts w:hint="eastAsia"/>
              </w:rPr>
              <w:t>OP</w:t>
            </w:r>
            <w:r w:rsidRPr="006B17FC">
              <w:t>”</w:t>
            </w:r>
            <w:r w:rsidRPr="006B17FC">
              <w:rPr>
                <w:rFonts w:hint="eastAsia"/>
              </w:rPr>
              <w:t>+ YYYMM +</w:t>
            </w:r>
            <w:r w:rsidRPr="006B17FC">
              <w:rPr>
                <w:rFonts w:hint="eastAsia"/>
              </w:rPr>
              <w:t>受理單位代碼</w:t>
            </w:r>
            <w:r w:rsidRPr="006B17FC">
              <w:rPr>
                <w:rFonts w:hint="eastAsia"/>
              </w:rPr>
              <w:t>5</w:t>
            </w:r>
            <w:r w:rsidRPr="006B17FC">
              <w:rPr>
                <w:rFonts w:hint="eastAsia"/>
              </w:rPr>
              <w:t>碼</w:t>
            </w:r>
            <w:r w:rsidRPr="006B17FC">
              <w:rPr>
                <w:rFonts w:hint="eastAsia"/>
              </w:rPr>
              <w:t>+5</w:t>
            </w:r>
            <w:r w:rsidRPr="006B17FC">
              <w:rPr>
                <w:rFonts w:hint="eastAsia"/>
              </w:rPr>
              <w:t>位數字</w:t>
            </w:r>
          </w:p>
          <w:p w:rsidR="00A0034D" w:rsidRPr="006B17FC" w:rsidRDefault="00A0034D" w:rsidP="00A0034D">
            <w:pPr>
              <w:ind w:left="0"/>
            </w:pPr>
            <w:r w:rsidRPr="006B17FC">
              <w:rPr>
                <w:rFonts w:hint="eastAsia"/>
              </w:rPr>
              <w:t>其中，</w:t>
            </w:r>
            <w:smartTag w:uri="urn:schemas-microsoft-com:office:smarttags" w:element="chmetcnv">
              <w:smartTagPr>
                <w:attr w:name="UnitName" w:val="碼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B17FC">
                <w:rPr>
                  <w:rFonts w:hint="eastAsia"/>
                </w:rPr>
                <w:t>5</w:t>
              </w:r>
              <w:r w:rsidRPr="006B17FC">
                <w:rPr>
                  <w:rFonts w:hint="eastAsia"/>
                </w:rPr>
                <w:t>碼</w:t>
              </w:r>
            </w:smartTag>
            <w:r w:rsidRPr="006B17FC">
              <w:rPr>
                <w:rFonts w:hint="eastAsia"/>
              </w:rPr>
              <w:t>數字可仿</w:t>
            </w:r>
            <w:r w:rsidRPr="006B17FC">
              <w:rPr>
                <w:rFonts w:hint="eastAsia"/>
              </w:rPr>
              <w:t>e8</w:t>
            </w:r>
            <w:r w:rsidRPr="006B17FC">
              <w:rPr>
                <w:rFonts w:hint="eastAsia"/>
              </w:rPr>
              <w:t>的做法，取受理當日距當月</w:t>
            </w:r>
            <w:r w:rsidRPr="006B17FC">
              <w:rPr>
                <w:rFonts w:hint="eastAsia"/>
              </w:rPr>
              <w:t>1</w:t>
            </w:r>
            <w:r w:rsidRPr="006B17FC">
              <w:rPr>
                <w:rFonts w:hint="eastAsia"/>
              </w:rPr>
              <w:t>號的總秒數的</w:t>
            </w:r>
            <w:r w:rsidRPr="006B17FC">
              <w:rPr>
                <w:rFonts w:hint="eastAsia"/>
              </w:rPr>
              <w:t>32</w:t>
            </w:r>
            <w:r w:rsidRPr="006B17FC">
              <w:rPr>
                <w:rFonts w:hint="eastAsia"/>
              </w:rPr>
              <w:t>位元數字</w:t>
            </w:r>
          </w:p>
        </w:tc>
      </w:tr>
      <w:tr w:rsidR="00A0034D" w:rsidTr="00E114B5">
        <w:tc>
          <w:tcPr>
            <w:tcW w:w="1418" w:type="dxa"/>
          </w:tcPr>
          <w:p w:rsidR="00A0034D" w:rsidRDefault="00A0034D" w:rsidP="00A0034D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是否輸入拾得人領回公告期滿處理</w:t>
            </w:r>
          </w:p>
        </w:tc>
        <w:tc>
          <w:tcPr>
            <w:tcW w:w="2631" w:type="dxa"/>
          </w:tcPr>
          <w:p w:rsidR="00A0034D" w:rsidRPr="0019199F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OP_PUPO_YN_INPR</w:t>
            </w:r>
          </w:p>
        </w:tc>
        <w:tc>
          <w:tcPr>
            <w:tcW w:w="1963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3879" w:type="dxa"/>
          </w:tcPr>
          <w:p w:rsidR="00A0034D" w:rsidRDefault="00A0034D" w:rsidP="00A0034D">
            <w:pPr>
              <w:ind w:left="0"/>
              <w:rPr>
                <w:rFonts w:ascii="標楷體" w:hAnsi="標楷體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 or </w:t>
            </w:r>
            <w:r>
              <w:rPr>
                <w:rFonts w:hint="eastAsia"/>
                <w:color w:val="000000"/>
              </w:rPr>
              <w:t>空白</w:t>
            </w:r>
            <w:r>
              <w:rPr>
                <w:rFonts w:hint="eastAsia"/>
                <w:color w:val="000000"/>
              </w:rPr>
              <w:t>or nul</w:t>
            </w:r>
            <w:r w:rsidRPr="00590920">
              <w:rPr>
                <w:rFonts w:ascii="標楷體" w:hAnsi="標楷體" w:hint="eastAsia"/>
                <w:color w:val="000000"/>
              </w:rPr>
              <w:t>l</w:t>
            </w:r>
            <w:r>
              <w:rPr>
                <w:rFonts w:ascii="標楷體" w:hAnsi="標楷體" w:hint="eastAsia"/>
                <w:color w:val="000000"/>
              </w:rPr>
              <w:t>；未輸入</w:t>
            </w:r>
          </w:p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1：已輸入</w:t>
            </w:r>
          </w:p>
        </w:tc>
      </w:tr>
      <w:tr w:rsidR="00A0034D" w:rsidTr="00E114B5">
        <w:tc>
          <w:tcPr>
            <w:tcW w:w="1418" w:type="dxa"/>
          </w:tcPr>
          <w:p w:rsidR="00A0034D" w:rsidRDefault="00A0034D" w:rsidP="00A0034D">
            <w:pPr>
              <w:ind w:left="0"/>
              <w:rPr>
                <w:color w:val="000000"/>
                <w:lang w:val="zh-TW"/>
              </w:rPr>
            </w:pPr>
            <w:r w:rsidRPr="008B0FC3">
              <w:rPr>
                <w:rFonts w:hint="eastAsia"/>
                <w:color w:val="000000"/>
                <w:lang w:val="zh-TW"/>
              </w:rPr>
              <w:t>接受之地方自治團體</w:t>
            </w:r>
          </w:p>
        </w:tc>
        <w:tc>
          <w:tcPr>
            <w:tcW w:w="2631" w:type="dxa"/>
          </w:tcPr>
          <w:p w:rsidR="00A0034D" w:rsidRPr="0019199F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OP_AC_</w:t>
            </w:r>
            <w:r w:rsidRPr="0019199F">
              <w:rPr>
                <w:color w:val="000000"/>
              </w:rPr>
              <w:t>REG_ATNO</w:t>
            </w:r>
          </w:p>
        </w:tc>
        <w:tc>
          <w:tcPr>
            <w:tcW w:w="1963" w:type="dxa"/>
          </w:tcPr>
          <w:p w:rsidR="00A0034D" w:rsidRDefault="00A0034D" w:rsidP="006A6330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 w:rsidR="006A6330">
              <w:rPr>
                <w:color w:val="000000"/>
              </w:rPr>
              <w:t>24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3879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</w:p>
        </w:tc>
      </w:tr>
      <w:tr w:rsidR="00A0034D" w:rsidTr="00E114B5">
        <w:tc>
          <w:tcPr>
            <w:tcW w:w="1418" w:type="dxa"/>
          </w:tcPr>
          <w:p w:rsidR="00A0034D" w:rsidRDefault="00A0034D" w:rsidP="00A0034D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接受人姓名</w:t>
            </w:r>
          </w:p>
        </w:tc>
        <w:tc>
          <w:tcPr>
            <w:tcW w:w="2631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OP_AC_NAME</w:t>
            </w:r>
          </w:p>
        </w:tc>
        <w:tc>
          <w:tcPr>
            <w:tcW w:w="1963" w:type="dxa"/>
          </w:tcPr>
          <w:p w:rsidR="00A0034D" w:rsidRPr="00DE53FB" w:rsidRDefault="00A0034D" w:rsidP="0050400E">
            <w:pPr>
              <w:ind w:left="0"/>
              <w:rPr>
                <w:color w:val="000000"/>
              </w:rPr>
            </w:pPr>
            <w:r w:rsidRPr="00DE53FB">
              <w:rPr>
                <w:rFonts w:hint="eastAsia"/>
                <w:color w:val="000000"/>
              </w:rPr>
              <w:t>VARCHAR(</w:t>
            </w:r>
            <w:r w:rsidR="0050400E" w:rsidRPr="0050400E">
              <w:rPr>
                <w:color w:val="FF0000"/>
              </w:rPr>
              <w:t>200</w:t>
            </w:r>
            <w:r w:rsidRPr="00DE53FB"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A0034D" w:rsidRDefault="0050400E" w:rsidP="00A0034D">
            <w:pPr>
              <w:ind w:left="0"/>
              <w:rPr>
                <w:color w:val="000000"/>
              </w:rPr>
            </w:pPr>
            <w:r w:rsidRPr="0050400E">
              <w:rPr>
                <w:rFonts w:hint="eastAsia"/>
                <w:color w:val="FF0000"/>
              </w:rPr>
              <w:t>20190320</w:t>
            </w:r>
            <w:r w:rsidRPr="0050400E">
              <w:rPr>
                <w:rFonts w:hint="eastAsia"/>
                <w:color w:val="FF0000"/>
                <w:lang w:eastAsia="zh-HK"/>
              </w:rPr>
              <w:t>修改</w:t>
            </w:r>
          </w:p>
        </w:tc>
      </w:tr>
      <w:tr w:rsidR="00A0034D" w:rsidTr="00E114B5">
        <w:tc>
          <w:tcPr>
            <w:tcW w:w="1418" w:type="dxa"/>
          </w:tcPr>
          <w:p w:rsidR="00A0034D" w:rsidRDefault="00A0034D" w:rsidP="00A0034D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接受人職稱</w:t>
            </w:r>
          </w:p>
        </w:tc>
        <w:tc>
          <w:tcPr>
            <w:tcW w:w="2631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OP_AC_TITLE</w:t>
            </w:r>
          </w:p>
        </w:tc>
        <w:tc>
          <w:tcPr>
            <w:tcW w:w="1963" w:type="dxa"/>
          </w:tcPr>
          <w:p w:rsidR="00A0034D" w:rsidRPr="00DE53FB" w:rsidRDefault="00A0034D" w:rsidP="006A6330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 w:rsidR="006A6330"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3879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</w:p>
        </w:tc>
      </w:tr>
      <w:tr w:rsidR="00A0034D" w:rsidTr="00E114B5">
        <w:tc>
          <w:tcPr>
            <w:tcW w:w="1418" w:type="dxa"/>
          </w:tcPr>
          <w:p w:rsidR="00A0034D" w:rsidRDefault="00A0034D" w:rsidP="00A0034D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送交機關代碼</w:t>
            </w:r>
          </w:p>
        </w:tc>
        <w:tc>
          <w:tcPr>
            <w:tcW w:w="2631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OP_SD_UNIT_CD</w:t>
            </w:r>
          </w:p>
        </w:tc>
        <w:tc>
          <w:tcPr>
            <w:tcW w:w="1963" w:type="dxa"/>
          </w:tcPr>
          <w:p w:rsidR="00A0034D" w:rsidRPr="00DE53FB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 w:rsidRPr="003F669F">
              <w:rPr>
                <w:rFonts w:hint="eastAsia"/>
              </w:rPr>
              <w:t>5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</w:p>
        </w:tc>
      </w:tr>
      <w:tr w:rsidR="00A0034D" w:rsidTr="00E114B5">
        <w:tc>
          <w:tcPr>
            <w:tcW w:w="1418" w:type="dxa"/>
          </w:tcPr>
          <w:p w:rsidR="00A0034D" w:rsidRDefault="00A0034D" w:rsidP="00A0034D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送交機關名稱</w:t>
            </w:r>
          </w:p>
        </w:tc>
        <w:tc>
          <w:tcPr>
            <w:tcW w:w="2631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OP_SD_UNIT_NM</w:t>
            </w:r>
          </w:p>
        </w:tc>
        <w:tc>
          <w:tcPr>
            <w:tcW w:w="1963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 w:rsidR="006A6330"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50)</w:t>
            </w:r>
          </w:p>
        </w:tc>
        <w:tc>
          <w:tcPr>
            <w:tcW w:w="3879" w:type="dxa"/>
          </w:tcPr>
          <w:p w:rsidR="00A0034D" w:rsidRPr="00205D11" w:rsidRDefault="00A0034D" w:rsidP="00A0034D">
            <w:pPr>
              <w:ind w:left="0"/>
              <w:rPr>
                <w:color w:val="FF0000"/>
              </w:rPr>
            </w:pPr>
          </w:p>
        </w:tc>
      </w:tr>
      <w:tr w:rsidR="00A0034D" w:rsidTr="00E114B5">
        <w:tc>
          <w:tcPr>
            <w:tcW w:w="1418" w:type="dxa"/>
          </w:tcPr>
          <w:p w:rsidR="00A0034D" w:rsidRDefault="00A0034D" w:rsidP="00A0034D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送交人姓名</w:t>
            </w:r>
          </w:p>
        </w:tc>
        <w:tc>
          <w:tcPr>
            <w:tcW w:w="2631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OP_SD_NAME</w:t>
            </w:r>
          </w:p>
        </w:tc>
        <w:tc>
          <w:tcPr>
            <w:tcW w:w="1963" w:type="dxa"/>
          </w:tcPr>
          <w:p w:rsidR="00A0034D" w:rsidRPr="00DE53FB" w:rsidRDefault="00A0034D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 w:rsidR="0050400E" w:rsidRPr="0050400E">
              <w:rPr>
                <w:color w:val="FF0000"/>
              </w:rPr>
              <w:t>200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A0034D" w:rsidRDefault="0050400E" w:rsidP="00A0034D">
            <w:pPr>
              <w:ind w:left="0"/>
              <w:rPr>
                <w:color w:val="000000"/>
              </w:rPr>
            </w:pPr>
            <w:r w:rsidRPr="0050400E">
              <w:rPr>
                <w:rFonts w:hint="eastAsia"/>
                <w:color w:val="FF0000"/>
              </w:rPr>
              <w:t>20190320</w:t>
            </w:r>
            <w:r w:rsidRPr="0050400E">
              <w:rPr>
                <w:rFonts w:hint="eastAsia"/>
                <w:color w:val="FF0000"/>
                <w:lang w:eastAsia="zh-HK"/>
              </w:rPr>
              <w:t>修改</w:t>
            </w:r>
          </w:p>
        </w:tc>
      </w:tr>
      <w:tr w:rsidR="00A0034D" w:rsidTr="00E114B5">
        <w:tc>
          <w:tcPr>
            <w:tcW w:w="1418" w:type="dxa"/>
          </w:tcPr>
          <w:p w:rsidR="00A0034D" w:rsidRDefault="00A0034D" w:rsidP="00A0034D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送交人職稱</w:t>
            </w:r>
          </w:p>
        </w:tc>
        <w:tc>
          <w:tcPr>
            <w:tcW w:w="2631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OP_SD_TITLE</w:t>
            </w:r>
          </w:p>
        </w:tc>
        <w:tc>
          <w:tcPr>
            <w:tcW w:w="1963" w:type="dxa"/>
          </w:tcPr>
          <w:p w:rsidR="00A0034D" w:rsidRPr="00DE53FB" w:rsidRDefault="00A0034D" w:rsidP="006A6330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 w:rsidR="006A6330"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3879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</w:p>
        </w:tc>
      </w:tr>
      <w:tr w:rsidR="00A0034D" w:rsidTr="00E114B5">
        <w:tc>
          <w:tcPr>
            <w:tcW w:w="1418" w:type="dxa"/>
          </w:tcPr>
          <w:p w:rsidR="00A0034D" w:rsidRDefault="00A0034D" w:rsidP="00A0034D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送交日期</w:t>
            </w:r>
          </w:p>
        </w:tc>
        <w:tc>
          <w:tcPr>
            <w:tcW w:w="2631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OP_SD_DATE</w:t>
            </w:r>
          </w:p>
        </w:tc>
        <w:tc>
          <w:tcPr>
            <w:tcW w:w="1963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VARCHAR(8)</w:t>
            </w:r>
          </w:p>
        </w:tc>
        <w:tc>
          <w:tcPr>
            <w:tcW w:w="3879" w:type="dxa"/>
          </w:tcPr>
          <w:p w:rsidR="00A0034D" w:rsidRPr="00205D11" w:rsidRDefault="00A0034D" w:rsidP="00A0034D">
            <w:pPr>
              <w:ind w:left="0"/>
              <w:rPr>
                <w:color w:val="FF0000"/>
              </w:rPr>
            </w:pPr>
            <w:r w:rsidRPr="00784B27">
              <w:rPr>
                <w:rFonts w:hint="eastAsia"/>
              </w:rPr>
              <w:t>YYYYMMDD</w:t>
            </w:r>
            <w:r w:rsidRPr="00205D11">
              <w:rPr>
                <w:rFonts w:hint="eastAsia"/>
                <w:color w:val="FF0000"/>
              </w:rPr>
              <w:t xml:space="preserve"> </w:t>
            </w:r>
          </w:p>
        </w:tc>
      </w:tr>
      <w:tr w:rsidR="001D1CC4" w:rsidTr="001D1CC4">
        <w:tc>
          <w:tcPr>
            <w:tcW w:w="1418" w:type="dxa"/>
            <w:vAlign w:val="center"/>
          </w:tcPr>
          <w:p w:rsidR="001D1CC4" w:rsidRDefault="001D1CC4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通知方式</w:t>
            </w:r>
            <w:r w:rsidR="003825D8">
              <w:rPr>
                <w:rFonts w:hint="eastAsia"/>
                <w:color w:val="000000"/>
                <w:lang w:val="zh-TW"/>
              </w:rPr>
              <w:t>代碼</w:t>
            </w:r>
          </w:p>
        </w:tc>
        <w:tc>
          <w:tcPr>
            <w:tcW w:w="2631" w:type="dxa"/>
          </w:tcPr>
          <w:p w:rsidR="001D1CC4" w:rsidRDefault="009605D1" w:rsidP="001D1CC4">
            <w:pPr>
              <w:ind w:left="0"/>
              <w:rPr>
                <w:color w:val="000000"/>
              </w:rPr>
            </w:pPr>
            <w:r w:rsidRPr="009605D1">
              <w:rPr>
                <w:color w:val="000000"/>
              </w:rPr>
              <w:t>OP_NTC_MODE_CD</w:t>
            </w:r>
          </w:p>
        </w:tc>
        <w:tc>
          <w:tcPr>
            <w:tcW w:w="1963" w:type="dxa"/>
          </w:tcPr>
          <w:p w:rsidR="001D1CC4" w:rsidRDefault="001D1CC4" w:rsidP="001D1C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3879" w:type="dxa"/>
          </w:tcPr>
          <w:p w:rsidR="001D1CC4" w:rsidRDefault="003825D8" w:rsidP="001D1CC4">
            <w:pPr>
              <w:ind w:left="0"/>
              <w:rPr>
                <w:rFonts w:ascii="標楷體" w:hAnsi="標楷體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 or </w:t>
            </w:r>
            <w:r>
              <w:rPr>
                <w:rFonts w:hint="eastAsia"/>
                <w:color w:val="000000"/>
              </w:rPr>
              <w:t>空白</w:t>
            </w:r>
            <w:r>
              <w:rPr>
                <w:rFonts w:hint="eastAsia"/>
                <w:color w:val="000000"/>
              </w:rPr>
              <w:t>or nul</w:t>
            </w:r>
            <w:r w:rsidRPr="00590920">
              <w:rPr>
                <w:rFonts w:ascii="標楷體" w:hAnsi="標楷體" w:hint="eastAsia"/>
                <w:color w:val="000000"/>
              </w:rPr>
              <w:t>l</w:t>
            </w:r>
            <w:r>
              <w:rPr>
                <w:rFonts w:ascii="標楷體" w:hAnsi="標楷體" w:hint="eastAsia"/>
                <w:color w:val="000000"/>
              </w:rPr>
              <w:t>；未輸入</w:t>
            </w:r>
          </w:p>
          <w:p w:rsidR="003825D8" w:rsidRDefault="003825D8" w:rsidP="001D1CC4">
            <w:pPr>
              <w:ind w:left="0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1：</w:t>
            </w:r>
            <w:r w:rsidRPr="003825D8">
              <w:rPr>
                <w:rFonts w:ascii="標楷體" w:hAnsi="標楷體" w:hint="eastAsia"/>
                <w:color w:val="000000"/>
              </w:rPr>
              <w:t>Email通知</w:t>
            </w:r>
          </w:p>
          <w:p w:rsidR="003825D8" w:rsidRDefault="003825D8" w:rsidP="001D1CC4">
            <w:pPr>
              <w:ind w:left="0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</w:rPr>
              <w:t>2</w:t>
            </w:r>
            <w:r>
              <w:rPr>
                <w:rFonts w:ascii="標楷體" w:hAnsi="標楷體" w:hint="eastAsia"/>
                <w:color w:val="000000"/>
              </w:rPr>
              <w:t>：</w:t>
            </w:r>
            <w:r w:rsidRPr="003825D8">
              <w:rPr>
                <w:rFonts w:ascii="標楷體" w:hAnsi="標楷體" w:hint="eastAsia"/>
                <w:color w:val="000000"/>
              </w:rPr>
              <w:t>電話通知</w:t>
            </w:r>
          </w:p>
          <w:p w:rsidR="003825D8" w:rsidRDefault="003825D8" w:rsidP="001D1CC4">
            <w:pPr>
              <w:ind w:left="0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</w:rPr>
              <w:lastRenderedPageBreak/>
              <w:t>3</w:t>
            </w:r>
            <w:r>
              <w:rPr>
                <w:rFonts w:ascii="標楷體" w:hAnsi="標楷體" w:hint="eastAsia"/>
                <w:color w:val="000000"/>
              </w:rPr>
              <w:t>：</w:t>
            </w:r>
            <w:r w:rsidRPr="003825D8">
              <w:rPr>
                <w:rFonts w:ascii="標楷體" w:hAnsi="標楷體" w:hint="eastAsia"/>
                <w:color w:val="000000"/>
              </w:rPr>
              <w:t>書面通知</w:t>
            </w:r>
          </w:p>
          <w:p w:rsidR="00F4432A" w:rsidRPr="009E78F2" w:rsidRDefault="00F4432A" w:rsidP="00F4432A">
            <w:pPr>
              <w:ind w:left="0"/>
            </w:pPr>
            <w:r>
              <w:rPr>
                <w:rFonts w:hint="eastAsia"/>
                <w:color w:val="FF0000"/>
              </w:rPr>
              <w:t>201808</w:t>
            </w:r>
            <w:r>
              <w:rPr>
                <w:color w:val="FF0000"/>
              </w:rPr>
              <w:t>13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1D1CC4" w:rsidTr="001D1CC4">
        <w:tc>
          <w:tcPr>
            <w:tcW w:w="1418" w:type="dxa"/>
            <w:vAlign w:val="center"/>
          </w:tcPr>
          <w:p w:rsidR="001D1CC4" w:rsidRDefault="001D1CC4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lastRenderedPageBreak/>
              <w:t>通知方式</w:t>
            </w:r>
            <w:r w:rsidR="003825D8">
              <w:rPr>
                <w:rFonts w:hint="eastAsia"/>
                <w:color w:val="000000"/>
                <w:lang w:val="zh-TW"/>
              </w:rPr>
              <w:t>名稱</w:t>
            </w:r>
          </w:p>
        </w:tc>
        <w:tc>
          <w:tcPr>
            <w:tcW w:w="2631" w:type="dxa"/>
          </w:tcPr>
          <w:p w:rsidR="001D1CC4" w:rsidRDefault="009605D1" w:rsidP="001D1CC4">
            <w:pPr>
              <w:ind w:left="0"/>
              <w:rPr>
                <w:color w:val="000000"/>
              </w:rPr>
            </w:pPr>
            <w:r w:rsidRPr="009605D1">
              <w:rPr>
                <w:color w:val="000000"/>
              </w:rPr>
              <w:t>OP_NTC_MODE_NM</w:t>
            </w:r>
          </w:p>
        </w:tc>
        <w:tc>
          <w:tcPr>
            <w:tcW w:w="1963" w:type="dxa"/>
          </w:tcPr>
          <w:p w:rsidR="001D1CC4" w:rsidRDefault="001D1CC4" w:rsidP="001D1C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3879" w:type="dxa"/>
          </w:tcPr>
          <w:p w:rsidR="001D1CC4" w:rsidRPr="009E78F2" w:rsidRDefault="00F4432A" w:rsidP="001D1CC4">
            <w:pPr>
              <w:ind w:left="0"/>
            </w:pPr>
            <w:r>
              <w:rPr>
                <w:rFonts w:hint="eastAsia"/>
                <w:color w:val="FF0000"/>
              </w:rPr>
              <w:t>201808</w:t>
            </w:r>
            <w:r>
              <w:rPr>
                <w:color w:val="FF0000"/>
              </w:rPr>
              <w:t>13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A0034D" w:rsidRPr="00F27A05" w:rsidTr="00E114B5">
        <w:tc>
          <w:tcPr>
            <w:tcW w:w="1418" w:type="dxa"/>
          </w:tcPr>
          <w:p w:rsidR="00A0034D" w:rsidRPr="00F27A05" w:rsidRDefault="00A0034D" w:rsidP="00A0034D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新增人員</w:t>
            </w:r>
            <w:r w:rsidRPr="00F27A05">
              <w:rPr>
                <w:rFonts w:hint="eastAsia"/>
                <w:color w:val="000000"/>
                <w:lang w:val="zh-TW"/>
              </w:rPr>
              <w:t>ID</w:t>
            </w:r>
          </w:p>
        </w:tc>
        <w:tc>
          <w:tcPr>
            <w:tcW w:w="2631" w:type="dxa"/>
          </w:tcPr>
          <w:p w:rsidR="00A0034D" w:rsidRPr="00F27A05" w:rsidRDefault="00A0034D" w:rsidP="00A0034D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OP_ADD_ID</w:t>
            </w:r>
          </w:p>
        </w:tc>
        <w:tc>
          <w:tcPr>
            <w:tcW w:w="1963" w:type="dxa"/>
          </w:tcPr>
          <w:p w:rsidR="00A0034D" w:rsidRPr="00F27A05" w:rsidRDefault="00A0034D" w:rsidP="00A0034D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VARCHAR(10)</w:t>
            </w:r>
          </w:p>
        </w:tc>
        <w:tc>
          <w:tcPr>
            <w:tcW w:w="3879" w:type="dxa"/>
          </w:tcPr>
          <w:p w:rsidR="00A0034D" w:rsidRPr="00CA68B2" w:rsidRDefault="00A0034D" w:rsidP="00A0034D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A0034D" w:rsidRPr="00F27A05" w:rsidTr="00E114B5">
        <w:tc>
          <w:tcPr>
            <w:tcW w:w="1418" w:type="dxa"/>
          </w:tcPr>
          <w:p w:rsidR="00A0034D" w:rsidRPr="00F27A05" w:rsidRDefault="00A0034D" w:rsidP="00A0034D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新增人員姓名</w:t>
            </w:r>
          </w:p>
        </w:tc>
        <w:tc>
          <w:tcPr>
            <w:tcW w:w="2631" w:type="dxa"/>
          </w:tcPr>
          <w:p w:rsidR="00A0034D" w:rsidRPr="00F27A05" w:rsidRDefault="00A0034D" w:rsidP="00A0034D">
            <w:pPr>
              <w:ind w:left="0"/>
            </w:pPr>
            <w:r w:rsidRPr="00F27A05">
              <w:rPr>
                <w:rFonts w:hint="eastAsia"/>
              </w:rPr>
              <w:t>OP_ADD_NM</w:t>
            </w:r>
          </w:p>
        </w:tc>
        <w:tc>
          <w:tcPr>
            <w:tcW w:w="1963" w:type="dxa"/>
          </w:tcPr>
          <w:p w:rsidR="00A0034D" w:rsidRPr="00F27A05" w:rsidRDefault="00A0034D" w:rsidP="0050400E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 w:rsidR="0050400E" w:rsidRPr="0050400E">
              <w:rPr>
                <w:color w:val="FF0000"/>
              </w:rPr>
              <w:t>200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A0034D" w:rsidRPr="0050400E" w:rsidRDefault="00A0034D" w:rsidP="00A0034D">
            <w:pPr>
              <w:ind w:left="0"/>
              <w:rPr>
                <w:lang w:eastAsia="zh-HK"/>
              </w:rPr>
            </w:pPr>
            <w:r w:rsidRPr="0050400E">
              <w:rPr>
                <w:rFonts w:hint="eastAsia"/>
              </w:rPr>
              <w:t>20180504</w:t>
            </w:r>
            <w:r w:rsidRPr="0050400E">
              <w:rPr>
                <w:rFonts w:hint="eastAsia"/>
                <w:lang w:eastAsia="zh-HK"/>
              </w:rPr>
              <w:t>新增</w:t>
            </w:r>
          </w:p>
          <w:p w:rsidR="0050400E" w:rsidRPr="00F27A05" w:rsidRDefault="0050400E" w:rsidP="00A0034D">
            <w:pPr>
              <w:ind w:left="0"/>
              <w:rPr>
                <w:rFonts w:hint="eastAsia"/>
                <w:color w:val="000000"/>
              </w:rPr>
            </w:pPr>
            <w:r w:rsidRPr="0050400E">
              <w:rPr>
                <w:rFonts w:hint="eastAsia"/>
                <w:color w:val="FF0000"/>
              </w:rPr>
              <w:t>20190320</w:t>
            </w:r>
            <w:r w:rsidRPr="0050400E">
              <w:rPr>
                <w:rFonts w:hint="eastAsia"/>
                <w:color w:val="FF0000"/>
                <w:lang w:eastAsia="zh-HK"/>
              </w:rPr>
              <w:t>修改</w:t>
            </w:r>
          </w:p>
        </w:tc>
      </w:tr>
      <w:tr w:rsidR="00A0034D" w:rsidRPr="00F27A05" w:rsidTr="00E114B5">
        <w:tc>
          <w:tcPr>
            <w:tcW w:w="1418" w:type="dxa"/>
          </w:tcPr>
          <w:p w:rsidR="00A0034D" w:rsidRPr="00F27A05" w:rsidRDefault="00A0034D" w:rsidP="00A0034D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新增單位代碼</w:t>
            </w:r>
          </w:p>
        </w:tc>
        <w:tc>
          <w:tcPr>
            <w:tcW w:w="2631" w:type="dxa"/>
          </w:tcPr>
          <w:p w:rsidR="00A0034D" w:rsidRPr="00F27A05" w:rsidRDefault="00A0034D" w:rsidP="00A0034D">
            <w:pPr>
              <w:ind w:left="0"/>
            </w:pPr>
            <w:r w:rsidRPr="00F27A05">
              <w:rPr>
                <w:rFonts w:hint="eastAsia"/>
              </w:rPr>
              <w:t>OP_ADD_UNIT_CD</w:t>
            </w:r>
          </w:p>
        </w:tc>
        <w:tc>
          <w:tcPr>
            <w:tcW w:w="1963" w:type="dxa"/>
          </w:tcPr>
          <w:p w:rsidR="00A0034D" w:rsidRPr="00F27A05" w:rsidRDefault="00A0034D" w:rsidP="00A0034D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5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A0034D" w:rsidRPr="00F27A05" w:rsidRDefault="00A0034D" w:rsidP="00A0034D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A0034D" w:rsidRPr="00F27A05" w:rsidTr="00E114B5">
        <w:tc>
          <w:tcPr>
            <w:tcW w:w="1418" w:type="dxa"/>
          </w:tcPr>
          <w:p w:rsidR="00A0034D" w:rsidRPr="00F27A05" w:rsidRDefault="00A0034D" w:rsidP="00A0034D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新增單位名稱</w:t>
            </w:r>
          </w:p>
        </w:tc>
        <w:tc>
          <w:tcPr>
            <w:tcW w:w="2631" w:type="dxa"/>
          </w:tcPr>
          <w:p w:rsidR="00A0034D" w:rsidRPr="00F27A05" w:rsidRDefault="00A0034D" w:rsidP="00A0034D">
            <w:pPr>
              <w:ind w:left="0"/>
            </w:pPr>
            <w:r w:rsidRPr="00F27A05">
              <w:rPr>
                <w:rFonts w:hint="eastAsia"/>
              </w:rPr>
              <w:t>OP_ADD_UNIT_NM</w:t>
            </w:r>
          </w:p>
        </w:tc>
        <w:tc>
          <w:tcPr>
            <w:tcW w:w="1963" w:type="dxa"/>
          </w:tcPr>
          <w:p w:rsidR="00A0034D" w:rsidRPr="00F27A05" w:rsidRDefault="00A0034D" w:rsidP="00A0034D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1</w:t>
            </w:r>
            <w:r w:rsidRPr="00F27A05">
              <w:rPr>
                <w:rFonts w:hint="eastAsia"/>
                <w:color w:val="000000"/>
              </w:rPr>
              <w:t>50)</w:t>
            </w:r>
          </w:p>
        </w:tc>
        <w:tc>
          <w:tcPr>
            <w:tcW w:w="3879" w:type="dxa"/>
          </w:tcPr>
          <w:p w:rsidR="00A0034D" w:rsidRPr="00F27A05" w:rsidRDefault="00A0034D" w:rsidP="00A0034D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A0034D" w:rsidRPr="00F27A05" w:rsidTr="00E114B5">
        <w:tc>
          <w:tcPr>
            <w:tcW w:w="1418" w:type="dxa"/>
          </w:tcPr>
          <w:p w:rsidR="00A0034D" w:rsidRPr="00F27A05" w:rsidRDefault="00A0034D" w:rsidP="00A0034D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新增日期時間</w:t>
            </w:r>
          </w:p>
        </w:tc>
        <w:tc>
          <w:tcPr>
            <w:tcW w:w="2631" w:type="dxa"/>
          </w:tcPr>
          <w:p w:rsidR="00A0034D" w:rsidRPr="00F27A05" w:rsidRDefault="00A0034D" w:rsidP="00A0034D">
            <w:pPr>
              <w:ind w:left="0"/>
            </w:pPr>
            <w:r w:rsidRPr="00F27A05">
              <w:rPr>
                <w:rFonts w:hint="eastAsia"/>
              </w:rPr>
              <w:t>OP_ADD_DT_TM</w:t>
            </w:r>
          </w:p>
        </w:tc>
        <w:tc>
          <w:tcPr>
            <w:tcW w:w="1963" w:type="dxa"/>
          </w:tcPr>
          <w:p w:rsidR="00A0034D" w:rsidRPr="00F27A05" w:rsidRDefault="00A0034D" w:rsidP="00A0034D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</w:rPr>
              <w:t>VARCHAR(14)</w:t>
            </w:r>
          </w:p>
        </w:tc>
        <w:tc>
          <w:tcPr>
            <w:tcW w:w="3879" w:type="dxa"/>
          </w:tcPr>
          <w:p w:rsidR="00A0034D" w:rsidRPr="00F27A05" w:rsidRDefault="00A0034D" w:rsidP="00A0034D">
            <w:pPr>
              <w:ind w:left="0"/>
              <w:rPr>
                <w:color w:val="000000"/>
                <w:lang w:val="zh-TW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A0034D" w:rsidRPr="00F27A05" w:rsidTr="00E114B5">
        <w:tc>
          <w:tcPr>
            <w:tcW w:w="1418" w:type="dxa"/>
          </w:tcPr>
          <w:p w:rsidR="00A0034D" w:rsidRPr="00F27A05" w:rsidRDefault="00A0034D" w:rsidP="00A0034D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修改人員</w:t>
            </w:r>
            <w:r w:rsidRPr="00F27A05">
              <w:rPr>
                <w:rFonts w:hint="eastAsia"/>
                <w:color w:val="000000"/>
                <w:lang w:val="zh-TW"/>
              </w:rPr>
              <w:t>ID</w:t>
            </w:r>
          </w:p>
        </w:tc>
        <w:tc>
          <w:tcPr>
            <w:tcW w:w="2631" w:type="dxa"/>
          </w:tcPr>
          <w:p w:rsidR="00A0034D" w:rsidRPr="00F27A05" w:rsidRDefault="00A0034D" w:rsidP="00A0034D">
            <w:pPr>
              <w:ind w:left="0"/>
            </w:pPr>
            <w:r w:rsidRPr="00F27A05">
              <w:rPr>
                <w:rFonts w:hint="eastAsia"/>
              </w:rPr>
              <w:t>OP_UPD_ID</w:t>
            </w:r>
          </w:p>
        </w:tc>
        <w:tc>
          <w:tcPr>
            <w:tcW w:w="1963" w:type="dxa"/>
          </w:tcPr>
          <w:p w:rsidR="00A0034D" w:rsidRPr="00F27A05" w:rsidRDefault="00A0034D" w:rsidP="00A0034D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VARCHAR(10)</w:t>
            </w:r>
          </w:p>
        </w:tc>
        <w:tc>
          <w:tcPr>
            <w:tcW w:w="3879" w:type="dxa"/>
          </w:tcPr>
          <w:p w:rsidR="00A0034D" w:rsidRPr="00F27A05" w:rsidRDefault="00A0034D" w:rsidP="00A0034D">
            <w:pPr>
              <w:ind w:left="0"/>
              <w:rPr>
                <w:color w:val="FF0000"/>
                <w:lang w:val="zh-TW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A0034D" w:rsidRPr="00F27A05" w:rsidTr="00E114B5">
        <w:tc>
          <w:tcPr>
            <w:tcW w:w="1418" w:type="dxa"/>
          </w:tcPr>
          <w:p w:rsidR="00A0034D" w:rsidRPr="00F27A05" w:rsidRDefault="00A0034D" w:rsidP="00A0034D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修改人員姓名</w:t>
            </w:r>
          </w:p>
        </w:tc>
        <w:tc>
          <w:tcPr>
            <w:tcW w:w="2631" w:type="dxa"/>
          </w:tcPr>
          <w:p w:rsidR="00A0034D" w:rsidRPr="00F27A05" w:rsidRDefault="00A0034D" w:rsidP="00A0034D">
            <w:pPr>
              <w:ind w:left="0"/>
            </w:pPr>
            <w:r w:rsidRPr="00F27A05">
              <w:rPr>
                <w:rFonts w:hint="eastAsia"/>
              </w:rPr>
              <w:t>OP_UPD_NM</w:t>
            </w:r>
          </w:p>
        </w:tc>
        <w:tc>
          <w:tcPr>
            <w:tcW w:w="1963" w:type="dxa"/>
          </w:tcPr>
          <w:p w:rsidR="00A0034D" w:rsidRPr="00F27A05" w:rsidRDefault="00A0034D" w:rsidP="0050400E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 w:rsidR="0050400E" w:rsidRPr="0050400E">
              <w:rPr>
                <w:color w:val="FF0000"/>
              </w:rPr>
              <w:t>200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A0034D" w:rsidRPr="0050400E" w:rsidRDefault="00A0034D" w:rsidP="00A0034D">
            <w:pPr>
              <w:ind w:left="0"/>
              <w:rPr>
                <w:lang w:eastAsia="zh-HK"/>
              </w:rPr>
            </w:pPr>
            <w:r w:rsidRPr="0050400E">
              <w:rPr>
                <w:rFonts w:hint="eastAsia"/>
              </w:rPr>
              <w:t>20180504</w:t>
            </w:r>
            <w:r w:rsidRPr="0050400E">
              <w:rPr>
                <w:rFonts w:hint="eastAsia"/>
                <w:lang w:eastAsia="zh-HK"/>
              </w:rPr>
              <w:t>新增</w:t>
            </w:r>
          </w:p>
          <w:p w:rsidR="0050400E" w:rsidRPr="00F27A05" w:rsidRDefault="0050400E" w:rsidP="00A0034D">
            <w:pPr>
              <w:ind w:left="0"/>
              <w:rPr>
                <w:rFonts w:hint="eastAsia"/>
                <w:color w:val="FF0000"/>
                <w:lang w:val="zh-TW"/>
              </w:rPr>
            </w:pPr>
            <w:r w:rsidRPr="0050400E">
              <w:rPr>
                <w:rFonts w:hint="eastAsia"/>
                <w:color w:val="FF0000"/>
              </w:rPr>
              <w:t>20190320</w:t>
            </w:r>
            <w:r w:rsidRPr="0050400E">
              <w:rPr>
                <w:rFonts w:hint="eastAsia"/>
                <w:color w:val="FF0000"/>
                <w:lang w:eastAsia="zh-HK"/>
              </w:rPr>
              <w:t>修改</w:t>
            </w:r>
          </w:p>
        </w:tc>
      </w:tr>
      <w:tr w:rsidR="00A0034D" w:rsidRPr="00F27A05" w:rsidTr="00E114B5">
        <w:tc>
          <w:tcPr>
            <w:tcW w:w="1418" w:type="dxa"/>
          </w:tcPr>
          <w:p w:rsidR="00A0034D" w:rsidRPr="00F27A05" w:rsidRDefault="00A0034D" w:rsidP="00A0034D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修改單位代碼</w:t>
            </w:r>
          </w:p>
        </w:tc>
        <w:tc>
          <w:tcPr>
            <w:tcW w:w="2631" w:type="dxa"/>
          </w:tcPr>
          <w:p w:rsidR="00A0034D" w:rsidRPr="00F27A05" w:rsidRDefault="00A0034D" w:rsidP="00A0034D">
            <w:pPr>
              <w:ind w:left="0"/>
            </w:pPr>
            <w:r w:rsidRPr="00F27A05">
              <w:rPr>
                <w:rFonts w:hint="eastAsia"/>
              </w:rPr>
              <w:t>OP_UPD_UNIT_CD</w:t>
            </w:r>
          </w:p>
        </w:tc>
        <w:tc>
          <w:tcPr>
            <w:tcW w:w="1963" w:type="dxa"/>
          </w:tcPr>
          <w:p w:rsidR="00A0034D" w:rsidRPr="00F27A05" w:rsidRDefault="00A0034D" w:rsidP="00A0034D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5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A0034D" w:rsidRPr="00F27A05" w:rsidRDefault="00A0034D" w:rsidP="00A0034D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A0034D" w:rsidRPr="00F27A05" w:rsidTr="00E114B5">
        <w:tc>
          <w:tcPr>
            <w:tcW w:w="1418" w:type="dxa"/>
          </w:tcPr>
          <w:p w:rsidR="00A0034D" w:rsidRPr="00F27A05" w:rsidRDefault="00A0034D" w:rsidP="00A0034D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修改單位名稱</w:t>
            </w:r>
          </w:p>
        </w:tc>
        <w:tc>
          <w:tcPr>
            <w:tcW w:w="2631" w:type="dxa"/>
          </w:tcPr>
          <w:p w:rsidR="00A0034D" w:rsidRPr="00F27A05" w:rsidRDefault="00A0034D" w:rsidP="00A0034D">
            <w:pPr>
              <w:ind w:left="0"/>
            </w:pPr>
            <w:r w:rsidRPr="00F27A05">
              <w:rPr>
                <w:rFonts w:hint="eastAsia"/>
              </w:rPr>
              <w:t>OP_UPD_UNIT_NM</w:t>
            </w:r>
          </w:p>
        </w:tc>
        <w:tc>
          <w:tcPr>
            <w:tcW w:w="1963" w:type="dxa"/>
          </w:tcPr>
          <w:p w:rsidR="00A0034D" w:rsidRPr="00F27A05" w:rsidRDefault="00A0034D" w:rsidP="00A0034D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1</w:t>
            </w:r>
            <w:r w:rsidRPr="00F27A05">
              <w:rPr>
                <w:rFonts w:hint="eastAsia"/>
                <w:color w:val="000000"/>
              </w:rPr>
              <w:t>50)</w:t>
            </w:r>
          </w:p>
        </w:tc>
        <w:tc>
          <w:tcPr>
            <w:tcW w:w="3879" w:type="dxa"/>
          </w:tcPr>
          <w:p w:rsidR="00A0034D" w:rsidRPr="00F27A05" w:rsidRDefault="00A0034D" w:rsidP="00A0034D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A0034D" w:rsidRPr="00F27A05" w:rsidTr="00E114B5">
        <w:tc>
          <w:tcPr>
            <w:tcW w:w="1418" w:type="dxa"/>
          </w:tcPr>
          <w:p w:rsidR="00A0034D" w:rsidRPr="00F27A05" w:rsidRDefault="00A0034D" w:rsidP="00A0034D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修改日期時間</w:t>
            </w:r>
          </w:p>
        </w:tc>
        <w:tc>
          <w:tcPr>
            <w:tcW w:w="2631" w:type="dxa"/>
          </w:tcPr>
          <w:p w:rsidR="00A0034D" w:rsidRPr="00F27A05" w:rsidRDefault="00A0034D" w:rsidP="00A0034D">
            <w:pPr>
              <w:ind w:left="0"/>
            </w:pPr>
            <w:r w:rsidRPr="00F27A05">
              <w:rPr>
                <w:rFonts w:hint="eastAsia"/>
              </w:rPr>
              <w:t>OP_UPD_DT_TM</w:t>
            </w:r>
          </w:p>
        </w:tc>
        <w:tc>
          <w:tcPr>
            <w:tcW w:w="1963" w:type="dxa"/>
          </w:tcPr>
          <w:p w:rsidR="00A0034D" w:rsidRPr="00F27A05" w:rsidRDefault="00A0034D" w:rsidP="00A0034D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</w:rPr>
              <w:t>VARCHAR(14)</w:t>
            </w:r>
          </w:p>
        </w:tc>
        <w:tc>
          <w:tcPr>
            <w:tcW w:w="3879" w:type="dxa"/>
          </w:tcPr>
          <w:p w:rsidR="00A0034D" w:rsidRPr="00F27A05" w:rsidRDefault="00A0034D" w:rsidP="00A0034D">
            <w:pPr>
              <w:ind w:left="0"/>
              <w:rPr>
                <w:color w:val="FF0000"/>
                <w:lang w:val="zh-TW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A0034D" w:rsidTr="00E114B5">
        <w:tc>
          <w:tcPr>
            <w:tcW w:w="1418" w:type="dxa"/>
          </w:tcPr>
          <w:p w:rsidR="00A0034D" w:rsidRPr="00CF0779" w:rsidRDefault="00A0034D" w:rsidP="00A0034D">
            <w:pPr>
              <w:ind w:left="0"/>
              <w:rPr>
                <w:lang w:val="zh-TW"/>
              </w:rPr>
            </w:pPr>
          </w:p>
        </w:tc>
        <w:tc>
          <w:tcPr>
            <w:tcW w:w="2631" w:type="dxa"/>
          </w:tcPr>
          <w:p w:rsidR="00A0034D" w:rsidRPr="00CF0779" w:rsidRDefault="00A0034D" w:rsidP="00A0034D">
            <w:pPr>
              <w:ind w:left="0"/>
            </w:pPr>
          </w:p>
        </w:tc>
        <w:tc>
          <w:tcPr>
            <w:tcW w:w="1963" w:type="dxa"/>
          </w:tcPr>
          <w:p w:rsidR="00A0034D" w:rsidRPr="00783A23" w:rsidRDefault="00A0034D" w:rsidP="00A0034D">
            <w:pPr>
              <w:ind w:left="0"/>
            </w:pPr>
          </w:p>
        </w:tc>
        <w:tc>
          <w:tcPr>
            <w:tcW w:w="3879" w:type="dxa"/>
          </w:tcPr>
          <w:p w:rsidR="00A0034D" w:rsidRPr="00CF0779" w:rsidRDefault="00A0034D" w:rsidP="00A0034D">
            <w:pPr>
              <w:ind w:left="0"/>
            </w:pPr>
          </w:p>
        </w:tc>
      </w:tr>
      <w:tr w:rsidR="00A0034D" w:rsidTr="00E114B5">
        <w:tc>
          <w:tcPr>
            <w:tcW w:w="1418" w:type="dxa"/>
            <w:vAlign w:val="center"/>
          </w:tcPr>
          <w:p w:rsidR="00A0034D" w:rsidRDefault="00A0034D" w:rsidP="00A0034D">
            <w:pPr>
              <w:ind w:left="0"/>
              <w:jc w:val="both"/>
            </w:pPr>
          </w:p>
        </w:tc>
        <w:tc>
          <w:tcPr>
            <w:tcW w:w="2631" w:type="dxa"/>
            <w:vAlign w:val="center"/>
          </w:tcPr>
          <w:p w:rsidR="00A0034D" w:rsidRDefault="00A0034D" w:rsidP="00A0034D">
            <w:pPr>
              <w:ind w:left="0"/>
              <w:jc w:val="both"/>
            </w:pPr>
          </w:p>
        </w:tc>
        <w:tc>
          <w:tcPr>
            <w:tcW w:w="1963" w:type="dxa"/>
            <w:vAlign w:val="center"/>
          </w:tcPr>
          <w:p w:rsidR="00A0034D" w:rsidRDefault="00A0034D" w:rsidP="00A0034D">
            <w:pPr>
              <w:ind w:left="0"/>
              <w:jc w:val="both"/>
            </w:pPr>
          </w:p>
        </w:tc>
        <w:tc>
          <w:tcPr>
            <w:tcW w:w="3879" w:type="dxa"/>
            <w:vAlign w:val="bottom"/>
          </w:tcPr>
          <w:p w:rsidR="00A0034D" w:rsidRPr="001A5498" w:rsidRDefault="00A0034D" w:rsidP="00A0034D">
            <w:pPr>
              <w:ind w:left="0"/>
            </w:pPr>
          </w:p>
        </w:tc>
      </w:tr>
    </w:tbl>
    <w:p w:rsidR="003F669F" w:rsidRDefault="003F669F" w:rsidP="003F669F"/>
    <w:p w:rsidR="006F24A7" w:rsidRDefault="006F24A7" w:rsidP="006F24A7"/>
    <w:p w:rsidR="002D67FC" w:rsidRPr="00B51AC5" w:rsidRDefault="002D67FC" w:rsidP="002D67FC">
      <w:pPr>
        <w:pStyle w:val="3"/>
      </w:pPr>
      <w:bookmarkStart w:id="31" w:name="_Toc521590655"/>
      <w:r>
        <w:rPr>
          <w:rFonts w:hint="eastAsia"/>
        </w:rPr>
        <w:t>OPDT_</w:t>
      </w:r>
      <w:r>
        <w:t>I_FNSH</w:t>
      </w:r>
      <w:r>
        <w:rPr>
          <w:rFonts w:hint="eastAsia"/>
          <w:lang w:eastAsia="zh-HK"/>
        </w:rPr>
        <w:t>結案</w:t>
      </w:r>
      <w:r>
        <w:rPr>
          <w:rFonts w:hint="eastAsia"/>
        </w:rPr>
        <w:t>資料</w:t>
      </w:r>
      <w:bookmarkEnd w:id="31"/>
    </w:p>
    <w:p w:rsidR="002D67FC" w:rsidRDefault="002D67FC" w:rsidP="002D67FC"/>
    <w:tbl>
      <w:tblPr>
        <w:tblW w:w="98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2631"/>
        <w:gridCol w:w="1963"/>
        <w:gridCol w:w="3879"/>
      </w:tblGrid>
      <w:tr w:rsidR="002D67FC" w:rsidTr="00E114B5">
        <w:tc>
          <w:tcPr>
            <w:tcW w:w="1418" w:type="dxa"/>
            <w:shd w:val="clear" w:color="auto" w:fill="E0E0E0"/>
          </w:tcPr>
          <w:p w:rsidR="002D67FC" w:rsidRDefault="002D67FC" w:rsidP="00E114B5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資料代號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OPIDB</w:t>
            </w:r>
          </w:p>
          <w:p w:rsidR="002D67FC" w:rsidRDefault="002D67FC" w:rsidP="00E114B5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OPEDB</w:t>
            </w:r>
          </w:p>
        </w:tc>
        <w:tc>
          <w:tcPr>
            <w:tcW w:w="2631" w:type="dxa"/>
            <w:shd w:val="clear" w:color="auto" w:fill="E0E0E0"/>
          </w:tcPr>
          <w:p w:rsidR="002D67FC" w:rsidRDefault="002D67FC" w:rsidP="00E114B5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表格代號</w:t>
            </w:r>
            <w:r>
              <w:rPr>
                <w:rFonts w:hint="eastAsia"/>
                <w:color w:val="000000"/>
              </w:rPr>
              <w:t>：</w:t>
            </w:r>
          </w:p>
          <w:p w:rsidR="002D67FC" w:rsidRDefault="002D67FC" w:rsidP="002D67F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OPDT_</w:t>
            </w:r>
            <w:r>
              <w:rPr>
                <w:color w:val="000000"/>
              </w:rPr>
              <w:t>I_FNSH</w:t>
            </w:r>
          </w:p>
        </w:tc>
        <w:tc>
          <w:tcPr>
            <w:tcW w:w="5842" w:type="dxa"/>
            <w:gridSpan w:val="2"/>
            <w:shd w:val="clear" w:color="auto" w:fill="E0E0E0"/>
          </w:tcPr>
          <w:p w:rsidR="002D67FC" w:rsidRDefault="002D67FC" w:rsidP="002D67FC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表格名稱：</w:t>
            </w:r>
            <w:r>
              <w:rPr>
                <w:rFonts w:hint="eastAsia"/>
                <w:lang w:eastAsia="zh-HK"/>
              </w:rPr>
              <w:t>結案</w:t>
            </w:r>
            <w:r>
              <w:rPr>
                <w:rFonts w:hint="eastAsia"/>
              </w:rPr>
              <w:t>資料</w:t>
            </w:r>
          </w:p>
        </w:tc>
      </w:tr>
      <w:tr w:rsidR="002D67FC" w:rsidTr="00E114B5">
        <w:tc>
          <w:tcPr>
            <w:tcW w:w="1418" w:type="dxa"/>
            <w:shd w:val="clear" w:color="auto" w:fill="E0E0E0"/>
          </w:tcPr>
          <w:p w:rsidR="002D67FC" w:rsidRDefault="002D67FC" w:rsidP="00E114B5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欄位名稱</w:t>
            </w:r>
          </w:p>
        </w:tc>
        <w:tc>
          <w:tcPr>
            <w:tcW w:w="2631" w:type="dxa"/>
            <w:shd w:val="clear" w:color="auto" w:fill="E0E0E0"/>
          </w:tcPr>
          <w:p w:rsidR="002D67FC" w:rsidRDefault="002D67FC" w:rsidP="00E114B5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欄位代號</w:t>
            </w:r>
          </w:p>
        </w:tc>
        <w:tc>
          <w:tcPr>
            <w:tcW w:w="1963" w:type="dxa"/>
            <w:shd w:val="clear" w:color="auto" w:fill="E0E0E0"/>
          </w:tcPr>
          <w:p w:rsidR="002D67FC" w:rsidRDefault="002D67FC" w:rsidP="00E114B5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格式</w:t>
            </w:r>
          </w:p>
        </w:tc>
        <w:tc>
          <w:tcPr>
            <w:tcW w:w="3879" w:type="dxa"/>
            <w:shd w:val="clear" w:color="auto" w:fill="E0E0E0"/>
          </w:tcPr>
          <w:p w:rsidR="002D67FC" w:rsidRDefault="002D67FC" w:rsidP="00E114B5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備註</w:t>
            </w:r>
          </w:p>
        </w:tc>
      </w:tr>
      <w:tr w:rsidR="002D67FC" w:rsidTr="00E114B5">
        <w:tc>
          <w:tcPr>
            <w:tcW w:w="1418" w:type="dxa"/>
          </w:tcPr>
          <w:p w:rsidR="002D67FC" w:rsidRDefault="002D67FC" w:rsidP="00E114B5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序號</w:t>
            </w:r>
          </w:p>
        </w:tc>
        <w:tc>
          <w:tcPr>
            <w:tcW w:w="2631" w:type="dxa"/>
          </w:tcPr>
          <w:p w:rsidR="002D67FC" w:rsidRDefault="002D67FC" w:rsidP="00E114B5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OP_SEQ_NO</w:t>
            </w:r>
          </w:p>
        </w:tc>
        <w:tc>
          <w:tcPr>
            <w:tcW w:w="1963" w:type="dxa"/>
          </w:tcPr>
          <w:p w:rsidR="002D67FC" w:rsidRDefault="002D67FC" w:rsidP="00E114B5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NUMERIC(10,0)</w:t>
            </w:r>
          </w:p>
        </w:tc>
        <w:tc>
          <w:tcPr>
            <w:tcW w:w="3879" w:type="dxa"/>
          </w:tcPr>
          <w:p w:rsidR="002D67FC" w:rsidRDefault="002D67FC" w:rsidP="00E114B5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PK</w:t>
            </w:r>
          </w:p>
          <w:p w:rsidR="002D67FC" w:rsidRDefault="002D67FC" w:rsidP="00E114B5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DB</w:t>
            </w:r>
            <w:r>
              <w:rPr>
                <w:rFonts w:hint="eastAsia"/>
                <w:color w:val="000000"/>
                <w:lang w:val="zh-TW"/>
              </w:rPr>
              <w:t>自動產生</w:t>
            </w:r>
          </w:p>
        </w:tc>
      </w:tr>
      <w:tr w:rsidR="002D67FC" w:rsidTr="00E114B5">
        <w:tc>
          <w:tcPr>
            <w:tcW w:w="1418" w:type="dxa"/>
          </w:tcPr>
          <w:p w:rsidR="002D67FC" w:rsidRDefault="002D67FC" w:rsidP="00E114B5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拾得遺失物事件基本資料序號</w:t>
            </w:r>
          </w:p>
        </w:tc>
        <w:tc>
          <w:tcPr>
            <w:tcW w:w="2631" w:type="dxa"/>
          </w:tcPr>
          <w:p w:rsidR="002D67FC" w:rsidRDefault="002D67FC" w:rsidP="00E114B5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OP_BASIC_SEQ_NO</w:t>
            </w:r>
          </w:p>
        </w:tc>
        <w:tc>
          <w:tcPr>
            <w:tcW w:w="1963" w:type="dxa"/>
          </w:tcPr>
          <w:p w:rsidR="002D67FC" w:rsidRDefault="002D67FC" w:rsidP="00E114B5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NUMERIC(10,0)</w:t>
            </w:r>
          </w:p>
        </w:tc>
        <w:tc>
          <w:tcPr>
            <w:tcW w:w="3879" w:type="dxa"/>
          </w:tcPr>
          <w:p w:rsidR="002D67FC" w:rsidRPr="006D66FE" w:rsidRDefault="002D67FC" w:rsidP="00E114B5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由</w:t>
            </w:r>
            <w:r>
              <w:rPr>
                <w:rFonts w:hint="eastAsia"/>
                <w:color w:val="000000"/>
              </w:rPr>
              <w:t>拾得遺失物事件基本資料帶入</w:t>
            </w:r>
            <w:r>
              <w:rPr>
                <w:rFonts w:hint="eastAsia"/>
                <w:color w:val="000000"/>
              </w:rPr>
              <w:t>OPDT_PU_BASIC.OP_SEQ_NO</w:t>
            </w:r>
          </w:p>
        </w:tc>
      </w:tr>
      <w:tr w:rsidR="00A0034D" w:rsidTr="00E114B5">
        <w:tc>
          <w:tcPr>
            <w:tcW w:w="1418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受理收據單號</w:t>
            </w:r>
          </w:p>
        </w:tc>
        <w:tc>
          <w:tcPr>
            <w:tcW w:w="2631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OP_AC_RCNO</w:t>
            </w:r>
          </w:p>
        </w:tc>
        <w:tc>
          <w:tcPr>
            <w:tcW w:w="1963" w:type="dxa"/>
          </w:tcPr>
          <w:p w:rsidR="00A0034D" w:rsidRPr="006B17FC" w:rsidRDefault="00A0034D" w:rsidP="00A0034D">
            <w:pPr>
              <w:ind w:left="0"/>
            </w:pPr>
            <w:r w:rsidRPr="006B17FC">
              <w:rPr>
                <w:rFonts w:hint="eastAsia"/>
              </w:rPr>
              <w:t>VARCHAR(17)</w:t>
            </w:r>
          </w:p>
        </w:tc>
        <w:tc>
          <w:tcPr>
            <w:tcW w:w="3879" w:type="dxa"/>
          </w:tcPr>
          <w:p w:rsidR="00A0034D" w:rsidRPr="006B17FC" w:rsidRDefault="00A0034D" w:rsidP="00A0034D">
            <w:pPr>
              <w:ind w:left="0"/>
            </w:pPr>
            <w:r w:rsidRPr="006B17FC">
              <w:rPr>
                <w:rFonts w:hint="eastAsia"/>
                <w:lang w:val="zh-TW"/>
              </w:rPr>
              <w:t>由</w:t>
            </w:r>
            <w:r w:rsidRPr="006B17FC">
              <w:rPr>
                <w:rFonts w:hint="eastAsia"/>
              </w:rPr>
              <w:t>[OPDT_PU_BASIC].OP_AC_RCNO</w:t>
            </w:r>
            <w:r w:rsidRPr="006B17FC">
              <w:rPr>
                <w:rFonts w:hint="eastAsia"/>
              </w:rPr>
              <w:t>帶入</w:t>
            </w:r>
          </w:p>
          <w:p w:rsidR="00A0034D" w:rsidRPr="006B17FC" w:rsidRDefault="00A0034D" w:rsidP="00A0034D">
            <w:pPr>
              <w:ind w:left="0"/>
            </w:pPr>
            <w:r w:rsidRPr="006B17FC">
              <w:lastRenderedPageBreak/>
              <w:t>“</w:t>
            </w:r>
            <w:r w:rsidRPr="006B17FC">
              <w:rPr>
                <w:rFonts w:hint="eastAsia"/>
              </w:rPr>
              <w:t>OP</w:t>
            </w:r>
            <w:r w:rsidRPr="006B17FC">
              <w:t>”</w:t>
            </w:r>
            <w:r w:rsidRPr="006B17FC">
              <w:rPr>
                <w:rFonts w:hint="eastAsia"/>
              </w:rPr>
              <w:t>+ YYYMM +</w:t>
            </w:r>
            <w:r w:rsidRPr="006B17FC">
              <w:rPr>
                <w:rFonts w:hint="eastAsia"/>
              </w:rPr>
              <w:t>受理單位代碼</w:t>
            </w:r>
            <w:r w:rsidRPr="006B17FC">
              <w:rPr>
                <w:rFonts w:hint="eastAsia"/>
              </w:rPr>
              <w:t>5</w:t>
            </w:r>
            <w:r w:rsidRPr="006B17FC">
              <w:rPr>
                <w:rFonts w:hint="eastAsia"/>
              </w:rPr>
              <w:t>碼</w:t>
            </w:r>
            <w:r w:rsidRPr="006B17FC">
              <w:rPr>
                <w:rFonts w:hint="eastAsia"/>
              </w:rPr>
              <w:t>+5</w:t>
            </w:r>
            <w:r w:rsidRPr="006B17FC">
              <w:rPr>
                <w:rFonts w:hint="eastAsia"/>
              </w:rPr>
              <w:t>位數字</w:t>
            </w:r>
          </w:p>
          <w:p w:rsidR="00A0034D" w:rsidRPr="006B17FC" w:rsidRDefault="00A0034D" w:rsidP="00A0034D">
            <w:pPr>
              <w:ind w:left="0"/>
            </w:pPr>
            <w:r w:rsidRPr="006B17FC">
              <w:rPr>
                <w:rFonts w:hint="eastAsia"/>
              </w:rPr>
              <w:t>其中，</w:t>
            </w:r>
            <w:smartTag w:uri="urn:schemas-microsoft-com:office:smarttags" w:element="chmetcnv">
              <w:smartTagPr>
                <w:attr w:name="UnitName" w:val="碼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B17FC">
                <w:rPr>
                  <w:rFonts w:hint="eastAsia"/>
                </w:rPr>
                <w:t>5</w:t>
              </w:r>
              <w:r w:rsidRPr="006B17FC">
                <w:rPr>
                  <w:rFonts w:hint="eastAsia"/>
                </w:rPr>
                <w:t>碼</w:t>
              </w:r>
            </w:smartTag>
            <w:r w:rsidRPr="006B17FC">
              <w:rPr>
                <w:rFonts w:hint="eastAsia"/>
              </w:rPr>
              <w:t>數字可仿</w:t>
            </w:r>
            <w:r w:rsidRPr="006B17FC">
              <w:rPr>
                <w:rFonts w:hint="eastAsia"/>
              </w:rPr>
              <w:t>e8</w:t>
            </w:r>
            <w:r w:rsidRPr="006B17FC">
              <w:rPr>
                <w:rFonts w:hint="eastAsia"/>
              </w:rPr>
              <w:t>的做法，取受理當日距當月</w:t>
            </w:r>
            <w:r w:rsidRPr="006B17FC">
              <w:rPr>
                <w:rFonts w:hint="eastAsia"/>
              </w:rPr>
              <w:t>1</w:t>
            </w:r>
            <w:r w:rsidRPr="006B17FC">
              <w:rPr>
                <w:rFonts w:hint="eastAsia"/>
              </w:rPr>
              <w:t>號的總秒數的</w:t>
            </w:r>
            <w:r w:rsidRPr="006B17FC">
              <w:rPr>
                <w:rFonts w:hint="eastAsia"/>
              </w:rPr>
              <w:t>32</w:t>
            </w:r>
            <w:r w:rsidRPr="006B17FC">
              <w:rPr>
                <w:rFonts w:hint="eastAsia"/>
              </w:rPr>
              <w:t>位元數字</w:t>
            </w:r>
          </w:p>
        </w:tc>
      </w:tr>
      <w:tr w:rsidR="00A0034D" w:rsidTr="00E114B5">
        <w:tc>
          <w:tcPr>
            <w:tcW w:w="1418" w:type="dxa"/>
          </w:tcPr>
          <w:p w:rsidR="00A0034D" w:rsidRPr="00342ACC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lastRenderedPageBreak/>
              <w:t>是否結案</w:t>
            </w:r>
          </w:p>
        </w:tc>
        <w:tc>
          <w:tcPr>
            <w:tcW w:w="2631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OP_YN_FS</w:t>
            </w:r>
          </w:p>
        </w:tc>
        <w:tc>
          <w:tcPr>
            <w:tcW w:w="1963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3879" w:type="dxa"/>
          </w:tcPr>
          <w:p w:rsidR="00A0034D" w:rsidRDefault="00A0034D" w:rsidP="00A0034D">
            <w:pPr>
              <w:ind w:left="0"/>
              <w:rPr>
                <w:rFonts w:ascii="標楷體" w:hAnsi="標楷體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 or </w:t>
            </w:r>
            <w:r>
              <w:rPr>
                <w:rFonts w:hint="eastAsia"/>
                <w:color w:val="000000"/>
              </w:rPr>
              <w:t>空白</w:t>
            </w:r>
            <w:r>
              <w:rPr>
                <w:rFonts w:hint="eastAsia"/>
                <w:color w:val="000000"/>
              </w:rPr>
              <w:t>or nul</w:t>
            </w:r>
            <w:r w:rsidRPr="00590920">
              <w:rPr>
                <w:rFonts w:ascii="標楷體" w:hAnsi="標楷體" w:hint="eastAsia"/>
                <w:color w:val="000000"/>
              </w:rPr>
              <w:t>l</w:t>
            </w:r>
            <w:r>
              <w:rPr>
                <w:rFonts w:ascii="標楷體" w:hAnsi="標楷體" w:hint="eastAsia"/>
                <w:color w:val="000000"/>
              </w:rPr>
              <w:t>；未結案</w:t>
            </w:r>
          </w:p>
          <w:p w:rsidR="00A0034D" w:rsidRPr="00420551" w:rsidRDefault="00A0034D" w:rsidP="00A0034D">
            <w:pPr>
              <w:ind w:left="0"/>
              <w:rPr>
                <w:color w:val="FF0000"/>
              </w:rPr>
            </w:pPr>
            <w:r>
              <w:rPr>
                <w:rFonts w:ascii="標楷體" w:hAnsi="標楷體" w:hint="eastAsia"/>
                <w:color w:val="000000"/>
              </w:rPr>
              <w:t>1：已結案</w:t>
            </w:r>
          </w:p>
          <w:p w:rsidR="00A0034D" w:rsidRPr="00420551" w:rsidRDefault="00A0034D" w:rsidP="00A0034D">
            <w:pPr>
              <w:ind w:left="0"/>
              <w:rPr>
                <w:color w:val="FF0000"/>
              </w:rPr>
            </w:pPr>
          </w:p>
        </w:tc>
      </w:tr>
      <w:tr w:rsidR="00811873" w:rsidTr="00E114B5">
        <w:tc>
          <w:tcPr>
            <w:tcW w:w="1418" w:type="dxa"/>
          </w:tcPr>
          <w:p w:rsidR="00811873" w:rsidRPr="00725922" w:rsidRDefault="00811873" w:rsidP="00811873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eastAsia="zh-HK"/>
              </w:rPr>
              <w:t>發還</w:t>
            </w:r>
            <w:r w:rsidRPr="00725922">
              <w:rPr>
                <w:rFonts w:hint="eastAsia"/>
                <w:color w:val="000000"/>
              </w:rPr>
              <w:t>單位代碼</w:t>
            </w:r>
          </w:p>
        </w:tc>
        <w:tc>
          <w:tcPr>
            <w:tcW w:w="2631" w:type="dxa"/>
          </w:tcPr>
          <w:p w:rsidR="00811873" w:rsidRPr="00725922" w:rsidRDefault="00811873" w:rsidP="00811873">
            <w:pPr>
              <w:ind w:left="0"/>
              <w:rPr>
                <w:color w:val="000000"/>
              </w:rPr>
            </w:pPr>
            <w:r w:rsidRPr="00725922">
              <w:rPr>
                <w:rFonts w:hint="eastAsia"/>
                <w:color w:val="000000"/>
              </w:rPr>
              <w:t>OP_</w:t>
            </w:r>
            <w:r>
              <w:rPr>
                <w:color w:val="000000"/>
              </w:rPr>
              <w:t>RT</w:t>
            </w:r>
            <w:r w:rsidRPr="00725922">
              <w:rPr>
                <w:rFonts w:hint="eastAsia"/>
                <w:color w:val="000000"/>
              </w:rPr>
              <w:t>_UNIT_CD</w:t>
            </w:r>
          </w:p>
        </w:tc>
        <w:tc>
          <w:tcPr>
            <w:tcW w:w="1963" w:type="dxa"/>
          </w:tcPr>
          <w:p w:rsidR="00811873" w:rsidRPr="00725922" w:rsidRDefault="00811873" w:rsidP="00811873">
            <w:pPr>
              <w:ind w:left="0"/>
              <w:rPr>
                <w:color w:val="000000"/>
              </w:rPr>
            </w:pPr>
            <w:r w:rsidRPr="00725922"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5</w:t>
            </w:r>
            <w:r w:rsidRPr="00725922"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811873" w:rsidRPr="00725922" w:rsidRDefault="001B5D4A" w:rsidP="00811873">
            <w:pPr>
              <w:ind w:left="0"/>
              <w:rPr>
                <w:color w:val="00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811873" w:rsidTr="00E114B5">
        <w:tc>
          <w:tcPr>
            <w:tcW w:w="1418" w:type="dxa"/>
          </w:tcPr>
          <w:p w:rsidR="00811873" w:rsidRPr="00725922" w:rsidRDefault="00811873" w:rsidP="00811873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eastAsia="zh-HK"/>
              </w:rPr>
              <w:t>發還</w:t>
            </w:r>
            <w:r w:rsidRPr="00725922">
              <w:rPr>
                <w:rFonts w:hint="eastAsia"/>
                <w:color w:val="000000"/>
              </w:rPr>
              <w:t>單位名稱</w:t>
            </w:r>
          </w:p>
        </w:tc>
        <w:tc>
          <w:tcPr>
            <w:tcW w:w="2631" w:type="dxa"/>
          </w:tcPr>
          <w:p w:rsidR="00811873" w:rsidRPr="00725922" w:rsidRDefault="00811873" w:rsidP="00811873">
            <w:pPr>
              <w:ind w:left="0"/>
              <w:rPr>
                <w:color w:val="000000"/>
              </w:rPr>
            </w:pPr>
            <w:r w:rsidRPr="00725922">
              <w:rPr>
                <w:rFonts w:hint="eastAsia"/>
                <w:color w:val="000000"/>
              </w:rPr>
              <w:t>OP_</w:t>
            </w:r>
            <w:r>
              <w:rPr>
                <w:color w:val="000000"/>
              </w:rPr>
              <w:t>RT</w:t>
            </w:r>
            <w:r w:rsidRPr="00725922">
              <w:rPr>
                <w:rFonts w:hint="eastAsia"/>
                <w:color w:val="000000"/>
              </w:rPr>
              <w:t>_UNIT_NM</w:t>
            </w:r>
          </w:p>
        </w:tc>
        <w:tc>
          <w:tcPr>
            <w:tcW w:w="1963" w:type="dxa"/>
          </w:tcPr>
          <w:p w:rsidR="00811873" w:rsidRPr="00725922" w:rsidRDefault="00811873" w:rsidP="00811873">
            <w:pPr>
              <w:ind w:left="0"/>
              <w:rPr>
                <w:color w:val="000000"/>
              </w:rPr>
            </w:pPr>
            <w:r w:rsidRPr="00725922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1</w:t>
            </w:r>
            <w:r w:rsidRPr="00725922">
              <w:rPr>
                <w:rFonts w:hint="eastAsia"/>
                <w:color w:val="000000"/>
              </w:rPr>
              <w:t>50)</w:t>
            </w:r>
          </w:p>
        </w:tc>
        <w:tc>
          <w:tcPr>
            <w:tcW w:w="3879" w:type="dxa"/>
          </w:tcPr>
          <w:p w:rsidR="00811873" w:rsidRPr="00725922" w:rsidRDefault="001B5D4A" w:rsidP="00811873">
            <w:pPr>
              <w:ind w:left="0"/>
              <w:rPr>
                <w:color w:val="00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811873" w:rsidTr="00E114B5">
        <w:tc>
          <w:tcPr>
            <w:tcW w:w="1418" w:type="dxa"/>
          </w:tcPr>
          <w:p w:rsidR="00811873" w:rsidRPr="00725922" w:rsidRDefault="00811873" w:rsidP="00811873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eastAsia="zh-HK"/>
              </w:rPr>
              <w:t>發還</w:t>
            </w:r>
            <w:r w:rsidRPr="00725922">
              <w:rPr>
                <w:rFonts w:hint="eastAsia"/>
                <w:color w:val="000000"/>
                <w:lang w:val="zh-TW"/>
              </w:rPr>
              <w:t>人員</w:t>
            </w:r>
            <w:r w:rsidRPr="00725922">
              <w:rPr>
                <w:rFonts w:hint="eastAsia"/>
                <w:color w:val="000000"/>
              </w:rPr>
              <w:t>ID</w:t>
            </w:r>
          </w:p>
        </w:tc>
        <w:tc>
          <w:tcPr>
            <w:tcW w:w="2631" w:type="dxa"/>
          </w:tcPr>
          <w:p w:rsidR="00811873" w:rsidRPr="00725922" w:rsidRDefault="00811873" w:rsidP="00811873">
            <w:pPr>
              <w:ind w:left="0"/>
            </w:pPr>
            <w:r w:rsidRPr="00725922">
              <w:rPr>
                <w:rFonts w:hint="eastAsia"/>
              </w:rPr>
              <w:t>OP_</w:t>
            </w:r>
            <w:r>
              <w:t>RT</w:t>
            </w:r>
            <w:r w:rsidRPr="00725922">
              <w:rPr>
                <w:rFonts w:hint="eastAsia"/>
              </w:rPr>
              <w:t>_STAFF_ID</w:t>
            </w:r>
          </w:p>
        </w:tc>
        <w:tc>
          <w:tcPr>
            <w:tcW w:w="1963" w:type="dxa"/>
          </w:tcPr>
          <w:p w:rsidR="00811873" w:rsidRPr="00725922" w:rsidRDefault="00811873" w:rsidP="00811873">
            <w:pPr>
              <w:ind w:left="0"/>
              <w:rPr>
                <w:color w:val="000000"/>
              </w:rPr>
            </w:pPr>
            <w:r w:rsidRPr="00725922">
              <w:rPr>
                <w:rFonts w:hint="eastAsia"/>
                <w:color w:val="000000"/>
              </w:rPr>
              <w:t>VARCHAR(10)</w:t>
            </w:r>
          </w:p>
        </w:tc>
        <w:tc>
          <w:tcPr>
            <w:tcW w:w="3879" w:type="dxa"/>
          </w:tcPr>
          <w:p w:rsidR="00811873" w:rsidRPr="00725922" w:rsidRDefault="001B5D4A" w:rsidP="00811873">
            <w:pPr>
              <w:ind w:left="0"/>
              <w:rPr>
                <w:color w:val="00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811873" w:rsidTr="00E114B5">
        <w:tc>
          <w:tcPr>
            <w:tcW w:w="1418" w:type="dxa"/>
          </w:tcPr>
          <w:p w:rsidR="00811873" w:rsidRPr="00725922" w:rsidRDefault="00811873" w:rsidP="00811873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eastAsia="zh-HK"/>
              </w:rPr>
              <w:t>發還</w:t>
            </w:r>
            <w:r w:rsidRPr="00725922">
              <w:rPr>
                <w:rFonts w:hint="eastAsia"/>
                <w:color w:val="000000"/>
                <w:lang w:val="zh-TW"/>
              </w:rPr>
              <w:t>人員姓名</w:t>
            </w:r>
          </w:p>
        </w:tc>
        <w:tc>
          <w:tcPr>
            <w:tcW w:w="2631" w:type="dxa"/>
          </w:tcPr>
          <w:p w:rsidR="00811873" w:rsidRPr="00725922" w:rsidRDefault="00811873" w:rsidP="00811873">
            <w:pPr>
              <w:ind w:left="0"/>
            </w:pPr>
            <w:r w:rsidRPr="00725922">
              <w:rPr>
                <w:rFonts w:hint="eastAsia"/>
              </w:rPr>
              <w:t>OP_</w:t>
            </w:r>
            <w:r>
              <w:t>RT</w:t>
            </w:r>
            <w:r w:rsidRPr="00725922">
              <w:rPr>
                <w:rFonts w:hint="eastAsia"/>
              </w:rPr>
              <w:t>_STAFF_NM</w:t>
            </w:r>
          </w:p>
        </w:tc>
        <w:tc>
          <w:tcPr>
            <w:tcW w:w="1963" w:type="dxa"/>
          </w:tcPr>
          <w:p w:rsidR="00811873" w:rsidRPr="00725922" w:rsidRDefault="00811873" w:rsidP="0050400E">
            <w:pPr>
              <w:ind w:left="0"/>
              <w:rPr>
                <w:color w:val="000000"/>
              </w:rPr>
            </w:pPr>
            <w:r w:rsidRPr="00725922">
              <w:rPr>
                <w:rFonts w:hint="eastAsia"/>
                <w:color w:val="000000"/>
              </w:rPr>
              <w:t>VARCHAR(</w:t>
            </w:r>
            <w:r w:rsidR="0050400E" w:rsidRPr="0050400E">
              <w:rPr>
                <w:color w:val="FF0000"/>
              </w:rPr>
              <w:t>200</w:t>
            </w:r>
            <w:r w:rsidRPr="00725922"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811873" w:rsidRPr="0050400E" w:rsidRDefault="001B5D4A" w:rsidP="00811873">
            <w:pPr>
              <w:ind w:left="0"/>
              <w:rPr>
                <w:lang w:eastAsia="zh-HK"/>
              </w:rPr>
            </w:pPr>
            <w:r w:rsidRPr="0050400E">
              <w:rPr>
                <w:rFonts w:hint="eastAsia"/>
              </w:rPr>
              <w:t>20180504</w:t>
            </w:r>
            <w:r w:rsidRPr="0050400E">
              <w:rPr>
                <w:rFonts w:hint="eastAsia"/>
                <w:lang w:eastAsia="zh-HK"/>
              </w:rPr>
              <w:t>新增</w:t>
            </w:r>
          </w:p>
          <w:p w:rsidR="0050400E" w:rsidRPr="00725922" w:rsidRDefault="0050400E" w:rsidP="00811873">
            <w:pPr>
              <w:ind w:left="0"/>
              <w:rPr>
                <w:rFonts w:hint="eastAsia"/>
                <w:color w:val="000000"/>
              </w:rPr>
            </w:pPr>
            <w:r w:rsidRPr="0050400E">
              <w:rPr>
                <w:rFonts w:hint="eastAsia"/>
                <w:color w:val="FF0000"/>
              </w:rPr>
              <w:t>20190320</w:t>
            </w:r>
            <w:r w:rsidRPr="0050400E">
              <w:rPr>
                <w:rFonts w:hint="eastAsia"/>
                <w:color w:val="FF0000"/>
                <w:lang w:eastAsia="zh-HK"/>
              </w:rPr>
              <w:t>修改</w:t>
            </w:r>
          </w:p>
        </w:tc>
      </w:tr>
      <w:tr w:rsidR="00811873" w:rsidTr="00E114B5">
        <w:tc>
          <w:tcPr>
            <w:tcW w:w="1418" w:type="dxa"/>
          </w:tcPr>
          <w:p w:rsidR="00811873" w:rsidRDefault="00811873" w:rsidP="00811873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eastAsia="zh-HK"/>
              </w:rPr>
              <w:t>發還</w:t>
            </w:r>
            <w:r>
              <w:rPr>
                <w:rFonts w:hint="eastAsia"/>
                <w:color w:val="000000"/>
              </w:rPr>
              <w:t>日期</w:t>
            </w:r>
          </w:p>
        </w:tc>
        <w:tc>
          <w:tcPr>
            <w:tcW w:w="2631" w:type="dxa"/>
          </w:tcPr>
          <w:p w:rsidR="00811873" w:rsidRDefault="00811873" w:rsidP="00811873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</w:t>
            </w:r>
            <w:r>
              <w:rPr>
                <w:color w:val="000000"/>
              </w:rPr>
              <w:t>RT</w:t>
            </w:r>
            <w:r>
              <w:rPr>
                <w:rFonts w:hint="eastAsia"/>
                <w:color w:val="000000"/>
              </w:rPr>
              <w:t>_DATE</w:t>
            </w:r>
          </w:p>
        </w:tc>
        <w:tc>
          <w:tcPr>
            <w:tcW w:w="1963" w:type="dxa"/>
          </w:tcPr>
          <w:p w:rsidR="00811873" w:rsidRDefault="00811873" w:rsidP="00811873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VARCHAR(8)</w:t>
            </w:r>
          </w:p>
        </w:tc>
        <w:tc>
          <w:tcPr>
            <w:tcW w:w="3879" w:type="dxa"/>
          </w:tcPr>
          <w:p w:rsidR="00811873" w:rsidRDefault="00811873" w:rsidP="00811873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YYYYMMDD</w:t>
            </w:r>
          </w:p>
          <w:p w:rsidR="001B5D4A" w:rsidRDefault="001B5D4A" w:rsidP="00811873">
            <w:pPr>
              <w:ind w:left="0"/>
              <w:rPr>
                <w:color w:val="00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811873" w:rsidTr="00E114B5">
        <w:tc>
          <w:tcPr>
            <w:tcW w:w="1418" w:type="dxa"/>
          </w:tcPr>
          <w:p w:rsidR="00811873" w:rsidRPr="00725922" w:rsidRDefault="00811873" w:rsidP="00811873">
            <w:pPr>
              <w:ind w:left="0"/>
              <w:rPr>
                <w:color w:val="000000"/>
              </w:rPr>
            </w:pPr>
            <w:r w:rsidRPr="00725922">
              <w:rPr>
                <w:rFonts w:hint="eastAsia"/>
                <w:color w:val="000000"/>
              </w:rPr>
              <w:t>結案單位代碼</w:t>
            </w:r>
          </w:p>
        </w:tc>
        <w:tc>
          <w:tcPr>
            <w:tcW w:w="2631" w:type="dxa"/>
          </w:tcPr>
          <w:p w:rsidR="00811873" w:rsidRPr="00725922" w:rsidRDefault="00811873" w:rsidP="00811873">
            <w:pPr>
              <w:ind w:left="0"/>
              <w:rPr>
                <w:color w:val="000000"/>
              </w:rPr>
            </w:pPr>
            <w:r w:rsidRPr="00725922">
              <w:rPr>
                <w:rFonts w:hint="eastAsia"/>
                <w:color w:val="000000"/>
              </w:rPr>
              <w:t>OP_FS_UNIT_CD</w:t>
            </w:r>
          </w:p>
        </w:tc>
        <w:tc>
          <w:tcPr>
            <w:tcW w:w="1963" w:type="dxa"/>
          </w:tcPr>
          <w:p w:rsidR="00811873" w:rsidRPr="00725922" w:rsidRDefault="00811873" w:rsidP="00811873">
            <w:pPr>
              <w:ind w:left="0"/>
              <w:rPr>
                <w:color w:val="000000"/>
              </w:rPr>
            </w:pPr>
            <w:r w:rsidRPr="00725922"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5</w:t>
            </w:r>
            <w:r w:rsidRPr="00725922"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811873" w:rsidRPr="00725922" w:rsidRDefault="00811873" w:rsidP="00811873">
            <w:pPr>
              <w:ind w:left="0"/>
              <w:rPr>
                <w:color w:val="000000"/>
              </w:rPr>
            </w:pPr>
          </w:p>
        </w:tc>
      </w:tr>
      <w:tr w:rsidR="00811873" w:rsidTr="00E114B5">
        <w:tc>
          <w:tcPr>
            <w:tcW w:w="1418" w:type="dxa"/>
          </w:tcPr>
          <w:p w:rsidR="00811873" w:rsidRPr="00725922" w:rsidRDefault="00811873" w:rsidP="00811873">
            <w:pPr>
              <w:ind w:left="0"/>
              <w:rPr>
                <w:color w:val="000000"/>
              </w:rPr>
            </w:pPr>
            <w:r w:rsidRPr="00725922">
              <w:rPr>
                <w:rFonts w:hint="eastAsia"/>
                <w:color w:val="000000"/>
              </w:rPr>
              <w:t>結案單位名稱</w:t>
            </w:r>
          </w:p>
        </w:tc>
        <w:tc>
          <w:tcPr>
            <w:tcW w:w="2631" w:type="dxa"/>
          </w:tcPr>
          <w:p w:rsidR="00811873" w:rsidRPr="00725922" w:rsidRDefault="00811873" w:rsidP="00811873">
            <w:pPr>
              <w:ind w:left="0"/>
              <w:rPr>
                <w:color w:val="000000"/>
              </w:rPr>
            </w:pPr>
            <w:r w:rsidRPr="00725922">
              <w:rPr>
                <w:rFonts w:hint="eastAsia"/>
                <w:color w:val="000000"/>
              </w:rPr>
              <w:t>OP_FS_UNIT_NM</w:t>
            </w:r>
          </w:p>
        </w:tc>
        <w:tc>
          <w:tcPr>
            <w:tcW w:w="1963" w:type="dxa"/>
          </w:tcPr>
          <w:p w:rsidR="00811873" w:rsidRPr="00725922" w:rsidRDefault="00811873" w:rsidP="00811873">
            <w:pPr>
              <w:ind w:left="0"/>
              <w:rPr>
                <w:color w:val="000000"/>
              </w:rPr>
            </w:pPr>
            <w:r w:rsidRPr="00725922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1</w:t>
            </w:r>
            <w:r w:rsidRPr="00725922">
              <w:rPr>
                <w:rFonts w:hint="eastAsia"/>
                <w:color w:val="000000"/>
              </w:rPr>
              <w:t>50)</w:t>
            </w:r>
          </w:p>
        </w:tc>
        <w:tc>
          <w:tcPr>
            <w:tcW w:w="3879" w:type="dxa"/>
          </w:tcPr>
          <w:p w:rsidR="00811873" w:rsidRPr="00725922" w:rsidRDefault="00811873" w:rsidP="00811873">
            <w:pPr>
              <w:ind w:left="0"/>
              <w:rPr>
                <w:color w:val="000000"/>
              </w:rPr>
            </w:pPr>
          </w:p>
        </w:tc>
      </w:tr>
      <w:tr w:rsidR="00811873" w:rsidTr="00E114B5">
        <w:tc>
          <w:tcPr>
            <w:tcW w:w="1418" w:type="dxa"/>
          </w:tcPr>
          <w:p w:rsidR="00811873" w:rsidRPr="00725922" w:rsidRDefault="00811873" w:rsidP="00811873">
            <w:pPr>
              <w:ind w:left="0"/>
              <w:rPr>
                <w:color w:val="000000"/>
              </w:rPr>
            </w:pPr>
            <w:r w:rsidRPr="00725922">
              <w:rPr>
                <w:rFonts w:hint="eastAsia"/>
                <w:color w:val="000000"/>
                <w:lang w:val="zh-TW"/>
              </w:rPr>
              <w:t>結案人員</w:t>
            </w:r>
            <w:r w:rsidRPr="00725922">
              <w:rPr>
                <w:rFonts w:hint="eastAsia"/>
                <w:color w:val="000000"/>
              </w:rPr>
              <w:t>ID</w:t>
            </w:r>
          </w:p>
        </w:tc>
        <w:tc>
          <w:tcPr>
            <w:tcW w:w="2631" w:type="dxa"/>
          </w:tcPr>
          <w:p w:rsidR="00811873" w:rsidRPr="00725922" w:rsidRDefault="00811873" w:rsidP="00811873">
            <w:pPr>
              <w:ind w:left="0"/>
            </w:pPr>
            <w:r w:rsidRPr="00725922">
              <w:rPr>
                <w:rFonts w:hint="eastAsia"/>
              </w:rPr>
              <w:t>OP_FS_STAFF_ID</w:t>
            </w:r>
          </w:p>
        </w:tc>
        <w:tc>
          <w:tcPr>
            <w:tcW w:w="1963" w:type="dxa"/>
          </w:tcPr>
          <w:p w:rsidR="00811873" w:rsidRPr="00725922" w:rsidRDefault="00811873" w:rsidP="00811873">
            <w:pPr>
              <w:ind w:left="0"/>
              <w:rPr>
                <w:color w:val="000000"/>
              </w:rPr>
            </w:pPr>
            <w:r w:rsidRPr="00725922">
              <w:rPr>
                <w:rFonts w:hint="eastAsia"/>
                <w:color w:val="000000"/>
              </w:rPr>
              <w:t>VARCHAR(10)</w:t>
            </w:r>
          </w:p>
        </w:tc>
        <w:tc>
          <w:tcPr>
            <w:tcW w:w="3879" w:type="dxa"/>
          </w:tcPr>
          <w:p w:rsidR="00811873" w:rsidRPr="00725922" w:rsidRDefault="00811873" w:rsidP="00811873">
            <w:pPr>
              <w:ind w:left="0"/>
              <w:rPr>
                <w:color w:val="000000"/>
              </w:rPr>
            </w:pPr>
          </w:p>
        </w:tc>
      </w:tr>
      <w:tr w:rsidR="00811873" w:rsidTr="00E114B5">
        <w:tc>
          <w:tcPr>
            <w:tcW w:w="1418" w:type="dxa"/>
          </w:tcPr>
          <w:p w:rsidR="00811873" w:rsidRPr="00725922" w:rsidRDefault="00811873" w:rsidP="00811873">
            <w:pPr>
              <w:ind w:left="0"/>
              <w:rPr>
                <w:color w:val="000000"/>
              </w:rPr>
            </w:pPr>
            <w:r w:rsidRPr="00725922">
              <w:rPr>
                <w:rFonts w:hint="eastAsia"/>
                <w:color w:val="000000"/>
                <w:lang w:val="zh-TW"/>
              </w:rPr>
              <w:t>結案人員姓名</w:t>
            </w:r>
          </w:p>
        </w:tc>
        <w:tc>
          <w:tcPr>
            <w:tcW w:w="2631" w:type="dxa"/>
          </w:tcPr>
          <w:p w:rsidR="00811873" w:rsidRPr="00725922" w:rsidRDefault="00811873" w:rsidP="00811873">
            <w:pPr>
              <w:ind w:left="0"/>
            </w:pPr>
            <w:r w:rsidRPr="00725922">
              <w:rPr>
                <w:rFonts w:hint="eastAsia"/>
              </w:rPr>
              <w:t>OP_FS_STAFF_NM</w:t>
            </w:r>
          </w:p>
        </w:tc>
        <w:tc>
          <w:tcPr>
            <w:tcW w:w="1963" w:type="dxa"/>
          </w:tcPr>
          <w:p w:rsidR="00811873" w:rsidRPr="00725922" w:rsidRDefault="00811873" w:rsidP="0050400E">
            <w:pPr>
              <w:ind w:left="0"/>
              <w:rPr>
                <w:color w:val="000000"/>
              </w:rPr>
            </w:pPr>
            <w:r w:rsidRPr="00725922">
              <w:rPr>
                <w:rFonts w:hint="eastAsia"/>
                <w:color w:val="000000"/>
              </w:rPr>
              <w:t>VARCHAR(</w:t>
            </w:r>
            <w:r w:rsidR="0050400E" w:rsidRPr="0050400E">
              <w:rPr>
                <w:color w:val="FF0000"/>
              </w:rPr>
              <w:t>200</w:t>
            </w:r>
            <w:r w:rsidRPr="00725922"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811873" w:rsidRPr="00725922" w:rsidRDefault="0050400E" w:rsidP="00811873">
            <w:pPr>
              <w:ind w:left="0"/>
              <w:rPr>
                <w:color w:val="000000"/>
              </w:rPr>
            </w:pPr>
            <w:r w:rsidRPr="0050400E">
              <w:rPr>
                <w:rFonts w:hint="eastAsia"/>
                <w:color w:val="FF0000"/>
              </w:rPr>
              <w:t>20190320</w:t>
            </w:r>
            <w:r w:rsidRPr="0050400E">
              <w:rPr>
                <w:rFonts w:hint="eastAsia"/>
                <w:color w:val="FF0000"/>
                <w:lang w:eastAsia="zh-HK"/>
              </w:rPr>
              <w:t>修改</w:t>
            </w:r>
          </w:p>
        </w:tc>
      </w:tr>
      <w:tr w:rsidR="00811873" w:rsidTr="00E114B5">
        <w:tc>
          <w:tcPr>
            <w:tcW w:w="1418" w:type="dxa"/>
          </w:tcPr>
          <w:p w:rsidR="00811873" w:rsidRDefault="00811873" w:rsidP="00811873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結案日期</w:t>
            </w:r>
          </w:p>
        </w:tc>
        <w:tc>
          <w:tcPr>
            <w:tcW w:w="2631" w:type="dxa"/>
          </w:tcPr>
          <w:p w:rsidR="00811873" w:rsidRDefault="00811873" w:rsidP="00811873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OP_FS_DATE</w:t>
            </w:r>
          </w:p>
        </w:tc>
        <w:tc>
          <w:tcPr>
            <w:tcW w:w="1963" w:type="dxa"/>
          </w:tcPr>
          <w:p w:rsidR="00811873" w:rsidRDefault="00811873" w:rsidP="00811873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VARCHAR(8)</w:t>
            </w:r>
          </w:p>
        </w:tc>
        <w:tc>
          <w:tcPr>
            <w:tcW w:w="3879" w:type="dxa"/>
          </w:tcPr>
          <w:p w:rsidR="00811873" w:rsidRDefault="00811873" w:rsidP="00811873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YYYYMMDD</w:t>
            </w:r>
          </w:p>
        </w:tc>
      </w:tr>
      <w:tr w:rsidR="00811873" w:rsidTr="00E114B5">
        <w:tc>
          <w:tcPr>
            <w:tcW w:w="1418" w:type="dxa"/>
          </w:tcPr>
          <w:p w:rsidR="00811873" w:rsidRDefault="00811873" w:rsidP="00811873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結案紀錄代碼</w:t>
            </w:r>
          </w:p>
        </w:tc>
        <w:tc>
          <w:tcPr>
            <w:tcW w:w="2631" w:type="dxa"/>
          </w:tcPr>
          <w:p w:rsidR="00811873" w:rsidRDefault="00811873" w:rsidP="00811873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OP_FS_REC_CD</w:t>
            </w:r>
          </w:p>
        </w:tc>
        <w:tc>
          <w:tcPr>
            <w:tcW w:w="1963" w:type="dxa"/>
          </w:tcPr>
          <w:p w:rsidR="00811873" w:rsidRDefault="00811873" w:rsidP="00811873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VARCHAR(2)</w:t>
            </w:r>
          </w:p>
        </w:tc>
        <w:tc>
          <w:tcPr>
            <w:tcW w:w="3879" w:type="dxa"/>
          </w:tcPr>
          <w:p w:rsidR="00811873" w:rsidRDefault="00811873" w:rsidP="00811873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B05</w:t>
            </w:r>
          </w:p>
          <w:p w:rsidR="00811873" w:rsidRDefault="00811873" w:rsidP="00811873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01</w:t>
            </w:r>
            <w:r>
              <w:rPr>
                <w:rFonts w:hint="eastAsia"/>
                <w:color w:val="000000"/>
              </w:rPr>
              <w:t>：</w:t>
            </w:r>
            <w:r w:rsidRPr="00F9423A">
              <w:rPr>
                <w:rFonts w:hint="eastAsia"/>
                <w:color w:val="000000"/>
              </w:rPr>
              <w:t>遺失人領回並通知拾得人</w:t>
            </w:r>
          </w:p>
          <w:p w:rsidR="00811873" w:rsidRDefault="00811873" w:rsidP="00811873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02</w:t>
            </w:r>
            <w:r>
              <w:rPr>
                <w:rFonts w:hint="eastAsia"/>
                <w:color w:val="000000"/>
              </w:rPr>
              <w:t>：拾得人領回</w:t>
            </w:r>
          </w:p>
          <w:p w:rsidR="00811873" w:rsidRPr="006E3885" w:rsidRDefault="00811873" w:rsidP="00811873">
            <w:pPr>
              <w:ind w:left="0"/>
              <w:rPr>
                <w:color w:val="000000"/>
              </w:rPr>
            </w:pPr>
            <w:r w:rsidRPr="006E3885">
              <w:rPr>
                <w:rFonts w:hint="eastAsia"/>
                <w:color w:val="000000"/>
              </w:rPr>
              <w:t>03</w:t>
            </w:r>
            <w:r w:rsidRPr="006E3885">
              <w:rPr>
                <w:rFonts w:hint="eastAsia"/>
                <w:color w:val="000000"/>
              </w:rPr>
              <w:t>：拍賣繳回國</w:t>
            </w:r>
            <w:r w:rsidRPr="006E3885">
              <w:rPr>
                <w:rFonts w:hint="eastAsia"/>
                <w:color w:val="000000"/>
              </w:rPr>
              <w:t>(</w:t>
            </w:r>
            <w:r w:rsidRPr="006E3885">
              <w:rPr>
                <w:rFonts w:hint="eastAsia"/>
                <w:color w:val="000000"/>
              </w:rPr>
              <w:t>公</w:t>
            </w:r>
            <w:r w:rsidRPr="006E3885">
              <w:rPr>
                <w:rFonts w:hint="eastAsia"/>
                <w:color w:val="000000"/>
              </w:rPr>
              <w:t>)</w:t>
            </w:r>
            <w:r w:rsidRPr="006E3885">
              <w:rPr>
                <w:rFonts w:hint="eastAsia"/>
                <w:color w:val="000000"/>
              </w:rPr>
              <w:t>庫</w:t>
            </w:r>
          </w:p>
          <w:p w:rsidR="00811873" w:rsidRPr="006E3885" w:rsidRDefault="00811873" w:rsidP="00811873">
            <w:pPr>
              <w:ind w:left="0"/>
              <w:rPr>
                <w:color w:val="000000"/>
              </w:rPr>
            </w:pPr>
            <w:r w:rsidRPr="006E3885">
              <w:rPr>
                <w:rFonts w:hint="eastAsia"/>
                <w:color w:val="000000"/>
              </w:rPr>
              <w:t>04</w:t>
            </w:r>
            <w:r w:rsidRPr="006E3885">
              <w:rPr>
                <w:rFonts w:hint="eastAsia"/>
                <w:color w:val="000000"/>
              </w:rPr>
              <w:t>：提存</w:t>
            </w:r>
          </w:p>
          <w:p w:rsidR="00811873" w:rsidRPr="00F9423A" w:rsidRDefault="00811873" w:rsidP="00811873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  <w:r w:rsidRPr="006E3885">
              <w:rPr>
                <w:rFonts w:hint="eastAsia"/>
                <w:color w:val="000000"/>
              </w:rPr>
              <w:t>9</w:t>
            </w:r>
            <w:r w:rsidRPr="006E3885">
              <w:rPr>
                <w:rFonts w:hint="eastAsia"/>
                <w:color w:val="000000"/>
              </w:rPr>
              <w:t>：</w:t>
            </w:r>
            <w:r>
              <w:rPr>
                <w:rFonts w:ascii="標楷體" w:hAnsi="標楷體" w:hint="eastAsia"/>
                <w:color w:val="000000"/>
              </w:rPr>
              <w:t>其他</w:t>
            </w:r>
          </w:p>
        </w:tc>
      </w:tr>
      <w:tr w:rsidR="00811873" w:rsidTr="00E114B5">
        <w:tc>
          <w:tcPr>
            <w:tcW w:w="1418" w:type="dxa"/>
          </w:tcPr>
          <w:p w:rsidR="00811873" w:rsidRDefault="00811873" w:rsidP="00811873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結案紀錄名稱</w:t>
            </w:r>
          </w:p>
        </w:tc>
        <w:tc>
          <w:tcPr>
            <w:tcW w:w="2631" w:type="dxa"/>
          </w:tcPr>
          <w:p w:rsidR="00811873" w:rsidRDefault="00811873" w:rsidP="00811873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OP_FS_REC_NM</w:t>
            </w:r>
          </w:p>
        </w:tc>
        <w:tc>
          <w:tcPr>
            <w:tcW w:w="1963" w:type="dxa"/>
          </w:tcPr>
          <w:p w:rsidR="00811873" w:rsidRDefault="00811873" w:rsidP="00811873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18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3879" w:type="dxa"/>
          </w:tcPr>
          <w:p w:rsidR="00811873" w:rsidRDefault="00811873" w:rsidP="00811873">
            <w:pPr>
              <w:ind w:left="0"/>
              <w:rPr>
                <w:color w:val="000000"/>
              </w:rPr>
            </w:pPr>
          </w:p>
        </w:tc>
      </w:tr>
      <w:tr w:rsidR="00811873" w:rsidTr="00E114B5">
        <w:tc>
          <w:tcPr>
            <w:tcW w:w="1418" w:type="dxa"/>
          </w:tcPr>
          <w:p w:rsidR="00811873" w:rsidRDefault="00811873" w:rsidP="00811873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結案情形描述</w:t>
            </w:r>
          </w:p>
        </w:tc>
        <w:tc>
          <w:tcPr>
            <w:tcW w:w="2631" w:type="dxa"/>
          </w:tcPr>
          <w:p w:rsidR="00811873" w:rsidRDefault="00811873" w:rsidP="00811873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OP_FS_STAT_DESC</w:t>
            </w:r>
          </w:p>
        </w:tc>
        <w:tc>
          <w:tcPr>
            <w:tcW w:w="1963" w:type="dxa"/>
          </w:tcPr>
          <w:p w:rsidR="00811873" w:rsidRPr="006A6330" w:rsidRDefault="00811873" w:rsidP="00811873">
            <w:pPr>
              <w:ind w:left="0"/>
              <w:rPr>
                <w:color w:val="FF0000"/>
              </w:rPr>
            </w:pPr>
            <w:r w:rsidRPr="006A6330">
              <w:rPr>
                <w:color w:val="FF0000"/>
              </w:rPr>
              <w:t>Varchar(3000)</w:t>
            </w:r>
          </w:p>
        </w:tc>
        <w:tc>
          <w:tcPr>
            <w:tcW w:w="3879" w:type="dxa"/>
          </w:tcPr>
          <w:p w:rsidR="00811873" w:rsidRDefault="00811873" w:rsidP="00811873">
            <w:pPr>
              <w:ind w:left="0"/>
              <w:rPr>
                <w:color w:val="000000"/>
              </w:rPr>
            </w:pPr>
          </w:p>
        </w:tc>
      </w:tr>
      <w:tr w:rsidR="00811873" w:rsidRPr="00F27A05" w:rsidTr="00E114B5">
        <w:tc>
          <w:tcPr>
            <w:tcW w:w="1418" w:type="dxa"/>
          </w:tcPr>
          <w:p w:rsidR="00811873" w:rsidRPr="00F27A05" w:rsidRDefault="00811873" w:rsidP="00811873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新增人員</w:t>
            </w:r>
            <w:r w:rsidRPr="00F27A05">
              <w:rPr>
                <w:rFonts w:hint="eastAsia"/>
                <w:color w:val="000000"/>
                <w:lang w:val="zh-TW"/>
              </w:rPr>
              <w:t>ID</w:t>
            </w:r>
          </w:p>
        </w:tc>
        <w:tc>
          <w:tcPr>
            <w:tcW w:w="2631" w:type="dxa"/>
          </w:tcPr>
          <w:p w:rsidR="00811873" w:rsidRPr="00F27A05" w:rsidRDefault="00811873" w:rsidP="00811873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OP_ADD_ID</w:t>
            </w:r>
          </w:p>
        </w:tc>
        <w:tc>
          <w:tcPr>
            <w:tcW w:w="1963" w:type="dxa"/>
          </w:tcPr>
          <w:p w:rsidR="00811873" w:rsidRPr="00F27A05" w:rsidRDefault="00811873" w:rsidP="00811873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VARCHAR(10)</w:t>
            </w:r>
          </w:p>
        </w:tc>
        <w:tc>
          <w:tcPr>
            <w:tcW w:w="3879" w:type="dxa"/>
          </w:tcPr>
          <w:p w:rsidR="00811873" w:rsidRPr="00CA68B2" w:rsidRDefault="00811873" w:rsidP="00811873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811873" w:rsidRPr="00F27A05" w:rsidTr="00E114B5">
        <w:tc>
          <w:tcPr>
            <w:tcW w:w="1418" w:type="dxa"/>
          </w:tcPr>
          <w:p w:rsidR="00811873" w:rsidRPr="00F27A05" w:rsidRDefault="00811873" w:rsidP="00811873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新增人員姓名</w:t>
            </w:r>
          </w:p>
        </w:tc>
        <w:tc>
          <w:tcPr>
            <w:tcW w:w="2631" w:type="dxa"/>
          </w:tcPr>
          <w:p w:rsidR="00811873" w:rsidRPr="00F27A05" w:rsidRDefault="00811873" w:rsidP="00811873">
            <w:pPr>
              <w:ind w:left="0"/>
            </w:pPr>
            <w:r w:rsidRPr="00F27A05">
              <w:rPr>
                <w:rFonts w:hint="eastAsia"/>
              </w:rPr>
              <w:t>OP_ADD_NM</w:t>
            </w:r>
          </w:p>
        </w:tc>
        <w:tc>
          <w:tcPr>
            <w:tcW w:w="1963" w:type="dxa"/>
          </w:tcPr>
          <w:p w:rsidR="00811873" w:rsidRPr="00F27A05" w:rsidRDefault="00811873" w:rsidP="0050400E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 w:rsidR="0050400E" w:rsidRPr="0050400E">
              <w:rPr>
                <w:color w:val="FF0000"/>
              </w:rPr>
              <w:t>200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811873" w:rsidRPr="0050400E" w:rsidRDefault="00811873" w:rsidP="00811873">
            <w:pPr>
              <w:ind w:left="0"/>
              <w:rPr>
                <w:lang w:eastAsia="zh-HK"/>
              </w:rPr>
            </w:pPr>
            <w:r w:rsidRPr="0050400E">
              <w:rPr>
                <w:rFonts w:hint="eastAsia"/>
              </w:rPr>
              <w:t>20180504</w:t>
            </w:r>
            <w:r w:rsidRPr="0050400E">
              <w:rPr>
                <w:rFonts w:hint="eastAsia"/>
                <w:lang w:eastAsia="zh-HK"/>
              </w:rPr>
              <w:t>新增</w:t>
            </w:r>
          </w:p>
          <w:p w:rsidR="0050400E" w:rsidRPr="00F27A05" w:rsidRDefault="0050400E" w:rsidP="00811873">
            <w:pPr>
              <w:ind w:left="0"/>
              <w:rPr>
                <w:rFonts w:hint="eastAsia"/>
                <w:color w:val="000000"/>
              </w:rPr>
            </w:pPr>
            <w:r w:rsidRPr="0050400E">
              <w:rPr>
                <w:rFonts w:hint="eastAsia"/>
                <w:color w:val="FF0000"/>
              </w:rPr>
              <w:t>20190320</w:t>
            </w:r>
            <w:r w:rsidRPr="0050400E">
              <w:rPr>
                <w:rFonts w:hint="eastAsia"/>
                <w:color w:val="FF0000"/>
                <w:lang w:eastAsia="zh-HK"/>
              </w:rPr>
              <w:t>修改</w:t>
            </w:r>
          </w:p>
        </w:tc>
      </w:tr>
      <w:tr w:rsidR="00811873" w:rsidRPr="00F27A05" w:rsidTr="00E114B5">
        <w:tc>
          <w:tcPr>
            <w:tcW w:w="1418" w:type="dxa"/>
          </w:tcPr>
          <w:p w:rsidR="00811873" w:rsidRPr="00F27A05" w:rsidRDefault="00811873" w:rsidP="00811873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新增單位代碼</w:t>
            </w:r>
          </w:p>
        </w:tc>
        <w:tc>
          <w:tcPr>
            <w:tcW w:w="2631" w:type="dxa"/>
          </w:tcPr>
          <w:p w:rsidR="00811873" w:rsidRPr="00F27A05" w:rsidRDefault="00811873" w:rsidP="00811873">
            <w:pPr>
              <w:ind w:left="0"/>
            </w:pPr>
            <w:r w:rsidRPr="00F27A05">
              <w:rPr>
                <w:rFonts w:hint="eastAsia"/>
              </w:rPr>
              <w:t>OP_ADD_UNIT_CD</w:t>
            </w:r>
          </w:p>
        </w:tc>
        <w:tc>
          <w:tcPr>
            <w:tcW w:w="1963" w:type="dxa"/>
          </w:tcPr>
          <w:p w:rsidR="00811873" w:rsidRPr="00F27A05" w:rsidRDefault="00811873" w:rsidP="00811873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5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811873" w:rsidRPr="00F27A05" w:rsidRDefault="00811873" w:rsidP="00811873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811873" w:rsidRPr="00F27A05" w:rsidTr="00E114B5">
        <w:tc>
          <w:tcPr>
            <w:tcW w:w="1418" w:type="dxa"/>
          </w:tcPr>
          <w:p w:rsidR="00811873" w:rsidRPr="00F27A05" w:rsidRDefault="00811873" w:rsidP="00811873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lastRenderedPageBreak/>
              <w:t>新增單位名稱</w:t>
            </w:r>
          </w:p>
        </w:tc>
        <w:tc>
          <w:tcPr>
            <w:tcW w:w="2631" w:type="dxa"/>
          </w:tcPr>
          <w:p w:rsidR="00811873" w:rsidRPr="00F27A05" w:rsidRDefault="00811873" w:rsidP="00811873">
            <w:pPr>
              <w:ind w:left="0"/>
            </w:pPr>
            <w:r w:rsidRPr="00F27A05">
              <w:rPr>
                <w:rFonts w:hint="eastAsia"/>
              </w:rPr>
              <w:t>OP_ADD_UNIT_NM</w:t>
            </w:r>
          </w:p>
        </w:tc>
        <w:tc>
          <w:tcPr>
            <w:tcW w:w="1963" w:type="dxa"/>
          </w:tcPr>
          <w:p w:rsidR="00811873" w:rsidRPr="00F27A05" w:rsidRDefault="00811873" w:rsidP="00811873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1</w:t>
            </w:r>
            <w:r w:rsidRPr="00F27A05">
              <w:rPr>
                <w:rFonts w:hint="eastAsia"/>
                <w:color w:val="000000"/>
              </w:rPr>
              <w:t>50)</w:t>
            </w:r>
          </w:p>
        </w:tc>
        <w:tc>
          <w:tcPr>
            <w:tcW w:w="3879" w:type="dxa"/>
          </w:tcPr>
          <w:p w:rsidR="00811873" w:rsidRPr="00F27A05" w:rsidRDefault="00811873" w:rsidP="00811873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811873" w:rsidRPr="00F27A05" w:rsidTr="00E114B5">
        <w:tc>
          <w:tcPr>
            <w:tcW w:w="1418" w:type="dxa"/>
          </w:tcPr>
          <w:p w:rsidR="00811873" w:rsidRPr="00F27A05" w:rsidRDefault="00811873" w:rsidP="00811873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新增日期時間</w:t>
            </w:r>
          </w:p>
        </w:tc>
        <w:tc>
          <w:tcPr>
            <w:tcW w:w="2631" w:type="dxa"/>
          </w:tcPr>
          <w:p w:rsidR="00811873" w:rsidRPr="00F27A05" w:rsidRDefault="00811873" w:rsidP="00811873">
            <w:pPr>
              <w:ind w:left="0"/>
            </w:pPr>
            <w:r w:rsidRPr="00F27A05">
              <w:rPr>
                <w:rFonts w:hint="eastAsia"/>
              </w:rPr>
              <w:t>OP_ADD_DT_TM</w:t>
            </w:r>
          </w:p>
        </w:tc>
        <w:tc>
          <w:tcPr>
            <w:tcW w:w="1963" w:type="dxa"/>
          </w:tcPr>
          <w:p w:rsidR="00811873" w:rsidRPr="00F27A05" w:rsidRDefault="00811873" w:rsidP="00811873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</w:rPr>
              <w:t>VARCHAR(14)</w:t>
            </w:r>
          </w:p>
        </w:tc>
        <w:tc>
          <w:tcPr>
            <w:tcW w:w="3879" w:type="dxa"/>
          </w:tcPr>
          <w:p w:rsidR="00811873" w:rsidRPr="00F27A05" w:rsidRDefault="00811873" w:rsidP="00811873">
            <w:pPr>
              <w:ind w:left="0"/>
              <w:rPr>
                <w:color w:val="000000"/>
                <w:lang w:val="zh-TW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811873" w:rsidRPr="00F27A05" w:rsidTr="00E114B5">
        <w:tc>
          <w:tcPr>
            <w:tcW w:w="1418" w:type="dxa"/>
          </w:tcPr>
          <w:p w:rsidR="00811873" w:rsidRPr="00F27A05" w:rsidRDefault="00811873" w:rsidP="00811873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修改人員</w:t>
            </w:r>
            <w:r w:rsidRPr="00F27A05">
              <w:rPr>
                <w:rFonts w:hint="eastAsia"/>
                <w:color w:val="000000"/>
                <w:lang w:val="zh-TW"/>
              </w:rPr>
              <w:t>ID</w:t>
            </w:r>
          </w:p>
        </w:tc>
        <w:tc>
          <w:tcPr>
            <w:tcW w:w="2631" w:type="dxa"/>
          </w:tcPr>
          <w:p w:rsidR="00811873" w:rsidRPr="00F27A05" w:rsidRDefault="00811873" w:rsidP="00811873">
            <w:pPr>
              <w:ind w:left="0"/>
            </w:pPr>
            <w:r w:rsidRPr="00F27A05">
              <w:rPr>
                <w:rFonts w:hint="eastAsia"/>
              </w:rPr>
              <w:t>OP_UPD_ID</w:t>
            </w:r>
          </w:p>
        </w:tc>
        <w:tc>
          <w:tcPr>
            <w:tcW w:w="1963" w:type="dxa"/>
          </w:tcPr>
          <w:p w:rsidR="00811873" w:rsidRPr="00F27A05" w:rsidRDefault="00811873" w:rsidP="00811873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VARCHAR(10)</w:t>
            </w:r>
          </w:p>
        </w:tc>
        <w:tc>
          <w:tcPr>
            <w:tcW w:w="3879" w:type="dxa"/>
          </w:tcPr>
          <w:p w:rsidR="00811873" w:rsidRPr="00F27A05" w:rsidRDefault="00811873" w:rsidP="00811873">
            <w:pPr>
              <w:ind w:left="0"/>
              <w:rPr>
                <w:color w:val="FF0000"/>
                <w:lang w:val="zh-TW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811873" w:rsidRPr="00F27A05" w:rsidTr="00E114B5">
        <w:tc>
          <w:tcPr>
            <w:tcW w:w="1418" w:type="dxa"/>
          </w:tcPr>
          <w:p w:rsidR="00811873" w:rsidRPr="00F27A05" w:rsidRDefault="00811873" w:rsidP="00811873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修改人員姓名</w:t>
            </w:r>
          </w:p>
        </w:tc>
        <w:tc>
          <w:tcPr>
            <w:tcW w:w="2631" w:type="dxa"/>
          </w:tcPr>
          <w:p w:rsidR="00811873" w:rsidRPr="00F27A05" w:rsidRDefault="00811873" w:rsidP="00811873">
            <w:pPr>
              <w:ind w:left="0"/>
            </w:pPr>
            <w:r w:rsidRPr="00F27A05">
              <w:rPr>
                <w:rFonts w:hint="eastAsia"/>
              </w:rPr>
              <w:t>OP_UPD_NM</w:t>
            </w:r>
          </w:p>
        </w:tc>
        <w:tc>
          <w:tcPr>
            <w:tcW w:w="1963" w:type="dxa"/>
          </w:tcPr>
          <w:p w:rsidR="00811873" w:rsidRPr="00F27A05" w:rsidRDefault="00811873" w:rsidP="0050400E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 w:rsidR="0050400E" w:rsidRPr="0050400E">
              <w:rPr>
                <w:color w:val="FF0000"/>
              </w:rPr>
              <w:t>200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811873" w:rsidRPr="0050400E" w:rsidRDefault="00811873" w:rsidP="00811873">
            <w:pPr>
              <w:ind w:left="0"/>
              <w:rPr>
                <w:lang w:eastAsia="zh-HK"/>
              </w:rPr>
            </w:pPr>
            <w:r w:rsidRPr="0050400E">
              <w:rPr>
                <w:rFonts w:hint="eastAsia"/>
              </w:rPr>
              <w:t>20180504</w:t>
            </w:r>
            <w:r w:rsidRPr="0050400E">
              <w:rPr>
                <w:rFonts w:hint="eastAsia"/>
                <w:lang w:eastAsia="zh-HK"/>
              </w:rPr>
              <w:t>新增</w:t>
            </w:r>
          </w:p>
          <w:p w:rsidR="0050400E" w:rsidRPr="00F27A05" w:rsidRDefault="0050400E" w:rsidP="00811873">
            <w:pPr>
              <w:ind w:left="0"/>
              <w:rPr>
                <w:rFonts w:hint="eastAsia"/>
                <w:color w:val="FF0000"/>
                <w:lang w:val="zh-TW"/>
              </w:rPr>
            </w:pPr>
            <w:r w:rsidRPr="0050400E">
              <w:rPr>
                <w:rFonts w:hint="eastAsia"/>
                <w:color w:val="FF0000"/>
              </w:rPr>
              <w:t>20190320</w:t>
            </w:r>
            <w:r w:rsidRPr="0050400E">
              <w:rPr>
                <w:rFonts w:hint="eastAsia"/>
                <w:color w:val="FF0000"/>
                <w:lang w:eastAsia="zh-HK"/>
              </w:rPr>
              <w:t>修改</w:t>
            </w:r>
          </w:p>
        </w:tc>
      </w:tr>
      <w:tr w:rsidR="00811873" w:rsidRPr="00F27A05" w:rsidTr="00E114B5">
        <w:tc>
          <w:tcPr>
            <w:tcW w:w="1418" w:type="dxa"/>
          </w:tcPr>
          <w:p w:rsidR="00811873" w:rsidRPr="00F27A05" w:rsidRDefault="00811873" w:rsidP="00811873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修改單位代碼</w:t>
            </w:r>
          </w:p>
        </w:tc>
        <w:tc>
          <w:tcPr>
            <w:tcW w:w="2631" w:type="dxa"/>
          </w:tcPr>
          <w:p w:rsidR="00811873" w:rsidRPr="00F27A05" w:rsidRDefault="00811873" w:rsidP="00811873">
            <w:pPr>
              <w:ind w:left="0"/>
            </w:pPr>
            <w:r w:rsidRPr="00F27A05">
              <w:rPr>
                <w:rFonts w:hint="eastAsia"/>
              </w:rPr>
              <w:t>OP_UPD_UNIT_CD</w:t>
            </w:r>
          </w:p>
        </w:tc>
        <w:tc>
          <w:tcPr>
            <w:tcW w:w="1963" w:type="dxa"/>
          </w:tcPr>
          <w:p w:rsidR="00811873" w:rsidRPr="00F27A05" w:rsidRDefault="00811873" w:rsidP="00811873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5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811873" w:rsidRPr="00F27A05" w:rsidRDefault="00811873" w:rsidP="00811873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811873" w:rsidRPr="00F27A05" w:rsidTr="00E114B5">
        <w:tc>
          <w:tcPr>
            <w:tcW w:w="1418" w:type="dxa"/>
          </w:tcPr>
          <w:p w:rsidR="00811873" w:rsidRPr="00F27A05" w:rsidRDefault="00811873" w:rsidP="00811873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修改單位名稱</w:t>
            </w:r>
          </w:p>
        </w:tc>
        <w:tc>
          <w:tcPr>
            <w:tcW w:w="2631" w:type="dxa"/>
          </w:tcPr>
          <w:p w:rsidR="00811873" w:rsidRPr="00F27A05" w:rsidRDefault="00811873" w:rsidP="00811873">
            <w:pPr>
              <w:ind w:left="0"/>
            </w:pPr>
            <w:r w:rsidRPr="00F27A05">
              <w:rPr>
                <w:rFonts w:hint="eastAsia"/>
              </w:rPr>
              <w:t>OP_UPD_UNIT_NM</w:t>
            </w:r>
          </w:p>
        </w:tc>
        <w:tc>
          <w:tcPr>
            <w:tcW w:w="1963" w:type="dxa"/>
          </w:tcPr>
          <w:p w:rsidR="00811873" w:rsidRPr="00F27A05" w:rsidRDefault="00811873" w:rsidP="00811873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1</w:t>
            </w:r>
            <w:r w:rsidRPr="00F27A05">
              <w:rPr>
                <w:rFonts w:hint="eastAsia"/>
                <w:color w:val="000000"/>
              </w:rPr>
              <w:t>50)</w:t>
            </w:r>
          </w:p>
        </w:tc>
        <w:tc>
          <w:tcPr>
            <w:tcW w:w="3879" w:type="dxa"/>
          </w:tcPr>
          <w:p w:rsidR="00811873" w:rsidRPr="00F27A05" w:rsidRDefault="00811873" w:rsidP="00811873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811873" w:rsidRPr="00F27A05" w:rsidTr="00E114B5">
        <w:tc>
          <w:tcPr>
            <w:tcW w:w="1418" w:type="dxa"/>
          </w:tcPr>
          <w:p w:rsidR="00811873" w:rsidRPr="00F27A05" w:rsidRDefault="00811873" w:rsidP="00811873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修改日期時間</w:t>
            </w:r>
          </w:p>
        </w:tc>
        <w:tc>
          <w:tcPr>
            <w:tcW w:w="2631" w:type="dxa"/>
          </w:tcPr>
          <w:p w:rsidR="00811873" w:rsidRPr="00F27A05" w:rsidRDefault="00811873" w:rsidP="00811873">
            <w:pPr>
              <w:ind w:left="0"/>
            </w:pPr>
            <w:r w:rsidRPr="00F27A05">
              <w:rPr>
                <w:rFonts w:hint="eastAsia"/>
              </w:rPr>
              <w:t>OP_UPD_DT_TM</w:t>
            </w:r>
          </w:p>
        </w:tc>
        <w:tc>
          <w:tcPr>
            <w:tcW w:w="1963" w:type="dxa"/>
          </w:tcPr>
          <w:p w:rsidR="00811873" w:rsidRPr="00F27A05" w:rsidRDefault="00811873" w:rsidP="00811873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</w:rPr>
              <w:t>VARCHAR(14)</w:t>
            </w:r>
          </w:p>
        </w:tc>
        <w:tc>
          <w:tcPr>
            <w:tcW w:w="3879" w:type="dxa"/>
          </w:tcPr>
          <w:p w:rsidR="00811873" w:rsidRPr="00F27A05" w:rsidRDefault="00811873" w:rsidP="00811873">
            <w:pPr>
              <w:ind w:left="0"/>
              <w:rPr>
                <w:color w:val="FF0000"/>
                <w:lang w:val="zh-TW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811873" w:rsidTr="00E114B5">
        <w:tc>
          <w:tcPr>
            <w:tcW w:w="1418" w:type="dxa"/>
          </w:tcPr>
          <w:p w:rsidR="00811873" w:rsidRPr="00CF0779" w:rsidRDefault="00811873" w:rsidP="00811873">
            <w:pPr>
              <w:ind w:left="0"/>
              <w:rPr>
                <w:lang w:val="zh-TW"/>
              </w:rPr>
            </w:pPr>
          </w:p>
        </w:tc>
        <w:tc>
          <w:tcPr>
            <w:tcW w:w="2631" w:type="dxa"/>
          </w:tcPr>
          <w:p w:rsidR="00811873" w:rsidRPr="00CF0779" w:rsidRDefault="00811873" w:rsidP="00811873">
            <w:pPr>
              <w:ind w:left="0"/>
            </w:pPr>
          </w:p>
        </w:tc>
        <w:tc>
          <w:tcPr>
            <w:tcW w:w="1963" w:type="dxa"/>
          </w:tcPr>
          <w:p w:rsidR="00811873" w:rsidRPr="00783A23" w:rsidRDefault="00811873" w:rsidP="00811873">
            <w:pPr>
              <w:ind w:left="0"/>
            </w:pPr>
          </w:p>
        </w:tc>
        <w:tc>
          <w:tcPr>
            <w:tcW w:w="3879" w:type="dxa"/>
          </w:tcPr>
          <w:p w:rsidR="00811873" w:rsidRPr="00CF0779" w:rsidRDefault="00811873" w:rsidP="00811873">
            <w:pPr>
              <w:ind w:left="0"/>
            </w:pPr>
          </w:p>
        </w:tc>
      </w:tr>
      <w:tr w:rsidR="00811873" w:rsidTr="00E114B5">
        <w:tc>
          <w:tcPr>
            <w:tcW w:w="1418" w:type="dxa"/>
            <w:vAlign w:val="center"/>
          </w:tcPr>
          <w:p w:rsidR="00811873" w:rsidRDefault="00811873" w:rsidP="00811873">
            <w:pPr>
              <w:ind w:left="0"/>
              <w:jc w:val="both"/>
            </w:pPr>
          </w:p>
        </w:tc>
        <w:tc>
          <w:tcPr>
            <w:tcW w:w="2631" w:type="dxa"/>
            <w:vAlign w:val="center"/>
          </w:tcPr>
          <w:p w:rsidR="00811873" w:rsidRDefault="00811873" w:rsidP="00811873">
            <w:pPr>
              <w:ind w:left="0"/>
              <w:jc w:val="both"/>
            </w:pPr>
          </w:p>
        </w:tc>
        <w:tc>
          <w:tcPr>
            <w:tcW w:w="1963" w:type="dxa"/>
            <w:vAlign w:val="center"/>
          </w:tcPr>
          <w:p w:rsidR="00811873" w:rsidRDefault="00811873" w:rsidP="00811873">
            <w:pPr>
              <w:ind w:left="0"/>
              <w:jc w:val="both"/>
            </w:pPr>
          </w:p>
        </w:tc>
        <w:tc>
          <w:tcPr>
            <w:tcW w:w="3879" w:type="dxa"/>
            <w:vAlign w:val="bottom"/>
          </w:tcPr>
          <w:p w:rsidR="00811873" w:rsidRPr="001A5498" w:rsidRDefault="00811873" w:rsidP="00811873">
            <w:pPr>
              <w:ind w:left="0"/>
            </w:pPr>
          </w:p>
        </w:tc>
      </w:tr>
    </w:tbl>
    <w:p w:rsidR="002D67FC" w:rsidRDefault="002D67FC" w:rsidP="002D67FC"/>
    <w:p w:rsidR="00A0034D" w:rsidRPr="00B51AC5" w:rsidRDefault="00A0034D" w:rsidP="004273F3">
      <w:pPr>
        <w:pStyle w:val="3"/>
      </w:pPr>
      <w:bookmarkStart w:id="32" w:name="_Toc521590656"/>
      <w:r>
        <w:rPr>
          <w:rFonts w:hint="eastAsia"/>
        </w:rPr>
        <w:t>OPDT_</w:t>
      </w:r>
      <w:r>
        <w:t>I_PHOTO</w:t>
      </w:r>
      <w:r>
        <w:rPr>
          <w:rFonts w:hint="eastAsia"/>
          <w:lang w:eastAsia="zh-HK"/>
        </w:rPr>
        <w:t>拾得物相片</w:t>
      </w:r>
      <w:r>
        <w:rPr>
          <w:rFonts w:hint="eastAsia"/>
        </w:rPr>
        <w:t>資料</w:t>
      </w:r>
      <w:bookmarkEnd w:id="32"/>
    </w:p>
    <w:p w:rsidR="00A0034D" w:rsidRDefault="00A0034D" w:rsidP="00A0034D"/>
    <w:tbl>
      <w:tblPr>
        <w:tblW w:w="98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2631"/>
        <w:gridCol w:w="1963"/>
        <w:gridCol w:w="3879"/>
      </w:tblGrid>
      <w:tr w:rsidR="00A0034D" w:rsidTr="00E114B5">
        <w:tc>
          <w:tcPr>
            <w:tcW w:w="1418" w:type="dxa"/>
            <w:shd w:val="clear" w:color="auto" w:fill="E0E0E0"/>
          </w:tcPr>
          <w:p w:rsidR="00A0034D" w:rsidRDefault="00A0034D" w:rsidP="00E114B5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資料代號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OPIDB</w:t>
            </w:r>
          </w:p>
          <w:p w:rsidR="00A0034D" w:rsidRDefault="00A0034D" w:rsidP="00E114B5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OPEDB</w:t>
            </w:r>
          </w:p>
        </w:tc>
        <w:tc>
          <w:tcPr>
            <w:tcW w:w="2631" w:type="dxa"/>
            <w:shd w:val="clear" w:color="auto" w:fill="E0E0E0"/>
          </w:tcPr>
          <w:p w:rsidR="00A0034D" w:rsidRDefault="00A0034D" w:rsidP="00E114B5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表格代號</w:t>
            </w:r>
            <w:r>
              <w:rPr>
                <w:rFonts w:hint="eastAsia"/>
                <w:color w:val="000000"/>
              </w:rPr>
              <w:t>：</w:t>
            </w:r>
          </w:p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OPDT_</w:t>
            </w:r>
            <w:r>
              <w:rPr>
                <w:color w:val="000000"/>
              </w:rPr>
              <w:t>I_PHOTO</w:t>
            </w:r>
          </w:p>
        </w:tc>
        <w:tc>
          <w:tcPr>
            <w:tcW w:w="5842" w:type="dxa"/>
            <w:gridSpan w:val="2"/>
            <w:shd w:val="clear" w:color="auto" w:fill="E0E0E0"/>
          </w:tcPr>
          <w:p w:rsidR="00A0034D" w:rsidRDefault="00A0034D" w:rsidP="00E114B5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表格名稱：</w:t>
            </w:r>
            <w:r>
              <w:rPr>
                <w:rFonts w:hint="eastAsia"/>
                <w:lang w:eastAsia="zh-HK"/>
              </w:rPr>
              <w:t>拾得物相片</w:t>
            </w:r>
            <w:r>
              <w:rPr>
                <w:rFonts w:hint="eastAsia"/>
              </w:rPr>
              <w:t>資料</w:t>
            </w:r>
          </w:p>
        </w:tc>
      </w:tr>
      <w:tr w:rsidR="00A0034D" w:rsidTr="00E114B5">
        <w:tc>
          <w:tcPr>
            <w:tcW w:w="1418" w:type="dxa"/>
            <w:shd w:val="clear" w:color="auto" w:fill="E0E0E0"/>
          </w:tcPr>
          <w:p w:rsidR="00A0034D" w:rsidRDefault="00A0034D" w:rsidP="00E114B5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欄位名稱</w:t>
            </w:r>
          </w:p>
        </w:tc>
        <w:tc>
          <w:tcPr>
            <w:tcW w:w="2631" w:type="dxa"/>
            <w:shd w:val="clear" w:color="auto" w:fill="E0E0E0"/>
          </w:tcPr>
          <w:p w:rsidR="00A0034D" w:rsidRDefault="00A0034D" w:rsidP="00E114B5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欄位代號</w:t>
            </w:r>
          </w:p>
        </w:tc>
        <w:tc>
          <w:tcPr>
            <w:tcW w:w="1963" w:type="dxa"/>
            <w:shd w:val="clear" w:color="auto" w:fill="E0E0E0"/>
          </w:tcPr>
          <w:p w:rsidR="00A0034D" w:rsidRDefault="00A0034D" w:rsidP="00E114B5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格式</w:t>
            </w:r>
          </w:p>
        </w:tc>
        <w:tc>
          <w:tcPr>
            <w:tcW w:w="3879" w:type="dxa"/>
            <w:shd w:val="clear" w:color="auto" w:fill="E0E0E0"/>
          </w:tcPr>
          <w:p w:rsidR="00A0034D" w:rsidRDefault="00A0034D" w:rsidP="00E114B5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備註</w:t>
            </w:r>
          </w:p>
        </w:tc>
      </w:tr>
      <w:tr w:rsidR="00A0034D" w:rsidTr="00E114B5">
        <w:tc>
          <w:tcPr>
            <w:tcW w:w="1418" w:type="dxa"/>
          </w:tcPr>
          <w:p w:rsidR="00A0034D" w:rsidRDefault="00A0034D" w:rsidP="00E114B5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序號</w:t>
            </w:r>
          </w:p>
        </w:tc>
        <w:tc>
          <w:tcPr>
            <w:tcW w:w="2631" w:type="dxa"/>
          </w:tcPr>
          <w:p w:rsidR="00A0034D" w:rsidRDefault="00A0034D" w:rsidP="00E114B5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OP_SEQ_NO</w:t>
            </w:r>
          </w:p>
        </w:tc>
        <w:tc>
          <w:tcPr>
            <w:tcW w:w="1963" w:type="dxa"/>
          </w:tcPr>
          <w:p w:rsidR="00A0034D" w:rsidRDefault="00A0034D" w:rsidP="00E114B5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NUMERIC(10,0)</w:t>
            </w:r>
          </w:p>
        </w:tc>
        <w:tc>
          <w:tcPr>
            <w:tcW w:w="3879" w:type="dxa"/>
          </w:tcPr>
          <w:p w:rsidR="00A0034D" w:rsidRDefault="00A0034D" w:rsidP="00E114B5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PK</w:t>
            </w:r>
          </w:p>
          <w:p w:rsidR="00087947" w:rsidRDefault="00087947" w:rsidP="00E114B5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</w:p>
          <w:p w:rsidR="00087947" w:rsidRDefault="00087947" w:rsidP="00E114B5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</w:p>
          <w:p w:rsidR="00A0034D" w:rsidRDefault="00A0034D" w:rsidP="00E114B5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DB</w:t>
            </w:r>
            <w:r>
              <w:rPr>
                <w:rFonts w:hint="eastAsia"/>
                <w:color w:val="000000"/>
                <w:lang w:val="zh-TW"/>
              </w:rPr>
              <w:t>自動產生</w:t>
            </w:r>
          </w:p>
        </w:tc>
      </w:tr>
      <w:tr w:rsidR="00A0034D" w:rsidTr="00E114B5">
        <w:tc>
          <w:tcPr>
            <w:tcW w:w="1418" w:type="dxa"/>
          </w:tcPr>
          <w:p w:rsidR="00A0034D" w:rsidRDefault="00A0034D" w:rsidP="00E114B5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拾得遺失物事件基本資料序號</w:t>
            </w:r>
          </w:p>
        </w:tc>
        <w:tc>
          <w:tcPr>
            <w:tcW w:w="2631" w:type="dxa"/>
          </w:tcPr>
          <w:p w:rsidR="00A0034D" w:rsidRDefault="00A0034D" w:rsidP="00E114B5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OP_BASIC_SEQ_NO</w:t>
            </w:r>
          </w:p>
        </w:tc>
        <w:tc>
          <w:tcPr>
            <w:tcW w:w="1963" w:type="dxa"/>
          </w:tcPr>
          <w:p w:rsidR="00A0034D" w:rsidRDefault="00A0034D" w:rsidP="00E114B5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NUMERIC(10,0)</w:t>
            </w:r>
          </w:p>
        </w:tc>
        <w:tc>
          <w:tcPr>
            <w:tcW w:w="3879" w:type="dxa"/>
          </w:tcPr>
          <w:p w:rsidR="00A0034D" w:rsidRPr="006D66FE" w:rsidRDefault="00A0034D" w:rsidP="00E114B5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由</w:t>
            </w:r>
            <w:r>
              <w:rPr>
                <w:rFonts w:hint="eastAsia"/>
                <w:color w:val="000000"/>
              </w:rPr>
              <w:t>拾得遺失物事件基本資料帶入</w:t>
            </w:r>
            <w:r>
              <w:rPr>
                <w:rFonts w:hint="eastAsia"/>
                <w:color w:val="000000"/>
              </w:rPr>
              <w:t>OPDT_PU_BASIC.OP_SEQ_NO</w:t>
            </w:r>
          </w:p>
        </w:tc>
      </w:tr>
      <w:tr w:rsidR="00A0034D" w:rsidTr="00E114B5">
        <w:tc>
          <w:tcPr>
            <w:tcW w:w="1418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受理收據單號</w:t>
            </w:r>
          </w:p>
        </w:tc>
        <w:tc>
          <w:tcPr>
            <w:tcW w:w="2631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OP_AC_RCNO</w:t>
            </w:r>
          </w:p>
        </w:tc>
        <w:tc>
          <w:tcPr>
            <w:tcW w:w="1963" w:type="dxa"/>
          </w:tcPr>
          <w:p w:rsidR="00A0034D" w:rsidRPr="006B17FC" w:rsidRDefault="00A0034D" w:rsidP="00A0034D">
            <w:pPr>
              <w:ind w:left="0"/>
            </w:pPr>
            <w:r w:rsidRPr="006B17FC">
              <w:rPr>
                <w:rFonts w:hint="eastAsia"/>
              </w:rPr>
              <w:t>VARCHAR(17)</w:t>
            </w:r>
          </w:p>
        </w:tc>
        <w:tc>
          <w:tcPr>
            <w:tcW w:w="3879" w:type="dxa"/>
          </w:tcPr>
          <w:p w:rsidR="00A0034D" w:rsidRPr="006B17FC" w:rsidRDefault="00A0034D" w:rsidP="00A0034D">
            <w:pPr>
              <w:ind w:left="0"/>
            </w:pPr>
            <w:r w:rsidRPr="006B17FC">
              <w:rPr>
                <w:rFonts w:hint="eastAsia"/>
                <w:lang w:val="zh-TW"/>
              </w:rPr>
              <w:t>由</w:t>
            </w:r>
            <w:r w:rsidRPr="006B17FC">
              <w:rPr>
                <w:rFonts w:hint="eastAsia"/>
              </w:rPr>
              <w:t>[OPDT_PU_BASIC].OP_AC_RCNO</w:t>
            </w:r>
            <w:r w:rsidRPr="006B17FC">
              <w:rPr>
                <w:rFonts w:hint="eastAsia"/>
              </w:rPr>
              <w:t>帶入</w:t>
            </w:r>
          </w:p>
          <w:p w:rsidR="00A0034D" w:rsidRPr="006B17FC" w:rsidRDefault="00A0034D" w:rsidP="00A0034D">
            <w:pPr>
              <w:ind w:left="0"/>
            </w:pPr>
            <w:r w:rsidRPr="006B17FC">
              <w:t>“</w:t>
            </w:r>
            <w:r w:rsidRPr="006B17FC">
              <w:rPr>
                <w:rFonts w:hint="eastAsia"/>
              </w:rPr>
              <w:t>OP</w:t>
            </w:r>
            <w:r w:rsidRPr="006B17FC">
              <w:t>”</w:t>
            </w:r>
            <w:r w:rsidRPr="006B17FC">
              <w:rPr>
                <w:rFonts w:hint="eastAsia"/>
              </w:rPr>
              <w:t>+ YYYMM +</w:t>
            </w:r>
            <w:r w:rsidRPr="006B17FC">
              <w:rPr>
                <w:rFonts w:hint="eastAsia"/>
              </w:rPr>
              <w:t>受理單位代碼</w:t>
            </w:r>
            <w:r w:rsidRPr="006B17FC">
              <w:rPr>
                <w:rFonts w:hint="eastAsia"/>
              </w:rPr>
              <w:t>5</w:t>
            </w:r>
            <w:r w:rsidRPr="006B17FC">
              <w:rPr>
                <w:rFonts w:hint="eastAsia"/>
              </w:rPr>
              <w:t>碼</w:t>
            </w:r>
            <w:r w:rsidRPr="006B17FC">
              <w:rPr>
                <w:rFonts w:hint="eastAsia"/>
              </w:rPr>
              <w:t>+5</w:t>
            </w:r>
            <w:r w:rsidRPr="006B17FC">
              <w:rPr>
                <w:rFonts w:hint="eastAsia"/>
              </w:rPr>
              <w:t>位數字</w:t>
            </w:r>
          </w:p>
          <w:p w:rsidR="00A0034D" w:rsidRPr="006B17FC" w:rsidRDefault="00A0034D" w:rsidP="00A0034D">
            <w:pPr>
              <w:ind w:left="0"/>
            </w:pPr>
            <w:r w:rsidRPr="006B17FC">
              <w:rPr>
                <w:rFonts w:hint="eastAsia"/>
              </w:rPr>
              <w:t>其中，</w:t>
            </w:r>
            <w:smartTag w:uri="urn:schemas-microsoft-com:office:smarttags" w:element="chmetcnv">
              <w:smartTagPr>
                <w:attr w:name="UnitName" w:val="碼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B17FC">
                <w:rPr>
                  <w:rFonts w:hint="eastAsia"/>
                </w:rPr>
                <w:t>5</w:t>
              </w:r>
              <w:r w:rsidRPr="006B17FC">
                <w:rPr>
                  <w:rFonts w:hint="eastAsia"/>
                </w:rPr>
                <w:t>碼</w:t>
              </w:r>
            </w:smartTag>
            <w:r w:rsidRPr="006B17FC">
              <w:rPr>
                <w:rFonts w:hint="eastAsia"/>
              </w:rPr>
              <w:t>數字可仿</w:t>
            </w:r>
            <w:r w:rsidRPr="006B17FC">
              <w:rPr>
                <w:rFonts w:hint="eastAsia"/>
              </w:rPr>
              <w:t>e8</w:t>
            </w:r>
            <w:r w:rsidRPr="006B17FC">
              <w:rPr>
                <w:rFonts w:hint="eastAsia"/>
              </w:rPr>
              <w:t>的做法，取受理當日距當月</w:t>
            </w:r>
            <w:r w:rsidRPr="006B17FC">
              <w:rPr>
                <w:rFonts w:hint="eastAsia"/>
              </w:rPr>
              <w:t>1</w:t>
            </w:r>
            <w:r w:rsidRPr="006B17FC">
              <w:rPr>
                <w:rFonts w:hint="eastAsia"/>
              </w:rPr>
              <w:t>號的總秒數的</w:t>
            </w:r>
            <w:r w:rsidRPr="006B17FC">
              <w:rPr>
                <w:rFonts w:hint="eastAsia"/>
              </w:rPr>
              <w:t>32</w:t>
            </w:r>
            <w:r w:rsidRPr="006B17FC">
              <w:rPr>
                <w:rFonts w:hint="eastAsia"/>
              </w:rPr>
              <w:t>位元數字</w:t>
            </w:r>
          </w:p>
        </w:tc>
      </w:tr>
      <w:tr w:rsidR="00A0034D" w:rsidTr="00E114B5">
        <w:tc>
          <w:tcPr>
            <w:tcW w:w="1418" w:type="dxa"/>
          </w:tcPr>
          <w:p w:rsidR="00A0034D" w:rsidRDefault="00A0034D" w:rsidP="00A0034D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拾得遺失物明細資料序號</w:t>
            </w:r>
          </w:p>
        </w:tc>
        <w:tc>
          <w:tcPr>
            <w:tcW w:w="2631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O</w:t>
            </w: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DTL</w:t>
            </w:r>
            <w:r>
              <w:rPr>
                <w:color w:val="000000"/>
              </w:rPr>
              <w:t>_SEQ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NO</w:t>
            </w:r>
          </w:p>
        </w:tc>
        <w:tc>
          <w:tcPr>
            <w:tcW w:w="1963" w:type="dxa"/>
          </w:tcPr>
          <w:p w:rsidR="00A0034D" w:rsidRDefault="00A0034D" w:rsidP="00A0034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NUMERIC(20,0)</w:t>
            </w:r>
          </w:p>
        </w:tc>
        <w:tc>
          <w:tcPr>
            <w:tcW w:w="3879" w:type="dxa"/>
          </w:tcPr>
          <w:p w:rsidR="00A0034D" w:rsidRDefault="00A0034D" w:rsidP="00A0034D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由</w:t>
            </w:r>
            <w:r w:rsidRPr="00DA0712">
              <w:rPr>
                <w:rFonts w:hint="eastAsia"/>
                <w:color w:val="000000"/>
                <w:lang w:val="zh-TW"/>
              </w:rPr>
              <w:t>拾得遺失物明細資料</w:t>
            </w:r>
            <w:r>
              <w:rPr>
                <w:rFonts w:hint="eastAsia"/>
                <w:color w:val="000000"/>
                <w:lang w:val="zh-TW"/>
              </w:rPr>
              <w:t>帶入</w:t>
            </w:r>
            <w:r>
              <w:rPr>
                <w:rFonts w:hint="eastAsia"/>
                <w:color w:val="000000"/>
              </w:rPr>
              <w:t>OPDT_PU_DETAIL.OP_SEQ_NO</w:t>
            </w:r>
          </w:p>
          <w:p w:rsidR="00A0034D" w:rsidRPr="0050556A" w:rsidRDefault="00A0034D" w:rsidP="00A0034D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若為網路公告上傳的照片，此欄</w:t>
            </w:r>
            <w:r>
              <w:rPr>
                <w:rFonts w:hint="eastAsia"/>
                <w:color w:val="000000"/>
              </w:rPr>
              <w:lastRenderedPageBreak/>
              <w:t>位會是</w:t>
            </w:r>
            <w:r>
              <w:rPr>
                <w:rFonts w:hint="eastAsia"/>
                <w:color w:val="000000"/>
              </w:rPr>
              <w:t>0)</w:t>
            </w:r>
          </w:p>
        </w:tc>
      </w:tr>
      <w:tr w:rsidR="002553EB" w:rsidTr="00E114B5">
        <w:tc>
          <w:tcPr>
            <w:tcW w:w="1418" w:type="dxa"/>
          </w:tcPr>
          <w:p w:rsidR="002553EB" w:rsidRDefault="002553EB" w:rsidP="002553EB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lastRenderedPageBreak/>
              <w:t>拾得遺失物</w:t>
            </w:r>
            <w:r>
              <w:rPr>
                <w:rFonts w:hint="eastAsia"/>
                <w:color w:val="000000"/>
                <w:lang w:val="zh-TW" w:eastAsia="zh-HK"/>
              </w:rPr>
              <w:t>公告</w:t>
            </w:r>
            <w:r>
              <w:rPr>
                <w:rFonts w:hint="eastAsia"/>
                <w:color w:val="000000"/>
                <w:lang w:val="zh-TW"/>
              </w:rPr>
              <w:t>資料序號</w:t>
            </w:r>
          </w:p>
        </w:tc>
        <w:tc>
          <w:tcPr>
            <w:tcW w:w="2631" w:type="dxa"/>
          </w:tcPr>
          <w:p w:rsidR="002553EB" w:rsidRDefault="002553EB" w:rsidP="002553EB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O</w:t>
            </w: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_AN_SEQ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NO</w:t>
            </w:r>
          </w:p>
        </w:tc>
        <w:tc>
          <w:tcPr>
            <w:tcW w:w="1963" w:type="dxa"/>
          </w:tcPr>
          <w:p w:rsidR="002553EB" w:rsidRDefault="002553EB" w:rsidP="002553EB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NUMERIC(20,0)</w:t>
            </w:r>
          </w:p>
        </w:tc>
        <w:tc>
          <w:tcPr>
            <w:tcW w:w="3879" w:type="dxa"/>
          </w:tcPr>
          <w:p w:rsidR="002553EB" w:rsidRDefault="002553EB" w:rsidP="002553EB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由</w:t>
            </w:r>
            <w:r w:rsidRPr="00DA0712">
              <w:rPr>
                <w:rFonts w:hint="eastAsia"/>
                <w:color w:val="000000"/>
                <w:lang w:val="zh-TW"/>
              </w:rPr>
              <w:t>拾得遺失物</w:t>
            </w:r>
            <w:r>
              <w:rPr>
                <w:rFonts w:hint="eastAsia"/>
                <w:color w:val="000000"/>
                <w:lang w:val="zh-TW" w:eastAsia="zh-HK"/>
              </w:rPr>
              <w:t>公</w:t>
            </w:r>
            <w:r w:rsidRPr="00DA0712">
              <w:rPr>
                <w:rFonts w:hint="eastAsia"/>
                <w:color w:val="000000"/>
                <w:lang w:val="zh-TW"/>
              </w:rPr>
              <w:t>資料</w:t>
            </w:r>
            <w:r>
              <w:rPr>
                <w:rFonts w:hint="eastAsia"/>
                <w:color w:val="000000"/>
                <w:lang w:val="zh-TW"/>
              </w:rPr>
              <w:t>帶入</w:t>
            </w:r>
            <w:r>
              <w:rPr>
                <w:rFonts w:hint="eastAsia"/>
                <w:color w:val="000000"/>
              </w:rPr>
              <w:t>OPDT_I_ANNOUNCE.OP_SEQ_NO</w:t>
            </w:r>
          </w:p>
          <w:p w:rsidR="002553EB" w:rsidRDefault="002553EB" w:rsidP="002553EB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若為</w:t>
            </w:r>
            <w:r>
              <w:rPr>
                <w:rFonts w:hint="eastAsia"/>
                <w:color w:val="000000"/>
                <w:lang w:eastAsia="zh-HK"/>
              </w:rPr>
              <w:t>拾得物明細資料</w:t>
            </w:r>
            <w:r>
              <w:rPr>
                <w:rFonts w:hint="eastAsia"/>
                <w:color w:val="000000"/>
              </w:rPr>
              <w:t>上傳的照片，此欄位會是</w:t>
            </w:r>
            <w:r>
              <w:rPr>
                <w:rFonts w:hint="eastAsia"/>
                <w:color w:val="000000"/>
              </w:rPr>
              <w:t>0)</w:t>
            </w:r>
          </w:p>
          <w:p w:rsidR="00E114B5" w:rsidRPr="002553EB" w:rsidRDefault="00E114B5" w:rsidP="002553EB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50556A" w:rsidTr="00E114B5">
        <w:tc>
          <w:tcPr>
            <w:tcW w:w="1418" w:type="dxa"/>
          </w:tcPr>
          <w:p w:rsidR="0050556A" w:rsidRDefault="0050556A" w:rsidP="0050556A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圖片</w:t>
            </w:r>
            <w:r>
              <w:rPr>
                <w:rFonts w:hint="eastAsia"/>
                <w:color w:val="000000"/>
                <w:lang w:val="zh-TW" w:eastAsia="zh-HK"/>
              </w:rPr>
              <w:t>種類</w:t>
            </w:r>
          </w:p>
        </w:tc>
        <w:tc>
          <w:tcPr>
            <w:tcW w:w="2631" w:type="dxa"/>
          </w:tcPr>
          <w:p w:rsidR="0050556A" w:rsidRDefault="0050556A" w:rsidP="0050556A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OP_PIC_</w:t>
            </w:r>
            <w:r>
              <w:rPr>
                <w:color w:val="000000"/>
              </w:rPr>
              <w:t>TYPE</w:t>
            </w:r>
          </w:p>
        </w:tc>
        <w:tc>
          <w:tcPr>
            <w:tcW w:w="1963" w:type="dxa"/>
          </w:tcPr>
          <w:p w:rsidR="0050556A" w:rsidRDefault="0050556A" w:rsidP="0050556A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VARCHAR(1)</w:t>
            </w:r>
          </w:p>
        </w:tc>
        <w:tc>
          <w:tcPr>
            <w:tcW w:w="3879" w:type="dxa"/>
          </w:tcPr>
          <w:p w:rsidR="0050556A" w:rsidRDefault="0050556A" w:rsidP="0050556A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1</w:t>
            </w:r>
            <w:r>
              <w:rPr>
                <w:rFonts w:hint="eastAsia"/>
                <w:color w:val="000000"/>
                <w:lang w:val="zh-TW"/>
              </w:rPr>
              <w:t>：拾得遺失物明細資料照片</w:t>
            </w:r>
            <w:r>
              <w:rPr>
                <w:rFonts w:hint="eastAsia"/>
                <w:color w:val="000000"/>
                <w:lang w:val="zh-TW"/>
              </w:rPr>
              <w:t>(</w:t>
            </w:r>
            <w:r>
              <w:rPr>
                <w:rFonts w:hint="eastAsia"/>
                <w:color w:val="000000"/>
                <w:lang w:val="zh-TW"/>
              </w:rPr>
              <w:t>一件拾得物品</w:t>
            </w:r>
            <w:r>
              <w:rPr>
                <w:rFonts w:hint="eastAsia"/>
                <w:color w:val="000000"/>
                <w:lang w:val="zh-TW"/>
              </w:rPr>
              <w:t>n</w:t>
            </w:r>
            <w:r>
              <w:rPr>
                <w:rFonts w:hint="eastAsia"/>
                <w:color w:val="000000"/>
                <w:lang w:val="zh-TW"/>
              </w:rPr>
              <w:t>張</w:t>
            </w:r>
            <w:r>
              <w:rPr>
                <w:rFonts w:hint="eastAsia"/>
                <w:color w:val="000000"/>
                <w:lang w:val="zh-TW"/>
              </w:rPr>
              <w:t>)</w:t>
            </w:r>
          </w:p>
          <w:p w:rsidR="0050556A" w:rsidRDefault="0050556A" w:rsidP="0050556A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2</w:t>
            </w:r>
            <w:r>
              <w:rPr>
                <w:rFonts w:hint="eastAsia"/>
                <w:color w:val="000000"/>
                <w:lang w:val="zh-TW"/>
              </w:rPr>
              <w:t>：拾得遺失物網路公告照片</w:t>
            </w:r>
            <w:r>
              <w:rPr>
                <w:rFonts w:hint="eastAsia"/>
                <w:color w:val="000000"/>
                <w:lang w:val="zh-TW"/>
              </w:rPr>
              <w:t>(</w:t>
            </w:r>
            <w:r>
              <w:rPr>
                <w:rFonts w:hint="eastAsia"/>
                <w:color w:val="000000"/>
                <w:lang w:val="zh-TW"/>
              </w:rPr>
              <w:t>一件拾得遺失物案件</w:t>
            </w:r>
            <w:r>
              <w:rPr>
                <w:rFonts w:hint="eastAsia"/>
                <w:color w:val="000000"/>
                <w:lang w:val="zh-TW"/>
              </w:rPr>
              <w:t>n</w:t>
            </w:r>
            <w:r>
              <w:rPr>
                <w:rFonts w:hint="eastAsia"/>
                <w:color w:val="000000"/>
                <w:lang w:val="zh-TW"/>
              </w:rPr>
              <w:t>張</w:t>
            </w:r>
            <w:r>
              <w:rPr>
                <w:rFonts w:hint="eastAsia"/>
                <w:color w:val="000000"/>
                <w:lang w:val="zh-TW"/>
              </w:rPr>
              <w:t>)</w:t>
            </w:r>
          </w:p>
          <w:p w:rsidR="00CE7FDF" w:rsidRDefault="00CE7FDF" w:rsidP="0050556A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FF0000"/>
                <w:lang w:eastAsia="zh-HK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>
              <w:rPr>
                <w:rFonts w:hint="eastAsia"/>
                <w:color w:val="FF0000"/>
                <w:lang w:eastAsia="zh-HK"/>
              </w:rPr>
              <w:t>修改</w:t>
            </w:r>
            <w:r>
              <w:rPr>
                <w:rFonts w:hint="eastAsia"/>
                <w:color w:val="FF0000"/>
                <w:lang w:eastAsia="zh-HK"/>
              </w:rPr>
              <w:t xml:space="preserve"> </w:t>
            </w:r>
          </w:p>
          <w:p w:rsidR="00CE7FDF" w:rsidRPr="00BC23F7" w:rsidRDefault="00CE7FDF" w:rsidP="0050556A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BFBFBF" w:themeColor="background1" w:themeShade="BF"/>
                <w:lang w:val="zh-TW"/>
              </w:rPr>
            </w:pPr>
            <w:r w:rsidRPr="00BC23F7">
              <w:rPr>
                <w:rFonts w:hint="eastAsia"/>
                <w:color w:val="BFBFBF" w:themeColor="background1" w:themeShade="BF"/>
                <w:lang w:val="zh-TW"/>
              </w:rPr>
              <w:t>圖片序號</w:t>
            </w:r>
            <w:r w:rsidRPr="00BC23F7">
              <w:rPr>
                <w:rFonts w:hint="eastAsia"/>
                <w:color w:val="BFBFBF" w:themeColor="background1" w:themeShade="BF"/>
                <w:lang w:val="zh-TW"/>
              </w:rPr>
              <w:t xml:space="preserve"> </w:t>
            </w:r>
            <w:r w:rsidRPr="00BC23F7">
              <w:rPr>
                <w:rFonts w:hint="eastAsia"/>
                <w:color w:val="BFBFBF" w:themeColor="background1" w:themeShade="BF"/>
              </w:rPr>
              <w:t>OP_PIC_SN</w:t>
            </w:r>
          </w:p>
        </w:tc>
      </w:tr>
      <w:tr w:rsidR="0050556A" w:rsidTr="00E114B5">
        <w:tc>
          <w:tcPr>
            <w:tcW w:w="1418" w:type="dxa"/>
          </w:tcPr>
          <w:p w:rsidR="0050556A" w:rsidRDefault="0050556A" w:rsidP="0050556A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 w:eastAsia="zh-HK"/>
              </w:rPr>
              <w:t>相片上傳功能</w:t>
            </w:r>
            <w:r w:rsidR="006A6330">
              <w:rPr>
                <w:rFonts w:hint="eastAsia"/>
                <w:color w:val="000000"/>
                <w:lang w:val="zh-TW" w:eastAsia="zh-HK"/>
              </w:rPr>
              <w:t>項代碼</w:t>
            </w:r>
          </w:p>
        </w:tc>
        <w:tc>
          <w:tcPr>
            <w:tcW w:w="2631" w:type="dxa"/>
          </w:tcPr>
          <w:p w:rsidR="0050556A" w:rsidRDefault="0050556A" w:rsidP="006A6330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OP_UPL_FUNC</w:t>
            </w:r>
            <w:r w:rsidR="006A6330">
              <w:rPr>
                <w:color w:val="000000"/>
              </w:rPr>
              <w:t>_CD</w:t>
            </w:r>
          </w:p>
        </w:tc>
        <w:tc>
          <w:tcPr>
            <w:tcW w:w="1963" w:type="dxa"/>
          </w:tcPr>
          <w:p w:rsidR="0050556A" w:rsidRDefault="0050556A" w:rsidP="0050556A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VARCHAR(30)</w:t>
            </w:r>
          </w:p>
        </w:tc>
        <w:tc>
          <w:tcPr>
            <w:tcW w:w="3879" w:type="dxa"/>
          </w:tcPr>
          <w:p w:rsidR="0050556A" w:rsidRDefault="0050556A" w:rsidP="0050556A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eastAsia="zh-HK"/>
              </w:rPr>
            </w:pPr>
            <w:r>
              <w:rPr>
                <w:rFonts w:hint="eastAsia"/>
                <w:color w:val="000000"/>
                <w:lang w:val="zh-TW"/>
              </w:rPr>
              <w:t>1</w:t>
            </w:r>
            <w:r>
              <w:rPr>
                <w:rFonts w:hint="eastAsia"/>
                <w:color w:val="000000"/>
                <w:lang w:val="zh-TW"/>
              </w:rPr>
              <w:t>：</w:t>
            </w:r>
            <w:r>
              <w:rPr>
                <w:rFonts w:hint="eastAsia"/>
                <w:color w:val="000000"/>
                <w:lang w:val="zh-TW" w:eastAsia="zh-HK"/>
              </w:rPr>
              <w:t>明細</w:t>
            </w:r>
            <w:r>
              <w:rPr>
                <w:rFonts w:hint="eastAsia"/>
                <w:color w:val="000000"/>
                <w:lang w:val="zh-TW" w:eastAsia="zh-HK"/>
              </w:rPr>
              <w:t>(</w:t>
            </w:r>
            <w:r>
              <w:rPr>
                <w:rFonts w:hint="eastAsia"/>
                <w:color w:val="000000"/>
                <w:lang w:val="zh-TW" w:eastAsia="zh-HK"/>
              </w:rPr>
              <w:t>不</w:t>
            </w:r>
            <w:r>
              <w:rPr>
                <w:rFonts w:hint="eastAsia"/>
                <w:color w:val="000000"/>
                <w:lang w:eastAsia="zh-HK"/>
              </w:rPr>
              <w:t>公開</w:t>
            </w:r>
            <w:r>
              <w:rPr>
                <w:rFonts w:hint="eastAsia"/>
                <w:color w:val="000000"/>
                <w:lang w:eastAsia="zh-HK"/>
              </w:rPr>
              <w:t>)</w:t>
            </w:r>
          </w:p>
          <w:p w:rsidR="0050556A" w:rsidRDefault="0050556A" w:rsidP="0050556A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eastAsia="zh-HK"/>
              </w:rPr>
            </w:pPr>
            <w:r>
              <w:rPr>
                <w:color w:val="000000"/>
                <w:lang w:eastAsia="zh-HK"/>
              </w:rPr>
              <w:t>2</w:t>
            </w:r>
            <w:r>
              <w:rPr>
                <w:color w:val="000000"/>
                <w:lang w:eastAsia="zh-HK"/>
              </w:rPr>
              <w:t>：</w:t>
            </w:r>
            <w:r>
              <w:rPr>
                <w:rFonts w:hint="eastAsia"/>
                <w:color w:val="000000"/>
                <w:lang w:eastAsia="zh-HK"/>
              </w:rPr>
              <w:t>公告</w:t>
            </w:r>
            <w:r>
              <w:rPr>
                <w:rFonts w:hint="eastAsia"/>
                <w:color w:val="000000"/>
                <w:lang w:eastAsia="zh-HK"/>
              </w:rPr>
              <w:t>(</w:t>
            </w:r>
            <w:r>
              <w:rPr>
                <w:rFonts w:hint="eastAsia"/>
                <w:color w:val="000000"/>
                <w:lang w:eastAsia="zh-HK"/>
              </w:rPr>
              <w:t>公開</w:t>
            </w:r>
            <w:r>
              <w:rPr>
                <w:rFonts w:hint="eastAsia"/>
                <w:color w:val="000000"/>
                <w:lang w:eastAsia="zh-HK"/>
              </w:rPr>
              <w:t>)</w:t>
            </w:r>
          </w:p>
          <w:p w:rsidR="006A6330" w:rsidRPr="00FE283E" w:rsidRDefault="006A6330" w:rsidP="0050556A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6A6330" w:rsidTr="00E114B5">
        <w:tc>
          <w:tcPr>
            <w:tcW w:w="1418" w:type="dxa"/>
          </w:tcPr>
          <w:p w:rsidR="006A6330" w:rsidRDefault="006A6330" w:rsidP="006A6330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 w:eastAsia="zh-HK"/>
              </w:rPr>
              <w:t>相片上傳功能項名稱</w:t>
            </w:r>
          </w:p>
        </w:tc>
        <w:tc>
          <w:tcPr>
            <w:tcW w:w="2631" w:type="dxa"/>
          </w:tcPr>
          <w:p w:rsidR="006A6330" w:rsidRDefault="006A6330" w:rsidP="006A6330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OP_UPL_FUNC</w:t>
            </w:r>
            <w:r>
              <w:rPr>
                <w:color w:val="000000"/>
              </w:rPr>
              <w:t>_NM</w:t>
            </w:r>
          </w:p>
        </w:tc>
        <w:tc>
          <w:tcPr>
            <w:tcW w:w="1963" w:type="dxa"/>
          </w:tcPr>
          <w:p w:rsidR="006A6330" w:rsidRDefault="006A6330" w:rsidP="006A6330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</w:t>
            </w:r>
            <w:r>
              <w:rPr>
                <w:color w:val="000000"/>
              </w:rPr>
              <w:t>ARCHAR(30)</w:t>
            </w:r>
          </w:p>
        </w:tc>
        <w:tc>
          <w:tcPr>
            <w:tcW w:w="3879" w:type="dxa"/>
          </w:tcPr>
          <w:p w:rsidR="006A6330" w:rsidRDefault="006A6330" w:rsidP="006A6330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6A6330" w:rsidTr="00E114B5">
        <w:tc>
          <w:tcPr>
            <w:tcW w:w="1418" w:type="dxa"/>
            <w:vAlign w:val="center"/>
          </w:tcPr>
          <w:p w:rsidR="006A6330" w:rsidRDefault="006A6330" w:rsidP="006A6330">
            <w:pPr>
              <w:ind w:left="0"/>
            </w:pPr>
            <w:r>
              <w:rPr>
                <w:rFonts w:hint="eastAsia"/>
              </w:rPr>
              <w:t>檔案存放路徑</w:t>
            </w:r>
          </w:p>
        </w:tc>
        <w:tc>
          <w:tcPr>
            <w:tcW w:w="2631" w:type="dxa"/>
            <w:vAlign w:val="center"/>
          </w:tcPr>
          <w:p w:rsidR="006A6330" w:rsidRPr="00F85123" w:rsidRDefault="006A6330" w:rsidP="006A6330">
            <w:pPr>
              <w:ind w:left="0"/>
              <w:jc w:val="both"/>
              <w:rPr>
                <w:strike/>
                <w:color w:val="FF0000"/>
              </w:rPr>
            </w:pPr>
            <w:r w:rsidRPr="00F85123">
              <w:rPr>
                <w:rFonts w:hint="eastAsia"/>
                <w:strike/>
                <w:color w:val="FF0000"/>
              </w:rPr>
              <w:t>TM_</w:t>
            </w:r>
            <w:r w:rsidRPr="00F85123">
              <w:rPr>
                <w:strike/>
                <w:color w:val="FF0000"/>
              </w:rPr>
              <w:t>FILE_</w:t>
            </w:r>
            <w:r w:rsidRPr="00F85123">
              <w:rPr>
                <w:rFonts w:hint="eastAsia"/>
                <w:strike/>
                <w:color w:val="FF0000"/>
              </w:rPr>
              <w:t>PATH</w:t>
            </w:r>
          </w:p>
          <w:p w:rsidR="00F85123" w:rsidRDefault="00F85123" w:rsidP="006A6330">
            <w:pPr>
              <w:ind w:left="0"/>
              <w:jc w:val="both"/>
            </w:pPr>
            <w:r w:rsidRPr="00F85123">
              <w:rPr>
                <w:color w:val="FF0000"/>
              </w:rPr>
              <w:t>OP</w:t>
            </w:r>
            <w:r w:rsidRPr="00F85123">
              <w:rPr>
                <w:rFonts w:hint="eastAsia"/>
                <w:color w:val="FF0000"/>
              </w:rPr>
              <w:t>_</w:t>
            </w:r>
            <w:r w:rsidRPr="00F85123">
              <w:rPr>
                <w:color w:val="FF0000"/>
              </w:rPr>
              <w:t>FILE_</w:t>
            </w:r>
            <w:r w:rsidRPr="00F85123">
              <w:rPr>
                <w:rFonts w:hint="eastAsia"/>
                <w:color w:val="FF0000"/>
              </w:rPr>
              <w:t>PATH</w:t>
            </w:r>
          </w:p>
        </w:tc>
        <w:tc>
          <w:tcPr>
            <w:tcW w:w="1963" w:type="dxa"/>
          </w:tcPr>
          <w:p w:rsidR="006A6330" w:rsidRDefault="006A6330" w:rsidP="006A6330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3879" w:type="dxa"/>
            <w:vAlign w:val="center"/>
          </w:tcPr>
          <w:p w:rsidR="006A6330" w:rsidRPr="0040400C" w:rsidRDefault="006A6330" w:rsidP="006A6330">
            <w:pPr>
              <w:ind w:left="0"/>
            </w:pPr>
            <w:r w:rsidRPr="0040400C">
              <w:t>檔案存放路徑：</w:t>
            </w:r>
          </w:p>
          <w:p w:rsidR="006A6330" w:rsidRPr="00FA4065" w:rsidRDefault="006A6330" w:rsidP="006A6330">
            <w:pPr>
              <w:ind w:left="0"/>
              <w:jc w:val="both"/>
              <w:rPr>
                <w:strike/>
                <w:color w:val="000000"/>
              </w:rPr>
            </w:pPr>
            <w:r w:rsidRPr="00A5681F">
              <w:t>PUOJ_PIC\</w:t>
            </w:r>
            <w:r>
              <w:t>發生日期</w:t>
            </w:r>
            <w:r>
              <w:t>-</w:t>
            </w:r>
            <w:r w:rsidRPr="0040400C">
              <w:t>年</w:t>
            </w:r>
            <w:r w:rsidRPr="0040400C">
              <w:t>\</w:t>
            </w:r>
            <w:r>
              <w:t>發生日期</w:t>
            </w:r>
            <w:r>
              <w:t>-</w:t>
            </w:r>
            <w:r w:rsidRPr="0040400C">
              <w:t>月</w:t>
            </w:r>
            <w:r w:rsidRPr="0040400C">
              <w:t>\</w:t>
            </w:r>
            <w:r>
              <w:t>發生日期</w:t>
            </w:r>
            <w:r>
              <w:t>-</w:t>
            </w:r>
            <w:r w:rsidRPr="0040400C">
              <w:t>日</w:t>
            </w:r>
            <w:r w:rsidRPr="0040400C">
              <w:t>\</w:t>
            </w:r>
            <w:r>
              <w:rPr>
                <w:rFonts w:hint="eastAsia"/>
                <w:color w:val="000000"/>
                <w:lang w:val="zh-TW"/>
              </w:rPr>
              <w:t>案件序號</w:t>
            </w:r>
          </w:p>
          <w:p w:rsidR="006A6330" w:rsidRDefault="006A6330" w:rsidP="006A6330">
            <w:pPr>
              <w:ind w:left="0"/>
              <w:jc w:val="both"/>
              <w:rPr>
                <w:rFonts w:ascii="新細明體" w:hAnsi="新細明體" w:cs="新細明體"/>
                <w:szCs w:val="24"/>
                <w:lang w:eastAsia="zh-HK"/>
              </w:rPr>
            </w:pPr>
            <w:r>
              <w:rPr>
                <w:rFonts w:ascii="新細明體" w:hAnsi="新細明體" w:cs="新細明體" w:hint="eastAsia"/>
                <w:szCs w:val="24"/>
                <w:lang w:eastAsia="zh-HK"/>
              </w:rPr>
              <w:t>存入時前不加</w:t>
            </w:r>
            <w:r>
              <w:rPr>
                <w:rFonts w:ascii="新細明體" w:hAnsi="新細明體" w:cs="新細明體"/>
                <w:szCs w:val="24"/>
                <w:lang w:eastAsia="zh-HK"/>
              </w:rPr>
              <w:t>”\”</w:t>
            </w:r>
            <w:r>
              <w:rPr>
                <w:rFonts w:ascii="新細明體" w:hAnsi="新細明體" w:cs="新細明體" w:hint="eastAsia"/>
                <w:szCs w:val="24"/>
                <w:lang w:eastAsia="zh-HK"/>
              </w:rPr>
              <w:t>後要加</w:t>
            </w:r>
            <w:r>
              <w:rPr>
                <w:rFonts w:ascii="新細明體" w:hAnsi="新細明體" w:cs="新細明體"/>
                <w:szCs w:val="24"/>
                <w:lang w:eastAsia="zh-HK"/>
              </w:rPr>
              <w:t>”\”</w:t>
            </w:r>
          </w:p>
          <w:p w:rsidR="006A6330" w:rsidRDefault="006A6330" w:rsidP="006A6330">
            <w:pPr>
              <w:ind w:left="0"/>
              <w:rPr>
                <w:rFonts w:ascii="新細明體" w:hAnsi="新細明體" w:cs="新細明體"/>
                <w:szCs w:val="24"/>
                <w:lang w:eastAsia="zh-HK"/>
              </w:rPr>
            </w:pPr>
            <w:r>
              <w:rPr>
                <w:rFonts w:ascii="新細明體" w:hAnsi="新細明體" w:cs="新細明體" w:hint="eastAsia"/>
                <w:szCs w:val="24"/>
                <w:lang w:eastAsia="zh-HK"/>
              </w:rPr>
              <w:t>如：真正路徑為</w:t>
            </w:r>
            <w:r>
              <w:rPr>
                <w:rFonts w:ascii="新細明體" w:hAnsi="新細明體" w:cs="新細明體" w:hint="eastAsia"/>
                <w:szCs w:val="24"/>
                <w:lang w:eastAsia="zh-HK"/>
              </w:rPr>
              <w:t>d</w:t>
            </w:r>
            <w:r>
              <w:rPr>
                <w:rFonts w:ascii="新細明體" w:hAnsi="新細明體" w:cs="新細明體"/>
                <w:szCs w:val="24"/>
                <w:lang w:eastAsia="zh-HK"/>
              </w:rPr>
              <w:t>:\abc\2016\09\10\ 2\20160910160520_2.jpg</w:t>
            </w:r>
          </w:p>
          <w:p w:rsidR="006A6330" w:rsidRDefault="006A6330" w:rsidP="006A6330">
            <w:pPr>
              <w:ind w:left="0"/>
              <w:jc w:val="both"/>
              <w:rPr>
                <w:rFonts w:ascii="新細明體" w:hAnsi="新細明體" w:cs="新細明體"/>
                <w:szCs w:val="24"/>
              </w:rPr>
            </w:pPr>
            <w:r>
              <w:rPr>
                <w:rFonts w:ascii="新細明體" w:hAnsi="新細明體" w:cs="新細明體" w:hint="eastAsia"/>
                <w:szCs w:val="24"/>
                <w:lang w:eastAsia="zh-HK"/>
              </w:rPr>
              <w:t>則此處存</w:t>
            </w:r>
            <w:r>
              <w:rPr>
                <w:rFonts w:ascii="新細明體" w:hAnsi="新細明體" w:cs="新細明體"/>
                <w:szCs w:val="24"/>
                <w:lang w:eastAsia="zh-HK"/>
              </w:rPr>
              <w:t>” 2016\09\10\ 2\”</w:t>
            </w:r>
            <w:r>
              <w:rPr>
                <w:rFonts w:ascii="新細明體" w:hAnsi="新細明體" w:cs="新細明體"/>
                <w:szCs w:val="24"/>
              </w:rPr>
              <w:t xml:space="preserve"> </w:t>
            </w:r>
          </w:p>
          <w:p w:rsidR="006A6330" w:rsidRDefault="006A6330" w:rsidP="006A6330">
            <w:pPr>
              <w:ind w:left="0"/>
              <w:jc w:val="both"/>
              <w:rPr>
                <w:color w:val="FF0000"/>
                <w:lang w:eastAsia="zh-HK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  <w:p w:rsidR="00F85123" w:rsidRDefault="00F85123" w:rsidP="006A6330">
            <w:pPr>
              <w:ind w:left="0"/>
              <w:jc w:val="both"/>
              <w:rPr>
                <w:rFonts w:ascii="新細明體" w:hAnsi="新細明體" w:cs="新細明體"/>
                <w:szCs w:val="24"/>
              </w:rPr>
            </w:pPr>
            <w:r>
              <w:rPr>
                <w:rFonts w:hint="eastAsia"/>
                <w:color w:val="FF0000"/>
              </w:rPr>
              <w:t>20180</w:t>
            </w:r>
            <w:r>
              <w:rPr>
                <w:color w:val="FF0000"/>
              </w:rPr>
              <w:t>629</w:t>
            </w:r>
            <w:r>
              <w:rPr>
                <w:rFonts w:hint="eastAsia"/>
                <w:color w:val="FF0000"/>
              </w:rPr>
              <w:t>修改欄位</w:t>
            </w:r>
            <w:r w:rsidR="003F6F0A">
              <w:rPr>
                <w:rFonts w:hint="eastAsia"/>
                <w:color w:val="FF0000"/>
              </w:rPr>
              <w:t>名稱</w:t>
            </w:r>
          </w:p>
        </w:tc>
      </w:tr>
      <w:tr w:rsidR="006A6330" w:rsidTr="00E114B5">
        <w:tc>
          <w:tcPr>
            <w:tcW w:w="1418" w:type="dxa"/>
            <w:vAlign w:val="center"/>
          </w:tcPr>
          <w:p w:rsidR="006A6330" w:rsidRDefault="006A6330" w:rsidP="006A6330">
            <w:pPr>
              <w:ind w:left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原始檔名</w:t>
            </w:r>
          </w:p>
        </w:tc>
        <w:tc>
          <w:tcPr>
            <w:tcW w:w="2631" w:type="dxa"/>
            <w:vAlign w:val="center"/>
          </w:tcPr>
          <w:p w:rsidR="006A6330" w:rsidRPr="00541FB2" w:rsidRDefault="006A6330" w:rsidP="006A6330">
            <w:pPr>
              <w:ind w:left="0"/>
              <w:jc w:val="both"/>
              <w:rPr>
                <w:strike/>
                <w:color w:val="FF0000"/>
              </w:rPr>
            </w:pPr>
            <w:r w:rsidRPr="00541FB2">
              <w:rPr>
                <w:strike/>
                <w:color w:val="FF0000"/>
              </w:rPr>
              <w:t>TM</w:t>
            </w:r>
            <w:r w:rsidRPr="00541FB2">
              <w:rPr>
                <w:rFonts w:hint="eastAsia"/>
                <w:strike/>
                <w:color w:val="FF0000"/>
              </w:rPr>
              <w:t>_ORG_FILE_NAME</w:t>
            </w:r>
          </w:p>
          <w:p w:rsidR="00541FB2" w:rsidRDefault="00541FB2" w:rsidP="006A6330">
            <w:pPr>
              <w:ind w:left="0"/>
              <w:jc w:val="both"/>
            </w:pPr>
            <w:r w:rsidRPr="00541FB2">
              <w:rPr>
                <w:rFonts w:hint="eastAsia"/>
                <w:color w:val="FF0000"/>
              </w:rPr>
              <w:t>OP_ORG_FILE_NAME</w:t>
            </w:r>
          </w:p>
        </w:tc>
        <w:tc>
          <w:tcPr>
            <w:tcW w:w="1963" w:type="dxa"/>
            <w:vAlign w:val="center"/>
          </w:tcPr>
          <w:p w:rsidR="006A6330" w:rsidRDefault="006A6330" w:rsidP="006A6330">
            <w:pPr>
              <w:ind w:left="0"/>
              <w:jc w:val="both"/>
            </w:pPr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3879" w:type="dxa"/>
            <w:vAlign w:val="bottom"/>
          </w:tcPr>
          <w:p w:rsidR="006A6330" w:rsidRDefault="006A6330" w:rsidP="006A6330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</w:rPr>
              <w:t>新增</w:t>
            </w:r>
          </w:p>
          <w:p w:rsidR="003F6F0A" w:rsidRPr="00E114B5" w:rsidRDefault="003F6F0A" w:rsidP="006A6330">
            <w:pPr>
              <w:ind w:left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20180</w:t>
            </w:r>
            <w:r>
              <w:rPr>
                <w:color w:val="FF0000"/>
              </w:rPr>
              <w:t>629</w:t>
            </w:r>
            <w:r>
              <w:rPr>
                <w:rFonts w:hint="eastAsia"/>
                <w:color w:val="FF0000"/>
              </w:rPr>
              <w:t>修改欄位名稱</w:t>
            </w:r>
          </w:p>
        </w:tc>
      </w:tr>
      <w:tr w:rsidR="004B327E" w:rsidTr="00E114B5">
        <w:tc>
          <w:tcPr>
            <w:tcW w:w="1418" w:type="dxa"/>
            <w:vAlign w:val="center"/>
          </w:tcPr>
          <w:p w:rsidR="004B327E" w:rsidRDefault="004B327E" w:rsidP="004B327E">
            <w:pPr>
              <w:ind w:left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上傳後檔名</w:t>
            </w:r>
          </w:p>
        </w:tc>
        <w:tc>
          <w:tcPr>
            <w:tcW w:w="2631" w:type="dxa"/>
            <w:vAlign w:val="center"/>
          </w:tcPr>
          <w:p w:rsidR="004B327E" w:rsidRPr="004B327E" w:rsidRDefault="004B327E" w:rsidP="004B327E">
            <w:pPr>
              <w:ind w:left="0"/>
              <w:jc w:val="both"/>
              <w:rPr>
                <w:strike/>
                <w:color w:val="FF0000"/>
              </w:rPr>
            </w:pPr>
            <w:r w:rsidRPr="004B327E">
              <w:rPr>
                <w:strike/>
                <w:color w:val="FF0000"/>
              </w:rPr>
              <w:t>TM</w:t>
            </w:r>
            <w:r w:rsidRPr="004B327E">
              <w:rPr>
                <w:rFonts w:hint="eastAsia"/>
                <w:strike/>
                <w:color w:val="FF0000"/>
              </w:rPr>
              <w:t>_UPL_FILE_NAME</w:t>
            </w:r>
          </w:p>
          <w:p w:rsidR="004B327E" w:rsidRDefault="004B327E" w:rsidP="004B327E">
            <w:pPr>
              <w:ind w:left="0"/>
              <w:jc w:val="both"/>
            </w:pPr>
            <w:r w:rsidRPr="004B327E">
              <w:rPr>
                <w:rFonts w:hint="eastAsia"/>
                <w:color w:val="FF0000"/>
              </w:rPr>
              <w:t>OP_UPL_FILE_NAME</w:t>
            </w:r>
          </w:p>
        </w:tc>
        <w:tc>
          <w:tcPr>
            <w:tcW w:w="1963" w:type="dxa"/>
            <w:vAlign w:val="center"/>
          </w:tcPr>
          <w:p w:rsidR="004B327E" w:rsidRDefault="004B327E" w:rsidP="004B327E">
            <w:pPr>
              <w:ind w:left="0"/>
              <w:jc w:val="both"/>
            </w:pPr>
            <w:r>
              <w:rPr>
                <w:rFonts w:hint="eastAsia"/>
              </w:rPr>
              <w:t>VARCHAR(</w:t>
            </w:r>
            <w:r>
              <w:t>360</w:t>
            </w:r>
            <w:r>
              <w:rPr>
                <w:rFonts w:hint="eastAsia"/>
              </w:rPr>
              <w:t>)</w:t>
            </w:r>
          </w:p>
        </w:tc>
        <w:tc>
          <w:tcPr>
            <w:tcW w:w="3879" w:type="dxa"/>
            <w:vAlign w:val="bottom"/>
          </w:tcPr>
          <w:p w:rsidR="004B327E" w:rsidRDefault="004B327E" w:rsidP="004B327E">
            <w:pPr>
              <w:ind w:left="0"/>
              <w:rPr>
                <w:color w:val="000000"/>
                <w:lang w:val="zh-TW" w:eastAsia="zh-HK"/>
              </w:rPr>
            </w:pPr>
            <w:r>
              <w:t>檔名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color w:val="000000"/>
                <w:lang w:val="zh-TW"/>
              </w:rPr>
              <w:t>系統時間</w:t>
            </w:r>
            <w:r>
              <w:rPr>
                <w:rFonts w:hint="eastAsia"/>
                <w:color w:val="000000"/>
                <w:lang w:val="zh-TW"/>
              </w:rPr>
              <w:t>(YYYYMMDDhhmmss</w:t>
            </w:r>
            <w:r>
              <w:rPr>
                <w:color w:val="000000"/>
                <w:lang w:val="zh-TW"/>
              </w:rPr>
              <w:t>)_</w:t>
            </w:r>
            <w:r>
              <w:rPr>
                <w:color w:val="000000"/>
                <w:lang w:val="zh-TW"/>
              </w:rPr>
              <w:t>案件序號</w:t>
            </w:r>
            <w:r>
              <w:rPr>
                <w:rFonts w:hint="eastAsia"/>
                <w:color w:val="000000"/>
                <w:lang w:val="zh-TW"/>
              </w:rPr>
              <w:t>_</w:t>
            </w:r>
            <w:r>
              <w:rPr>
                <w:rFonts w:hint="eastAsia"/>
                <w:color w:val="000000"/>
                <w:lang w:val="zh-TW" w:eastAsia="zh-HK"/>
              </w:rPr>
              <w:t>原檔名</w:t>
            </w:r>
          </w:p>
          <w:p w:rsidR="004B327E" w:rsidRDefault="004B327E" w:rsidP="004B327E">
            <w:pPr>
              <w:ind w:left="0"/>
              <w:rPr>
                <w:color w:val="FF0000"/>
                <w:lang w:eastAsia="zh-HK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  <w:p w:rsidR="004B327E" w:rsidRPr="0040400C" w:rsidRDefault="004B327E" w:rsidP="004B327E">
            <w:pPr>
              <w:ind w:left="0"/>
            </w:pPr>
            <w:r>
              <w:rPr>
                <w:rFonts w:hint="eastAsia"/>
                <w:color w:val="FF0000"/>
              </w:rPr>
              <w:t>20180</w:t>
            </w:r>
            <w:r>
              <w:rPr>
                <w:color w:val="FF0000"/>
              </w:rPr>
              <w:t>629</w:t>
            </w:r>
            <w:r>
              <w:rPr>
                <w:rFonts w:hint="eastAsia"/>
                <w:color w:val="FF0000"/>
              </w:rPr>
              <w:t>修改欄位名稱</w:t>
            </w:r>
          </w:p>
        </w:tc>
      </w:tr>
      <w:tr w:rsidR="00886731" w:rsidTr="001B342D">
        <w:tc>
          <w:tcPr>
            <w:tcW w:w="1418" w:type="dxa"/>
          </w:tcPr>
          <w:p w:rsidR="00886731" w:rsidRPr="001B342D" w:rsidRDefault="00886731" w:rsidP="00886731">
            <w:pPr>
              <w:ind w:left="0"/>
              <w:rPr>
                <w:color w:val="FF0000"/>
              </w:rPr>
            </w:pPr>
            <w:r w:rsidRPr="001B342D">
              <w:rPr>
                <w:rFonts w:hint="eastAsia"/>
                <w:color w:val="FF0000"/>
              </w:rPr>
              <w:t>傳送註記</w:t>
            </w:r>
          </w:p>
        </w:tc>
        <w:tc>
          <w:tcPr>
            <w:tcW w:w="2631" w:type="dxa"/>
          </w:tcPr>
          <w:p w:rsidR="00886731" w:rsidRPr="001B342D" w:rsidRDefault="00886731" w:rsidP="00886731">
            <w:pPr>
              <w:ind w:left="0"/>
              <w:rPr>
                <w:color w:val="FF0000"/>
              </w:rPr>
            </w:pPr>
            <w:r w:rsidRPr="001B342D">
              <w:rPr>
                <w:rFonts w:hint="eastAsia"/>
                <w:color w:val="FF0000"/>
              </w:rPr>
              <w:t>OP_SEND_FLAG</w:t>
            </w:r>
          </w:p>
        </w:tc>
        <w:tc>
          <w:tcPr>
            <w:tcW w:w="1963" w:type="dxa"/>
          </w:tcPr>
          <w:p w:rsidR="00886731" w:rsidRPr="001B342D" w:rsidRDefault="00886731" w:rsidP="00886731">
            <w:pPr>
              <w:ind w:left="0"/>
              <w:rPr>
                <w:color w:val="FF0000"/>
              </w:rPr>
            </w:pPr>
            <w:r w:rsidRPr="001B342D">
              <w:rPr>
                <w:rFonts w:hint="eastAsia"/>
                <w:color w:val="FF0000"/>
              </w:rPr>
              <w:t>CHAR(1)</w:t>
            </w:r>
          </w:p>
        </w:tc>
        <w:tc>
          <w:tcPr>
            <w:tcW w:w="3879" w:type="dxa"/>
          </w:tcPr>
          <w:p w:rsidR="00886731" w:rsidRPr="001B342D" w:rsidRDefault="00886731" w:rsidP="00886731">
            <w:pPr>
              <w:ind w:left="0"/>
              <w:rPr>
                <w:color w:val="FF0000"/>
              </w:rPr>
            </w:pPr>
            <w:r w:rsidRPr="001B342D">
              <w:rPr>
                <w:rFonts w:hint="eastAsia"/>
                <w:color w:val="FF0000"/>
              </w:rPr>
              <w:t>0 or null</w:t>
            </w:r>
            <w:r w:rsidRPr="001B342D">
              <w:rPr>
                <w:rFonts w:hint="eastAsia"/>
                <w:color w:val="FF0000"/>
              </w:rPr>
              <w:t>：未傳送至</w:t>
            </w:r>
            <w:r w:rsidRPr="001B342D">
              <w:rPr>
                <w:rFonts w:hint="eastAsia"/>
                <w:color w:val="FF0000"/>
              </w:rPr>
              <w:t>FTP</w:t>
            </w:r>
            <w:r w:rsidRPr="001B342D">
              <w:rPr>
                <w:color w:val="FF0000"/>
              </w:rPr>
              <w:t>01</w:t>
            </w:r>
          </w:p>
          <w:p w:rsidR="00886731" w:rsidRPr="001B342D" w:rsidRDefault="00886731" w:rsidP="00886731">
            <w:pPr>
              <w:ind w:left="0"/>
              <w:rPr>
                <w:color w:val="FF0000"/>
              </w:rPr>
            </w:pPr>
            <w:r w:rsidRPr="001B342D">
              <w:rPr>
                <w:rFonts w:hint="eastAsia"/>
                <w:color w:val="FF0000"/>
              </w:rPr>
              <w:t>1</w:t>
            </w:r>
            <w:r w:rsidRPr="001B342D">
              <w:rPr>
                <w:rFonts w:hint="eastAsia"/>
                <w:color w:val="FF0000"/>
              </w:rPr>
              <w:t>：已傳送至</w:t>
            </w:r>
            <w:r w:rsidRPr="001B342D">
              <w:rPr>
                <w:rFonts w:hint="eastAsia"/>
                <w:color w:val="FF0000"/>
              </w:rPr>
              <w:t>FTP</w:t>
            </w:r>
            <w:r w:rsidRPr="001B342D">
              <w:rPr>
                <w:color w:val="FF0000"/>
              </w:rPr>
              <w:t>01</w:t>
            </w:r>
          </w:p>
          <w:p w:rsidR="00886731" w:rsidRPr="001B342D" w:rsidRDefault="00886731" w:rsidP="00886731">
            <w:pPr>
              <w:ind w:left="0"/>
              <w:rPr>
                <w:color w:val="FF0000"/>
              </w:rPr>
            </w:pPr>
          </w:p>
        </w:tc>
      </w:tr>
      <w:tr w:rsidR="00886731" w:rsidRPr="00F27A05" w:rsidTr="00E114B5">
        <w:tc>
          <w:tcPr>
            <w:tcW w:w="1418" w:type="dxa"/>
          </w:tcPr>
          <w:p w:rsidR="00886731" w:rsidRPr="00F27A05" w:rsidRDefault="00886731" w:rsidP="00886731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lastRenderedPageBreak/>
              <w:t>新增人員</w:t>
            </w:r>
            <w:r w:rsidRPr="00F27A05">
              <w:rPr>
                <w:rFonts w:hint="eastAsia"/>
                <w:color w:val="000000"/>
                <w:lang w:val="zh-TW"/>
              </w:rPr>
              <w:t>ID</w:t>
            </w:r>
          </w:p>
        </w:tc>
        <w:tc>
          <w:tcPr>
            <w:tcW w:w="2631" w:type="dxa"/>
          </w:tcPr>
          <w:p w:rsidR="00886731" w:rsidRPr="00F27A05" w:rsidRDefault="00886731" w:rsidP="00886731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OP_ADD_ID</w:t>
            </w:r>
          </w:p>
        </w:tc>
        <w:tc>
          <w:tcPr>
            <w:tcW w:w="1963" w:type="dxa"/>
          </w:tcPr>
          <w:p w:rsidR="00886731" w:rsidRPr="00F27A05" w:rsidRDefault="00886731" w:rsidP="00886731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VARCHAR(10)</w:t>
            </w:r>
          </w:p>
        </w:tc>
        <w:tc>
          <w:tcPr>
            <w:tcW w:w="3879" w:type="dxa"/>
          </w:tcPr>
          <w:p w:rsidR="00886731" w:rsidRPr="00CA68B2" w:rsidRDefault="00886731" w:rsidP="00886731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886731" w:rsidRPr="00F27A05" w:rsidTr="00E114B5">
        <w:tc>
          <w:tcPr>
            <w:tcW w:w="1418" w:type="dxa"/>
          </w:tcPr>
          <w:p w:rsidR="00886731" w:rsidRPr="00F27A05" w:rsidRDefault="00886731" w:rsidP="00886731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新增人員姓名</w:t>
            </w:r>
          </w:p>
        </w:tc>
        <w:tc>
          <w:tcPr>
            <w:tcW w:w="2631" w:type="dxa"/>
          </w:tcPr>
          <w:p w:rsidR="00886731" w:rsidRPr="00F27A05" w:rsidRDefault="00886731" w:rsidP="00886731">
            <w:pPr>
              <w:ind w:left="0"/>
            </w:pPr>
            <w:r w:rsidRPr="00F27A05">
              <w:rPr>
                <w:rFonts w:hint="eastAsia"/>
              </w:rPr>
              <w:t>OP_ADD_NM</w:t>
            </w:r>
          </w:p>
        </w:tc>
        <w:tc>
          <w:tcPr>
            <w:tcW w:w="1963" w:type="dxa"/>
          </w:tcPr>
          <w:p w:rsidR="00886731" w:rsidRPr="00F27A05" w:rsidRDefault="00886731" w:rsidP="0050400E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 w:rsidR="0050400E" w:rsidRPr="0050400E">
              <w:rPr>
                <w:color w:val="FF0000"/>
              </w:rPr>
              <w:t>200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886731" w:rsidRPr="0050400E" w:rsidRDefault="00886731" w:rsidP="00886731">
            <w:pPr>
              <w:ind w:left="0"/>
              <w:rPr>
                <w:lang w:eastAsia="zh-HK"/>
              </w:rPr>
            </w:pPr>
            <w:r w:rsidRPr="0050400E">
              <w:rPr>
                <w:rFonts w:hint="eastAsia"/>
              </w:rPr>
              <w:t>20180504</w:t>
            </w:r>
            <w:r w:rsidRPr="0050400E">
              <w:rPr>
                <w:rFonts w:hint="eastAsia"/>
                <w:lang w:eastAsia="zh-HK"/>
              </w:rPr>
              <w:t>新增</w:t>
            </w:r>
          </w:p>
          <w:p w:rsidR="0050400E" w:rsidRPr="00F27A05" w:rsidRDefault="0050400E" w:rsidP="00886731">
            <w:pPr>
              <w:ind w:left="0"/>
              <w:rPr>
                <w:rFonts w:hint="eastAsia"/>
                <w:color w:val="000000"/>
              </w:rPr>
            </w:pPr>
            <w:r w:rsidRPr="0050400E">
              <w:rPr>
                <w:rFonts w:hint="eastAsia"/>
                <w:color w:val="FF0000"/>
              </w:rPr>
              <w:t>20190320</w:t>
            </w:r>
            <w:r w:rsidRPr="0050400E">
              <w:rPr>
                <w:rFonts w:hint="eastAsia"/>
                <w:color w:val="FF0000"/>
                <w:lang w:eastAsia="zh-HK"/>
              </w:rPr>
              <w:t>修改</w:t>
            </w:r>
          </w:p>
        </w:tc>
      </w:tr>
      <w:tr w:rsidR="00886731" w:rsidRPr="00F27A05" w:rsidTr="00E114B5">
        <w:tc>
          <w:tcPr>
            <w:tcW w:w="1418" w:type="dxa"/>
          </w:tcPr>
          <w:p w:rsidR="00886731" w:rsidRPr="00F27A05" w:rsidRDefault="00886731" w:rsidP="00886731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新增單位代碼</w:t>
            </w:r>
          </w:p>
        </w:tc>
        <w:tc>
          <w:tcPr>
            <w:tcW w:w="2631" w:type="dxa"/>
          </w:tcPr>
          <w:p w:rsidR="00886731" w:rsidRPr="00F27A05" w:rsidRDefault="00886731" w:rsidP="00886731">
            <w:pPr>
              <w:ind w:left="0"/>
            </w:pPr>
            <w:r w:rsidRPr="00F27A05">
              <w:rPr>
                <w:rFonts w:hint="eastAsia"/>
              </w:rPr>
              <w:t>OP_ADD_UNIT_CD</w:t>
            </w:r>
          </w:p>
        </w:tc>
        <w:tc>
          <w:tcPr>
            <w:tcW w:w="1963" w:type="dxa"/>
          </w:tcPr>
          <w:p w:rsidR="00886731" w:rsidRPr="00F27A05" w:rsidRDefault="00886731" w:rsidP="00886731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5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886731" w:rsidRPr="00F27A05" w:rsidRDefault="00886731" w:rsidP="00886731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886731" w:rsidRPr="00F27A05" w:rsidTr="00E114B5">
        <w:tc>
          <w:tcPr>
            <w:tcW w:w="1418" w:type="dxa"/>
          </w:tcPr>
          <w:p w:rsidR="00886731" w:rsidRPr="00F27A05" w:rsidRDefault="00886731" w:rsidP="00886731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新增單位名稱</w:t>
            </w:r>
          </w:p>
        </w:tc>
        <w:tc>
          <w:tcPr>
            <w:tcW w:w="2631" w:type="dxa"/>
          </w:tcPr>
          <w:p w:rsidR="00886731" w:rsidRPr="00F27A05" w:rsidRDefault="00886731" w:rsidP="00886731">
            <w:pPr>
              <w:ind w:left="0"/>
            </w:pPr>
            <w:r w:rsidRPr="00F27A05">
              <w:rPr>
                <w:rFonts w:hint="eastAsia"/>
              </w:rPr>
              <w:t>OP_ADD_UNIT_NM</w:t>
            </w:r>
          </w:p>
        </w:tc>
        <w:tc>
          <w:tcPr>
            <w:tcW w:w="1963" w:type="dxa"/>
          </w:tcPr>
          <w:p w:rsidR="00886731" w:rsidRPr="00F27A05" w:rsidRDefault="00886731" w:rsidP="00886731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1</w:t>
            </w:r>
            <w:r w:rsidRPr="00F27A05">
              <w:rPr>
                <w:rFonts w:hint="eastAsia"/>
                <w:color w:val="000000"/>
              </w:rPr>
              <w:t>50)</w:t>
            </w:r>
          </w:p>
        </w:tc>
        <w:tc>
          <w:tcPr>
            <w:tcW w:w="3879" w:type="dxa"/>
          </w:tcPr>
          <w:p w:rsidR="00886731" w:rsidRPr="00F27A05" w:rsidRDefault="00886731" w:rsidP="00886731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886731" w:rsidRPr="00F27A05" w:rsidTr="00E114B5">
        <w:tc>
          <w:tcPr>
            <w:tcW w:w="1418" w:type="dxa"/>
          </w:tcPr>
          <w:p w:rsidR="00886731" w:rsidRPr="00F27A05" w:rsidRDefault="00886731" w:rsidP="00886731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新增日期時間</w:t>
            </w:r>
          </w:p>
        </w:tc>
        <w:tc>
          <w:tcPr>
            <w:tcW w:w="2631" w:type="dxa"/>
          </w:tcPr>
          <w:p w:rsidR="00886731" w:rsidRPr="00F27A05" w:rsidRDefault="00886731" w:rsidP="00886731">
            <w:pPr>
              <w:ind w:left="0"/>
            </w:pPr>
            <w:r w:rsidRPr="00F27A05">
              <w:rPr>
                <w:rFonts w:hint="eastAsia"/>
              </w:rPr>
              <w:t>OP_ADD_DT_TM</w:t>
            </w:r>
          </w:p>
        </w:tc>
        <w:tc>
          <w:tcPr>
            <w:tcW w:w="1963" w:type="dxa"/>
          </w:tcPr>
          <w:p w:rsidR="00886731" w:rsidRPr="00F27A05" w:rsidRDefault="00886731" w:rsidP="00886731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</w:rPr>
              <w:t>VARCHAR(14)</w:t>
            </w:r>
          </w:p>
        </w:tc>
        <w:tc>
          <w:tcPr>
            <w:tcW w:w="3879" w:type="dxa"/>
          </w:tcPr>
          <w:p w:rsidR="00886731" w:rsidRPr="00F27A05" w:rsidRDefault="00886731" w:rsidP="00886731">
            <w:pPr>
              <w:ind w:left="0"/>
              <w:rPr>
                <w:color w:val="000000"/>
                <w:lang w:val="zh-TW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886731" w:rsidRPr="00F27A05" w:rsidTr="00E114B5">
        <w:tc>
          <w:tcPr>
            <w:tcW w:w="1418" w:type="dxa"/>
          </w:tcPr>
          <w:p w:rsidR="00886731" w:rsidRPr="00F27A05" w:rsidRDefault="00886731" w:rsidP="00886731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修改人員</w:t>
            </w:r>
            <w:r w:rsidRPr="00F27A05">
              <w:rPr>
                <w:rFonts w:hint="eastAsia"/>
                <w:color w:val="000000"/>
                <w:lang w:val="zh-TW"/>
              </w:rPr>
              <w:t>ID</w:t>
            </w:r>
          </w:p>
        </w:tc>
        <w:tc>
          <w:tcPr>
            <w:tcW w:w="2631" w:type="dxa"/>
          </w:tcPr>
          <w:p w:rsidR="00886731" w:rsidRPr="00F27A05" w:rsidRDefault="00886731" w:rsidP="00886731">
            <w:pPr>
              <w:ind w:left="0"/>
            </w:pPr>
            <w:r w:rsidRPr="00F27A05">
              <w:rPr>
                <w:rFonts w:hint="eastAsia"/>
              </w:rPr>
              <w:t>OP_UPD_ID</w:t>
            </w:r>
          </w:p>
        </w:tc>
        <w:tc>
          <w:tcPr>
            <w:tcW w:w="1963" w:type="dxa"/>
          </w:tcPr>
          <w:p w:rsidR="00886731" w:rsidRPr="00F27A05" w:rsidRDefault="00886731" w:rsidP="00886731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VARCHAR(10)</w:t>
            </w:r>
          </w:p>
        </w:tc>
        <w:tc>
          <w:tcPr>
            <w:tcW w:w="3879" w:type="dxa"/>
          </w:tcPr>
          <w:p w:rsidR="00886731" w:rsidRPr="00F27A05" w:rsidRDefault="00886731" w:rsidP="00886731">
            <w:pPr>
              <w:ind w:left="0"/>
              <w:rPr>
                <w:color w:val="FF0000"/>
                <w:lang w:val="zh-TW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886731" w:rsidRPr="00F27A05" w:rsidTr="00E114B5">
        <w:tc>
          <w:tcPr>
            <w:tcW w:w="1418" w:type="dxa"/>
          </w:tcPr>
          <w:p w:rsidR="00886731" w:rsidRPr="00F27A05" w:rsidRDefault="00886731" w:rsidP="00886731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修改人員姓名</w:t>
            </w:r>
          </w:p>
        </w:tc>
        <w:tc>
          <w:tcPr>
            <w:tcW w:w="2631" w:type="dxa"/>
          </w:tcPr>
          <w:p w:rsidR="00886731" w:rsidRPr="00F27A05" w:rsidRDefault="00886731" w:rsidP="00886731">
            <w:pPr>
              <w:ind w:left="0"/>
            </w:pPr>
            <w:r w:rsidRPr="00F27A05">
              <w:rPr>
                <w:rFonts w:hint="eastAsia"/>
              </w:rPr>
              <w:t>OP_UPD_NM</w:t>
            </w:r>
          </w:p>
        </w:tc>
        <w:tc>
          <w:tcPr>
            <w:tcW w:w="1963" w:type="dxa"/>
          </w:tcPr>
          <w:p w:rsidR="00886731" w:rsidRPr="00F27A05" w:rsidRDefault="00886731" w:rsidP="0050400E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 w:rsidR="0050400E" w:rsidRPr="0050400E">
              <w:rPr>
                <w:color w:val="FF0000"/>
              </w:rPr>
              <w:t>200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886731" w:rsidRPr="0050400E" w:rsidRDefault="00886731" w:rsidP="00886731">
            <w:pPr>
              <w:ind w:left="0"/>
              <w:rPr>
                <w:lang w:eastAsia="zh-HK"/>
              </w:rPr>
            </w:pPr>
            <w:r w:rsidRPr="0050400E">
              <w:rPr>
                <w:rFonts w:hint="eastAsia"/>
              </w:rPr>
              <w:t>20180504</w:t>
            </w:r>
            <w:r w:rsidRPr="0050400E">
              <w:rPr>
                <w:rFonts w:hint="eastAsia"/>
                <w:lang w:eastAsia="zh-HK"/>
              </w:rPr>
              <w:t>新增</w:t>
            </w:r>
          </w:p>
          <w:p w:rsidR="0050400E" w:rsidRPr="00F27A05" w:rsidRDefault="0050400E" w:rsidP="00886731">
            <w:pPr>
              <w:ind w:left="0"/>
              <w:rPr>
                <w:rFonts w:hint="eastAsia"/>
                <w:color w:val="FF0000"/>
                <w:lang w:val="zh-TW"/>
              </w:rPr>
            </w:pPr>
            <w:r w:rsidRPr="0050400E">
              <w:rPr>
                <w:rFonts w:hint="eastAsia"/>
                <w:color w:val="FF0000"/>
              </w:rPr>
              <w:t>20190320</w:t>
            </w:r>
            <w:r w:rsidRPr="0050400E">
              <w:rPr>
                <w:rFonts w:hint="eastAsia"/>
                <w:color w:val="FF0000"/>
                <w:lang w:eastAsia="zh-HK"/>
              </w:rPr>
              <w:t>修改</w:t>
            </w:r>
          </w:p>
        </w:tc>
      </w:tr>
      <w:tr w:rsidR="00886731" w:rsidRPr="00F27A05" w:rsidTr="00E114B5">
        <w:tc>
          <w:tcPr>
            <w:tcW w:w="1418" w:type="dxa"/>
          </w:tcPr>
          <w:p w:rsidR="00886731" w:rsidRPr="00F27A05" w:rsidRDefault="00886731" w:rsidP="00886731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修改單位代碼</w:t>
            </w:r>
          </w:p>
        </w:tc>
        <w:tc>
          <w:tcPr>
            <w:tcW w:w="2631" w:type="dxa"/>
          </w:tcPr>
          <w:p w:rsidR="00886731" w:rsidRPr="00F27A05" w:rsidRDefault="00886731" w:rsidP="00886731">
            <w:pPr>
              <w:ind w:left="0"/>
            </w:pPr>
            <w:r w:rsidRPr="00F27A05">
              <w:rPr>
                <w:rFonts w:hint="eastAsia"/>
              </w:rPr>
              <w:t>OP_UPD_UNIT_CD</w:t>
            </w:r>
          </w:p>
        </w:tc>
        <w:tc>
          <w:tcPr>
            <w:tcW w:w="1963" w:type="dxa"/>
          </w:tcPr>
          <w:p w:rsidR="00886731" w:rsidRPr="00F27A05" w:rsidRDefault="00886731" w:rsidP="00886731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5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886731" w:rsidRPr="00F27A05" w:rsidRDefault="00886731" w:rsidP="00886731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886731" w:rsidRPr="00F27A05" w:rsidTr="00E114B5">
        <w:tc>
          <w:tcPr>
            <w:tcW w:w="1418" w:type="dxa"/>
          </w:tcPr>
          <w:p w:rsidR="00886731" w:rsidRPr="00F27A05" w:rsidRDefault="00886731" w:rsidP="00886731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修改單位名稱</w:t>
            </w:r>
          </w:p>
        </w:tc>
        <w:tc>
          <w:tcPr>
            <w:tcW w:w="2631" w:type="dxa"/>
          </w:tcPr>
          <w:p w:rsidR="00886731" w:rsidRPr="00F27A05" w:rsidRDefault="00886731" w:rsidP="00886731">
            <w:pPr>
              <w:ind w:left="0"/>
            </w:pPr>
            <w:r w:rsidRPr="00F27A05">
              <w:rPr>
                <w:rFonts w:hint="eastAsia"/>
              </w:rPr>
              <w:t>OP_UPD_UNIT_NM</w:t>
            </w:r>
          </w:p>
        </w:tc>
        <w:tc>
          <w:tcPr>
            <w:tcW w:w="1963" w:type="dxa"/>
          </w:tcPr>
          <w:p w:rsidR="00886731" w:rsidRPr="00F27A05" w:rsidRDefault="00886731" w:rsidP="00886731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1</w:t>
            </w:r>
            <w:r w:rsidRPr="00F27A05">
              <w:rPr>
                <w:rFonts w:hint="eastAsia"/>
                <w:color w:val="000000"/>
              </w:rPr>
              <w:t>50)</w:t>
            </w:r>
          </w:p>
        </w:tc>
        <w:tc>
          <w:tcPr>
            <w:tcW w:w="3879" w:type="dxa"/>
          </w:tcPr>
          <w:p w:rsidR="00886731" w:rsidRPr="00F27A05" w:rsidRDefault="00886731" w:rsidP="00886731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886731" w:rsidRPr="00F27A05" w:rsidTr="00E114B5">
        <w:tc>
          <w:tcPr>
            <w:tcW w:w="1418" w:type="dxa"/>
          </w:tcPr>
          <w:p w:rsidR="00886731" w:rsidRPr="00F27A05" w:rsidRDefault="00886731" w:rsidP="00886731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修改日期時間</w:t>
            </w:r>
          </w:p>
        </w:tc>
        <w:tc>
          <w:tcPr>
            <w:tcW w:w="2631" w:type="dxa"/>
          </w:tcPr>
          <w:p w:rsidR="00886731" w:rsidRPr="00F27A05" w:rsidRDefault="00886731" w:rsidP="00886731">
            <w:pPr>
              <w:ind w:left="0"/>
            </w:pPr>
            <w:r w:rsidRPr="00F27A05">
              <w:rPr>
                <w:rFonts w:hint="eastAsia"/>
              </w:rPr>
              <w:t>OP_UPD_DT_TM</w:t>
            </w:r>
          </w:p>
        </w:tc>
        <w:tc>
          <w:tcPr>
            <w:tcW w:w="1963" w:type="dxa"/>
          </w:tcPr>
          <w:p w:rsidR="00886731" w:rsidRPr="00F27A05" w:rsidRDefault="00886731" w:rsidP="00886731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</w:rPr>
              <w:t>VARCHAR(14)</w:t>
            </w:r>
          </w:p>
        </w:tc>
        <w:tc>
          <w:tcPr>
            <w:tcW w:w="3879" w:type="dxa"/>
          </w:tcPr>
          <w:p w:rsidR="00886731" w:rsidRPr="00F27A05" w:rsidRDefault="00886731" w:rsidP="00886731">
            <w:pPr>
              <w:ind w:left="0"/>
              <w:rPr>
                <w:color w:val="FF0000"/>
                <w:lang w:val="zh-TW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886731" w:rsidTr="00E114B5">
        <w:tc>
          <w:tcPr>
            <w:tcW w:w="1418" w:type="dxa"/>
          </w:tcPr>
          <w:p w:rsidR="00886731" w:rsidRPr="00CF0779" w:rsidRDefault="00886731" w:rsidP="00886731">
            <w:pPr>
              <w:ind w:left="0"/>
              <w:rPr>
                <w:lang w:val="zh-TW"/>
              </w:rPr>
            </w:pPr>
          </w:p>
        </w:tc>
        <w:tc>
          <w:tcPr>
            <w:tcW w:w="2631" w:type="dxa"/>
          </w:tcPr>
          <w:p w:rsidR="00886731" w:rsidRPr="00CF0779" w:rsidRDefault="00886731" w:rsidP="00886731">
            <w:pPr>
              <w:ind w:left="0"/>
            </w:pPr>
          </w:p>
        </w:tc>
        <w:tc>
          <w:tcPr>
            <w:tcW w:w="1963" w:type="dxa"/>
          </w:tcPr>
          <w:p w:rsidR="00886731" w:rsidRPr="00783A23" w:rsidRDefault="00886731" w:rsidP="00886731">
            <w:pPr>
              <w:ind w:left="0"/>
            </w:pPr>
          </w:p>
        </w:tc>
        <w:tc>
          <w:tcPr>
            <w:tcW w:w="3879" w:type="dxa"/>
          </w:tcPr>
          <w:p w:rsidR="00886731" w:rsidRPr="00CF0779" w:rsidRDefault="00886731" w:rsidP="00886731">
            <w:pPr>
              <w:ind w:left="0"/>
            </w:pPr>
          </w:p>
        </w:tc>
      </w:tr>
      <w:tr w:rsidR="00886731" w:rsidTr="00E114B5">
        <w:tc>
          <w:tcPr>
            <w:tcW w:w="1418" w:type="dxa"/>
            <w:vAlign w:val="center"/>
          </w:tcPr>
          <w:p w:rsidR="00886731" w:rsidRDefault="00886731" w:rsidP="00886731">
            <w:pPr>
              <w:ind w:left="0"/>
              <w:jc w:val="both"/>
            </w:pPr>
          </w:p>
        </w:tc>
        <w:tc>
          <w:tcPr>
            <w:tcW w:w="2631" w:type="dxa"/>
            <w:vAlign w:val="center"/>
          </w:tcPr>
          <w:p w:rsidR="00886731" w:rsidRDefault="00886731" w:rsidP="00886731">
            <w:pPr>
              <w:ind w:left="0"/>
              <w:jc w:val="both"/>
            </w:pPr>
          </w:p>
        </w:tc>
        <w:tc>
          <w:tcPr>
            <w:tcW w:w="1963" w:type="dxa"/>
            <w:vAlign w:val="center"/>
          </w:tcPr>
          <w:p w:rsidR="00886731" w:rsidRDefault="00886731" w:rsidP="00886731">
            <w:pPr>
              <w:ind w:left="0"/>
              <w:jc w:val="both"/>
            </w:pPr>
          </w:p>
        </w:tc>
        <w:tc>
          <w:tcPr>
            <w:tcW w:w="3879" w:type="dxa"/>
            <w:vAlign w:val="bottom"/>
          </w:tcPr>
          <w:p w:rsidR="00886731" w:rsidRPr="001A5498" w:rsidRDefault="00886731" w:rsidP="00886731">
            <w:pPr>
              <w:ind w:left="0"/>
            </w:pPr>
          </w:p>
        </w:tc>
      </w:tr>
    </w:tbl>
    <w:p w:rsidR="00A0034D" w:rsidRDefault="00A0034D" w:rsidP="00A0034D"/>
    <w:p w:rsidR="002D67FC" w:rsidRPr="00CF0779" w:rsidRDefault="002D67FC" w:rsidP="006F24A7"/>
    <w:p w:rsidR="002F22FD" w:rsidRPr="00B51AC5" w:rsidRDefault="002F22FD" w:rsidP="00F87503">
      <w:pPr>
        <w:pStyle w:val="3"/>
      </w:pPr>
      <w:bookmarkStart w:id="33" w:name="_Toc521590657"/>
      <w:r>
        <w:rPr>
          <w:rFonts w:hint="eastAsia"/>
        </w:rPr>
        <w:t>OPDT_</w:t>
      </w:r>
      <w:r w:rsidR="00806662">
        <w:t>I_</w:t>
      </w:r>
      <w:r w:rsidR="00806662">
        <w:rPr>
          <w:rFonts w:hint="eastAsia"/>
          <w:color w:val="000000"/>
        </w:rPr>
        <w:t>PU_CLAIM</w:t>
      </w:r>
      <w:r w:rsidR="00806662">
        <w:rPr>
          <w:rFonts w:hint="eastAsia"/>
          <w:lang w:eastAsia="zh-HK"/>
        </w:rPr>
        <w:t>民眾臨櫃認領資</w:t>
      </w:r>
      <w:r>
        <w:rPr>
          <w:rFonts w:hint="eastAsia"/>
        </w:rPr>
        <w:t>料</w:t>
      </w:r>
      <w:bookmarkEnd w:id="33"/>
    </w:p>
    <w:p w:rsidR="002F22FD" w:rsidRDefault="002F22FD" w:rsidP="002F22FD"/>
    <w:tbl>
      <w:tblPr>
        <w:tblW w:w="98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2631"/>
        <w:gridCol w:w="1963"/>
        <w:gridCol w:w="3879"/>
      </w:tblGrid>
      <w:tr w:rsidR="002F22FD" w:rsidTr="002F22FD">
        <w:tc>
          <w:tcPr>
            <w:tcW w:w="1418" w:type="dxa"/>
            <w:shd w:val="clear" w:color="auto" w:fill="E0E0E0"/>
          </w:tcPr>
          <w:p w:rsidR="002F22FD" w:rsidRDefault="002F22FD" w:rsidP="002F22F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資料代號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OPIDB</w:t>
            </w:r>
          </w:p>
        </w:tc>
        <w:tc>
          <w:tcPr>
            <w:tcW w:w="2631" w:type="dxa"/>
            <w:shd w:val="clear" w:color="auto" w:fill="E0E0E0"/>
          </w:tcPr>
          <w:p w:rsidR="002F22FD" w:rsidRDefault="002F22FD" w:rsidP="002F22F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表格代號</w:t>
            </w:r>
            <w:r>
              <w:rPr>
                <w:rFonts w:hint="eastAsia"/>
                <w:color w:val="000000"/>
              </w:rPr>
              <w:t>：</w:t>
            </w:r>
          </w:p>
          <w:p w:rsidR="002F22FD" w:rsidRDefault="00806662" w:rsidP="002F22FD">
            <w:pPr>
              <w:ind w:left="0"/>
              <w:rPr>
                <w:color w:val="000000"/>
              </w:rPr>
            </w:pPr>
            <w:r>
              <w:rPr>
                <w:rFonts w:hint="eastAsia"/>
              </w:rPr>
              <w:t>OPDT_</w:t>
            </w:r>
            <w:r>
              <w:t>I_</w:t>
            </w:r>
            <w:r>
              <w:rPr>
                <w:rFonts w:hint="eastAsia"/>
                <w:color w:val="000000"/>
              </w:rPr>
              <w:t>PU_CLAIM</w:t>
            </w:r>
          </w:p>
        </w:tc>
        <w:tc>
          <w:tcPr>
            <w:tcW w:w="5842" w:type="dxa"/>
            <w:gridSpan w:val="2"/>
            <w:shd w:val="clear" w:color="auto" w:fill="E0E0E0"/>
          </w:tcPr>
          <w:p w:rsidR="002F22FD" w:rsidRDefault="002F22FD" w:rsidP="002F22FD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表格名稱：</w:t>
            </w:r>
            <w:r w:rsidR="00806662">
              <w:rPr>
                <w:rFonts w:hint="eastAsia"/>
                <w:color w:val="000000"/>
                <w:lang w:val="zh-TW" w:eastAsia="zh-HK"/>
              </w:rPr>
              <w:t>民</w:t>
            </w:r>
            <w:r w:rsidR="00806662">
              <w:rPr>
                <w:rFonts w:hint="eastAsia"/>
                <w:lang w:eastAsia="zh-HK"/>
              </w:rPr>
              <w:t>眾臨櫃認領資</w:t>
            </w:r>
            <w:r w:rsidR="00806662">
              <w:rPr>
                <w:rFonts w:hint="eastAsia"/>
              </w:rPr>
              <w:t>料</w:t>
            </w:r>
          </w:p>
        </w:tc>
      </w:tr>
      <w:tr w:rsidR="002F22FD" w:rsidTr="002F22FD">
        <w:tc>
          <w:tcPr>
            <w:tcW w:w="1418" w:type="dxa"/>
            <w:shd w:val="clear" w:color="auto" w:fill="E0E0E0"/>
          </w:tcPr>
          <w:p w:rsidR="002F22FD" w:rsidRDefault="002F22FD" w:rsidP="002F22FD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欄位名稱</w:t>
            </w:r>
          </w:p>
        </w:tc>
        <w:tc>
          <w:tcPr>
            <w:tcW w:w="2631" w:type="dxa"/>
            <w:shd w:val="clear" w:color="auto" w:fill="E0E0E0"/>
          </w:tcPr>
          <w:p w:rsidR="002F22FD" w:rsidRDefault="002F22FD" w:rsidP="002F22FD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欄位代號</w:t>
            </w:r>
          </w:p>
        </w:tc>
        <w:tc>
          <w:tcPr>
            <w:tcW w:w="1963" w:type="dxa"/>
            <w:shd w:val="clear" w:color="auto" w:fill="E0E0E0"/>
          </w:tcPr>
          <w:p w:rsidR="002F22FD" w:rsidRDefault="002F22FD" w:rsidP="002F22FD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格式</w:t>
            </w:r>
          </w:p>
        </w:tc>
        <w:tc>
          <w:tcPr>
            <w:tcW w:w="3879" w:type="dxa"/>
            <w:shd w:val="clear" w:color="auto" w:fill="E0E0E0"/>
          </w:tcPr>
          <w:p w:rsidR="002F22FD" w:rsidRDefault="002F22FD" w:rsidP="002F22FD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備註</w:t>
            </w:r>
          </w:p>
        </w:tc>
      </w:tr>
      <w:tr w:rsidR="002F22FD" w:rsidTr="002F22FD">
        <w:tc>
          <w:tcPr>
            <w:tcW w:w="1418" w:type="dxa"/>
          </w:tcPr>
          <w:p w:rsidR="002F22FD" w:rsidRDefault="002F22FD" w:rsidP="002F22FD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序號</w:t>
            </w:r>
          </w:p>
        </w:tc>
        <w:tc>
          <w:tcPr>
            <w:tcW w:w="2631" w:type="dxa"/>
          </w:tcPr>
          <w:p w:rsidR="002F22FD" w:rsidRDefault="002F22FD" w:rsidP="002F22F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OP_SEQ_NO</w:t>
            </w:r>
          </w:p>
        </w:tc>
        <w:tc>
          <w:tcPr>
            <w:tcW w:w="1963" w:type="dxa"/>
          </w:tcPr>
          <w:p w:rsidR="002F22FD" w:rsidRDefault="002F22FD" w:rsidP="002F22F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NUMERIC(10,0)</w:t>
            </w:r>
          </w:p>
        </w:tc>
        <w:tc>
          <w:tcPr>
            <w:tcW w:w="3879" w:type="dxa"/>
          </w:tcPr>
          <w:p w:rsidR="002F22FD" w:rsidRDefault="002F22FD" w:rsidP="002F22FD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PK</w:t>
            </w:r>
          </w:p>
          <w:p w:rsidR="002F22FD" w:rsidRDefault="002F22FD" w:rsidP="002F22FD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</w:p>
          <w:p w:rsidR="002F22FD" w:rsidRDefault="002F22FD" w:rsidP="002F22FD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</w:p>
          <w:p w:rsidR="002F22FD" w:rsidRDefault="002F22FD" w:rsidP="002F22FD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DB</w:t>
            </w:r>
            <w:r>
              <w:rPr>
                <w:rFonts w:hint="eastAsia"/>
                <w:color w:val="000000"/>
                <w:lang w:val="zh-TW"/>
              </w:rPr>
              <w:t>自動產生</w:t>
            </w:r>
          </w:p>
        </w:tc>
      </w:tr>
      <w:tr w:rsidR="002F22FD" w:rsidTr="002F22FD">
        <w:tc>
          <w:tcPr>
            <w:tcW w:w="1418" w:type="dxa"/>
          </w:tcPr>
          <w:p w:rsidR="002F22FD" w:rsidRDefault="002F22FD" w:rsidP="002F22FD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拾得遺失物事件基本資料序號</w:t>
            </w:r>
          </w:p>
        </w:tc>
        <w:tc>
          <w:tcPr>
            <w:tcW w:w="2631" w:type="dxa"/>
          </w:tcPr>
          <w:p w:rsidR="002F22FD" w:rsidRDefault="002F22FD" w:rsidP="002F22F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OP_BASIC_SEQ_NO</w:t>
            </w:r>
          </w:p>
        </w:tc>
        <w:tc>
          <w:tcPr>
            <w:tcW w:w="1963" w:type="dxa"/>
          </w:tcPr>
          <w:p w:rsidR="002F22FD" w:rsidRDefault="002F22FD" w:rsidP="002F22F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NUMERIC(10,0)</w:t>
            </w:r>
          </w:p>
        </w:tc>
        <w:tc>
          <w:tcPr>
            <w:tcW w:w="3879" w:type="dxa"/>
          </w:tcPr>
          <w:p w:rsidR="002F22FD" w:rsidRPr="006D66FE" w:rsidRDefault="002F22FD" w:rsidP="002F22FD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由</w:t>
            </w:r>
            <w:r>
              <w:rPr>
                <w:rFonts w:hint="eastAsia"/>
                <w:color w:val="000000"/>
              </w:rPr>
              <w:t>拾得遺失物事件基本資料帶入</w:t>
            </w:r>
            <w:r>
              <w:rPr>
                <w:rFonts w:hint="eastAsia"/>
                <w:color w:val="000000"/>
              </w:rPr>
              <w:t>OPDT_PU_BASIC.OP_SEQ_NO</w:t>
            </w:r>
          </w:p>
        </w:tc>
      </w:tr>
      <w:tr w:rsidR="002F22FD" w:rsidTr="002F22FD">
        <w:tc>
          <w:tcPr>
            <w:tcW w:w="1418" w:type="dxa"/>
          </w:tcPr>
          <w:p w:rsidR="002F22FD" w:rsidRDefault="002F22FD" w:rsidP="002F22F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受理收據單號</w:t>
            </w:r>
          </w:p>
        </w:tc>
        <w:tc>
          <w:tcPr>
            <w:tcW w:w="2631" w:type="dxa"/>
          </w:tcPr>
          <w:p w:rsidR="002F22FD" w:rsidRDefault="002F22FD" w:rsidP="002F22F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OP_AC_RCNO</w:t>
            </w:r>
          </w:p>
        </w:tc>
        <w:tc>
          <w:tcPr>
            <w:tcW w:w="1963" w:type="dxa"/>
          </w:tcPr>
          <w:p w:rsidR="002F22FD" w:rsidRPr="006B17FC" w:rsidRDefault="002F22FD" w:rsidP="002F22FD">
            <w:pPr>
              <w:ind w:left="0"/>
            </w:pPr>
            <w:r w:rsidRPr="006B17FC">
              <w:rPr>
                <w:rFonts w:hint="eastAsia"/>
              </w:rPr>
              <w:t>VARCHAR(17)</w:t>
            </w:r>
          </w:p>
        </w:tc>
        <w:tc>
          <w:tcPr>
            <w:tcW w:w="3879" w:type="dxa"/>
          </w:tcPr>
          <w:p w:rsidR="002F22FD" w:rsidRPr="006B17FC" w:rsidRDefault="002F22FD" w:rsidP="002F22FD">
            <w:pPr>
              <w:ind w:left="0"/>
            </w:pPr>
            <w:r w:rsidRPr="006B17FC">
              <w:rPr>
                <w:rFonts w:hint="eastAsia"/>
                <w:lang w:val="zh-TW"/>
              </w:rPr>
              <w:t>由</w:t>
            </w:r>
            <w:r w:rsidRPr="006B17FC">
              <w:rPr>
                <w:rFonts w:hint="eastAsia"/>
              </w:rPr>
              <w:t>[OPDT_PU_BASIC].OP_AC_RCNO</w:t>
            </w:r>
            <w:r w:rsidRPr="006B17FC">
              <w:rPr>
                <w:rFonts w:hint="eastAsia"/>
              </w:rPr>
              <w:t>帶入</w:t>
            </w:r>
          </w:p>
          <w:p w:rsidR="002F22FD" w:rsidRPr="006B17FC" w:rsidRDefault="002F22FD" w:rsidP="002F22FD">
            <w:pPr>
              <w:ind w:left="0"/>
            </w:pPr>
            <w:r w:rsidRPr="006B17FC">
              <w:t>“</w:t>
            </w:r>
            <w:r w:rsidRPr="006B17FC">
              <w:rPr>
                <w:rFonts w:hint="eastAsia"/>
              </w:rPr>
              <w:t>OP</w:t>
            </w:r>
            <w:r w:rsidRPr="006B17FC">
              <w:t>”</w:t>
            </w:r>
            <w:r w:rsidRPr="006B17FC">
              <w:rPr>
                <w:rFonts w:hint="eastAsia"/>
              </w:rPr>
              <w:t>+ YYYMM +</w:t>
            </w:r>
            <w:r w:rsidRPr="006B17FC">
              <w:rPr>
                <w:rFonts w:hint="eastAsia"/>
              </w:rPr>
              <w:t>受理單位代碼</w:t>
            </w:r>
            <w:r w:rsidRPr="006B17FC">
              <w:rPr>
                <w:rFonts w:hint="eastAsia"/>
              </w:rPr>
              <w:t>5</w:t>
            </w:r>
            <w:r w:rsidRPr="006B17FC">
              <w:rPr>
                <w:rFonts w:hint="eastAsia"/>
              </w:rPr>
              <w:t>碼</w:t>
            </w:r>
            <w:r w:rsidRPr="006B17FC">
              <w:rPr>
                <w:rFonts w:hint="eastAsia"/>
              </w:rPr>
              <w:t>+5</w:t>
            </w:r>
            <w:r w:rsidRPr="006B17FC">
              <w:rPr>
                <w:rFonts w:hint="eastAsia"/>
              </w:rPr>
              <w:t>位數字</w:t>
            </w:r>
          </w:p>
          <w:p w:rsidR="002F22FD" w:rsidRPr="006B17FC" w:rsidRDefault="002F22FD" w:rsidP="002F22FD">
            <w:pPr>
              <w:ind w:left="0"/>
            </w:pPr>
            <w:r w:rsidRPr="006B17FC">
              <w:rPr>
                <w:rFonts w:hint="eastAsia"/>
              </w:rPr>
              <w:lastRenderedPageBreak/>
              <w:t>其中，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碼"/>
              </w:smartTagPr>
              <w:r w:rsidRPr="006B17FC">
                <w:rPr>
                  <w:rFonts w:hint="eastAsia"/>
                </w:rPr>
                <w:t>5</w:t>
              </w:r>
              <w:r w:rsidRPr="006B17FC">
                <w:rPr>
                  <w:rFonts w:hint="eastAsia"/>
                </w:rPr>
                <w:t>碼</w:t>
              </w:r>
            </w:smartTag>
            <w:r w:rsidRPr="006B17FC">
              <w:rPr>
                <w:rFonts w:hint="eastAsia"/>
              </w:rPr>
              <w:t>數字可仿</w:t>
            </w:r>
            <w:r w:rsidRPr="006B17FC">
              <w:rPr>
                <w:rFonts w:hint="eastAsia"/>
              </w:rPr>
              <w:t>e8</w:t>
            </w:r>
            <w:r w:rsidRPr="006B17FC">
              <w:rPr>
                <w:rFonts w:hint="eastAsia"/>
              </w:rPr>
              <w:t>的做法，取受理當日距當月</w:t>
            </w:r>
            <w:r w:rsidRPr="006B17FC">
              <w:rPr>
                <w:rFonts w:hint="eastAsia"/>
              </w:rPr>
              <w:t>1</w:t>
            </w:r>
            <w:r w:rsidRPr="006B17FC">
              <w:rPr>
                <w:rFonts w:hint="eastAsia"/>
              </w:rPr>
              <w:t>號的總秒數的</w:t>
            </w:r>
            <w:r w:rsidRPr="006B17FC">
              <w:rPr>
                <w:rFonts w:hint="eastAsia"/>
              </w:rPr>
              <w:t>32</w:t>
            </w:r>
            <w:r w:rsidRPr="006B17FC">
              <w:rPr>
                <w:rFonts w:hint="eastAsia"/>
              </w:rPr>
              <w:t>位元數字</w:t>
            </w:r>
          </w:p>
        </w:tc>
      </w:tr>
      <w:tr w:rsidR="003D2C2A" w:rsidTr="002F22FD">
        <w:tc>
          <w:tcPr>
            <w:tcW w:w="1418" w:type="dxa"/>
          </w:tcPr>
          <w:p w:rsidR="003D2C2A" w:rsidRPr="007C303E" w:rsidRDefault="003D2C2A" w:rsidP="003D2C2A">
            <w:pPr>
              <w:ind w:left="0"/>
              <w:rPr>
                <w:lang w:val="zh-TW"/>
              </w:rPr>
            </w:pPr>
            <w:r>
              <w:rPr>
                <w:rFonts w:hint="eastAsia"/>
                <w:lang w:val="zh-TW"/>
              </w:rPr>
              <w:lastRenderedPageBreak/>
              <w:t>受理單位代碼</w:t>
            </w:r>
          </w:p>
        </w:tc>
        <w:tc>
          <w:tcPr>
            <w:tcW w:w="2631" w:type="dxa"/>
          </w:tcPr>
          <w:p w:rsidR="003D2C2A" w:rsidRPr="007C303E" w:rsidRDefault="003D2C2A" w:rsidP="003D2C2A">
            <w:pPr>
              <w:ind w:left="0"/>
            </w:pPr>
            <w:r>
              <w:rPr>
                <w:rFonts w:hint="eastAsia"/>
              </w:rPr>
              <w:t>OP_AC_UNIT_CD</w:t>
            </w:r>
          </w:p>
        </w:tc>
        <w:tc>
          <w:tcPr>
            <w:tcW w:w="1963" w:type="dxa"/>
          </w:tcPr>
          <w:p w:rsidR="003D2C2A" w:rsidRDefault="003D2C2A" w:rsidP="003D2C2A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  <w:r w:rsidRPr="00913797">
              <w:rPr>
                <w:rFonts w:hint="eastAsia"/>
              </w:rPr>
              <w:t>(5)</w:t>
            </w:r>
          </w:p>
        </w:tc>
        <w:tc>
          <w:tcPr>
            <w:tcW w:w="3879" w:type="dxa"/>
          </w:tcPr>
          <w:p w:rsidR="003D2C2A" w:rsidRPr="00E93CEF" w:rsidRDefault="003D2C2A" w:rsidP="003D2C2A">
            <w:pPr>
              <w:ind w:left="0"/>
              <w:rPr>
                <w:color w:val="FF0000"/>
              </w:rPr>
            </w:pPr>
            <w:r>
              <w:rPr>
                <w:rFonts w:hint="eastAsia"/>
                <w:color w:val="000000"/>
                <w:lang w:val="zh-TW"/>
              </w:rPr>
              <w:t>由</w:t>
            </w:r>
            <w:r w:rsidRPr="006D66FE"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00"/>
              </w:rPr>
              <w:t>OPDT_PU_BASIC].</w:t>
            </w:r>
            <w:r>
              <w:rPr>
                <w:rFonts w:hint="eastAsia"/>
              </w:rPr>
              <w:t>OP_AC_UNIT_CD</w:t>
            </w:r>
            <w:r>
              <w:rPr>
                <w:rFonts w:hint="eastAsia"/>
                <w:color w:val="000000"/>
              </w:rPr>
              <w:t>帶入</w:t>
            </w:r>
          </w:p>
          <w:p w:rsidR="003D2C2A" w:rsidRPr="00E93CEF" w:rsidRDefault="003D2C2A" w:rsidP="003D2C2A">
            <w:pPr>
              <w:ind w:left="0"/>
              <w:rPr>
                <w:color w:val="FF0000"/>
              </w:rPr>
            </w:pPr>
          </w:p>
        </w:tc>
      </w:tr>
      <w:tr w:rsidR="003D2C2A" w:rsidTr="002F22FD">
        <w:tc>
          <w:tcPr>
            <w:tcW w:w="1418" w:type="dxa"/>
          </w:tcPr>
          <w:p w:rsidR="003D2C2A" w:rsidRDefault="003D2C2A" w:rsidP="003D2C2A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受理單位名稱</w:t>
            </w:r>
          </w:p>
        </w:tc>
        <w:tc>
          <w:tcPr>
            <w:tcW w:w="2631" w:type="dxa"/>
          </w:tcPr>
          <w:p w:rsidR="003D2C2A" w:rsidRDefault="003D2C2A" w:rsidP="003D2C2A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OP_AC_UNIT_NM</w:t>
            </w:r>
          </w:p>
        </w:tc>
        <w:tc>
          <w:tcPr>
            <w:tcW w:w="1963" w:type="dxa"/>
          </w:tcPr>
          <w:p w:rsidR="003D2C2A" w:rsidRDefault="003D2C2A" w:rsidP="003D2C2A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 w:rsidR="006A6330"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50)</w:t>
            </w:r>
          </w:p>
        </w:tc>
        <w:tc>
          <w:tcPr>
            <w:tcW w:w="3879" w:type="dxa"/>
          </w:tcPr>
          <w:p w:rsidR="003D2C2A" w:rsidRDefault="003D2C2A" w:rsidP="003D2C2A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由</w:t>
            </w:r>
            <w:r w:rsidRPr="006D66FE"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00"/>
              </w:rPr>
              <w:t>OPDT_PU_BASIC].OP_AC_UNIT_NM</w:t>
            </w:r>
            <w:r>
              <w:rPr>
                <w:rFonts w:hint="eastAsia"/>
                <w:color w:val="000000"/>
              </w:rPr>
              <w:t>帶入</w:t>
            </w:r>
          </w:p>
        </w:tc>
      </w:tr>
      <w:tr w:rsidR="003D2C2A" w:rsidTr="002F22FD">
        <w:tc>
          <w:tcPr>
            <w:tcW w:w="1418" w:type="dxa"/>
          </w:tcPr>
          <w:p w:rsidR="003D2C2A" w:rsidRDefault="003D2C2A" w:rsidP="003D2C2A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公告發文單位代碼</w:t>
            </w:r>
          </w:p>
        </w:tc>
        <w:tc>
          <w:tcPr>
            <w:tcW w:w="2631" w:type="dxa"/>
          </w:tcPr>
          <w:p w:rsidR="003D2C2A" w:rsidRDefault="003D2C2A" w:rsidP="003D2C2A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OP_AN_UNIT_CD</w:t>
            </w:r>
          </w:p>
        </w:tc>
        <w:tc>
          <w:tcPr>
            <w:tcW w:w="1963" w:type="dxa"/>
          </w:tcPr>
          <w:p w:rsidR="003D2C2A" w:rsidRDefault="003D2C2A" w:rsidP="003D2C2A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</w:t>
            </w:r>
            <w:r w:rsidRPr="00913797">
              <w:rPr>
                <w:rFonts w:hint="eastAsia"/>
              </w:rPr>
              <w:t>R(5)</w:t>
            </w:r>
          </w:p>
        </w:tc>
        <w:tc>
          <w:tcPr>
            <w:tcW w:w="3879" w:type="dxa"/>
          </w:tcPr>
          <w:p w:rsidR="003D2C2A" w:rsidRPr="00E93CEF" w:rsidRDefault="003D2C2A" w:rsidP="003D2C2A">
            <w:pPr>
              <w:ind w:left="0"/>
              <w:rPr>
                <w:color w:val="FF0000"/>
              </w:rPr>
            </w:pPr>
            <w:r>
              <w:rPr>
                <w:rFonts w:hint="eastAsia"/>
                <w:color w:val="000000"/>
                <w:lang w:val="zh-TW"/>
              </w:rPr>
              <w:t>由</w:t>
            </w:r>
            <w:r w:rsidRPr="006D66FE">
              <w:rPr>
                <w:rFonts w:hint="eastAsia"/>
                <w:color w:val="000000"/>
              </w:rPr>
              <w:t>[</w:t>
            </w:r>
            <w:r w:rsidR="00913797">
              <w:rPr>
                <w:rFonts w:hint="eastAsia"/>
                <w:color w:val="000000"/>
              </w:rPr>
              <w:t>OPDT_</w:t>
            </w:r>
            <w:r w:rsidR="00913797">
              <w:rPr>
                <w:color w:val="000000"/>
              </w:rPr>
              <w:t>I_</w:t>
            </w:r>
            <w:r w:rsidR="00913797" w:rsidRPr="0040088D">
              <w:rPr>
                <w:color w:val="000000"/>
              </w:rPr>
              <w:t>ANNOUNCE</w:t>
            </w:r>
            <w:r>
              <w:rPr>
                <w:rFonts w:hint="eastAsia"/>
                <w:color w:val="000000"/>
              </w:rPr>
              <w:t>].</w:t>
            </w:r>
            <w:r>
              <w:rPr>
                <w:rFonts w:hint="eastAsia"/>
              </w:rPr>
              <w:t>OP_AN_UNIT_CD</w:t>
            </w:r>
            <w:r>
              <w:rPr>
                <w:rFonts w:hint="eastAsia"/>
                <w:color w:val="000000"/>
              </w:rPr>
              <w:t>帶入</w:t>
            </w:r>
          </w:p>
          <w:p w:rsidR="003D2C2A" w:rsidRPr="00E93CEF" w:rsidRDefault="003D2C2A" w:rsidP="003D2C2A">
            <w:pPr>
              <w:ind w:left="0"/>
              <w:rPr>
                <w:color w:val="FF0000"/>
              </w:rPr>
            </w:pPr>
          </w:p>
        </w:tc>
      </w:tr>
      <w:tr w:rsidR="003D2C2A" w:rsidTr="002F22FD">
        <w:tc>
          <w:tcPr>
            <w:tcW w:w="1418" w:type="dxa"/>
          </w:tcPr>
          <w:p w:rsidR="003D2C2A" w:rsidRDefault="003D2C2A" w:rsidP="003D2C2A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公告發文單位名稱</w:t>
            </w:r>
          </w:p>
        </w:tc>
        <w:tc>
          <w:tcPr>
            <w:tcW w:w="2631" w:type="dxa"/>
          </w:tcPr>
          <w:p w:rsidR="003D2C2A" w:rsidRDefault="003D2C2A" w:rsidP="003D2C2A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OP_AN_UNIT_NM</w:t>
            </w:r>
          </w:p>
        </w:tc>
        <w:tc>
          <w:tcPr>
            <w:tcW w:w="1963" w:type="dxa"/>
          </w:tcPr>
          <w:p w:rsidR="003D2C2A" w:rsidRDefault="003D2C2A" w:rsidP="003D2C2A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 w:rsidR="006A6330"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50)</w:t>
            </w:r>
          </w:p>
        </w:tc>
        <w:tc>
          <w:tcPr>
            <w:tcW w:w="3879" w:type="dxa"/>
          </w:tcPr>
          <w:p w:rsidR="003D2C2A" w:rsidRDefault="003D2C2A" w:rsidP="003D2C2A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由</w:t>
            </w:r>
            <w:r w:rsidRPr="006D66FE">
              <w:rPr>
                <w:rFonts w:hint="eastAsia"/>
                <w:color w:val="000000"/>
              </w:rPr>
              <w:t>[</w:t>
            </w:r>
            <w:r w:rsidR="00913797">
              <w:rPr>
                <w:rFonts w:hint="eastAsia"/>
                <w:color w:val="000000"/>
              </w:rPr>
              <w:t>OPDT_</w:t>
            </w:r>
            <w:r w:rsidR="00913797">
              <w:rPr>
                <w:color w:val="000000"/>
              </w:rPr>
              <w:t>I_</w:t>
            </w:r>
            <w:r w:rsidR="00913797" w:rsidRPr="0040088D">
              <w:rPr>
                <w:color w:val="000000"/>
              </w:rPr>
              <w:t>ANNOUNCE</w:t>
            </w:r>
            <w:r>
              <w:rPr>
                <w:rFonts w:hint="eastAsia"/>
                <w:color w:val="000000"/>
              </w:rPr>
              <w:t>].OP_AN_UNIT_NM</w:t>
            </w:r>
            <w:r>
              <w:rPr>
                <w:rFonts w:hint="eastAsia"/>
                <w:color w:val="000000"/>
              </w:rPr>
              <w:t>帶入</w:t>
            </w:r>
          </w:p>
        </w:tc>
      </w:tr>
      <w:tr w:rsidR="003D2C2A" w:rsidTr="002F22FD">
        <w:tc>
          <w:tcPr>
            <w:tcW w:w="1418" w:type="dxa"/>
          </w:tcPr>
          <w:p w:rsidR="003D2C2A" w:rsidRPr="007C303E" w:rsidRDefault="003D2C2A" w:rsidP="003D2C2A">
            <w:pPr>
              <w:ind w:left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填單日期</w:t>
            </w:r>
          </w:p>
        </w:tc>
        <w:tc>
          <w:tcPr>
            <w:tcW w:w="2631" w:type="dxa"/>
          </w:tcPr>
          <w:p w:rsidR="003D2C2A" w:rsidRPr="007C303E" w:rsidRDefault="003D2C2A" w:rsidP="003D2C2A">
            <w:pPr>
              <w:ind w:left="0"/>
            </w:pPr>
            <w:r>
              <w:rPr>
                <w:rFonts w:hint="eastAsia"/>
              </w:rPr>
              <w:t>OP_FM_DATE</w:t>
            </w:r>
          </w:p>
        </w:tc>
        <w:tc>
          <w:tcPr>
            <w:tcW w:w="1963" w:type="dxa"/>
          </w:tcPr>
          <w:p w:rsidR="003D2C2A" w:rsidRPr="007C303E" w:rsidRDefault="003D2C2A" w:rsidP="003D2C2A">
            <w:pPr>
              <w:ind w:left="0"/>
            </w:pPr>
            <w:r>
              <w:rPr>
                <w:rFonts w:hint="eastAsia"/>
              </w:rPr>
              <w:t>CHAR(8)</w:t>
            </w:r>
          </w:p>
        </w:tc>
        <w:tc>
          <w:tcPr>
            <w:tcW w:w="3879" w:type="dxa"/>
          </w:tcPr>
          <w:p w:rsidR="003D2C2A" w:rsidRPr="002762E1" w:rsidRDefault="003D2C2A" w:rsidP="003D2C2A">
            <w:pPr>
              <w:ind w:left="0"/>
            </w:pPr>
            <w:r w:rsidRPr="002762E1">
              <w:rPr>
                <w:rFonts w:hint="eastAsia"/>
              </w:rPr>
              <w:t xml:space="preserve">YYYYMMDD </w:t>
            </w:r>
          </w:p>
        </w:tc>
      </w:tr>
      <w:tr w:rsidR="003D2C2A" w:rsidTr="002F22FD">
        <w:tc>
          <w:tcPr>
            <w:tcW w:w="1418" w:type="dxa"/>
          </w:tcPr>
          <w:p w:rsidR="003D2C2A" w:rsidRDefault="003D2C2A" w:rsidP="003D2C2A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認領人姓名</w:t>
            </w:r>
          </w:p>
        </w:tc>
        <w:tc>
          <w:tcPr>
            <w:tcW w:w="2631" w:type="dxa"/>
          </w:tcPr>
          <w:p w:rsidR="003D2C2A" w:rsidRDefault="003D2C2A" w:rsidP="003D2C2A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OP_PUCP_NAME</w:t>
            </w:r>
          </w:p>
        </w:tc>
        <w:tc>
          <w:tcPr>
            <w:tcW w:w="1963" w:type="dxa"/>
          </w:tcPr>
          <w:p w:rsidR="003D2C2A" w:rsidRDefault="003D2C2A" w:rsidP="0050400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VARCHAR(</w:t>
            </w:r>
            <w:r w:rsidR="0050400E" w:rsidRPr="0050400E">
              <w:rPr>
                <w:color w:val="FF0000"/>
                <w:lang w:val="zh-TW"/>
              </w:rPr>
              <w:t>200</w:t>
            </w:r>
            <w:r>
              <w:rPr>
                <w:rFonts w:hint="eastAsia"/>
                <w:color w:val="000000"/>
                <w:lang w:val="zh-TW"/>
              </w:rPr>
              <w:t>)</w:t>
            </w:r>
          </w:p>
        </w:tc>
        <w:tc>
          <w:tcPr>
            <w:tcW w:w="3879" w:type="dxa"/>
          </w:tcPr>
          <w:p w:rsidR="003D2C2A" w:rsidRDefault="0050400E" w:rsidP="003D2C2A">
            <w:pPr>
              <w:ind w:left="0"/>
              <w:rPr>
                <w:color w:val="000000"/>
              </w:rPr>
            </w:pPr>
            <w:r w:rsidRPr="0050400E">
              <w:rPr>
                <w:rFonts w:hint="eastAsia"/>
                <w:color w:val="FF0000"/>
              </w:rPr>
              <w:t>20190320</w:t>
            </w:r>
            <w:r w:rsidRPr="0050400E">
              <w:rPr>
                <w:rFonts w:hint="eastAsia"/>
                <w:color w:val="FF0000"/>
                <w:lang w:eastAsia="zh-HK"/>
              </w:rPr>
              <w:t>修改</w:t>
            </w:r>
          </w:p>
        </w:tc>
      </w:tr>
      <w:tr w:rsidR="00E10EAC" w:rsidTr="002F22FD">
        <w:tc>
          <w:tcPr>
            <w:tcW w:w="1418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認領人姓名</w:t>
            </w:r>
          </w:p>
        </w:tc>
        <w:tc>
          <w:tcPr>
            <w:tcW w:w="2631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OP_PUCP_</w:t>
            </w:r>
            <w:r>
              <w:rPr>
                <w:rFonts w:hint="eastAsia"/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1963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VARCHAR(</w:t>
            </w:r>
            <w:r w:rsidRPr="0050400E">
              <w:rPr>
                <w:color w:val="FF0000"/>
                <w:lang w:val="zh-TW"/>
              </w:rPr>
              <w:t>200</w:t>
            </w:r>
            <w:r>
              <w:rPr>
                <w:rFonts w:hint="eastAsia"/>
                <w:color w:val="000000"/>
                <w:lang w:val="zh-TW"/>
              </w:rPr>
              <w:t>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 w:rsidRPr="0050400E">
              <w:rPr>
                <w:rFonts w:hint="eastAsia"/>
                <w:color w:val="FF0000"/>
              </w:rPr>
              <w:t>20190320</w:t>
            </w:r>
            <w:r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E10EAC" w:rsidTr="002F22FD">
        <w:tc>
          <w:tcPr>
            <w:tcW w:w="1418" w:type="dxa"/>
          </w:tcPr>
          <w:p w:rsidR="00E10EAC" w:rsidRDefault="00E10EAC" w:rsidP="00E10EAC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證號類別</w:t>
            </w:r>
          </w:p>
        </w:tc>
        <w:tc>
          <w:tcPr>
            <w:tcW w:w="2631" w:type="dxa"/>
          </w:tcPr>
          <w:p w:rsidR="00E10EAC" w:rsidRDefault="00E10EAC" w:rsidP="00E10EAC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OP_PUCP_IDN_TP</w:t>
            </w:r>
          </w:p>
        </w:tc>
        <w:tc>
          <w:tcPr>
            <w:tcW w:w="1963" w:type="dxa"/>
          </w:tcPr>
          <w:p w:rsidR="00E10EAC" w:rsidRDefault="00E10EAC" w:rsidP="00E10EAC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CHAR(1)</w:t>
            </w:r>
          </w:p>
        </w:tc>
        <w:tc>
          <w:tcPr>
            <w:tcW w:w="3879" w:type="dxa"/>
          </w:tcPr>
          <w:p w:rsidR="00E10EAC" w:rsidRDefault="00E10EAC" w:rsidP="00E10EAC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1</w:t>
            </w:r>
            <w:r>
              <w:rPr>
                <w:rFonts w:hint="eastAsia"/>
                <w:color w:val="000000"/>
                <w:lang w:val="zh-TW"/>
              </w:rPr>
              <w:t>：身分證號</w:t>
            </w:r>
            <w:r>
              <w:rPr>
                <w:rFonts w:hint="eastAsia"/>
                <w:color w:val="000000"/>
                <w:lang w:val="zh-TW"/>
              </w:rPr>
              <w:t>(default)</w:t>
            </w:r>
          </w:p>
          <w:p w:rsidR="00E10EAC" w:rsidRPr="00CE34B9" w:rsidRDefault="00E10EAC" w:rsidP="00E10EAC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 w:rsidRPr="00CE34B9">
              <w:rPr>
                <w:rFonts w:hint="eastAsia"/>
                <w:color w:val="000000"/>
                <w:lang w:val="zh-TW"/>
              </w:rPr>
              <w:t>2</w:t>
            </w:r>
            <w:r w:rsidRPr="00CE34B9">
              <w:rPr>
                <w:rFonts w:hint="eastAsia"/>
                <w:color w:val="000000"/>
                <w:lang w:val="zh-TW"/>
              </w:rPr>
              <w:t>：其他證號</w:t>
            </w:r>
          </w:p>
          <w:p w:rsidR="00E10EAC" w:rsidRDefault="00E10EAC" w:rsidP="00E10EAC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 w:rsidRPr="00CE34B9">
              <w:rPr>
                <w:rFonts w:hint="eastAsia"/>
                <w:color w:val="000000"/>
                <w:lang w:val="zh-TW"/>
              </w:rPr>
              <w:t>3</w:t>
            </w:r>
            <w:r w:rsidRPr="00CE34B9">
              <w:rPr>
                <w:rFonts w:hint="eastAsia"/>
                <w:color w:val="000000"/>
                <w:lang w:val="zh-TW"/>
              </w:rPr>
              <w:t>：</w:t>
            </w:r>
            <w:r>
              <w:rPr>
                <w:rFonts w:ascii="標楷體" w:hAnsi="標楷體" w:hint="eastAsia"/>
                <w:color w:val="000000"/>
                <w:lang w:val="zh-TW"/>
              </w:rPr>
              <w:t>無證號</w:t>
            </w:r>
          </w:p>
        </w:tc>
      </w:tr>
      <w:tr w:rsidR="00E10EAC" w:rsidTr="002F22FD">
        <w:tc>
          <w:tcPr>
            <w:tcW w:w="1418" w:type="dxa"/>
          </w:tcPr>
          <w:p w:rsidR="00E10EAC" w:rsidRDefault="00E10EAC" w:rsidP="00E10EAC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身分證字號</w:t>
            </w:r>
            <w:r>
              <w:rPr>
                <w:rFonts w:hint="eastAsia"/>
                <w:color w:val="000000"/>
                <w:lang w:val="zh-TW"/>
              </w:rPr>
              <w:t>/</w:t>
            </w:r>
            <w:r>
              <w:rPr>
                <w:rFonts w:hint="eastAsia"/>
                <w:color w:val="000000"/>
                <w:lang w:val="zh-TW"/>
              </w:rPr>
              <w:t>其他證號</w:t>
            </w:r>
          </w:p>
        </w:tc>
        <w:tc>
          <w:tcPr>
            <w:tcW w:w="2631" w:type="dxa"/>
          </w:tcPr>
          <w:p w:rsidR="00E10EAC" w:rsidRDefault="00E10EAC" w:rsidP="00E10EAC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OP_PUCP_IDN</w:t>
            </w:r>
          </w:p>
        </w:tc>
        <w:tc>
          <w:tcPr>
            <w:tcW w:w="1963" w:type="dxa"/>
          </w:tcPr>
          <w:p w:rsidR="00E10EAC" w:rsidRDefault="00E10EAC" w:rsidP="00E10EAC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VARCHAR(</w:t>
            </w:r>
            <w:r>
              <w:rPr>
                <w:color w:val="000000"/>
                <w:lang w:val="zh-TW"/>
              </w:rPr>
              <w:t>6</w:t>
            </w:r>
            <w:r>
              <w:rPr>
                <w:rFonts w:hint="eastAsia"/>
                <w:color w:val="000000"/>
                <w:lang w:val="zh-TW"/>
              </w:rPr>
              <w:t>0)</w:t>
            </w:r>
          </w:p>
        </w:tc>
        <w:tc>
          <w:tcPr>
            <w:tcW w:w="3879" w:type="dxa"/>
          </w:tcPr>
          <w:p w:rsidR="00E10EAC" w:rsidRDefault="00E10EAC" w:rsidP="00E10EAC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</w:p>
        </w:tc>
      </w:tr>
      <w:tr w:rsidR="00E10EAC" w:rsidTr="002F22FD">
        <w:tc>
          <w:tcPr>
            <w:tcW w:w="1418" w:type="dxa"/>
          </w:tcPr>
          <w:p w:rsidR="00E10EAC" w:rsidRDefault="00E10EAC" w:rsidP="00E10EAC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性別</w:t>
            </w:r>
          </w:p>
        </w:tc>
        <w:tc>
          <w:tcPr>
            <w:tcW w:w="2631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OP_PUCP_GENDER</w:t>
            </w:r>
          </w:p>
        </w:tc>
        <w:tc>
          <w:tcPr>
            <w:tcW w:w="1963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jc w:val="both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</w:t>
            </w:r>
          </w:p>
          <w:p w:rsidR="00E10EAC" w:rsidRDefault="00E10EAC" w:rsidP="00E10EAC">
            <w:pPr>
              <w:ind w:left="0"/>
              <w:jc w:val="both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</w:t>
            </w:r>
          </w:p>
          <w:p w:rsidR="00E10EAC" w:rsidRDefault="00E10EAC" w:rsidP="00E10EAC">
            <w:pPr>
              <w:ind w:left="0"/>
              <w:jc w:val="both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法人</w:t>
            </w:r>
          </w:p>
          <w:p w:rsidR="00E10EAC" w:rsidRPr="00540F59" w:rsidRDefault="00E10EAC" w:rsidP="00E10EAC">
            <w:pPr>
              <w:ind w:left="0"/>
              <w:jc w:val="both"/>
              <w:rPr>
                <w:rFonts w:ascii="新細明體" w:hAnsi="新細明體" w:cs="新細明體"/>
                <w:szCs w:val="24"/>
              </w:rPr>
            </w:pPr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其他</w:t>
            </w:r>
          </w:p>
        </w:tc>
      </w:tr>
      <w:tr w:rsidR="00E10EAC" w:rsidTr="002F22FD">
        <w:tc>
          <w:tcPr>
            <w:tcW w:w="1418" w:type="dxa"/>
          </w:tcPr>
          <w:p w:rsidR="00E10EAC" w:rsidRPr="007F21C5" w:rsidRDefault="00E10EAC" w:rsidP="00E10EAC">
            <w:pPr>
              <w:ind w:left="0"/>
              <w:rPr>
                <w:rFonts w:eastAsia="新細明體"/>
                <w:color w:val="000000"/>
                <w:lang w:val="zh-TW"/>
              </w:rPr>
            </w:pPr>
            <w:r w:rsidRPr="007F21C5">
              <w:rPr>
                <w:rFonts w:hint="eastAsia"/>
                <w:color w:val="000000"/>
                <w:lang w:val="zh-TW"/>
              </w:rPr>
              <w:t>出生別</w:t>
            </w:r>
          </w:p>
        </w:tc>
        <w:tc>
          <w:tcPr>
            <w:tcW w:w="2631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OP_PUCP_BEFROC</w:t>
            </w:r>
          </w:p>
        </w:tc>
        <w:tc>
          <w:tcPr>
            <w:tcW w:w="1963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jc w:val="both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民前</w:t>
            </w:r>
            <w:r>
              <w:rPr>
                <w:rFonts w:hint="eastAsia"/>
              </w:rPr>
              <w:t xml:space="preserve"> </w:t>
            </w:r>
          </w:p>
          <w:p w:rsidR="00E10EAC" w:rsidRDefault="00E10EAC" w:rsidP="00E10EAC">
            <w:pPr>
              <w:ind w:left="0"/>
              <w:jc w:val="both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民國</w:t>
            </w:r>
            <w:r>
              <w:rPr>
                <w:rFonts w:hint="eastAsia"/>
              </w:rPr>
              <w:t xml:space="preserve">(default) </w:t>
            </w:r>
          </w:p>
          <w:p w:rsidR="00E10EAC" w:rsidRDefault="00E10EAC" w:rsidP="00E10EAC">
            <w:pPr>
              <w:ind w:left="0"/>
              <w:jc w:val="both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西元</w:t>
            </w:r>
          </w:p>
        </w:tc>
      </w:tr>
      <w:tr w:rsidR="00E10EAC" w:rsidTr="002F22FD">
        <w:tc>
          <w:tcPr>
            <w:tcW w:w="1418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出生年月日</w:t>
            </w:r>
          </w:p>
        </w:tc>
        <w:tc>
          <w:tcPr>
            <w:tcW w:w="2631" w:type="dxa"/>
          </w:tcPr>
          <w:p w:rsidR="00E10EAC" w:rsidRPr="00CE34B9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OP_PUCP_</w:t>
            </w:r>
            <w:r w:rsidRPr="00CE34B9">
              <w:rPr>
                <w:color w:val="000000"/>
              </w:rPr>
              <w:t>BIRTHDT</w:t>
            </w:r>
          </w:p>
        </w:tc>
        <w:tc>
          <w:tcPr>
            <w:tcW w:w="1963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CHAR(8)</w:t>
            </w:r>
          </w:p>
        </w:tc>
        <w:tc>
          <w:tcPr>
            <w:tcW w:w="3879" w:type="dxa"/>
          </w:tcPr>
          <w:p w:rsidR="00E10EAC" w:rsidRDefault="00E10EAC" w:rsidP="00E10EAC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</w:rPr>
            </w:pPr>
            <w:r w:rsidRPr="002762E1">
              <w:rPr>
                <w:rFonts w:hint="eastAsia"/>
              </w:rPr>
              <w:t>YYYYMMDD</w:t>
            </w:r>
            <w:r>
              <w:rPr>
                <w:color w:val="000000"/>
              </w:rPr>
              <w:t xml:space="preserve"> </w:t>
            </w:r>
          </w:p>
        </w:tc>
      </w:tr>
      <w:tr w:rsidR="00E10EAC" w:rsidTr="002F22FD">
        <w:tc>
          <w:tcPr>
            <w:tcW w:w="1418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國籍代碼</w:t>
            </w:r>
          </w:p>
        </w:tc>
        <w:tc>
          <w:tcPr>
            <w:tcW w:w="2631" w:type="dxa"/>
          </w:tcPr>
          <w:p w:rsidR="00E10EAC" w:rsidRPr="00000441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</w:t>
            </w:r>
            <w:r w:rsidRPr="00000441"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PUCP_NAT_CD</w:t>
            </w:r>
          </w:p>
        </w:tc>
        <w:tc>
          <w:tcPr>
            <w:tcW w:w="1963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VARCHAR(3)</w:t>
            </w:r>
          </w:p>
        </w:tc>
        <w:tc>
          <w:tcPr>
            <w:tcW w:w="3879" w:type="dxa"/>
          </w:tcPr>
          <w:p w:rsidR="00E10EAC" w:rsidRDefault="00E10EAC" w:rsidP="00E10EAC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</w:rPr>
            </w:pPr>
          </w:p>
        </w:tc>
      </w:tr>
      <w:tr w:rsidR="00E10EAC" w:rsidTr="002F22FD">
        <w:tc>
          <w:tcPr>
            <w:tcW w:w="1418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國籍名稱</w:t>
            </w:r>
          </w:p>
        </w:tc>
        <w:tc>
          <w:tcPr>
            <w:tcW w:w="2631" w:type="dxa"/>
          </w:tcPr>
          <w:p w:rsidR="00E10EAC" w:rsidRPr="00000441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OP_PUCP</w:t>
            </w:r>
            <w:r w:rsidRPr="00000441"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NAT</w:t>
            </w:r>
            <w:r w:rsidRPr="00000441">
              <w:rPr>
                <w:color w:val="000000"/>
              </w:rPr>
              <w:t>_NM</w:t>
            </w:r>
          </w:p>
        </w:tc>
        <w:tc>
          <w:tcPr>
            <w:tcW w:w="1963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3879" w:type="dxa"/>
          </w:tcPr>
          <w:p w:rsidR="00E10EAC" w:rsidRDefault="00E10EAC" w:rsidP="00E10EAC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</w:rPr>
            </w:pPr>
          </w:p>
        </w:tc>
      </w:tr>
      <w:tr w:rsidR="00E10EAC" w:rsidTr="002F22FD">
        <w:tc>
          <w:tcPr>
            <w:tcW w:w="1418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郵遞區號</w:t>
            </w:r>
          </w:p>
        </w:tc>
        <w:tc>
          <w:tcPr>
            <w:tcW w:w="2631" w:type="dxa"/>
          </w:tcPr>
          <w:p w:rsidR="00E10EAC" w:rsidRPr="00E3097E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OP_PUCP_</w:t>
            </w:r>
            <w:r w:rsidRPr="00E3097E">
              <w:rPr>
                <w:color w:val="000000"/>
              </w:rPr>
              <w:t>ZIPCODE</w:t>
            </w:r>
          </w:p>
        </w:tc>
        <w:tc>
          <w:tcPr>
            <w:tcW w:w="1963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VARCHAR(5)</w:t>
            </w:r>
          </w:p>
        </w:tc>
        <w:tc>
          <w:tcPr>
            <w:tcW w:w="3879" w:type="dxa"/>
          </w:tcPr>
          <w:p w:rsidR="00E10EAC" w:rsidRPr="002D4798" w:rsidRDefault="00E10EAC" w:rsidP="00E10EAC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FF0000"/>
              </w:rPr>
            </w:pPr>
          </w:p>
        </w:tc>
      </w:tr>
      <w:tr w:rsidR="00E10EAC" w:rsidRPr="009B7A8D" w:rsidTr="00F85030">
        <w:tc>
          <w:tcPr>
            <w:tcW w:w="1418" w:type="dxa"/>
            <w:vAlign w:val="center"/>
          </w:tcPr>
          <w:p w:rsidR="00E10EAC" w:rsidRPr="009B7A8D" w:rsidRDefault="00E10EAC" w:rsidP="00E10EAC">
            <w:pPr>
              <w:ind w:left="0"/>
              <w:jc w:val="both"/>
              <w:rPr>
                <w:color w:val="FF0000"/>
              </w:rPr>
            </w:pPr>
            <w:r w:rsidRPr="009B7A8D">
              <w:rPr>
                <w:color w:val="FF0000"/>
              </w:rPr>
              <w:t>地</w:t>
            </w:r>
            <w:r w:rsidRPr="009B7A8D">
              <w:rPr>
                <w:rFonts w:hint="eastAsia"/>
                <w:color w:val="FF0000"/>
              </w:rPr>
              <w:t>址</w:t>
            </w:r>
            <w:r w:rsidRPr="009B7A8D">
              <w:rPr>
                <w:color w:val="FF0000"/>
              </w:rPr>
              <w:t>類型代碼</w:t>
            </w:r>
          </w:p>
        </w:tc>
        <w:tc>
          <w:tcPr>
            <w:tcW w:w="2631" w:type="dxa"/>
          </w:tcPr>
          <w:p w:rsidR="00E10EAC" w:rsidRPr="009B7A8D" w:rsidRDefault="00E10EAC" w:rsidP="00E10EAC">
            <w:pPr>
              <w:ind w:left="0"/>
              <w:rPr>
                <w:rFonts w:ascii="微軟正黑體" w:eastAsia="微軟正黑體" w:hAnsi="微軟正黑體"/>
                <w:color w:val="FF0000"/>
                <w:kern w:val="2"/>
                <w:sz w:val="22"/>
                <w:szCs w:val="22"/>
              </w:rPr>
            </w:pPr>
            <w:r w:rsidRPr="009B7A8D">
              <w:rPr>
                <w:rFonts w:hint="eastAsia"/>
                <w:color w:val="FF0000"/>
              </w:rPr>
              <w:t>OP_PUCP_ADDR_TYPE</w:t>
            </w:r>
            <w:r w:rsidRPr="009B7A8D">
              <w:rPr>
                <w:color w:val="FF0000"/>
              </w:rPr>
              <w:t>_CD</w:t>
            </w:r>
          </w:p>
        </w:tc>
        <w:tc>
          <w:tcPr>
            <w:tcW w:w="1963" w:type="dxa"/>
          </w:tcPr>
          <w:p w:rsidR="00E10EAC" w:rsidRPr="009B7A8D" w:rsidRDefault="00E10EAC" w:rsidP="00E10EAC">
            <w:pPr>
              <w:ind w:left="0"/>
              <w:rPr>
                <w:rFonts w:ascii="微軟正黑體" w:eastAsia="微軟正黑體" w:hAnsi="微軟正黑體"/>
                <w:color w:val="FF0000"/>
                <w:kern w:val="2"/>
                <w:sz w:val="22"/>
                <w:szCs w:val="22"/>
                <w:lang w:val="zh-TW"/>
              </w:rPr>
            </w:pPr>
            <w:r w:rsidRPr="009B7A8D">
              <w:rPr>
                <w:rFonts w:hint="eastAsia"/>
                <w:color w:val="FF0000"/>
              </w:rPr>
              <w:t>VARCHAR(1)</w:t>
            </w:r>
          </w:p>
        </w:tc>
        <w:tc>
          <w:tcPr>
            <w:tcW w:w="3879" w:type="dxa"/>
          </w:tcPr>
          <w:p w:rsidR="00E10EAC" w:rsidRPr="009B7A8D" w:rsidRDefault="00E10EAC" w:rsidP="00E10EAC">
            <w:pPr>
              <w:ind w:left="0"/>
              <w:jc w:val="both"/>
              <w:rPr>
                <w:color w:val="FF0000"/>
              </w:rPr>
            </w:pPr>
            <w:r w:rsidRPr="009B7A8D">
              <w:rPr>
                <w:rFonts w:hint="eastAsia"/>
                <w:color w:val="FF0000"/>
              </w:rPr>
              <w:t>地點類型</w:t>
            </w:r>
            <w:r w:rsidRPr="009B7A8D">
              <w:rPr>
                <w:rFonts w:hint="eastAsia"/>
                <w:color w:val="FF0000"/>
              </w:rPr>
              <w:t>(A1</w:t>
            </w:r>
            <w:r w:rsidRPr="009B7A8D">
              <w:rPr>
                <w:color w:val="FF0000"/>
              </w:rPr>
              <w:t>3</w:t>
            </w:r>
            <w:r w:rsidRPr="009B7A8D">
              <w:rPr>
                <w:rFonts w:hint="eastAsia"/>
                <w:color w:val="FF0000"/>
              </w:rPr>
              <w:t>)</w:t>
            </w:r>
          </w:p>
          <w:p w:rsidR="00E10EAC" w:rsidRPr="009B7A8D" w:rsidRDefault="00E10EAC" w:rsidP="00E10EAC">
            <w:pPr>
              <w:ind w:left="0"/>
              <w:jc w:val="both"/>
              <w:rPr>
                <w:color w:val="FF0000"/>
              </w:rPr>
            </w:pPr>
            <w:r w:rsidRPr="009B7A8D">
              <w:rPr>
                <w:rFonts w:hint="eastAsia"/>
                <w:color w:val="FF0000"/>
              </w:rPr>
              <w:t>OP</w:t>
            </w:r>
            <w:r w:rsidRPr="009B7A8D">
              <w:rPr>
                <w:color w:val="FF0000"/>
              </w:rPr>
              <w:t>DT_CD_DATA.</w:t>
            </w:r>
            <w:r w:rsidRPr="009B7A8D">
              <w:rPr>
                <w:rFonts w:hint="eastAsia"/>
                <w:color w:val="FF0000"/>
              </w:rPr>
              <w:t>OP</w:t>
            </w:r>
            <w:r w:rsidRPr="009B7A8D">
              <w:rPr>
                <w:color w:val="FF0000"/>
              </w:rPr>
              <w:t>_CD_TYPE=’A13’</w:t>
            </w:r>
          </w:p>
          <w:p w:rsidR="00E10EAC" w:rsidRPr="009B7A8D" w:rsidRDefault="00E10EAC" w:rsidP="00E10EAC">
            <w:pPr>
              <w:ind w:left="0"/>
              <w:jc w:val="both"/>
              <w:rPr>
                <w:color w:val="FF0000"/>
              </w:rPr>
            </w:pPr>
            <w:r w:rsidRPr="009B7A8D">
              <w:rPr>
                <w:rFonts w:hint="eastAsia"/>
                <w:color w:val="FF0000"/>
              </w:rPr>
              <w:t>0</w:t>
            </w:r>
            <w:r w:rsidRPr="009B7A8D">
              <w:rPr>
                <w:rFonts w:hint="eastAsia"/>
                <w:color w:val="FF0000"/>
              </w:rPr>
              <w:t>：無</w:t>
            </w:r>
          </w:p>
          <w:p w:rsidR="00E10EAC" w:rsidRPr="009B7A8D" w:rsidRDefault="00E10EAC" w:rsidP="00E10EAC">
            <w:pPr>
              <w:ind w:left="0"/>
              <w:jc w:val="both"/>
              <w:rPr>
                <w:color w:val="FF0000"/>
              </w:rPr>
            </w:pPr>
            <w:r w:rsidRPr="009B7A8D">
              <w:rPr>
                <w:rFonts w:hint="eastAsia"/>
                <w:color w:val="FF0000"/>
              </w:rPr>
              <w:t>1</w:t>
            </w:r>
            <w:r w:rsidRPr="009B7A8D">
              <w:rPr>
                <w:rFonts w:hint="eastAsia"/>
                <w:color w:val="FF0000"/>
              </w:rPr>
              <w:t>：一般地址</w:t>
            </w:r>
          </w:p>
          <w:p w:rsidR="00E10EAC" w:rsidRDefault="00E10EAC" w:rsidP="00E10EAC">
            <w:pPr>
              <w:ind w:left="0"/>
              <w:jc w:val="both"/>
              <w:rPr>
                <w:color w:val="FF0000"/>
              </w:rPr>
            </w:pPr>
            <w:r w:rsidRPr="009B7A8D">
              <w:rPr>
                <w:rFonts w:hint="eastAsia"/>
                <w:color w:val="FF0000"/>
              </w:rPr>
              <w:lastRenderedPageBreak/>
              <w:t>9</w:t>
            </w:r>
            <w:r w:rsidRPr="009B7A8D">
              <w:rPr>
                <w:rFonts w:hint="eastAsia"/>
                <w:color w:val="FF0000"/>
              </w:rPr>
              <w:t>：其他</w:t>
            </w:r>
          </w:p>
          <w:p w:rsidR="00E10EAC" w:rsidRPr="009B7A8D" w:rsidRDefault="00E10EAC" w:rsidP="00E10EAC">
            <w:pPr>
              <w:ind w:left="0"/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0180723</w:t>
            </w:r>
            <w:r>
              <w:rPr>
                <w:rFonts w:hint="eastAsia"/>
                <w:color w:val="FF0000"/>
              </w:rPr>
              <w:t>新增欄位</w:t>
            </w:r>
          </w:p>
        </w:tc>
      </w:tr>
      <w:tr w:rsidR="00E10EAC" w:rsidRPr="009B7A8D" w:rsidTr="00F85030">
        <w:tc>
          <w:tcPr>
            <w:tcW w:w="1418" w:type="dxa"/>
            <w:vAlign w:val="center"/>
          </w:tcPr>
          <w:p w:rsidR="00E10EAC" w:rsidRPr="009B7A8D" w:rsidRDefault="00E10EAC" w:rsidP="00E10EAC">
            <w:pPr>
              <w:ind w:left="0"/>
              <w:jc w:val="both"/>
              <w:rPr>
                <w:color w:val="FF0000"/>
              </w:rPr>
            </w:pPr>
            <w:r w:rsidRPr="009B7A8D">
              <w:rPr>
                <w:color w:val="FF0000"/>
              </w:rPr>
              <w:lastRenderedPageBreak/>
              <w:t>地址類型名稱</w:t>
            </w:r>
          </w:p>
        </w:tc>
        <w:tc>
          <w:tcPr>
            <w:tcW w:w="2631" w:type="dxa"/>
          </w:tcPr>
          <w:p w:rsidR="00E10EAC" w:rsidRPr="009B7A8D" w:rsidRDefault="00E10EAC" w:rsidP="00E10EAC">
            <w:pPr>
              <w:ind w:left="0"/>
              <w:rPr>
                <w:rFonts w:ascii="微軟正黑體" w:eastAsia="微軟正黑體" w:hAnsi="微軟正黑體"/>
                <w:color w:val="FF0000"/>
                <w:kern w:val="2"/>
                <w:sz w:val="22"/>
                <w:szCs w:val="22"/>
              </w:rPr>
            </w:pPr>
            <w:r w:rsidRPr="009B7A8D">
              <w:rPr>
                <w:rFonts w:hint="eastAsia"/>
                <w:color w:val="FF0000"/>
              </w:rPr>
              <w:t>OP_PUCP_ADDR_TYPE</w:t>
            </w:r>
            <w:r w:rsidRPr="009B7A8D">
              <w:rPr>
                <w:color w:val="FF0000"/>
              </w:rPr>
              <w:t>_NM</w:t>
            </w:r>
          </w:p>
        </w:tc>
        <w:tc>
          <w:tcPr>
            <w:tcW w:w="1963" w:type="dxa"/>
          </w:tcPr>
          <w:p w:rsidR="00E10EAC" w:rsidRPr="009B7A8D" w:rsidRDefault="00E10EAC" w:rsidP="00E10EAC">
            <w:pPr>
              <w:ind w:left="0"/>
              <w:rPr>
                <w:rFonts w:ascii="微軟正黑體" w:eastAsia="微軟正黑體" w:hAnsi="微軟正黑體"/>
                <w:color w:val="FF0000"/>
                <w:kern w:val="2"/>
                <w:sz w:val="22"/>
                <w:szCs w:val="22"/>
                <w:lang w:val="zh-TW"/>
              </w:rPr>
            </w:pPr>
            <w:r w:rsidRPr="009B7A8D">
              <w:rPr>
                <w:rFonts w:hint="eastAsia"/>
                <w:color w:val="FF0000"/>
              </w:rPr>
              <w:t>VARCHAR(</w:t>
            </w:r>
            <w:r w:rsidRPr="009B7A8D">
              <w:rPr>
                <w:color w:val="FF0000"/>
              </w:rPr>
              <w:t>30</w:t>
            </w:r>
            <w:r w:rsidRPr="009B7A8D">
              <w:rPr>
                <w:rFonts w:hint="eastAsia"/>
                <w:color w:val="FF0000"/>
              </w:rPr>
              <w:t>)</w:t>
            </w:r>
          </w:p>
        </w:tc>
        <w:tc>
          <w:tcPr>
            <w:tcW w:w="3879" w:type="dxa"/>
          </w:tcPr>
          <w:p w:rsidR="00E10EAC" w:rsidRPr="009B7A8D" w:rsidRDefault="00E10EAC" w:rsidP="00E10EAC">
            <w:pPr>
              <w:spacing w:line="0" w:lineRule="atLeast"/>
              <w:ind w:left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0180723</w:t>
            </w:r>
            <w:r>
              <w:rPr>
                <w:rFonts w:hint="eastAsia"/>
                <w:color w:val="FF0000"/>
              </w:rPr>
              <w:t>新增欄位</w:t>
            </w:r>
          </w:p>
        </w:tc>
      </w:tr>
      <w:tr w:rsidR="00E10EAC" w:rsidTr="002F22FD">
        <w:tc>
          <w:tcPr>
            <w:tcW w:w="1418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地址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zh-TW"/>
              </w:rPr>
              <w:t>縣市代碼</w:t>
            </w:r>
          </w:p>
        </w:tc>
        <w:tc>
          <w:tcPr>
            <w:tcW w:w="2631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OP_PUCP_CITY_CD</w:t>
            </w:r>
          </w:p>
        </w:tc>
        <w:tc>
          <w:tcPr>
            <w:tcW w:w="1963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</w:p>
        </w:tc>
      </w:tr>
      <w:tr w:rsidR="00E10EAC" w:rsidTr="002F22FD">
        <w:tc>
          <w:tcPr>
            <w:tcW w:w="1418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地址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zh-TW"/>
              </w:rPr>
              <w:t>縣市名稱</w:t>
            </w:r>
          </w:p>
        </w:tc>
        <w:tc>
          <w:tcPr>
            <w:tcW w:w="2631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OP_PUCP_CITY_NM</w:t>
            </w:r>
          </w:p>
        </w:tc>
        <w:tc>
          <w:tcPr>
            <w:tcW w:w="1963" w:type="dxa"/>
          </w:tcPr>
          <w:p w:rsidR="00E10EAC" w:rsidRDefault="00E10EAC" w:rsidP="00E10EAC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VARCHAR(</w:t>
            </w:r>
            <w:r>
              <w:rPr>
                <w:color w:val="000000"/>
                <w:lang w:val="zh-TW"/>
              </w:rPr>
              <w:t>3</w:t>
            </w:r>
            <w:r>
              <w:rPr>
                <w:rFonts w:hint="eastAsia"/>
                <w:color w:val="000000"/>
                <w:lang w:val="zh-TW"/>
              </w:rPr>
              <w:t>0)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</w:rPr>
              <w:t>含縣市</w:t>
            </w:r>
          </w:p>
        </w:tc>
      </w:tr>
      <w:tr w:rsidR="00E10EAC" w:rsidTr="002F22FD">
        <w:tc>
          <w:tcPr>
            <w:tcW w:w="1418" w:type="dxa"/>
          </w:tcPr>
          <w:p w:rsidR="00E10EAC" w:rsidRDefault="00E10EAC" w:rsidP="00E10EAC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地址</w:t>
            </w:r>
            <w:r>
              <w:rPr>
                <w:rFonts w:hint="eastAsia"/>
                <w:color w:val="000000"/>
                <w:lang w:val="zh-TW"/>
              </w:rPr>
              <w:t>-</w:t>
            </w:r>
            <w:r>
              <w:rPr>
                <w:rFonts w:hint="eastAsia"/>
                <w:color w:val="000000"/>
                <w:lang w:val="zh-TW"/>
              </w:rPr>
              <w:t>鄉鎮區代碼</w:t>
            </w:r>
          </w:p>
        </w:tc>
        <w:tc>
          <w:tcPr>
            <w:tcW w:w="2631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OP_PUCP_TOWN_CD</w:t>
            </w:r>
          </w:p>
        </w:tc>
        <w:tc>
          <w:tcPr>
            <w:tcW w:w="1963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VARCHAR(8)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</w:p>
        </w:tc>
      </w:tr>
      <w:tr w:rsidR="00E10EAC" w:rsidTr="002F22FD">
        <w:tc>
          <w:tcPr>
            <w:tcW w:w="1418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地址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zh-TW"/>
              </w:rPr>
              <w:t>鄉鎮區名稱</w:t>
            </w:r>
          </w:p>
        </w:tc>
        <w:tc>
          <w:tcPr>
            <w:tcW w:w="2631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OP_PUCP_TOWN_NM</w:t>
            </w:r>
          </w:p>
        </w:tc>
        <w:tc>
          <w:tcPr>
            <w:tcW w:w="1963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含鄉鎮市區</w:t>
            </w:r>
          </w:p>
        </w:tc>
      </w:tr>
      <w:tr w:rsidR="00E10EAC" w:rsidTr="002F22FD">
        <w:tc>
          <w:tcPr>
            <w:tcW w:w="1418" w:type="dxa"/>
          </w:tcPr>
          <w:p w:rsidR="00E10EAC" w:rsidRPr="001B7523" w:rsidRDefault="00E10EAC" w:rsidP="00E10EAC">
            <w:pPr>
              <w:ind w:left="0"/>
              <w:rPr>
                <w:color w:val="000000" w:themeColor="text1"/>
                <w:lang w:val="zh-TW"/>
              </w:rPr>
            </w:pPr>
            <w:r w:rsidRPr="001B7523">
              <w:rPr>
                <w:rFonts w:hint="eastAsia"/>
                <w:color w:val="000000" w:themeColor="text1"/>
                <w:lang w:val="zh-TW"/>
              </w:rPr>
              <w:t>地址</w:t>
            </w:r>
            <w:r w:rsidRPr="001B7523">
              <w:rPr>
                <w:rFonts w:hint="eastAsia"/>
                <w:color w:val="000000" w:themeColor="text1"/>
              </w:rPr>
              <w:t>-</w:t>
            </w:r>
            <w:r w:rsidRPr="001B7523">
              <w:rPr>
                <w:rFonts w:hint="eastAsia"/>
                <w:color w:val="000000" w:themeColor="text1"/>
                <w:lang w:val="zh-TW"/>
              </w:rPr>
              <w:t>村里代碼</w:t>
            </w:r>
          </w:p>
        </w:tc>
        <w:tc>
          <w:tcPr>
            <w:tcW w:w="2631" w:type="dxa"/>
          </w:tcPr>
          <w:p w:rsidR="00E10EAC" w:rsidRPr="001B7523" w:rsidRDefault="00E10EAC" w:rsidP="00E10EAC">
            <w:pPr>
              <w:ind w:left="0"/>
              <w:rPr>
                <w:color w:val="000000" w:themeColor="text1"/>
              </w:rPr>
            </w:pPr>
            <w:r w:rsidRPr="001B7523">
              <w:rPr>
                <w:rFonts w:hint="eastAsia"/>
                <w:color w:val="000000" w:themeColor="text1"/>
              </w:rPr>
              <w:t>OP_</w:t>
            </w:r>
            <w:r>
              <w:rPr>
                <w:rFonts w:hint="eastAsia"/>
                <w:color w:val="000000"/>
              </w:rPr>
              <w:t>PUCP</w:t>
            </w:r>
            <w:r w:rsidRPr="001B7523">
              <w:rPr>
                <w:rFonts w:hint="eastAsia"/>
                <w:color w:val="000000" w:themeColor="text1"/>
              </w:rPr>
              <w:t>_VILLAGE</w:t>
            </w:r>
            <w:r w:rsidRPr="001B7523">
              <w:rPr>
                <w:color w:val="000000" w:themeColor="text1"/>
              </w:rPr>
              <w:t>_CD</w:t>
            </w:r>
          </w:p>
        </w:tc>
        <w:tc>
          <w:tcPr>
            <w:tcW w:w="1963" w:type="dxa"/>
          </w:tcPr>
          <w:p w:rsidR="00E10EAC" w:rsidRPr="001B7523" w:rsidRDefault="00E10EAC" w:rsidP="00E10EAC">
            <w:pPr>
              <w:ind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</w:t>
            </w:r>
            <w:r>
              <w:rPr>
                <w:color w:val="000000" w:themeColor="text1"/>
              </w:rPr>
              <w:t>11</w:t>
            </w:r>
            <w:r w:rsidRPr="001B7523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3879" w:type="dxa"/>
          </w:tcPr>
          <w:p w:rsidR="00E10EAC" w:rsidRPr="00DB6D39" w:rsidRDefault="00E10EAC" w:rsidP="00E10EAC">
            <w:pPr>
              <w:ind w:left="0"/>
              <w:rPr>
                <w:color w:val="FF0000"/>
                <w:lang w:val="zh-TW"/>
              </w:rPr>
            </w:pPr>
            <w:r w:rsidRPr="00CA68B2">
              <w:rPr>
                <w:rFonts w:hint="eastAsia"/>
                <w:color w:val="FF0000"/>
              </w:rPr>
              <w:t>2018</w:t>
            </w:r>
            <w:r>
              <w:rPr>
                <w:color w:val="FF0000"/>
                <w:lang w:val="zh-TW"/>
              </w:rPr>
              <w:t>0629</w:t>
            </w:r>
            <w:r>
              <w:rPr>
                <w:rFonts w:hint="eastAsia"/>
                <w:color w:val="FF0000"/>
                <w:lang w:val="zh-TW"/>
              </w:rPr>
              <w:t>新增欄位</w:t>
            </w:r>
          </w:p>
        </w:tc>
      </w:tr>
      <w:tr w:rsidR="00E10EAC" w:rsidTr="002F22FD">
        <w:tc>
          <w:tcPr>
            <w:tcW w:w="1418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地址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zh-TW"/>
              </w:rPr>
              <w:t>村里名稱</w:t>
            </w:r>
          </w:p>
        </w:tc>
        <w:tc>
          <w:tcPr>
            <w:tcW w:w="2631" w:type="dxa"/>
          </w:tcPr>
          <w:p w:rsidR="00E10EAC" w:rsidRPr="009948FE" w:rsidRDefault="00E10EAC" w:rsidP="00E10EAC">
            <w:pPr>
              <w:ind w:left="0"/>
              <w:rPr>
                <w:color w:val="FF0000"/>
              </w:rPr>
            </w:pPr>
            <w:r w:rsidRPr="009948FE">
              <w:rPr>
                <w:rFonts w:hint="eastAsia"/>
                <w:color w:val="FF0000"/>
              </w:rPr>
              <w:t>OP_PUCP_VILLAGE_NM</w:t>
            </w:r>
          </w:p>
        </w:tc>
        <w:tc>
          <w:tcPr>
            <w:tcW w:w="1963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含村里</w:t>
            </w:r>
          </w:p>
          <w:p w:rsidR="00E10EAC" w:rsidRDefault="00E10EAC" w:rsidP="00E10EAC">
            <w:pPr>
              <w:ind w:left="0"/>
              <w:rPr>
                <w:color w:val="000000"/>
              </w:rPr>
            </w:pPr>
            <w:r w:rsidRPr="00CA68B2">
              <w:rPr>
                <w:rFonts w:hint="eastAsia"/>
                <w:color w:val="FF0000"/>
              </w:rPr>
              <w:t>2018</w:t>
            </w:r>
            <w:r>
              <w:rPr>
                <w:color w:val="FF0000"/>
                <w:lang w:val="zh-TW"/>
              </w:rPr>
              <w:t>0629</w:t>
            </w:r>
            <w:r>
              <w:rPr>
                <w:rFonts w:hint="eastAsia"/>
                <w:color w:val="FF0000"/>
                <w:lang w:val="zh-TW"/>
              </w:rPr>
              <w:t>更改欄位名稱</w:t>
            </w:r>
          </w:p>
        </w:tc>
      </w:tr>
      <w:tr w:rsidR="00E10EAC" w:rsidTr="002F22FD">
        <w:tc>
          <w:tcPr>
            <w:tcW w:w="1418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地址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zh-TW"/>
              </w:rPr>
              <w:t>鄰</w:t>
            </w:r>
          </w:p>
        </w:tc>
        <w:tc>
          <w:tcPr>
            <w:tcW w:w="2631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OP_PUCP_LIN</w:t>
            </w:r>
          </w:p>
        </w:tc>
        <w:tc>
          <w:tcPr>
            <w:tcW w:w="1963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含鄰</w:t>
            </w:r>
          </w:p>
        </w:tc>
      </w:tr>
      <w:tr w:rsidR="00E10EAC" w:rsidTr="002F22FD">
        <w:tc>
          <w:tcPr>
            <w:tcW w:w="1418" w:type="dxa"/>
          </w:tcPr>
          <w:p w:rsidR="00E10EAC" w:rsidRPr="00F42A74" w:rsidRDefault="00E10EAC" w:rsidP="00E10EAC">
            <w:pPr>
              <w:ind w:left="0"/>
              <w:rPr>
                <w:strike/>
                <w:color w:val="FF0000"/>
              </w:rPr>
            </w:pPr>
            <w:r w:rsidRPr="00F42A74">
              <w:rPr>
                <w:rFonts w:hint="eastAsia"/>
                <w:strike/>
                <w:color w:val="FF0000"/>
                <w:lang w:val="zh-TW"/>
              </w:rPr>
              <w:t>地址</w:t>
            </w:r>
            <w:r w:rsidRPr="00F42A74">
              <w:rPr>
                <w:rFonts w:hint="eastAsia"/>
                <w:strike/>
                <w:color w:val="FF0000"/>
              </w:rPr>
              <w:t>-</w:t>
            </w:r>
            <w:r w:rsidRPr="00F42A74">
              <w:rPr>
                <w:rFonts w:hint="eastAsia"/>
                <w:strike/>
                <w:color w:val="FF0000"/>
                <w:lang w:val="zh-TW"/>
              </w:rPr>
              <w:t>街道路名</w:t>
            </w:r>
          </w:p>
        </w:tc>
        <w:tc>
          <w:tcPr>
            <w:tcW w:w="2631" w:type="dxa"/>
          </w:tcPr>
          <w:p w:rsidR="00E10EAC" w:rsidRPr="00F42A74" w:rsidRDefault="00E10EAC" w:rsidP="00E10EAC">
            <w:pPr>
              <w:ind w:left="0"/>
              <w:rPr>
                <w:strike/>
                <w:color w:val="FF0000"/>
              </w:rPr>
            </w:pPr>
            <w:r w:rsidRPr="00F42A74">
              <w:rPr>
                <w:rFonts w:hint="eastAsia"/>
                <w:strike/>
                <w:color w:val="FF0000"/>
              </w:rPr>
              <w:t>OP_PUCP_ROAD</w:t>
            </w:r>
          </w:p>
        </w:tc>
        <w:tc>
          <w:tcPr>
            <w:tcW w:w="1963" w:type="dxa"/>
          </w:tcPr>
          <w:p w:rsidR="00E10EAC" w:rsidRPr="00F42A74" w:rsidRDefault="00E10EAC" w:rsidP="00E10EAC">
            <w:pPr>
              <w:ind w:left="0"/>
              <w:rPr>
                <w:strike/>
                <w:color w:val="FF0000"/>
              </w:rPr>
            </w:pPr>
            <w:r w:rsidRPr="00F42A74">
              <w:rPr>
                <w:rFonts w:hint="eastAsia"/>
                <w:strike/>
                <w:color w:val="FF0000"/>
              </w:rPr>
              <w:t>VARCHAR(</w:t>
            </w:r>
            <w:r w:rsidRPr="00F42A74">
              <w:rPr>
                <w:strike/>
                <w:color w:val="FF0000"/>
              </w:rPr>
              <w:t>6</w:t>
            </w:r>
            <w:r w:rsidRPr="00F42A74">
              <w:rPr>
                <w:rFonts w:hint="eastAsia"/>
                <w:strike/>
                <w:color w:val="FF0000"/>
              </w:rPr>
              <w:t>0)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strike/>
                <w:color w:val="FF0000"/>
                <w:lang w:val="zh-TW"/>
              </w:rPr>
            </w:pPr>
            <w:r w:rsidRPr="00F42A74">
              <w:rPr>
                <w:rFonts w:hint="eastAsia"/>
                <w:strike/>
                <w:color w:val="FF0000"/>
                <w:lang w:val="zh-TW"/>
              </w:rPr>
              <w:t>含路</w:t>
            </w:r>
            <w:r w:rsidRPr="00F42A74">
              <w:rPr>
                <w:rFonts w:hint="eastAsia"/>
                <w:strike/>
                <w:color w:val="FF0000"/>
              </w:rPr>
              <w:t>/</w:t>
            </w:r>
            <w:r w:rsidRPr="00F42A74">
              <w:rPr>
                <w:rFonts w:hint="eastAsia"/>
                <w:strike/>
                <w:color w:val="FF0000"/>
                <w:lang w:val="zh-TW"/>
              </w:rPr>
              <w:t>街</w:t>
            </w:r>
          </w:p>
          <w:p w:rsidR="00E10EAC" w:rsidRPr="00F42A74" w:rsidRDefault="00E10EAC" w:rsidP="00E10EAC">
            <w:pPr>
              <w:ind w:left="0"/>
              <w:rPr>
                <w:strike/>
                <w:color w:val="FF0000"/>
              </w:rPr>
            </w:pPr>
            <w:r w:rsidRPr="00CE6A70">
              <w:rPr>
                <w:rFonts w:hint="eastAsia"/>
                <w:strike/>
                <w:color w:val="FF0000"/>
              </w:rPr>
              <w:t>2018</w:t>
            </w:r>
            <w:r>
              <w:rPr>
                <w:strike/>
                <w:color w:val="FF0000"/>
                <w:lang w:val="zh-TW"/>
              </w:rPr>
              <w:t>0629</w:t>
            </w:r>
            <w:r>
              <w:rPr>
                <w:rFonts w:hint="eastAsia"/>
                <w:strike/>
                <w:color w:val="FF0000"/>
                <w:lang w:val="zh-TW"/>
              </w:rPr>
              <w:t>刪除</w:t>
            </w:r>
          </w:p>
        </w:tc>
      </w:tr>
      <w:tr w:rsidR="00E10EAC" w:rsidTr="002F22FD">
        <w:tc>
          <w:tcPr>
            <w:tcW w:w="1418" w:type="dxa"/>
          </w:tcPr>
          <w:p w:rsidR="00E10EAC" w:rsidRPr="00F42A74" w:rsidRDefault="00E10EAC" w:rsidP="00E10EAC">
            <w:pPr>
              <w:ind w:left="0"/>
              <w:rPr>
                <w:strike/>
                <w:color w:val="FF0000"/>
              </w:rPr>
            </w:pPr>
            <w:r w:rsidRPr="00F42A74">
              <w:rPr>
                <w:rFonts w:hint="eastAsia"/>
                <w:strike/>
                <w:color w:val="FF0000"/>
                <w:lang w:val="zh-TW"/>
              </w:rPr>
              <w:t>地址</w:t>
            </w:r>
            <w:r w:rsidRPr="00F42A74">
              <w:rPr>
                <w:rFonts w:hint="eastAsia"/>
                <w:strike/>
                <w:color w:val="FF0000"/>
              </w:rPr>
              <w:t>-</w:t>
            </w:r>
            <w:r w:rsidRPr="00F42A74">
              <w:rPr>
                <w:rFonts w:hint="eastAsia"/>
                <w:strike/>
                <w:color w:val="FF0000"/>
                <w:lang w:val="zh-TW"/>
              </w:rPr>
              <w:t>段</w:t>
            </w:r>
          </w:p>
        </w:tc>
        <w:tc>
          <w:tcPr>
            <w:tcW w:w="2631" w:type="dxa"/>
          </w:tcPr>
          <w:p w:rsidR="00E10EAC" w:rsidRPr="00F42A74" w:rsidRDefault="00E10EAC" w:rsidP="00E10EAC">
            <w:pPr>
              <w:ind w:left="0"/>
              <w:rPr>
                <w:strike/>
                <w:color w:val="FF0000"/>
              </w:rPr>
            </w:pPr>
            <w:r w:rsidRPr="00F42A74">
              <w:rPr>
                <w:rFonts w:hint="eastAsia"/>
                <w:strike/>
                <w:color w:val="FF0000"/>
              </w:rPr>
              <w:t>OP_PUCP_SEC</w:t>
            </w:r>
          </w:p>
        </w:tc>
        <w:tc>
          <w:tcPr>
            <w:tcW w:w="1963" w:type="dxa"/>
          </w:tcPr>
          <w:p w:rsidR="00E10EAC" w:rsidRPr="00F42A74" w:rsidRDefault="00E10EAC" w:rsidP="00E10EAC">
            <w:pPr>
              <w:ind w:left="0"/>
              <w:rPr>
                <w:strike/>
                <w:color w:val="FF0000"/>
              </w:rPr>
            </w:pPr>
            <w:r w:rsidRPr="00F42A74">
              <w:rPr>
                <w:rFonts w:hint="eastAsia"/>
                <w:strike/>
                <w:color w:val="FF0000"/>
              </w:rPr>
              <w:t>VARCHAR(</w:t>
            </w:r>
            <w:r w:rsidRPr="00F42A74">
              <w:rPr>
                <w:strike/>
                <w:color w:val="FF0000"/>
              </w:rPr>
              <w:t>3</w:t>
            </w:r>
            <w:r w:rsidRPr="00F42A74">
              <w:rPr>
                <w:rFonts w:hint="eastAsia"/>
                <w:strike/>
                <w:color w:val="FF0000"/>
              </w:rPr>
              <w:t>0)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strike/>
                <w:color w:val="FF0000"/>
                <w:lang w:val="zh-TW"/>
              </w:rPr>
            </w:pPr>
            <w:r w:rsidRPr="00F42A74">
              <w:rPr>
                <w:rFonts w:hint="eastAsia"/>
                <w:strike/>
                <w:color w:val="FF0000"/>
                <w:lang w:val="zh-TW"/>
              </w:rPr>
              <w:t>含段</w:t>
            </w:r>
          </w:p>
          <w:p w:rsidR="00E10EAC" w:rsidRPr="00F42A74" w:rsidRDefault="00E10EAC" w:rsidP="00E10EAC">
            <w:pPr>
              <w:ind w:left="0"/>
              <w:rPr>
                <w:strike/>
                <w:color w:val="FF0000"/>
              </w:rPr>
            </w:pPr>
            <w:r w:rsidRPr="00CE6A70">
              <w:rPr>
                <w:rFonts w:hint="eastAsia"/>
                <w:strike/>
                <w:color w:val="FF0000"/>
              </w:rPr>
              <w:t>2018</w:t>
            </w:r>
            <w:r>
              <w:rPr>
                <w:strike/>
                <w:color w:val="FF0000"/>
                <w:lang w:val="zh-TW"/>
              </w:rPr>
              <w:t>0629</w:t>
            </w:r>
            <w:r>
              <w:rPr>
                <w:rFonts w:hint="eastAsia"/>
                <w:strike/>
                <w:color w:val="FF0000"/>
                <w:lang w:val="zh-TW"/>
              </w:rPr>
              <w:t>刪除</w:t>
            </w:r>
          </w:p>
        </w:tc>
      </w:tr>
      <w:tr w:rsidR="00E10EAC" w:rsidTr="002F22FD">
        <w:tc>
          <w:tcPr>
            <w:tcW w:w="1418" w:type="dxa"/>
          </w:tcPr>
          <w:p w:rsidR="00E10EAC" w:rsidRPr="00F42A74" w:rsidRDefault="00E10EAC" w:rsidP="00E10EAC">
            <w:pPr>
              <w:ind w:left="0"/>
              <w:rPr>
                <w:strike/>
                <w:color w:val="FF0000"/>
              </w:rPr>
            </w:pPr>
            <w:r w:rsidRPr="00F42A74">
              <w:rPr>
                <w:rFonts w:hint="eastAsia"/>
                <w:strike/>
                <w:color w:val="FF0000"/>
                <w:lang w:val="zh-TW"/>
              </w:rPr>
              <w:t>地址</w:t>
            </w:r>
            <w:r w:rsidRPr="00F42A74">
              <w:rPr>
                <w:rFonts w:hint="eastAsia"/>
                <w:strike/>
                <w:color w:val="FF0000"/>
              </w:rPr>
              <w:t>-</w:t>
            </w:r>
            <w:r w:rsidRPr="00F42A74">
              <w:rPr>
                <w:rFonts w:hint="eastAsia"/>
                <w:strike/>
                <w:color w:val="FF0000"/>
                <w:lang w:val="zh-TW"/>
              </w:rPr>
              <w:t>巷</w:t>
            </w:r>
          </w:p>
        </w:tc>
        <w:tc>
          <w:tcPr>
            <w:tcW w:w="2631" w:type="dxa"/>
          </w:tcPr>
          <w:p w:rsidR="00E10EAC" w:rsidRPr="00F42A74" w:rsidRDefault="00E10EAC" w:rsidP="00E10EAC">
            <w:pPr>
              <w:ind w:left="0"/>
              <w:rPr>
                <w:strike/>
                <w:color w:val="FF0000"/>
              </w:rPr>
            </w:pPr>
            <w:r w:rsidRPr="00F42A74">
              <w:rPr>
                <w:rFonts w:hint="eastAsia"/>
                <w:strike/>
                <w:color w:val="FF0000"/>
              </w:rPr>
              <w:t>OP_PUCP_LANE</w:t>
            </w:r>
          </w:p>
        </w:tc>
        <w:tc>
          <w:tcPr>
            <w:tcW w:w="1963" w:type="dxa"/>
          </w:tcPr>
          <w:p w:rsidR="00E10EAC" w:rsidRPr="00F42A74" w:rsidRDefault="00E10EAC" w:rsidP="00E10EAC">
            <w:pPr>
              <w:ind w:left="0"/>
              <w:rPr>
                <w:strike/>
                <w:color w:val="FF0000"/>
              </w:rPr>
            </w:pPr>
            <w:r w:rsidRPr="00F42A74">
              <w:rPr>
                <w:rFonts w:hint="eastAsia"/>
                <w:strike/>
                <w:color w:val="FF0000"/>
              </w:rPr>
              <w:t>VARCHAR(</w:t>
            </w:r>
            <w:r w:rsidRPr="00F42A74">
              <w:rPr>
                <w:strike/>
                <w:color w:val="FF0000"/>
              </w:rPr>
              <w:t>3</w:t>
            </w:r>
            <w:r w:rsidRPr="00F42A74">
              <w:rPr>
                <w:rFonts w:hint="eastAsia"/>
                <w:strike/>
                <w:color w:val="FF0000"/>
              </w:rPr>
              <w:t>0)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strike/>
                <w:color w:val="FF0000"/>
                <w:lang w:val="zh-TW"/>
              </w:rPr>
            </w:pPr>
            <w:r w:rsidRPr="00F42A74">
              <w:rPr>
                <w:rFonts w:hint="eastAsia"/>
                <w:strike/>
                <w:color w:val="FF0000"/>
                <w:lang w:val="zh-TW"/>
              </w:rPr>
              <w:t>含巷</w:t>
            </w:r>
          </w:p>
          <w:p w:rsidR="00E10EAC" w:rsidRPr="00F42A74" w:rsidRDefault="00E10EAC" w:rsidP="00E10EAC">
            <w:pPr>
              <w:ind w:left="0"/>
              <w:rPr>
                <w:strike/>
                <w:color w:val="FF0000"/>
              </w:rPr>
            </w:pPr>
            <w:r w:rsidRPr="00CE6A70">
              <w:rPr>
                <w:rFonts w:hint="eastAsia"/>
                <w:strike/>
                <w:color w:val="FF0000"/>
              </w:rPr>
              <w:t>2018</w:t>
            </w:r>
            <w:r>
              <w:rPr>
                <w:strike/>
                <w:color w:val="FF0000"/>
                <w:lang w:val="zh-TW"/>
              </w:rPr>
              <w:t>0629</w:t>
            </w:r>
            <w:r>
              <w:rPr>
                <w:rFonts w:hint="eastAsia"/>
                <w:strike/>
                <w:color w:val="FF0000"/>
                <w:lang w:val="zh-TW"/>
              </w:rPr>
              <w:t>刪除</w:t>
            </w:r>
          </w:p>
        </w:tc>
      </w:tr>
      <w:tr w:rsidR="00E10EAC" w:rsidTr="002F22FD">
        <w:tc>
          <w:tcPr>
            <w:tcW w:w="1418" w:type="dxa"/>
          </w:tcPr>
          <w:p w:rsidR="00E10EAC" w:rsidRPr="00F42A74" w:rsidRDefault="00E10EAC" w:rsidP="00E10EAC">
            <w:pPr>
              <w:ind w:left="0"/>
              <w:rPr>
                <w:strike/>
                <w:color w:val="FF0000"/>
              </w:rPr>
            </w:pPr>
            <w:r w:rsidRPr="00F42A74">
              <w:rPr>
                <w:rFonts w:hint="eastAsia"/>
                <w:strike/>
                <w:color w:val="FF0000"/>
                <w:lang w:val="zh-TW"/>
              </w:rPr>
              <w:t>地址</w:t>
            </w:r>
            <w:r w:rsidRPr="00F42A74">
              <w:rPr>
                <w:rFonts w:hint="eastAsia"/>
                <w:strike/>
                <w:color w:val="FF0000"/>
              </w:rPr>
              <w:t>-</w:t>
            </w:r>
            <w:r w:rsidRPr="00F42A74">
              <w:rPr>
                <w:rFonts w:hint="eastAsia"/>
                <w:strike/>
                <w:color w:val="FF0000"/>
                <w:lang w:val="zh-TW"/>
              </w:rPr>
              <w:t>弄</w:t>
            </w:r>
          </w:p>
        </w:tc>
        <w:tc>
          <w:tcPr>
            <w:tcW w:w="2631" w:type="dxa"/>
          </w:tcPr>
          <w:p w:rsidR="00E10EAC" w:rsidRPr="00F42A74" w:rsidRDefault="00E10EAC" w:rsidP="00E10EAC">
            <w:pPr>
              <w:ind w:left="0"/>
              <w:rPr>
                <w:strike/>
                <w:color w:val="FF0000"/>
              </w:rPr>
            </w:pPr>
            <w:r w:rsidRPr="00F42A74">
              <w:rPr>
                <w:rFonts w:hint="eastAsia"/>
                <w:strike/>
                <w:color w:val="FF0000"/>
              </w:rPr>
              <w:t>OP_PUCP_ALLEY</w:t>
            </w:r>
          </w:p>
        </w:tc>
        <w:tc>
          <w:tcPr>
            <w:tcW w:w="1963" w:type="dxa"/>
          </w:tcPr>
          <w:p w:rsidR="00E10EAC" w:rsidRPr="00F42A74" w:rsidRDefault="00E10EAC" w:rsidP="00E10EAC">
            <w:pPr>
              <w:ind w:left="0"/>
              <w:rPr>
                <w:strike/>
                <w:color w:val="FF0000"/>
              </w:rPr>
            </w:pPr>
            <w:r w:rsidRPr="00F42A74">
              <w:rPr>
                <w:rFonts w:hint="eastAsia"/>
                <w:strike/>
                <w:color w:val="FF0000"/>
              </w:rPr>
              <w:t>VARCHAR(</w:t>
            </w:r>
            <w:r w:rsidRPr="00F42A74">
              <w:rPr>
                <w:strike/>
                <w:color w:val="FF0000"/>
              </w:rPr>
              <w:t>3</w:t>
            </w:r>
            <w:r w:rsidRPr="00F42A74">
              <w:rPr>
                <w:rFonts w:hint="eastAsia"/>
                <w:strike/>
                <w:color w:val="FF0000"/>
              </w:rPr>
              <w:t>0)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strike/>
                <w:color w:val="FF0000"/>
                <w:lang w:val="zh-TW"/>
              </w:rPr>
            </w:pPr>
            <w:r w:rsidRPr="00F42A74">
              <w:rPr>
                <w:rFonts w:hint="eastAsia"/>
                <w:strike/>
                <w:color w:val="FF0000"/>
                <w:lang w:val="zh-TW"/>
              </w:rPr>
              <w:t>含弄</w:t>
            </w:r>
          </w:p>
          <w:p w:rsidR="00E10EAC" w:rsidRPr="00F42A74" w:rsidRDefault="00E10EAC" w:rsidP="00E10EAC">
            <w:pPr>
              <w:ind w:left="0"/>
              <w:rPr>
                <w:strike/>
                <w:color w:val="FF0000"/>
              </w:rPr>
            </w:pPr>
            <w:r w:rsidRPr="00CE6A70">
              <w:rPr>
                <w:rFonts w:hint="eastAsia"/>
                <w:strike/>
                <w:color w:val="FF0000"/>
              </w:rPr>
              <w:t>2018</w:t>
            </w:r>
            <w:r>
              <w:rPr>
                <w:strike/>
                <w:color w:val="FF0000"/>
                <w:lang w:val="zh-TW"/>
              </w:rPr>
              <w:t>0629</w:t>
            </w:r>
            <w:r>
              <w:rPr>
                <w:rFonts w:hint="eastAsia"/>
                <w:strike/>
                <w:color w:val="FF0000"/>
                <w:lang w:val="zh-TW"/>
              </w:rPr>
              <w:t>刪除</w:t>
            </w:r>
          </w:p>
        </w:tc>
      </w:tr>
      <w:tr w:rsidR="00E10EAC" w:rsidTr="002F22FD">
        <w:tc>
          <w:tcPr>
            <w:tcW w:w="1418" w:type="dxa"/>
          </w:tcPr>
          <w:p w:rsidR="00E10EAC" w:rsidRPr="00F42A74" w:rsidRDefault="00E10EAC" w:rsidP="00E10EAC">
            <w:pPr>
              <w:ind w:left="0"/>
              <w:rPr>
                <w:strike/>
                <w:color w:val="FF0000"/>
              </w:rPr>
            </w:pPr>
            <w:r w:rsidRPr="00F42A74">
              <w:rPr>
                <w:rFonts w:hint="eastAsia"/>
                <w:strike/>
                <w:color w:val="FF0000"/>
                <w:lang w:val="zh-TW"/>
              </w:rPr>
              <w:t>地址</w:t>
            </w:r>
            <w:r w:rsidRPr="00F42A74">
              <w:rPr>
                <w:rFonts w:hint="eastAsia"/>
                <w:strike/>
                <w:color w:val="FF0000"/>
              </w:rPr>
              <w:t>-</w:t>
            </w:r>
            <w:r w:rsidRPr="00F42A74">
              <w:rPr>
                <w:rFonts w:hint="eastAsia"/>
                <w:strike/>
                <w:color w:val="FF0000"/>
                <w:lang w:val="zh-TW"/>
              </w:rPr>
              <w:t>號</w:t>
            </w:r>
          </w:p>
        </w:tc>
        <w:tc>
          <w:tcPr>
            <w:tcW w:w="2631" w:type="dxa"/>
          </w:tcPr>
          <w:p w:rsidR="00E10EAC" w:rsidRPr="00F42A74" w:rsidRDefault="00E10EAC" w:rsidP="00E10EAC">
            <w:pPr>
              <w:ind w:left="0"/>
              <w:rPr>
                <w:strike/>
                <w:color w:val="FF0000"/>
              </w:rPr>
            </w:pPr>
            <w:r w:rsidRPr="00F42A74">
              <w:rPr>
                <w:rFonts w:hint="eastAsia"/>
                <w:strike/>
                <w:color w:val="FF0000"/>
              </w:rPr>
              <w:t>OP_PUCP_NO</w:t>
            </w:r>
          </w:p>
        </w:tc>
        <w:tc>
          <w:tcPr>
            <w:tcW w:w="1963" w:type="dxa"/>
          </w:tcPr>
          <w:p w:rsidR="00E10EAC" w:rsidRPr="00F42A74" w:rsidRDefault="00E10EAC" w:rsidP="00E10EAC">
            <w:pPr>
              <w:ind w:left="0"/>
              <w:rPr>
                <w:strike/>
                <w:color w:val="FF0000"/>
              </w:rPr>
            </w:pPr>
            <w:r w:rsidRPr="00F42A74">
              <w:rPr>
                <w:rFonts w:hint="eastAsia"/>
                <w:strike/>
                <w:color w:val="FF0000"/>
              </w:rPr>
              <w:t>VARCHAR(</w:t>
            </w:r>
            <w:r w:rsidRPr="00F42A74">
              <w:rPr>
                <w:strike/>
                <w:color w:val="FF0000"/>
              </w:rPr>
              <w:t>3</w:t>
            </w:r>
            <w:r w:rsidRPr="00F42A74">
              <w:rPr>
                <w:rFonts w:hint="eastAsia"/>
                <w:strike/>
                <w:color w:val="FF0000"/>
              </w:rPr>
              <w:t>0)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strike/>
                <w:color w:val="FF0000"/>
                <w:lang w:val="zh-TW"/>
              </w:rPr>
            </w:pPr>
            <w:r w:rsidRPr="00F42A74">
              <w:rPr>
                <w:rFonts w:hint="eastAsia"/>
                <w:strike/>
                <w:color w:val="FF0000"/>
                <w:lang w:val="zh-TW"/>
              </w:rPr>
              <w:t>含號</w:t>
            </w:r>
          </w:p>
          <w:p w:rsidR="00E10EAC" w:rsidRPr="00F42A74" w:rsidRDefault="00E10EAC" w:rsidP="00E10EAC">
            <w:pPr>
              <w:ind w:left="0"/>
              <w:rPr>
                <w:strike/>
                <w:color w:val="FF0000"/>
              </w:rPr>
            </w:pPr>
            <w:r w:rsidRPr="00CE6A70">
              <w:rPr>
                <w:rFonts w:hint="eastAsia"/>
                <w:strike/>
                <w:color w:val="FF0000"/>
              </w:rPr>
              <w:t>2018</w:t>
            </w:r>
            <w:r>
              <w:rPr>
                <w:strike/>
                <w:color w:val="FF0000"/>
                <w:lang w:val="zh-TW"/>
              </w:rPr>
              <w:t>0629</w:t>
            </w:r>
            <w:r>
              <w:rPr>
                <w:rFonts w:hint="eastAsia"/>
                <w:strike/>
                <w:color w:val="FF0000"/>
                <w:lang w:val="zh-TW"/>
              </w:rPr>
              <w:t>刪除</w:t>
            </w:r>
          </w:p>
        </w:tc>
      </w:tr>
      <w:tr w:rsidR="00E10EAC" w:rsidTr="002F22FD">
        <w:tc>
          <w:tcPr>
            <w:tcW w:w="1418" w:type="dxa"/>
          </w:tcPr>
          <w:p w:rsidR="00E10EAC" w:rsidRPr="00F42A74" w:rsidRDefault="00E10EAC" w:rsidP="00E10EAC">
            <w:pPr>
              <w:ind w:left="0"/>
              <w:rPr>
                <w:strike/>
                <w:color w:val="FF0000"/>
              </w:rPr>
            </w:pPr>
            <w:r w:rsidRPr="00F42A74">
              <w:rPr>
                <w:rFonts w:hint="eastAsia"/>
                <w:strike/>
                <w:color w:val="FF0000"/>
                <w:lang w:val="zh-TW"/>
              </w:rPr>
              <w:t>地址</w:t>
            </w:r>
            <w:r w:rsidRPr="00F42A74">
              <w:rPr>
                <w:rFonts w:hint="eastAsia"/>
                <w:strike/>
                <w:color w:val="FF0000"/>
              </w:rPr>
              <w:t>-</w:t>
            </w:r>
            <w:r w:rsidRPr="00F42A74">
              <w:rPr>
                <w:rFonts w:hint="eastAsia"/>
                <w:strike/>
                <w:color w:val="FF0000"/>
                <w:lang w:val="zh-TW"/>
              </w:rPr>
              <w:t>樓</w:t>
            </w:r>
          </w:p>
        </w:tc>
        <w:tc>
          <w:tcPr>
            <w:tcW w:w="2631" w:type="dxa"/>
          </w:tcPr>
          <w:p w:rsidR="00E10EAC" w:rsidRPr="00F42A74" w:rsidRDefault="00E10EAC" w:rsidP="00E10EAC">
            <w:pPr>
              <w:ind w:left="0"/>
              <w:rPr>
                <w:strike/>
                <w:color w:val="FF0000"/>
              </w:rPr>
            </w:pPr>
            <w:r w:rsidRPr="00F42A74">
              <w:rPr>
                <w:rFonts w:hint="eastAsia"/>
                <w:strike/>
                <w:color w:val="FF0000"/>
              </w:rPr>
              <w:t>OP_PUCP_FLOOR</w:t>
            </w:r>
          </w:p>
        </w:tc>
        <w:tc>
          <w:tcPr>
            <w:tcW w:w="1963" w:type="dxa"/>
          </w:tcPr>
          <w:p w:rsidR="00E10EAC" w:rsidRPr="00F42A74" w:rsidRDefault="00E10EAC" w:rsidP="00E10EAC">
            <w:pPr>
              <w:ind w:left="0"/>
              <w:rPr>
                <w:strike/>
                <w:color w:val="FF0000"/>
              </w:rPr>
            </w:pPr>
            <w:r w:rsidRPr="00F42A74">
              <w:rPr>
                <w:rFonts w:hint="eastAsia"/>
                <w:strike/>
                <w:color w:val="FF0000"/>
              </w:rPr>
              <w:t>VARCHAR(</w:t>
            </w:r>
            <w:r w:rsidRPr="00F42A74">
              <w:rPr>
                <w:strike/>
                <w:color w:val="FF0000"/>
              </w:rPr>
              <w:t>3</w:t>
            </w:r>
            <w:r w:rsidRPr="00F42A74">
              <w:rPr>
                <w:rFonts w:hint="eastAsia"/>
                <w:strike/>
                <w:color w:val="FF0000"/>
              </w:rPr>
              <w:t>0)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strike/>
                <w:color w:val="FF0000"/>
                <w:lang w:val="zh-TW"/>
              </w:rPr>
            </w:pPr>
            <w:r w:rsidRPr="00F42A74">
              <w:rPr>
                <w:rFonts w:hint="eastAsia"/>
                <w:strike/>
                <w:color w:val="FF0000"/>
                <w:lang w:val="zh-TW"/>
              </w:rPr>
              <w:t>含樓</w:t>
            </w:r>
          </w:p>
          <w:p w:rsidR="00E10EAC" w:rsidRPr="00F42A74" w:rsidRDefault="00E10EAC" w:rsidP="00E10EAC">
            <w:pPr>
              <w:ind w:left="0"/>
              <w:rPr>
                <w:strike/>
                <w:color w:val="FF0000"/>
              </w:rPr>
            </w:pPr>
            <w:r w:rsidRPr="00CE6A70">
              <w:rPr>
                <w:rFonts w:hint="eastAsia"/>
                <w:strike/>
                <w:color w:val="FF0000"/>
              </w:rPr>
              <w:t>2018</w:t>
            </w:r>
            <w:r>
              <w:rPr>
                <w:strike/>
                <w:color w:val="FF0000"/>
                <w:lang w:val="zh-TW"/>
              </w:rPr>
              <w:t>0629</w:t>
            </w:r>
            <w:r>
              <w:rPr>
                <w:rFonts w:hint="eastAsia"/>
                <w:strike/>
                <w:color w:val="FF0000"/>
                <w:lang w:val="zh-TW"/>
              </w:rPr>
              <w:t>刪除</w:t>
            </w:r>
          </w:p>
        </w:tc>
      </w:tr>
      <w:tr w:rsidR="00E10EAC" w:rsidTr="002F22FD">
        <w:tc>
          <w:tcPr>
            <w:tcW w:w="1418" w:type="dxa"/>
          </w:tcPr>
          <w:p w:rsidR="00E10EAC" w:rsidRPr="00F42A74" w:rsidRDefault="00E10EAC" w:rsidP="00E10EAC">
            <w:pPr>
              <w:ind w:left="0"/>
              <w:rPr>
                <w:strike/>
                <w:color w:val="FF0000"/>
              </w:rPr>
            </w:pPr>
            <w:r w:rsidRPr="00F42A74">
              <w:rPr>
                <w:rFonts w:hint="eastAsia"/>
                <w:strike/>
                <w:color w:val="FF0000"/>
                <w:lang w:val="zh-TW"/>
              </w:rPr>
              <w:t>地址</w:t>
            </w:r>
            <w:r w:rsidRPr="00F42A74">
              <w:rPr>
                <w:rFonts w:hint="eastAsia"/>
                <w:strike/>
                <w:color w:val="FF0000"/>
              </w:rPr>
              <w:t>-</w:t>
            </w:r>
            <w:r w:rsidRPr="00F42A74">
              <w:rPr>
                <w:rFonts w:hint="eastAsia"/>
                <w:strike/>
                <w:color w:val="FF0000"/>
                <w:lang w:val="zh-TW"/>
              </w:rPr>
              <w:t>之</w:t>
            </w:r>
          </w:p>
        </w:tc>
        <w:tc>
          <w:tcPr>
            <w:tcW w:w="2631" w:type="dxa"/>
          </w:tcPr>
          <w:p w:rsidR="00E10EAC" w:rsidRPr="00F42A74" w:rsidRDefault="00E10EAC" w:rsidP="00E10EAC">
            <w:pPr>
              <w:ind w:left="0"/>
              <w:rPr>
                <w:strike/>
                <w:color w:val="FF0000"/>
              </w:rPr>
            </w:pPr>
            <w:r w:rsidRPr="00F42A74">
              <w:rPr>
                <w:strike/>
                <w:color w:val="FF0000"/>
              </w:rPr>
              <w:t>OP_PU</w:t>
            </w:r>
            <w:r w:rsidRPr="00F42A74">
              <w:rPr>
                <w:rFonts w:hint="eastAsia"/>
                <w:strike/>
                <w:color w:val="FF0000"/>
              </w:rPr>
              <w:t>CPFLOORSUB</w:t>
            </w:r>
          </w:p>
        </w:tc>
        <w:tc>
          <w:tcPr>
            <w:tcW w:w="1963" w:type="dxa"/>
          </w:tcPr>
          <w:p w:rsidR="00E10EAC" w:rsidRPr="00F42A74" w:rsidRDefault="00E10EAC" w:rsidP="00E10EAC">
            <w:pPr>
              <w:ind w:left="0"/>
              <w:rPr>
                <w:strike/>
                <w:color w:val="FF0000"/>
              </w:rPr>
            </w:pPr>
            <w:r w:rsidRPr="00F42A74">
              <w:rPr>
                <w:rFonts w:hint="eastAsia"/>
                <w:strike/>
                <w:color w:val="FF0000"/>
              </w:rPr>
              <w:t>VARCHAR(</w:t>
            </w:r>
            <w:r w:rsidRPr="00F42A74">
              <w:rPr>
                <w:strike/>
                <w:color w:val="FF0000"/>
              </w:rPr>
              <w:t>3</w:t>
            </w:r>
            <w:r w:rsidRPr="00F42A74">
              <w:rPr>
                <w:rFonts w:hint="eastAsia"/>
                <w:strike/>
                <w:color w:val="FF0000"/>
              </w:rPr>
              <w:t>0)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strike/>
                <w:color w:val="FF0000"/>
                <w:lang w:val="zh-TW"/>
              </w:rPr>
            </w:pPr>
            <w:r w:rsidRPr="00F42A74">
              <w:rPr>
                <w:rFonts w:hint="eastAsia"/>
                <w:strike/>
                <w:color w:val="FF0000"/>
                <w:lang w:val="zh-TW"/>
              </w:rPr>
              <w:t>含之</w:t>
            </w:r>
          </w:p>
          <w:p w:rsidR="00E10EAC" w:rsidRPr="00F42A74" w:rsidRDefault="00E10EAC" w:rsidP="00E10EAC">
            <w:pPr>
              <w:ind w:left="0"/>
              <w:rPr>
                <w:strike/>
                <w:color w:val="FF0000"/>
              </w:rPr>
            </w:pPr>
            <w:r w:rsidRPr="00CE6A70">
              <w:rPr>
                <w:rFonts w:hint="eastAsia"/>
                <w:strike/>
                <w:color w:val="FF0000"/>
              </w:rPr>
              <w:t>2018</w:t>
            </w:r>
            <w:r>
              <w:rPr>
                <w:strike/>
                <w:color w:val="FF0000"/>
                <w:lang w:val="zh-TW"/>
              </w:rPr>
              <w:t>0629</w:t>
            </w:r>
            <w:r>
              <w:rPr>
                <w:rFonts w:hint="eastAsia"/>
                <w:strike/>
                <w:color w:val="FF0000"/>
                <w:lang w:val="zh-TW"/>
              </w:rPr>
              <w:t>刪除</w:t>
            </w:r>
          </w:p>
        </w:tc>
      </w:tr>
      <w:tr w:rsidR="00E10EAC" w:rsidTr="002F22FD">
        <w:tc>
          <w:tcPr>
            <w:tcW w:w="1418" w:type="dxa"/>
          </w:tcPr>
          <w:p w:rsidR="00E10EAC" w:rsidRPr="00E55F33" w:rsidRDefault="00E10EAC" w:rsidP="00E10EAC">
            <w:pPr>
              <w:ind w:left="0"/>
              <w:rPr>
                <w:color w:val="000000" w:themeColor="text1"/>
                <w:lang w:val="zh-TW"/>
              </w:rPr>
            </w:pPr>
            <w:r w:rsidRPr="00E55F33">
              <w:rPr>
                <w:rFonts w:hint="eastAsia"/>
                <w:color w:val="000000"/>
                <w:lang w:val="zh-TW"/>
              </w:rPr>
              <w:t>地址</w:t>
            </w:r>
            <w:r w:rsidRPr="00E55F33">
              <w:rPr>
                <w:rFonts w:hint="eastAsia"/>
                <w:color w:val="000000"/>
                <w:lang w:val="zh-TW"/>
              </w:rPr>
              <w:t xml:space="preserve"> </w:t>
            </w:r>
            <w:r w:rsidRPr="00E55F33">
              <w:rPr>
                <w:rFonts w:hint="eastAsia"/>
                <w:color w:val="000000"/>
                <w:lang w:val="zh-TW"/>
              </w:rPr>
              <w:t>–</w:t>
            </w:r>
            <w:r w:rsidRPr="00E55F33">
              <w:rPr>
                <w:rFonts w:hint="eastAsia"/>
                <w:color w:val="000000"/>
                <w:lang w:val="zh-TW"/>
              </w:rPr>
              <w:t xml:space="preserve"> </w:t>
            </w:r>
            <w:r w:rsidRPr="00E55F33">
              <w:rPr>
                <w:rFonts w:hint="eastAsia"/>
                <w:color w:val="000000"/>
                <w:lang w:val="zh-TW"/>
              </w:rPr>
              <w:t>路街段巷弄號</w:t>
            </w:r>
          </w:p>
        </w:tc>
        <w:tc>
          <w:tcPr>
            <w:tcW w:w="2631" w:type="dxa"/>
          </w:tcPr>
          <w:p w:rsidR="00E10EAC" w:rsidRPr="00262BD2" w:rsidRDefault="00E10EAC" w:rsidP="00E10EAC">
            <w:pPr>
              <w:ind w:left="0"/>
              <w:rPr>
                <w:strike/>
                <w:color w:val="FF0000"/>
              </w:rPr>
            </w:pPr>
            <w:r w:rsidRPr="00376884">
              <w:rPr>
                <w:color w:val="000000"/>
              </w:rPr>
              <w:t>OP_</w:t>
            </w:r>
            <w:r>
              <w:rPr>
                <w:rFonts w:hint="eastAsia"/>
                <w:color w:val="000000"/>
              </w:rPr>
              <w:t>PUCP</w:t>
            </w:r>
            <w:r w:rsidRPr="00376884">
              <w:rPr>
                <w:color w:val="000000"/>
              </w:rPr>
              <w:t>_ROAD</w:t>
            </w:r>
          </w:p>
        </w:tc>
        <w:tc>
          <w:tcPr>
            <w:tcW w:w="1963" w:type="dxa"/>
          </w:tcPr>
          <w:p w:rsidR="00E10EAC" w:rsidRPr="00262BD2" w:rsidRDefault="00E10EAC" w:rsidP="00E10EAC">
            <w:pPr>
              <w:ind w:left="0"/>
              <w:rPr>
                <w:strike/>
                <w:color w:val="FF0000"/>
              </w:rPr>
            </w:pPr>
            <w:r w:rsidRPr="00D25017">
              <w:rPr>
                <w:color w:val="000000"/>
              </w:rPr>
              <w:t>VARCHAR(120)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color w:val="000000" w:themeColor="text1"/>
                <w:lang w:val="zh-TW"/>
              </w:rPr>
            </w:pPr>
            <w:r w:rsidRPr="005C04DF">
              <w:rPr>
                <w:rFonts w:hint="eastAsia"/>
                <w:color w:val="000000" w:themeColor="text1"/>
                <w:lang w:val="zh-TW"/>
              </w:rPr>
              <w:t>含路街段巷弄號樓之</w:t>
            </w:r>
          </w:p>
          <w:p w:rsidR="00E10EAC" w:rsidRPr="005C04DF" w:rsidRDefault="00E10EAC" w:rsidP="00E10EAC">
            <w:pPr>
              <w:ind w:left="0"/>
              <w:rPr>
                <w:color w:val="000000" w:themeColor="text1"/>
                <w:lang w:val="zh-TW"/>
              </w:rPr>
            </w:pPr>
            <w:r w:rsidRPr="00CA68B2">
              <w:rPr>
                <w:rFonts w:hint="eastAsia"/>
                <w:color w:val="FF0000"/>
              </w:rPr>
              <w:t>2018</w:t>
            </w:r>
            <w:r>
              <w:rPr>
                <w:color w:val="FF0000"/>
                <w:lang w:val="zh-TW"/>
              </w:rPr>
              <w:t>0629</w:t>
            </w:r>
            <w:r>
              <w:rPr>
                <w:rFonts w:hint="eastAsia"/>
                <w:color w:val="FF0000"/>
                <w:lang w:val="zh-TW"/>
              </w:rPr>
              <w:t>新增欄位</w:t>
            </w:r>
          </w:p>
        </w:tc>
      </w:tr>
      <w:tr w:rsidR="00E10EAC" w:rsidTr="002F22FD">
        <w:tc>
          <w:tcPr>
            <w:tcW w:w="1418" w:type="dxa"/>
          </w:tcPr>
          <w:p w:rsidR="00E10EAC" w:rsidRPr="00E55F33" w:rsidRDefault="00E10EAC" w:rsidP="00E10EAC">
            <w:pPr>
              <w:ind w:left="0"/>
              <w:rPr>
                <w:color w:val="000000"/>
                <w:lang w:val="zh-TW"/>
              </w:rPr>
            </w:pPr>
            <w:r w:rsidRPr="008070C0">
              <w:rPr>
                <w:rFonts w:hint="eastAsia"/>
                <w:color w:val="000000"/>
                <w:lang w:val="zh-TW"/>
              </w:rPr>
              <w:t>地址</w:t>
            </w:r>
            <w:r w:rsidRPr="008070C0">
              <w:rPr>
                <w:rFonts w:hint="eastAsia"/>
                <w:color w:val="000000"/>
                <w:lang w:val="zh-TW"/>
              </w:rPr>
              <w:t>_</w:t>
            </w:r>
            <w:r w:rsidRPr="008070C0">
              <w:rPr>
                <w:rFonts w:hint="eastAsia"/>
                <w:color w:val="000000"/>
                <w:lang w:val="zh-TW"/>
              </w:rPr>
              <w:t>其他</w:t>
            </w:r>
          </w:p>
        </w:tc>
        <w:tc>
          <w:tcPr>
            <w:tcW w:w="2631" w:type="dxa"/>
          </w:tcPr>
          <w:p w:rsidR="00E10EAC" w:rsidRPr="00376884" w:rsidRDefault="00E10EAC" w:rsidP="00E10EAC">
            <w:pPr>
              <w:ind w:left="0"/>
              <w:rPr>
                <w:color w:val="000000"/>
              </w:rPr>
            </w:pPr>
            <w:r w:rsidRPr="008070C0">
              <w:rPr>
                <w:color w:val="000000"/>
              </w:rPr>
              <w:t>OP_</w:t>
            </w:r>
            <w:r>
              <w:rPr>
                <w:rFonts w:hint="eastAsia"/>
                <w:color w:val="000000"/>
              </w:rPr>
              <w:t>PUCP</w:t>
            </w:r>
            <w:r w:rsidRPr="008070C0">
              <w:rPr>
                <w:color w:val="000000"/>
              </w:rPr>
              <w:t>_ADDR_OTH</w:t>
            </w:r>
          </w:p>
        </w:tc>
        <w:tc>
          <w:tcPr>
            <w:tcW w:w="1963" w:type="dxa"/>
          </w:tcPr>
          <w:p w:rsidR="00E10EAC" w:rsidRPr="00D25017" w:rsidRDefault="00E10EAC" w:rsidP="00E10EAC">
            <w:pPr>
              <w:ind w:left="0"/>
              <w:rPr>
                <w:color w:val="000000"/>
              </w:rPr>
            </w:pPr>
            <w:r w:rsidRPr="008070C0">
              <w:rPr>
                <w:color w:val="000000"/>
              </w:rPr>
              <w:t>VARCHAR(240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color w:val="000000" w:themeColor="text1"/>
                <w:lang w:val="zh-TW"/>
              </w:rPr>
            </w:pPr>
            <w:r>
              <w:rPr>
                <w:rFonts w:hint="eastAsia"/>
                <w:color w:val="000000" w:themeColor="text1"/>
                <w:lang w:val="zh-TW"/>
              </w:rPr>
              <w:t>自由輸入之地址</w:t>
            </w:r>
          </w:p>
          <w:p w:rsidR="00E10EAC" w:rsidRPr="005C04DF" w:rsidRDefault="00E10EAC" w:rsidP="00E10EAC">
            <w:pPr>
              <w:ind w:left="0"/>
              <w:rPr>
                <w:color w:val="000000" w:themeColor="text1"/>
                <w:lang w:val="zh-TW"/>
              </w:rPr>
            </w:pPr>
            <w:r w:rsidRPr="00CA68B2">
              <w:rPr>
                <w:rFonts w:hint="eastAsia"/>
                <w:color w:val="FF0000"/>
              </w:rPr>
              <w:t>2018</w:t>
            </w:r>
            <w:r>
              <w:rPr>
                <w:color w:val="FF0000"/>
                <w:lang w:val="zh-TW"/>
              </w:rPr>
              <w:t>0629</w:t>
            </w:r>
            <w:r>
              <w:rPr>
                <w:rFonts w:hint="eastAsia"/>
                <w:color w:val="FF0000"/>
                <w:lang w:val="zh-TW"/>
              </w:rPr>
              <w:t>新增欄位</w:t>
            </w:r>
          </w:p>
        </w:tc>
      </w:tr>
      <w:tr w:rsidR="00E10EAC" w:rsidTr="002F22FD">
        <w:tc>
          <w:tcPr>
            <w:tcW w:w="1418" w:type="dxa"/>
            <w:vAlign w:val="center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電話</w:t>
            </w:r>
          </w:p>
        </w:tc>
        <w:tc>
          <w:tcPr>
            <w:tcW w:w="2631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OP_PUCP_PHONENO</w:t>
            </w:r>
          </w:p>
        </w:tc>
        <w:tc>
          <w:tcPr>
            <w:tcW w:w="1963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</w:p>
        </w:tc>
      </w:tr>
      <w:tr w:rsidR="00E10EAC" w:rsidTr="002F22FD">
        <w:tc>
          <w:tcPr>
            <w:tcW w:w="1418" w:type="dxa"/>
            <w:vAlign w:val="center"/>
          </w:tcPr>
          <w:p w:rsidR="00E10EAC" w:rsidRDefault="00E10EAC" w:rsidP="00E10EAC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電子郵件</w:t>
            </w:r>
          </w:p>
        </w:tc>
        <w:tc>
          <w:tcPr>
            <w:tcW w:w="2631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OP_PUCP_EMAIL</w:t>
            </w:r>
          </w:p>
        </w:tc>
        <w:tc>
          <w:tcPr>
            <w:tcW w:w="1963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50)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</w:p>
        </w:tc>
      </w:tr>
      <w:tr w:rsidR="00E10EAC" w:rsidTr="002F22FD">
        <w:tc>
          <w:tcPr>
            <w:tcW w:w="1418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遺失日期</w:t>
            </w:r>
          </w:p>
        </w:tc>
        <w:tc>
          <w:tcPr>
            <w:tcW w:w="2631" w:type="dxa"/>
          </w:tcPr>
          <w:p w:rsidR="00E10EAC" w:rsidRDefault="00E10EAC" w:rsidP="00E10EAC">
            <w:pPr>
              <w:ind w:left="0"/>
            </w:pPr>
            <w:r>
              <w:rPr>
                <w:rFonts w:hint="eastAsia"/>
              </w:rPr>
              <w:t>OP_LOST_DATE</w:t>
            </w:r>
          </w:p>
        </w:tc>
        <w:tc>
          <w:tcPr>
            <w:tcW w:w="1963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CHAR(8)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</w:p>
        </w:tc>
      </w:tr>
      <w:tr w:rsidR="00E10EAC" w:rsidTr="002F22FD">
        <w:tc>
          <w:tcPr>
            <w:tcW w:w="1418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遺失時間</w:t>
            </w:r>
          </w:p>
        </w:tc>
        <w:tc>
          <w:tcPr>
            <w:tcW w:w="2631" w:type="dxa"/>
          </w:tcPr>
          <w:p w:rsidR="00E10EAC" w:rsidRDefault="00E10EAC" w:rsidP="00E10EAC">
            <w:pPr>
              <w:ind w:left="0"/>
            </w:pPr>
            <w:r>
              <w:rPr>
                <w:rFonts w:hint="eastAsia"/>
              </w:rPr>
              <w:t>OP_LOST_TIME</w:t>
            </w:r>
          </w:p>
        </w:tc>
        <w:tc>
          <w:tcPr>
            <w:tcW w:w="1963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</w:p>
        </w:tc>
      </w:tr>
      <w:tr w:rsidR="00E10EAC" w:rsidTr="00F85030">
        <w:tc>
          <w:tcPr>
            <w:tcW w:w="1418" w:type="dxa"/>
          </w:tcPr>
          <w:p w:rsidR="00E10EAC" w:rsidRPr="00FF48EE" w:rsidRDefault="00E10EAC" w:rsidP="00E10EAC">
            <w:pPr>
              <w:ind w:left="0"/>
              <w:rPr>
                <w:color w:val="FF0000"/>
              </w:rPr>
            </w:pPr>
            <w:r>
              <w:rPr>
                <w:rFonts w:hint="eastAsia"/>
                <w:color w:val="FF0000"/>
                <w:lang w:val="zh-TW"/>
              </w:rPr>
              <w:t>遺失</w:t>
            </w:r>
            <w:r w:rsidRPr="00FF48EE">
              <w:rPr>
                <w:rFonts w:hint="eastAsia"/>
                <w:color w:val="FF0000"/>
                <w:lang w:val="zh-TW"/>
              </w:rPr>
              <w:t>地</w:t>
            </w:r>
            <w:r w:rsidRPr="00FF48EE">
              <w:rPr>
                <w:rFonts w:hint="eastAsia"/>
                <w:color w:val="FF0000"/>
                <w:lang w:val="zh-TW" w:eastAsia="zh-HK"/>
              </w:rPr>
              <w:t>點</w:t>
            </w:r>
            <w:r w:rsidRPr="00FF48EE">
              <w:rPr>
                <w:rFonts w:hint="eastAsia"/>
                <w:color w:val="FF0000"/>
              </w:rPr>
              <w:t>-</w:t>
            </w:r>
            <w:r w:rsidRPr="00FF48EE">
              <w:rPr>
                <w:rFonts w:hint="eastAsia"/>
                <w:color w:val="FF0000"/>
                <w:lang w:val="zh-TW"/>
              </w:rPr>
              <w:t>縣市代碼</w:t>
            </w:r>
          </w:p>
        </w:tc>
        <w:tc>
          <w:tcPr>
            <w:tcW w:w="2631" w:type="dxa"/>
          </w:tcPr>
          <w:p w:rsidR="00E10EAC" w:rsidRPr="00FF48EE" w:rsidRDefault="00E10EAC" w:rsidP="00E10EAC">
            <w:pPr>
              <w:ind w:left="0"/>
              <w:rPr>
                <w:color w:val="FF0000"/>
              </w:rPr>
            </w:pPr>
            <w:r w:rsidRPr="00FF48EE">
              <w:rPr>
                <w:rFonts w:hint="eastAsia"/>
                <w:color w:val="FF0000"/>
              </w:rPr>
              <w:t>OP_</w:t>
            </w:r>
            <w:r>
              <w:rPr>
                <w:rFonts w:hint="eastAsia"/>
                <w:color w:val="FF0000"/>
              </w:rPr>
              <w:t>LOST</w:t>
            </w:r>
            <w:r w:rsidRPr="00FF48EE">
              <w:rPr>
                <w:rFonts w:hint="eastAsia"/>
                <w:color w:val="FF0000"/>
              </w:rPr>
              <w:t>_CITY_CD</w:t>
            </w:r>
          </w:p>
        </w:tc>
        <w:tc>
          <w:tcPr>
            <w:tcW w:w="1963" w:type="dxa"/>
          </w:tcPr>
          <w:p w:rsidR="00E10EAC" w:rsidRPr="00FF48EE" w:rsidRDefault="00E10EAC" w:rsidP="00E10EAC">
            <w:pPr>
              <w:ind w:left="0"/>
              <w:rPr>
                <w:color w:val="FF0000"/>
              </w:rPr>
            </w:pPr>
            <w:r w:rsidRPr="00FF48EE">
              <w:rPr>
                <w:rFonts w:hint="eastAsia"/>
                <w:color w:val="FF0000"/>
              </w:rPr>
              <w:t>VARCHAR(5)</w:t>
            </w:r>
          </w:p>
        </w:tc>
        <w:tc>
          <w:tcPr>
            <w:tcW w:w="3879" w:type="dxa"/>
          </w:tcPr>
          <w:p w:rsidR="00E10EAC" w:rsidRPr="00FF48EE" w:rsidRDefault="00E10EAC" w:rsidP="00E10EAC">
            <w:pPr>
              <w:ind w:left="0"/>
              <w:rPr>
                <w:color w:val="FF0000"/>
              </w:rPr>
            </w:pPr>
            <w:r w:rsidRPr="00FF48EE">
              <w:rPr>
                <w:rFonts w:hint="eastAsia"/>
                <w:color w:val="FF0000"/>
              </w:rPr>
              <w:t>*</w:t>
            </w:r>
          </w:p>
          <w:p w:rsidR="00E10EAC" w:rsidRPr="00FF48EE" w:rsidRDefault="00E10EAC" w:rsidP="00E10EAC">
            <w:pPr>
              <w:ind w:left="0"/>
              <w:rPr>
                <w:color w:val="FF0000"/>
              </w:rPr>
            </w:pPr>
            <w:r w:rsidRPr="00FF48EE">
              <w:rPr>
                <w:rFonts w:hint="eastAsia"/>
                <w:color w:val="FF0000"/>
              </w:rPr>
              <w:t>20180</w:t>
            </w:r>
            <w:r w:rsidRPr="00FF48EE">
              <w:rPr>
                <w:color w:val="FF0000"/>
              </w:rPr>
              <w:t>718</w:t>
            </w:r>
            <w:r w:rsidRPr="00FF48EE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E10EAC" w:rsidTr="00F85030">
        <w:tc>
          <w:tcPr>
            <w:tcW w:w="1418" w:type="dxa"/>
          </w:tcPr>
          <w:p w:rsidR="00E10EAC" w:rsidRPr="00FF48EE" w:rsidRDefault="00E10EAC" w:rsidP="00E10EAC">
            <w:pPr>
              <w:ind w:left="0"/>
              <w:rPr>
                <w:color w:val="FF0000"/>
              </w:rPr>
            </w:pPr>
            <w:r>
              <w:rPr>
                <w:rFonts w:hint="eastAsia"/>
                <w:color w:val="FF0000"/>
                <w:lang w:val="zh-TW"/>
              </w:rPr>
              <w:lastRenderedPageBreak/>
              <w:t>遺失</w:t>
            </w:r>
            <w:r w:rsidRPr="00FF48EE">
              <w:rPr>
                <w:rFonts w:hint="eastAsia"/>
                <w:color w:val="FF0000"/>
                <w:lang w:val="zh-TW"/>
              </w:rPr>
              <w:t>地</w:t>
            </w:r>
            <w:r w:rsidRPr="00FF48EE">
              <w:rPr>
                <w:rFonts w:hint="eastAsia"/>
                <w:color w:val="FF0000"/>
                <w:lang w:val="zh-TW" w:eastAsia="zh-HK"/>
              </w:rPr>
              <w:t>點</w:t>
            </w:r>
            <w:r w:rsidRPr="00FF48EE">
              <w:rPr>
                <w:rFonts w:hint="eastAsia"/>
                <w:color w:val="FF0000"/>
              </w:rPr>
              <w:t>-</w:t>
            </w:r>
            <w:r w:rsidRPr="00FF48EE">
              <w:rPr>
                <w:rFonts w:hint="eastAsia"/>
                <w:color w:val="FF0000"/>
                <w:lang w:val="zh-TW"/>
              </w:rPr>
              <w:t>縣市名稱</w:t>
            </w:r>
          </w:p>
        </w:tc>
        <w:tc>
          <w:tcPr>
            <w:tcW w:w="2631" w:type="dxa"/>
          </w:tcPr>
          <w:p w:rsidR="00E10EAC" w:rsidRPr="00FF48EE" w:rsidRDefault="00E10EAC" w:rsidP="00E10EAC">
            <w:pPr>
              <w:ind w:left="0"/>
              <w:rPr>
                <w:color w:val="FF0000"/>
              </w:rPr>
            </w:pPr>
            <w:r w:rsidRPr="00FF48EE">
              <w:rPr>
                <w:rFonts w:hint="eastAsia"/>
                <w:color w:val="FF0000"/>
              </w:rPr>
              <w:t>OP_</w:t>
            </w:r>
            <w:r>
              <w:rPr>
                <w:rFonts w:hint="eastAsia"/>
                <w:color w:val="FF0000"/>
              </w:rPr>
              <w:t>LOST</w:t>
            </w:r>
            <w:r w:rsidRPr="00FF48EE">
              <w:rPr>
                <w:rFonts w:hint="eastAsia"/>
                <w:color w:val="FF0000"/>
              </w:rPr>
              <w:t>_CITY_NM</w:t>
            </w:r>
          </w:p>
        </w:tc>
        <w:tc>
          <w:tcPr>
            <w:tcW w:w="1963" w:type="dxa"/>
          </w:tcPr>
          <w:p w:rsidR="00E10EAC" w:rsidRPr="00FF48EE" w:rsidRDefault="00E10EAC" w:rsidP="00E10EAC">
            <w:pPr>
              <w:ind w:left="0"/>
              <w:rPr>
                <w:color w:val="FF0000"/>
                <w:lang w:val="zh-TW"/>
              </w:rPr>
            </w:pPr>
            <w:r w:rsidRPr="00FF48EE">
              <w:rPr>
                <w:rFonts w:hint="eastAsia"/>
                <w:color w:val="FF0000"/>
                <w:lang w:val="zh-TW"/>
              </w:rPr>
              <w:t>VARCHAR(</w:t>
            </w:r>
            <w:r w:rsidRPr="00FF48EE">
              <w:rPr>
                <w:color w:val="FF0000"/>
                <w:lang w:val="zh-TW"/>
              </w:rPr>
              <w:t>3</w:t>
            </w:r>
            <w:r w:rsidRPr="00FF48EE">
              <w:rPr>
                <w:rFonts w:hint="eastAsia"/>
                <w:color w:val="FF0000"/>
                <w:lang w:val="zh-TW"/>
              </w:rPr>
              <w:t>0)</w:t>
            </w:r>
          </w:p>
        </w:tc>
        <w:tc>
          <w:tcPr>
            <w:tcW w:w="3879" w:type="dxa"/>
          </w:tcPr>
          <w:p w:rsidR="00E10EAC" w:rsidRPr="00FF48EE" w:rsidRDefault="00E10EAC" w:rsidP="00E10EAC">
            <w:pPr>
              <w:ind w:left="0"/>
              <w:rPr>
                <w:color w:val="FF0000"/>
              </w:rPr>
            </w:pPr>
            <w:r w:rsidRPr="00FF48EE">
              <w:rPr>
                <w:rFonts w:hint="eastAsia"/>
                <w:color w:val="FF0000"/>
              </w:rPr>
              <w:t>*</w:t>
            </w:r>
          </w:p>
          <w:p w:rsidR="00E10EAC" w:rsidRPr="00FF48EE" w:rsidRDefault="00E10EAC" w:rsidP="00E10EAC">
            <w:pPr>
              <w:ind w:left="0"/>
              <w:rPr>
                <w:color w:val="FF0000"/>
              </w:rPr>
            </w:pPr>
            <w:r w:rsidRPr="00FF48EE">
              <w:rPr>
                <w:rFonts w:hint="eastAsia"/>
                <w:color w:val="FF0000"/>
              </w:rPr>
              <w:t>含縣市</w:t>
            </w:r>
          </w:p>
          <w:p w:rsidR="00E10EAC" w:rsidRPr="00FF48EE" w:rsidRDefault="00E10EAC" w:rsidP="00E10EAC">
            <w:pPr>
              <w:ind w:left="0"/>
              <w:rPr>
                <w:color w:val="FF0000"/>
                <w:lang w:val="zh-TW"/>
              </w:rPr>
            </w:pPr>
            <w:r w:rsidRPr="00FF48EE">
              <w:rPr>
                <w:rFonts w:hint="eastAsia"/>
                <w:color w:val="FF0000"/>
              </w:rPr>
              <w:t>20180</w:t>
            </w:r>
            <w:r w:rsidRPr="00FF48EE">
              <w:rPr>
                <w:color w:val="FF0000"/>
              </w:rPr>
              <w:t>718</w:t>
            </w:r>
            <w:r w:rsidRPr="00FF48EE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E10EAC" w:rsidTr="00F85030">
        <w:tc>
          <w:tcPr>
            <w:tcW w:w="1418" w:type="dxa"/>
          </w:tcPr>
          <w:p w:rsidR="00E10EAC" w:rsidRPr="00FF48EE" w:rsidRDefault="00E10EAC" w:rsidP="00E10EAC">
            <w:pPr>
              <w:ind w:left="0"/>
              <w:rPr>
                <w:color w:val="FF0000"/>
                <w:lang w:val="zh-TW"/>
              </w:rPr>
            </w:pPr>
            <w:r>
              <w:rPr>
                <w:rFonts w:hint="eastAsia"/>
                <w:color w:val="FF0000"/>
                <w:lang w:val="zh-TW"/>
              </w:rPr>
              <w:t>遺失</w:t>
            </w:r>
            <w:r w:rsidRPr="00FF48EE">
              <w:rPr>
                <w:rFonts w:hint="eastAsia"/>
                <w:color w:val="FF0000"/>
                <w:lang w:val="zh-TW"/>
              </w:rPr>
              <w:t>地</w:t>
            </w:r>
            <w:r w:rsidRPr="00FF48EE">
              <w:rPr>
                <w:rFonts w:hint="eastAsia"/>
                <w:color w:val="FF0000"/>
                <w:lang w:val="zh-TW" w:eastAsia="zh-HK"/>
              </w:rPr>
              <w:t>點</w:t>
            </w:r>
            <w:r w:rsidRPr="00FF48EE">
              <w:rPr>
                <w:rFonts w:hint="eastAsia"/>
                <w:color w:val="FF0000"/>
                <w:lang w:val="zh-TW"/>
              </w:rPr>
              <w:t>-</w:t>
            </w:r>
            <w:r w:rsidRPr="00FF48EE">
              <w:rPr>
                <w:rFonts w:hint="eastAsia"/>
                <w:color w:val="FF0000"/>
                <w:lang w:val="zh-TW"/>
              </w:rPr>
              <w:t>鄉鎮區代碼</w:t>
            </w:r>
          </w:p>
        </w:tc>
        <w:tc>
          <w:tcPr>
            <w:tcW w:w="2631" w:type="dxa"/>
          </w:tcPr>
          <w:p w:rsidR="00E10EAC" w:rsidRPr="00FF48EE" w:rsidRDefault="00E10EAC" w:rsidP="00E10EAC">
            <w:pPr>
              <w:ind w:left="0"/>
              <w:rPr>
                <w:color w:val="FF0000"/>
              </w:rPr>
            </w:pPr>
            <w:r w:rsidRPr="00FF48EE">
              <w:rPr>
                <w:rFonts w:hint="eastAsia"/>
                <w:color w:val="FF0000"/>
              </w:rPr>
              <w:t>OP_</w:t>
            </w:r>
            <w:r>
              <w:rPr>
                <w:rFonts w:hint="eastAsia"/>
                <w:color w:val="FF0000"/>
              </w:rPr>
              <w:t>LOST</w:t>
            </w:r>
            <w:r w:rsidRPr="00FF48EE">
              <w:rPr>
                <w:rFonts w:hint="eastAsia"/>
                <w:color w:val="FF0000"/>
              </w:rPr>
              <w:t>_TOWN_CD</w:t>
            </w:r>
          </w:p>
        </w:tc>
        <w:tc>
          <w:tcPr>
            <w:tcW w:w="1963" w:type="dxa"/>
          </w:tcPr>
          <w:p w:rsidR="00E10EAC" w:rsidRPr="00FF48EE" w:rsidRDefault="00E10EAC" w:rsidP="00E10EAC">
            <w:pPr>
              <w:ind w:left="0"/>
              <w:rPr>
                <w:color w:val="FF0000"/>
              </w:rPr>
            </w:pPr>
            <w:r w:rsidRPr="00FF48EE">
              <w:rPr>
                <w:rFonts w:hint="eastAsia"/>
                <w:color w:val="FF0000"/>
              </w:rPr>
              <w:t>VARCHAR(8)</w:t>
            </w:r>
          </w:p>
        </w:tc>
        <w:tc>
          <w:tcPr>
            <w:tcW w:w="3879" w:type="dxa"/>
          </w:tcPr>
          <w:p w:rsidR="00E10EAC" w:rsidRPr="00FF48EE" w:rsidRDefault="00E10EAC" w:rsidP="00E10EAC">
            <w:pPr>
              <w:ind w:left="0"/>
              <w:rPr>
                <w:color w:val="FF0000"/>
              </w:rPr>
            </w:pPr>
            <w:r w:rsidRPr="00FF48EE">
              <w:rPr>
                <w:rFonts w:hint="eastAsia"/>
                <w:color w:val="FF0000"/>
              </w:rPr>
              <w:t>20180</w:t>
            </w:r>
            <w:r w:rsidRPr="00FF48EE">
              <w:rPr>
                <w:color w:val="FF0000"/>
              </w:rPr>
              <w:t>718</w:t>
            </w:r>
            <w:r w:rsidRPr="00FF48EE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E10EAC" w:rsidTr="00F85030">
        <w:tc>
          <w:tcPr>
            <w:tcW w:w="1418" w:type="dxa"/>
          </w:tcPr>
          <w:p w:rsidR="00E10EAC" w:rsidRPr="00FF48EE" w:rsidRDefault="00E10EAC" w:rsidP="00E10EAC">
            <w:pPr>
              <w:ind w:left="0"/>
              <w:rPr>
                <w:color w:val="FF0000"/>
              </w:rPr>
            </w:pPr>
            <w:r>
              <w:rPr>
                <w:rFonts w:hint="eastAsia"/>
                <w:color w:val="FF0000"/>
                <w:lang w:val="zh-TW"/>
              </w:rPr>
              <w:t>遺失</w:t>
            </w:r>
            <w:r w:rsidRPr="00FF48EE">
              <w:rPr>
                <w:rFonts w:hint="eastAsia"/>
                <w:color w:val="FF0000"/>
                <w:lang w:val="zh-TW"/>
              </w:rPr>
              <w:t>地</w:t>
            </w:r>
            <w:r w:rsidRPr="00FF48EE">
              <w:rPr>
                <w:rFonts w:hint="eastAsia"/>
                <w:color w:val="FF0000"/>
                <w:lang w:val="zh-TW" w:eastAsia="zh-HK"/>
              </w:rPr>
              <w:t>點</w:t>
            </w:r>
            <w:r w:rsidRPr="00FF48EE">
              <w:rPr>
                <w:rFonts w:hint="eastAsia"/>
                <w:color w:val="FF0000"/>
              </w:rPr>
              <w:t>-</w:t>
            </w:r>
            <w:r w:rsidRPr="00FF48EE">
              <w:rPr>
                <w:rFonts w:hint="eastAsia"/>
                <w:color w:val="FF0000"/>
                <w:lang w:val="zh-TW"/>
              </w:rPr>
              <w:t>鄉鎮區名稱</w:t>
            </w:r>
          </w:p>
        </w:tc>
        <w:tc>
          <w:tcPr>
            <w:tcW w:w="2631" w:type="dxa"/>
          </w:tcPr>
          <w:p w:rsidR="00E10EAC" w:rsidRPr="00FF48EE" w:rsidRDefault="00E10EAC" w:rsidP="00E10EAC">
            <w:pPr>
              <w:ind w:left="0"/>
              <w:rPr>
                <w:color w:val="FF0000"/>
              </w:rPr>
            </w:pPr>
            <w:r w:rsidRPr="00FF48EE">
              <w:rPr>
                <w:rFonts w:hint="eastAsia"/>
                <w:color w:val="FF0000"/>
              </w:rPr>
              <w:t>OP_</w:t>
            </w:r>
            <w:r>
              <w:rPr>
                <w:rFonts w:hint="eastAsia"/>
                <w:color w:val="FF0000"/>
              </w:rPr>
              <w:t>LOST</w:t>
            </w:r>
            <w:r w:rsidRPr="00FF48EE">
              <w:rPr>
                <w:rFonts w:hint="eastAsia"/>
                <w:color w:val="FF0000"/>
              </w:rPr>
              <w:t>_TOWN_NM</w:t>
            </w:r>
          </w:p>
        </w:tc>
        <w:tc>
          <w:tcPr>
            <w:tcW w:w="1963" w:type="dxa"/>
          </w:tcPr>
          <w:p w:rsidR="00E10EAC" w:rsidRPr="00FF48EE" w:rsidRDefault="00E10EAC" w:rsidP="00E10EAC">
            <w:pPr>
              <w:ind w:left="0"/>
              <w:rPr>
                <w:color w:val="FF0000"/>
              </w:rPr>
            </w:pPr>
            <w:r w:rsidRPr="00FF48EE">
              <w:rPr>
                <w:rFonts w:hint="eastAsia"/>
                <w:color w:val="FF0000"/>
              </w:rPr>
              <w:t>VARCHAR(</w:t>
            </w:r>
            <w:r w:rsidRPr="00FF48EE">
              <w:rPr>
                <w:color w:val="FF0000"/>
              </w:rPr>
              <w:t>3</w:t>
            </w:r>
            <w:r w:rsidRPr="00FF48EE">
              <w:rPr>
                <w:rFonts w:hint="eastAsia"/>
                <w:color w:val="FF0000"/>
              </w:rPr>
              <w:t>0)</w:t>
            </w:r>
          </w:p>
        </w:tc>
        <w:tc>
          <w:tcPr>
            <w:tcW w:w="3879" w:type="dxa"/>
          </w:tcPr>
          <w:p w:rsidR="00E10EAC" w:rsidRPr="00FF48EE" w:rsidRDefault="00E10EAC" w:rsidP="00E10EAC">
            <w:pPr>
              <w:ind w:left="0"/>
              <w:rPr>
                <w:color w:val="FF0000"/>
                <w:lang w:val="zh-TW"/>
              </w:rPr>
            </w:pPr>
            <w:r w:rsidRPr="00FF48EE">
              <w:rPr>
                <w:rFonts w:hint="eastAsia"/>
                <w:color w:val="FF0000"/>
                <w:lang w:val="zh-TW"/>
              </w:rPr>
              <w:t>含鄉鎮市區</w:t>
            </w:r>
          </w:p>
          <w:p w:rsidR="00E10EAC" w:rsidRPr="00FF48EE" w:rsidRDefault="00E10EAC" w:rsidP="00E10EAC">
            <w:pPr>
              <w:ind w:left="0"/>
              <w:rPr>
                <w:color w:val="FF0000"/>
              </w:rPr>
            </w:pPr>
            <w:r w:rsidRPr="00FF48EE">
              <w:rPr>
                <w:rFonts w:hint="eastAsia"/>
                <w:color w:val="FF0000"/>
              </w:rPr>
              <w:t>20180</w:t>
            </w:r>
            <w:r w:rsidRPr="00FF48EE">
              <w:rPr>
                <w:color w:val="FF0000"/>
              </w:rPr>
              <w:t>718</w:t>
            </w:r>
            <w:r w:rsidRPr="00FF48EE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E10EAC" w:rsidTr="002F22FD">
        <w:tc>
          <w:tcPr>
            <w:tcW w:w="1418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遺失地點</w:t>
            </w:r>
          </w:p>
        </w:tc>
        <w:tc>
          <w:tcPr>
            <w:tcW w:w="2631" w:type="dxa"/>
          </w:tcPr>
          <w:p w:rsidR="00E10EAC" w:rsidRDefault="00E10EAC" w:rsidP="00E10EAC">
            <w:pPr>
              <w:ind w:left="0"/>
            </w:pPr>
            <w:r>
              <w:rPr>
                <w:rFonts w:hint="eastAsia"/>
              </w:rPr>
              <w:t>OP_LOST_PLACE</w:t>
            </w:r>
          </w:p>
        </w:tc>
        <w:tc>
          <w:tcPr>
            <w:tcW w:w="1963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00)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</w:p>
        </w:tc>
      </w:tr>
      <w:tr w:rsidR="00E10EAC" w:rsidTr="002F22FD">
        <w:tc>
          <w:tcPr>
            <w:tcW w:w="1418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物品描述</w:t>
            </w:r>
          </w:p>
        </w:tc>
        <w:tc>
          <w:tcPr>
            <w:tcW w:w="2631" w:type="dxa"/>
          </w:tcPr>
          <w:p w:rsidR="00E10EAC" w:rsidRDefault="00E10EAC" w:rsidP="00E10EAC">
            <w:pPr>
              <w:ind w:left="0"/>
            </w:pPr>
            <w:r>
              <w:rPr>
                <w:rFonts w:hint="eastAsia"/>
              </w:rPr>
              <w:t>OP_LOST_OJ_DESC</w:t>
            </w:r>
          </w:p>
        </w:tc>
        <w:tc>
          <w:tcPr>
            <w:tcW w:w="1963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00)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</w:p>
        </w:tc>
      </w:tr>
      <w:tr w:rsidR="00E10EAC" w:rsidTr="002F22FD">
        <w:tc>
          <w:tcPr>
            <w:tcW w:w="1418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備註</w:t>
            </w:r>
          </w:p>
        </w:tc>
        <w:tc>
          <w:tcPr>
            <w:tcW w:w="2631" w:type="dxa"/>
          </w:tcPr>
          <w:p w:rsidR="00E10EAC" w:rsidRDefault="00E10EAC" w:rsidP="00E10EAC">
            <w:pPr>
              <w:ind w:left="0"/>
            </w:pPr>
            <w:r>
              <w:rPr>
                <w:rFonts w:hint="eastAsia"/>
              </w:rPr>
              <w:t>OP_REMARK</w:t>
            </w:r>
          </w:p>
        </w:tc>
        <w:tc>
          <w:tcPr>
            <w:tcW w:w="1963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00)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</w:p>
        </w:tc>
      </w:tr>
      <w:tr w:rsidR="00E10EAC" w:rsidTr="002F22FD">
        <w:tc>
          <w:tcPr>
            <w:tcW w:w="1418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認領方式類別代碼</w:t>
            </w:r>
          </w:p>
        </w:tc>
        <w:tc>
          <w:tcPr>
            <w:tcW w:w="2631" w:type="dxa"/>
          </w:tcPr>
          <w:p w:rsidR="00E10EAC" w:rsidRDefault="00E10EAC" w:rsidP="00E10EAC">
            <w:pPr>
              <w:ind w:left="0"/>
            </w:pPr>
            <w:r>
              <w:rPr>
                <w:rFonts w:hint="eastAsia"/>
              </w:rPr>
              <w:t>OP_CLAIM_TP_CD</w:t>
            </w:r>
          </w:p>
        </w:tc>
        <w:tc>
          <w:tcPr>
            <w:tcW w:w="1963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B03</w:t>
            </w:r>
          </w:p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：上網認領</w:t>
            </w:r>
          </w:p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：臨櫃認領</w:t>
            </w:r>
          </w:p>
          <w:p w:rsidR="00E10EAC" w:rsidRPr="00F15C65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：其他</w:t>
            </w:r>
          </w:p>
        </w:tc>
      </w:tr>
      <w:tr w:rsidR="00E10EAC" w:rsidTr="002F22FD">
        <w:tc>
          <w:tcPr>
            <w:tcW w:w="1418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認領方式類別名稱</w:t>
            </w:r>
          </w:p>
        </w:tc>
        <w:tc>
          <w:tcPr>
            <w:tcW w:w="2631" w:type="dxa"/>
          </w:tcPr>
          <w:p w:rsidR="00E10EAC" w:rsidRDefault="00E10EAC" w:rsidP="00E10EAC">
            <w:pPr>
              <w:ind w:left="0"/>
            </w:pPr>
            <w:r>
              <w:rPr>
                <w:rFonts w:hint="eastAsia"/>
              </w:rPr>
              <w:t>OP_CLAIM_TP_NM</w:t>
            </w:r>
          </w:p>
        </w:tc>
        <w:tc>
          <w:tcPr>
            <w:tcW w:w="1963" w:type="dxa"/>
          </w:tcPr>
          <w:p w:rsidR="00E10EAC" w:rsidRDefault="00E10EAC" w:rsidP="00E10EAC">
            <w:pPr>
              <w:ind w:left="0"/>
              <w:rPr>
                <w:strike/>
                <w:color w:val="FF0000"/>
              </w:rPr>
            </w:pPr>
            <w:r w:rsidRPr="00DE4437">
              <w:rPr>
                <w:rFonts w:hint="eastAsia"/>
                <w:strike/>
                <w:color w:val="FF0000"/>
              </w:rPr>
              <w:t>VARCHAR(</w:t>
            </w:r>
            <w:r w:rsidRPr="00DE4437">
              <w:rPr>
                <w:strike/>
                <w:color w:val="FF0000"/>
              </w:rPr>
              <w:t>18</w:t>
            </w:r>
            <w:r w:rsidRPr="00DE4437">
              <w:rPr>
                <w:rFonts w:hint="eastAsia"/>
                <w:strike/>
                <w:color w:val="FF0000"/>
              </w:rPr>
              <w:t>0)</w:t>
            </w:r>
          </w:p>
          <w:p w:rsidR="00E10EAC" w:rsidRPr="00640A60" w:rsidRDefault="00E10EAC" w:rsidP="00E10EAC">
            <w:pPr>
              <w:ind w:left="0"/>
              <w:rPr>
                <w:color w:val="FF0000"/>
              </w:rPr>
            </w:pPr>
            <w:r w:rsidRPr="00640A60">
              <w:rPr>
                <w:rFonts w:hint="eastAsia"/>
                <w:color w:val="FF0000"/>
              </w:rPr>
              <w:t>VARCHAR(</w:t>
            </w:r>
            <w:r w:rsidRPr="00640A60">
              <w:rPr>
                <w:color w:val="FF0000"/>
              </w:rPr>
              <w:t>2</w:t>
            </w:r>
            <w:r w:rsidRPr="00640A60">
              <w:rPr>
                <w:rFonts w:hint="eastAsia"/>
                <w:color w:val="FF0000"/>
              </w:rPr>
              <w:t>0)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 xml:space="preserve">0180718 </w:t>
            </w:r>
            <w:r>
              <w:rPr>
                <w:rFonts w:hint="eastAsia"/>
                <w:color w:val="FF0000"/>
              </w:rPr>
              <w:t>更改欄位長度</w:t>
            </w:r>
          </w:p>
        </w:tc>
      </w:tr>
      <w:tr w:rsidR="00E10EAC" w:rsidTr="002F22FD">
        <w:tc>
          <w:tcPr>
            <w:tcW w:w="1418" w:type="dxa"/>
          </w:tcPr>
          <w:p w:rsidR="00E10EAC" w:rsidRPr="00B122E0" w:rsidRDefault="00E10EAC" w:rsidP="00E10EAC">
            <w:pPr>
              <w:ind w:left="0"/>
              <w:rPr>
                <w:color w:val="FF0000"/>
              </w:rPr>
            </w:pPr>
            <w:r w:rsidRPr="00B122E0">
              <w:rPr>
                <w:rFonts w:hint="eastAsia"/>
                <w:color w:val="FF0000"/>
              </w:rPr>
              <w:t>是否為有認領權人</w:t>
            </w:r>
          </w:p>
        </w:tc>
        <w:tc>
          <w:tcPr>
            <w:tcW w:w="2631" w:type="dxa"/>
          </w:tcPr>
          <w:p w:rsidR="00E10EAC" w:rsidRPr="00FD33B6" w:rsidRDefault="00E10EAC" w:rsidP="00E10EAC">
            <w:pPr>
              <w:ind w:left="0"/>
              <w:rPr>
                <w:color w:val="FF0000"/>
              </w:rPr>
            </w:pPr>
            <w:r w:rsidRPr="00FD33B6">
              <w:rPr>
                <w:color w:val="FF0000"/>
              </w:rPr>
              <w:t>OP_YN_LO</w:t>
            </w:r>
            <w:r w:rsidRPr="00FD33B6">
              <w:rPr>
                <w:rFonts w:hint="eastAsia"/>
                <w:color w:val="FF0000"/>
              </w:rPr>
              <w:t>SER</w:t>
            </w:r>
          </w:p>
        </w:tc>
        <w:tc>
          <w:tcPr>
            <w:tcW w:w="1963" w:type="dxa"/>
          </w:tcPr>
          <w:p w:rsidR="00E10EAC" w:rsidRPr="00FD33B6" w:rsidRDefault="00E10EAC" w:rsidP="00E10EAC">
            <w:pPr>
              <w:ind w:left="0"/>
              <w:rPr>
                <w:color w:val="FF0000"/>
              </w:rPr>
            </w:pPr>
            <w:r w:rsidRPr="00FD33B6">
              <w:rPr>
                <w:rFonts w:hint="eastAsia"/>
                <w:color w:val="FF0000"/>
              </w:rPr>
              <w:t>CHAR(1)</w:t>
            </w:r>
          </w:p>
        </w:tc>
        <w:tc>
          <w:tcPr>
            <w:tcW w:w="3879" w:type="dxa"/>
          </w:tcPr>
          <w:p w:rsidR="00E10EAC" w:rsidRPr="000543C8" w:rsidRDefault="00E10EAC" w:rsidP="00E10EAC">
            <w:pPr>
              <w:ind w:left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：</w:t>
            </w:r>
            <w:r w:rsidRPr="00FD33B6">
              <w:rPr>
                <w:rFonts w:hint="eastAsia"/>
                <w:color w:val="FF0000"/>
              </w:rPr>
              <w:t>空白</w:t>
            </w:r>
            <w:r w:rsidRPr="00FD33B6">
              <w:rPr>
                <w:rFonts w:hint="eastAsia"/>
                <w:color w:val="FF0000"/>
              </w:rPr>
              <w:t xml:space="preserve"> or null</w:t>
            </w:r>
            <w:r>
              <w:rPr>
                <w:rFonts w:hint="eastAsia"/>
                <w:color w:val="FF0000"/>
              </w:rPr>
              <w:t>，</w:t>
            </w:r>
            <w:r w:rsidRPr="00FD33B6">
              <w:rPr>
                <w:rFonts w:hint="eastAsia"/>
                <w:color w:val="FF0000"/>
              </w:rPr>
              <w:t>尚未輸入此欄位</w:t>
            </w:r>
          </w:p>
          <w:p w:rsidR="00E10EAC" w:rsidRPr="00FD33B6" w:rsidRDefault="00E10EAC" w:rsidP="00E10EAC">
            <w:pPr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  <w:r w:rsidRPr="00FD33B6">
              <w:rPr>
                <w:rFonts w:hint="eastAsia"/>
                <w:color w:val="FF0000"/>
              </w:rPr>
              <w:t>：是</w:t>
            </w:r>
          </w:p>
          <w:p w:rsidR="00E10EAC" w:rsidRDefault="00E10EAC" w:rsidP="00E10EAC">
            <w:pPr>
              <w:ind w:left="0"/>
              <w:rPr>
                <w:rFonts w:ascii="標楷體" w:hAnsi="標楷體"/>
                <w:color w:val="FF0000"/>
              </w:rPr>
            </w:pPr>
            <w:r>
              <w:rPr>
                <w:color w:val="FF0000"/>
              </w:rPr>
              <w:t>2</w:t>
            </w:r>
            <w:r w:rsidRPr="00FD33B6">
              <w:rPr>
                <w:rFonts w:ascii="標楷體" w:hAnsi="標楷體" w:hint="eastAsia"/>
                <w:color w:val="FF0000"/>
              </w:rPr>
              <w:t>：否</w:t>
            </w:r>
          </w:p>
          <w:p w:rsidR="00E10EAC" w:rsidRPr="005400DC" w:rsidRDefault="00E10EAC" w:rsidP="00E10EAC">
            <w:pPr>
              <w:ind w:left="0"/>
              <w:rPr>
                <w:rFonts w:ascii="標楷體" w:hAnsi="標楷體"/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  <w:r w:rsidRPr="00FD33B6">
              <w:rPr>
                <w:rFonts w:hint="eastAsia"/>
                <w:color w:val="FF0000"/>
              </w:rPr>
              <w:t>：</w:t>
            </w:r>
            <w:r>
              <w:rPr>
                <w:rFonts w:ascii="標楷體" w:hAnsi="標楷體" w:hint="eastAsia"/>
                <w:color w:val="FF0000"/>
              </w:rPr>
              <w:t>待確認</w:t>
            </w:r>
          </w:p>
          <w:p w:rsidR="00E10EAC" w:rsidRPr="00FD33B6" w:rsidRDefault="00E10EAC" w:rsidP="00E10EAC">
            <w:pPr>
              <w:ind w:left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0180629</w:t>
            </w:r>
            <w:r>
              <w:rPr>
                <w:rFonts w:hint="eastAsia"/>
                <w:color w:val="FF0000"/>
              </w:rPr>
              <w:t>補上欄位</w:t>
            </w:r>
          </w:p>
        </w:tc>
      </w:tr>
      <w:tr w:rsidR="00E10EAC" w:rsidRPr="00F27A05" w:rsidTr="002F22FD">
        <w:tc>
          <w:tcPr>
            <w:tcW w:w="1418" w:type="dxa"/>
          </w:tcPr>
          <w:p w:rsidR="00E10EAC" w:rsidRPr="00F27A05" w:rsidRDefault="00E10EAC" w:rsidP="00E10EAC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新增人員</w:t>
            </w:r>
            <w:r w:rsidRPr="00F27A05">
              <w:rPr>
                <w:rFonts w:hint="eastAsia"/>
                <w:color w:val="000000"/>
                <w:lang w:val="zh-TW"/>
              </w:rPr>
              <w:t>ID</w:t>
            </w:r>
          </w:p>
        </w:tc>
        <w:tc>
          <w:tcPr>
            <w:tcW w:w="2631" w:type="dxa"/>
          </w:tcPr>
          <w:p w:rsidR="00E10EAC" w:rsidRPr="00F27A05" w:rsidRDefault="00E10EAC" w:rsidP="00E10EAC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OP_ADD_ID</w:t>
            </w:r>
          </w:p>
        </w:tc>
        <w:tc>
          <w:tcPr>
            <w:tcW w:w="1963" w:type="dxa"/>
          </w:tcPr>
          <w:p w:rsidR="00E10EAC" w:rsidRPr="00F27A05" w:rsidRDefault="00E10EAC" w:rsidP="00E10EAC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VARCHAR(10)</w:t>
            </w:r>
          </w:p>
        </w:tc>
        <w:tc>
          <w:tcPr>
            <w:tcW w:w="3879" w:type="dxa"/>
          </w:tcPr>
          <w:p w:rsidR="00E10EAC" w:rsidRPr="00CA68B2" w:rsidRDefault="00E10EAC" w:rsidP="00E10EAC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E10EAC" w:rsidRPr="00F27A05" w:rsidTr="002F22FD">
        <w:tc>
          <w:tcPr>
            <w:tcW w:w="1418" w:type="dxa"/>
          </w:tcPr>
          <w:p w:rsidR="00E10EAC" w:rsidRPr="00F27A05" w:rsidRDefault="00E10EAC" w:rsidP="00E10EAC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新增人員姓名</w:t>
            </w:r>
          </w:p>
        </w:tc>
        <w:tc>
          <w:tcPr>
            <w:tcW w:w="2631" w:type="dxa"/>
          </w:tcPr>
          <w:p w:rsidR="00E10EAC" w:rsidRPr="00F27A05" w:rsidRDefault="00E10EAC" w:rsidP="00E10EAC">
            <w:pPr>
              <w:ind w:left="0"/>
            </w:pPr>
            <w:r w:rsidRPr="00F27A05">
              <w:rPr>
                <w:rFonts w:hint="eastAsia"/>
              </w:rPr>
              <w:t>OP_ADD_NM</w:t>
            </w:r>
          </w:p>
        </w:tc>
        <w:tc>
          <w:tcPr>
            <w:tcW w:w="1963" w:type="dxa"/>
          </w:tcPr>
          <w:p w:rsidR="00E10EAC" w:rsidRPr="00F27A05" w:rsidRDefault="00E10EAC" w:rsidP="00E10EAC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 w:rsidRPr="00E10EAC">
              <w:rPr>
                <w:color w:val="FF0000"/>
              </w:rPr>
              <w:t>200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E10EAC" w:rsidRPr="00E10EAC" w:rsidRDefault="00E10EAC" w:rsidP="00E10EAC">
            <w:pPr>
              <w:ind w:left="0"/>
              <w:rPr>
                <w:lang w:eastAsia="zh-HK"/>
              </w:rPr>
            </w:pPr>
            <w:r w:rsidRPr="00E10EAC">
              <w:rPr>
                <w:rFonts w:hint="eastAsia"/>
              </w:rPr>
              <w:t>20180504</w:t>
            </w:r>
            <w:r w:rsidRPr="00E10EAC">
              <w:rPr>
                <w:rFonts w:hint="eastAsia"/>
                <w:lang w:eastAsia="zh-HK"/>
              </w:rPr>
              <w:t>新增</w:t>
            </w:r>
          </w:p>
          <w:p w:rsidR="00E10EAC" w:rsidRPr="00F27A05" w:rsidRDefault="00E10EAC" w:rsidP="00E10EAC">
            <w:pPr>
              <w:ind w:left="0"/>
              <w:rPr>
                <w:rFonts w:hint="eastAsia"/>
                <w:color w:val="000000"/>
              </w:rPr>
            </w:pPr>
            <w:r w:rsidRPr="0050400E">
              <w:rPr>
                <w:rFonts w:hint="eastAsia"/>
                <w:color w:val="FF0000"/>
              </w:rPr>
              <w:t>20190320</w:t>
            </w:r>
            <w:r w:rsidRPr="0050400E">
              <w:rPr>
                <w:rFonts w:hint="eastAsia"/>
                <w:color w:val="FF0000"/>
                <w:lang w:eastAsia="zh-HK"/>
              </w:rPr>
              <w:t>修改</w:t>
            </w:r>
          </w:p>
        </w:tc>
      </w:tr>
      <w:tr w:rsidR="00E10EAC" w:rsidRPr="00F27A05" w:rsidTr="002F22FD">
        <w:tc>
          <w:tcPr>
            <w:tcW w:w="1418" w:type="dxa"/>
          </w:tcPr>
          <w:p w:rsidR="00E10EAC" w:rsidRPr="00F27A05" w:rsidRDefault="00E10EAC" w:rsidP="00E10EAC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新增單位代碼</w:t>
            </w:r>
          </w:p>
        </w:tc>
        <w:tc>
          <w:tcPr>
            <w:tcW w:w="2631" w:type="dxa"/>
          </w:tcPr>
          <w:p w:rsidR="00E10EAC" w:rsidRPr="00F27A05" w:rsidRDefault="00E10EAC" w:rsidP="00E10EAC">
            <w:pPr>
              <w:ind w:left="0"/>
            </w:pPr>
            <w:r w:rsidRPr="00F27A05">
              <w:rPr>
                <w:rFonts w:hint="eastAsia"/>
              </w:rPr>
              <w:t>OP_ADD_UNIT_CD</w:t>
            </w:r>
          </w:p>
        </w:tc>
        <w:tc>
          <w:tcPr>
            <w:tcW w:w="1963" w:type="dxa"/>
          </w:tcPr>
          <w:p w:rsidR="00E10EAC" w:rsidRPr="00F27A05" w:rsidRDefault="00E10EAC" w:rsidP="00E10EAC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5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E10EAC" w:rsidRPr="00F27A05" w:rsidRDefault="00E10EAC" w:rsidP="00E10EAC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E10EAC" w:rsidRPr="00F27A05" w:rsidTr="002F22FD">
        <w:tc>
          <w:tcPr>
            <w:tcW w:w="1418" w:type="dxa"/>
          </w:tcPr>
          <w:p w:rsidR="00E10EAC" w:rsidRPr="00F27A05" w:rsidRDefault="00E10EAC" w:rsidP="00E10EAC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新增單位名稱</w:t>
            </w:r>
          </w:p>
        </w:tc>
        <w:tc>
          <w:tcPr>
            <w:tcW w:w="2631" w:type="dxa"/>
          </w:tcPr>
          <w:p w:rsidR="00E10EAC" w:rsidRPr="00F27A05" w:rsidRDefault="00E10EAC" w:rsidP="00E10EAC">
            <w:pPr>
              <w:ind w:left="0"/>
            </w:pPr>
            <w:r w:rsidRPr="00F27A05">
              <w:rPr>
                <w:rFonts w:hint="eastAsia"/>
              </w:rPr>
              <w:t>OP_ADD_UNIT_NM</w:t>
            </w:r>
          </w:p>
        </w:tc>
        <w:tc>
          <w:tcPr>
            <w:tcW w:w="1963" w:type="dxa"/>
          </w:tcPr>
          <w:p w:rsidR="00E10EAC" w:rsidRPr="00F27A05" w:rsidRDefault="00E10EAC" w:rsidP="00E10EAC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1</w:t>
            </w:r>
            <w:r w:rsidRPr="00F27A05">
              <w:rPr>
                <w:rFonts w:hint="eastAsia"/>
                <w:color w:val="000000"/>
              </w:rPr>
              <w:t>50)</w:t>
            </w:r>
          </w:p>
        </w:tc>
        <w:tc>
          <w:tcPr>
            <w:tcW w:w="3879" w:type="dxa"/>
          </w:tcPr>
          <w:p w:rsidR="00E10EAC" w:rsidRPr="00F27A05" w:rsidRDefault="00E10EAC" w:rsidP="00E10EAC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E10EAC" w:rsidRPr="00F27A05" w:rsidTr="002F22FD">
        <w:tc>
          <w:tcPr>
            <w:tcW w:w="1418" w:type="dxa"/>
          </w:tcPr>
          <w:p w:rsidR="00E10EAC" w:rsidRPr="00F27A05" w:rsidRDefault="00E10EAC" w:rsidP="00E10EAC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新增日期時間</w:t>
            </w:r>
          </w:p>
        </w:tc>
        <w:tc>
          <w:tcPr>
            <w:tcW w:w="2631" w:type="dxa"/>
          </w:tcPr>
          <w:p w:rsidR="00E10EAC" w:rsidRPr="00F27A05" w:rsidRDefault="00E10EAC" w:rsidP="00E10EAC">
            <w:pPr>
              <w:ind w:left="0"/>
            </w:pPr>
            <w:r w:rsidRPr="00F27A05">
              <w:rPr>
                <w:rFonts w:hint="eastAsia"/>
              </w:rPr>
              <w:t>OP_ADD_DT_TM</w:t>
            </w:r>
          </w:p>
        </w:tc>
        <w:tc>
          <w:tcPr>
            <w:tcW w:w="1963" w:type="dxa"/>
          </w:tcPr>
          <w:p w:rsidR="00E10EAC" w:rsidRPr="00F27A05" w:rsidRDefault="00E10EAC" w:rsidP="00E10EAC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</w:rPr>
              <w:t>VARCHAR(14)</w:t>
            </w:r>
          </w:p>
        </w:tc>
        <w:tc>
          <w:tcPr>
            <w:tcW w:w="3879" w:type="dxa"/>
          </w:tcPr>
          <w:p w:rsidR="00E10EAC" w:rsidRPr="00F27A05" w:rsidRDefault="00E10EAC" w:rsidP="00E10EAC">
            <w:pPr>
              <w:ind w:left="0"/>
              <w:rPr>
                <w:color w:val="000000"/>
                <w:lang w:val="zh-TW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E10EAC" w:rsidRPr="00F27A05" w:rsidTr="002F22FD">
        <w:tc>
          <w:tcPr>
            <w:tcW w:w="1418" w:type="dxa"/>
          </w:tcPr>
          <w:p w:rsidR="00E10EAC" w:rsidRPr="00F27A05" w:rsidRDefault="00E10EAC" w:rsidP="00E10EAC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修改人員</w:t>
            </w:r>
            <w:r w:rsidRPr="00F27A05">
              <w:rPr>
                <w:rFonts w:hint="eastAsia"/>
                <w:color w:val="000000"/>
                <w:lang w:val="zh-TW"/>
              </w:rPr>
              <w:t>ID</w:t>
            </w:r>
          </w:p>
        </w:tc>
        <w:tc>
          <w:tcPr>
            <w:tcW w:w="2631" w:type="dxa"/>
          </w:tcPr>
          <w:p w:rsidR="00E10EAC" w:rsidRPr="00F27A05" w:rsidRDefault="00E10EAC" w:rsidP="00E10EAC">
            <w:pPr>
              <w:ind w:left="0"/>
            </w:pPr>
            <w:r w:rsidRPr="00F27A05">
              <w:rPr>
                <w:rFonts w:hint="eastAsia"/>
              </w:rPr>
              <w:t>OP_UPD_ID</w:t>
            </w:r>
          </w:p>
        </w:tc>
        <w:tc>
          <w:tcPr>
            <w:tcW w:w="1963" w:type="dxa"/>
          </w:tcPr>
          <w:p w:rsidR="00E10EAC" w:rsidRPr="00F27A05" w:rsidRDefault="00E10EAC" w:rsidP="00E10EAC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VARCHAR(10)</w:t>
            </w:r>
          </w:p>
        </w:tc>
        <w:tc>
          <w:tcPr>
            <w:tcW w:w="3879" w:type="dxa"/>
          </w:tcPr>
          <w:p w:rsidR="00E10EAC" w:rsidRPr="00F27A05" w:rsidRDefault="00E10EAC" w:rsidP="00E10EAC">
            <w:pPr>
              <w:ind w:left="0"/>
              <w:rPr>
                <w:color w:val="FF0000"/>
                <w:lang w:val="zh-TW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E10EAC" w:rsidRPr="00F27A05" w:rsidTr="002F22FD">
        <w:tc>
          <w:tcPr>
            <w:tcW w:w="1418" w:type="dxa"/>
          </w:tcPr>
          <w:p w:rsidR="00E10EAC" w:rsidRPr="00F27A05" w:rsidRDefault="00E10EAC" w:rsidP="00E10EAC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修改人員姓名</w:t>
            </w:r>
          </w:p>
        </w:tc>
        <w:tc>
          <w:tcPr>
            <w:tcW w:w="2631" w:type="dxa"/>
          </w:tcPr>
          <w:p w:rsidR="00E10EAC" w:rsidRPr="00F27A05" w:rsidRDefault="00E10EAC" w:rsidP="00E10EAC">
            <w:pPr>
              <w:ind w:left="0"/>
            </w:pPr>
            <w:r w:rsidRPr="00F27A05">
              <w:rPr>
                <w:rFonts w:hint="eastAsia"/>
              </w:rPr>
              <w:t>OP_UPD_NM</w:t>
            </w:r>
          </w:p>
        </w:tc>
        <w:tc>
          <w:tcPr>
            <w:tcW w:w="1963" w:type="dxa"/>
          </w:tcPr>
          <w:p w:rsidR="00E10EAC" w:rsidRPr="00F27A05" w:rsidRDefault="00E10EAC" w:rsidP="00E10EAC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 w:rsidRPr="00E10EAC">
              <w:rPr>
                <w:color w:val="FF0000"/>
              </w:rPr>
              <w:t>200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E10EAC" w:rsidRPr="00E10EAC" w:rsidRDefault="00E10EAC" w:rsidP="00E10EAC">
            <w:pPr>
              <w:ind w:left="0"/>
              <w:rPr>
                <w:lang w:eastAsia="zh-HK"/>
              </w:rPr>
            </w:pPr>
            <w:r w:rsidRPr="00E10EAC">
              <w:rPr>
                <w:rFonts w:hint="eastAsia"/>
              </w:rPr>
              <w:t>20180504</w:t>
            </w:r>
            <w:r w:rsidRPr="00E10EAC">
              <w:rPr>
                <w:rFonts w:hint="eastAsia"/>
                <w:lang w:eastAsia="zh-HK"/>
              </w:rPr>
              <w:t>新增</w:t>
            </w:r>
          </w:p>
          <w:p w:rsidR="00E10EAC" w:rsidRPr="00F27A05" w:rsidRDefault="00E10EAC" w:rsidP="00E10EAC">
            <w:pPr>
              <w:ind w:left="0"/>
              <w:rPr>
                <w:rFonts w:hint="eastAsia"/>
                <w:color w:val="FF0000"/>
                <w:lang w:val="zh-TW"/>
              </w:rPr>
            </w:pPr>
            <w:r w:rsidRPr="0050400E">
              <w:rPr>
                <w:rFonts w:hint="eastAsia"/>
                <w:color w:val="FF0000"/>
              </w:rPr>
              <w:t>20190320</w:t>
            </w:r>
            <w:r w:rsidRPr="0050400E">
              <w:rPr>
                <w:rFonts w:hint="eastAsia"/>
                <w:color w:val="FF0000"/>
                <w:lang w:eastAsia="zh-HK"/>
              </w:rPr>
              <w:t>修改</w:t>
            </w:r>
          </w:p>
        </w:tc>
      </w:tr>
      <w:tr w:rsidR="00E10EAC" w:rsidRPr="00F27A05" w:rsidTr="002F22FD">
        <w:tc>
          <w:tcPr>
            <w:tcW w:w="1418" w:type="dxa"/>
          </w:tcPr>
          <w:p w:rsidR="00E10EAC" w:rsidRPr="00F27A05" w:rsidRDefault="00E10EAC" w:rsidP="00E10EAC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修改單位代碼</w:t>
            </w:r>
          </w:p>
        </w:tc>
        <w:tc>
          <w:tcPr>
            <w:tcW w:w="2631" w:type="dxa"/>
          </w:tcPr>
          <w:p w:rsidR="00E10EAC" w:rsidRPr="00F27A05" w:rsidRDefault="00E10EAC" w:rsidP="00E10EAC">
            <w:pPr>
              <w:ind w:left="0"/>
            </w:pPr>
            <w:r w:rsidRPr="00F27A05">
              <w:rPr>
                <w:rFonts w:hint="eastAsia"/>
              </w:rPr>
              <w:t>OP_UPD_UNIT_CD</w:t>
            </w:r>
          </w:p>
        </w:tc>
        <w:tc>
          <w:tcPr>
            <w:tcW w:w="1963" w:type="dxa"/>
          </w:tcPr>
          <w:p w:rsidR="00E10EAC" w:rsidRPr="00F27A05" w:rsidRDefault="00E10EAC" w:rsidP="00E10EAC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5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E10EAC" w:rsidRPr="00F27A05" w:rsidRDefault="00E10EAC" w:rsidP="00E10EAC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E10EAC" w:rsidRPr="00F27A05" w:rsidTr="002F22FD">
        <w:tc>
          <w:tcPr>
            <w:tcW w:w="1418" w:type="dxa"/>
          </w:tcPr>
          <w:p w:rsidR="00E10EAC" w:rsidRPr="00F27A05" w:rsidRDefault="00E10EAC" w:rsidP="00E10EAC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修改單位名稱</w:t>
            </w:r>
          </w:p>
        </w:tc>
        <w:tc>
          <w:tcPr>
            <w:tcW w:w="2631" w:type="dxa"/>
          </w:tcPr>
          <w:p w:rsidR="00E10EAC" w:rsidRPr="00F27A05" w:rsidRDefault="00E10EAC" w:rsidP="00E10EAC">
            <w:pPr>
              <w:ind w:left="0"/>
            </w:pPr>
            <w:r w:rsidRPr="00F27A05">
              <w:rPr>
                <w:rFonts w:hint="eastAsia"/>
              </w:rPr>
              <w:t>OP_UPD_UNIT_NM</w:t>
            </w:r>
          </w:p>
        </w:tc>
        <w:tc>
          <w:tcPr>
            <w:tcW w:w="1963" w:type="dxa"/>
          </w:tcPr>
          <w:p w:rsidR="00E10EAC" w:rsidRPr="00F27A05" w:rsidRDefault="00E10EAC" w:rsidP="00E10EAC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1</w:t>
            </w:r>
            <w:r w:rsidRPr="00F27A05">
              <w:rPr>
                <w:rFonts w:hint="eastAsia"/>
                <w:color w:val="000000"/>
              </w:rPr>
              <w:t>50)</w:t>
            </w:r>
          </w:p>
        </w:tc>
        <w:tc>
          <w:tcPr>
            <w:tcW w:w="3879" w:type="dxa"/>
          </w:tcPr>
          <w:p w:rsidR="00E10EAC" w:rsidRPr="00F27A05" w:rsidRDefault="00E10EAC" w:rsidP="00E10EAC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E10EAC" w:rsidRPr="00F27A05" w:rsidTr="002F22FD">
        <w:tc>
          <w:tcPr>
            <w:tcW w:w="1418" w:type="dxa"/>
          </w:tcPr>
          <w:p w:rsidR="00E10EAC" w:rsidRPr="00F27A05" w:rsidRDefault="00E10EAC" w:rsidP="00E10EAC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修改日期時間</w:t>
            </w:r>
          </w:p>
        </w:tc>
        <w:tc>
          <w:tcPr>
            <w:tcW w:w="2631" w:type="dxa"/>
          </w:tcPr>
          <w:p w:rsidR="00E10EAC" w:rsidRPr="00F27A05" w:rsidRDefault="00E10EAC" w:rsidP="00E10EAC">
            <w:pPr>
              <w:ind w:left="0"/>
            </w:pPr>
            <w:r w:rsidRPr="00F27A05">
              <w:rPr>
                <w:rFonts w:hint="eastAsia"/>
              </w:rPr>
              <w:t>OP_UPD_DT_TM</w:t>
            </w:r>
          </w:p>
        </w:tc>
        <w:tc>
          <w:tcPr>
            <w:tcW w:w="1963" w:type="dxa"/>
          </w:tcPr>
          <w:p w:rsidR="00E10EAC" w:rsidRPr="00F27A05" w:rsidRDefault="00E10EAC" w:rsidP="00E10EAC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</w:rPr>
              <w:t>VARCHAR(14)</w:t>
            </w:r>
          </w:p>
        </w:tc>
        <w:tc>
          <w:tcPr>
            <w:tcW w:w="3879" w:type="dxa"/>
          </w:tcPr>
          <w:p w:rsidR="00E10EAC" w:rsidRPr="00F27A05" w:rsidRDefault="00E10EAC" w:rsidP="00E10EAC">
            <w:pPr>
              <w:ind w:left="0"/>
              <w:rPr>
                <w:color w:val="FF0000"/>
                <w:lang w:val="zh-TW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E10EAC" w:rsidTr="002F22FD">
        <w:tc>
          <w:tcPr>
            <w:tcW w:w="1418" w:type="dxa"/>
          </w:tcPr>
          <w:p w:rsidR="00E10EAC" w:rsidRPr="00CF0779" w:rsidRDefault="00E10EAC" w:rsidP="00E10EAC">
            <w:pPr>
              <w:ind w:left="0"/>
              <w:rPr>
                <w:lang w:val="zh-TW"/>
              </w:rPr>
            </w:pPr>
          </w:p>
        </w:tc>
        <w:tc>
          <w:tcPr>
            <w:tcW w:w="2631" w:type="dxa"/>
          </w:tcPr>
          <w:p w:rsidR="00E10EAC" w:rsidRPr="00CF0779" w:rsidRDefault="00E10EAC" w:rsidP="00E10EAC">
            <w:pPr>
              <w:ind w:left="0"/>
            </w:pPr>
          </w:p>
        </w:tc>
        <w:tc>
          <w:tcPr>
            <w:tcW w:w="1963" w:type="dxa"/>
          </w:tcPr>
          <w:p w:rsidR="00E10EAC" w:rsidRPr="00783A23" w:rsidRDefault="00E10EAC" w:rsidP="00E10EAC">
            <w:pPr>
              <w:ind w:left="0"/>
            </w:pPr>
          </w:p>
        </w:tc>
        <w:tc>
          <w:tcPr>
            <w:tcW w:w="3879" w:type="dxa"/>
          </w:tcPr>
          <w:p w:rsidR="00E10EAC" w:rsidRPr="00CF0779" w:rsidRDefault="00E10EAC" w:rsidP="00E10EAC">
            <w:pPr>
              <w:ind w:left="0"/>
            </w:pPr>
          </w:p>
        </w:tc>
      </w:tr>
      <w:tr w:rsidR="00E10EAC" w:rsidTr="002F22FD">
        <w:tc>
          <w:tcPr>
            <w:tcW w:w="1418" w:type="dxa"/>
            <w:vAlign w:val="center"/>
          </w:tcPr>
          <w:p w:rsidR="00E10EAC" w:rsidRDefault="00E10EAC" w:rsidP="00E10EAC">
            <w:pPr>
              <w:ind w:left="0"/>
              <w:jc w:val="both"/>
            </w:pPr>
          </w:p>
        </w:tc>
        <w:tc>
          <w:tcPr>
            <w:tcW w:w="2631" w:type="dxa"/>
            <w:vAlign w:val="center"/>
          </w:tcPr>
          <w:p w:rsidR="00E10EAC" w:rsidRDefault="00E10EAC" w:rsidP="00E10EAC">
            <w:pPr>
              <w:ind w:left="0"/>
              <w:jc w:val="both"/>
            </w:pPr>
          </w:p>
        </w:tc>
        <w:tc>
          <w:tcPr>
            <w:tcW w:w="1963" w:type="dxa"/>
            <w:vAlign w:val="center"/>
          </w:tcPr>
          <w:p w:rsidR="00E10EAC" w:rsidRDefault="00E10EAC" w:rsidP="00E10EAC">
            <w:pPr>
              <w:ind w:left="0"/>
              <w:jc w:val="both"/>
            </w:pPr>
          </w:p>
        </w:tc>
        <w:tc>
          <w:tcPr>
            <w:tcW w:w="3879" w:type="dxa"/>
            <w:vAlign w:val="bottom"/>
          </w:tcPr>
          <w:p w:rsidR="00E10EAC" w:rsidRPr="001A5498" w:rsidRDefault="00E10EAC" w:rsidP="00E10EAC">
            <w:pPr>
              <w:ind w:left="0"/>
            </w:pPr>
          </w:p>
        </w:tc>
      </w:tr>
    </w:tbl>
    <w:p w:rsidR="002F22FD" w:rsidRDefault="002F22FD" w:rsidP="002F22FD"/>
    <w:p w:rsidR="005A0BDC" w:rsidRPr="00B51AC5" w:rsidRDefault="005A0BDC" w:rsidP="00044B56">
      <w:pPr>
        <w:pStyle w:val="3"/>
      </w:pPr>
      <w:bookmarkStart w:id="34" w:name="_Toc521590658"/>
      <w:r>
        <w:rPr>
          <w:rFonts w:hint="eastAsia"/>
        </w:rPr>
        <w:t>OPDT_</w:t>
      </w:r>
      <w:r>
        <w:t>E_</w:t>
      </w:r>
      <w:r>
        <w:rPr>
          <w:color w:val="000000"/>
        </w:rPr>
        <w:t>NET</w:t>
      </w:r>
      <w:r w:rsidRPr="005A0BDC">
        <w:rPr>
          <w:rFonts w:hint="eastAsia"/>
          <w:color w:val="000000"/>
        </w:rPr>
        <w:t>_CLAIM</w:t>
      </w:r>
      <w:r>
        <w:rPr>
          <w:rFonts w:hint="eastAsia"/>
          <w:lang w:eastAsia="zh-HK"/>
        </w:rPr>
        <w:t>民眾</w:t>
      </w:r>
      <w:r w:rsidR="001708AF">
        <w:rPr>
          <w:rFonts w:hint="eastAsia"/>
          <w:lang w:eastAsia="zh-HK"/>
        </w:rPr>
        <w:t>網路</w:t>
      </w:r>
      <w:r>
        <w:rPr>
          <w:rFonts w:hint="eastAsia"/>
          <w:lang w:eastAsia="zh-HK"/>
        </w:rPr>
        <w:t>認領資</w:t>
      </w:r>
      <w:r>
        <w:rPr>
          <w:rFonts w:hint="eastAsia"/>
        </w:rPr>
        <w:t>料</w:t>
      </w:r>
      <w:bookmarkEnd w:id="34"/>
    </w:p>
    <w:p w:rsidR="005A0BDC" w:rsidRDefault="005A0BDC" w:rsidP="005A0BDC"/>
    <w:tbl>
      <w:tblPr>
        <w:tblW w:w="98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2551"/>
        <w:gridCol w:w="2043"/>
        <w:gridCol w:w="3879"/>
      </w:tblGrid>
      <w:tr w:rsidR="005A0BDC" w:rsidTr="008441D9">
        <w:tc>
          <w:tcPr>
            <w:tcW w:w="1418" w:type="dxa"/>
            <w:shd w:val="clear" w:color="auto" w:fill="E0E0E0"/>
          </w:tcPr>
          <w:p w:rsidR="005A0BDC" w:rsidRDefault="005A0BDC" w:rsidP="003D2C2A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資料代號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DB</w:t>
            </w:r>
          </w:p>
          <w:p w:rsidR="005A0BDC" w:rsidRDefault="005A0BDC" w:rsidP="005A0BD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DB</w:t>
            </w:r>
          </w:p>
        </w:tc>
        <w:tc>
          <w:tcPr>
            <w:tcW w:w="2551" w:type="dxa"/>
            <w:shd w:val="clear" w:color="auto" w:fill="E0E0E0"/>
          </w:tcPr>
          <w:p w:rsidR="005A0BDC" w:rsidRDefault="005A0BDC" w:rsidP="003D2C2A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表格代號</w:t>
            </w:r>
            <w:r>
              <w:rPr>
                <w:rFonts w:hint="eastAsia"/>
                <w:color w:val="000000"/>
              </w:rPr>
              <w:t>：</w:t>
            </w:r>
          </w:p>
          <w:p w:rsidR="005A0BDC" w:rsidRDefault="005A0BDC" w:rsidP="003D2C2A">
            <w:pPr>
              <w:ind w:left="0"/>
              <w:rPr>
                <w:color w:val="000000"/>
              </w:rPr>
            </w:pPr>
            <w:r>
              <w:rPr>
                <w:rFonts w:hint="eastAsia"/>
              </w:rPr>
              <w:t>OPDT_</w:t>
            </w:r>
            <w:r>
              <w:t>E_</w:t>
            </w:r>
            <w:r>
              <w:rPr>
                <w:color w:val="000000"/>
              </w:rPr>
              <w:t>NET</w:t>
            </w:r>
            <w:r w:rsidRPr="005A0BDC">
              <w:rPr>
                <w:rFonts w:hint="eastAsia"/>
                <w:color w:val="000000"/>
              </w:rPr>
              <w:t>_CLAIM</w:t>
            </w:r>
          </w:p>
        </w:tc>
        <w:tc>
          <w:tcPr>
            <w:tcW w:w="5922" w:type="dxa"/>
            <w:gridSpan w:val="2"/>
            <w:shd w:val="clear" w:color="auto" w:fill="E0E0E0"/>
          </w:tcPr>
          <w:p w:rsidR="005A0BDC" w:rsidRDefault="005A0BDC" w:rsidP="003D2C2A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表格名稱：</w:t>
            </w:r>
            <w:r>
              <w:rPr>
                <w:rFonts w:hint="eastAsia"/>
                <w:color w:val="000000"/>
                <w:lang w:val="zh-TW" w:eastAsia="zh-HK"/>
              </w:rPr>
              <w:t>民</w:t>
            </w:r>
            <w:r>
              <w:rPr>
                <w:rFonts w:hint="eastAsia"/>
                <w:lang w:eastAsia="zh-HK"/>
              </w:rPr>
              <w:t>眾</w:t>
            </w:r>
            <w:r w:rsidR="001708AF">
              <w:rPr>
                <w:rFonts w:hint="eastAsia"/>
                <w:lang w:eastAsia="zh-HK"/>
              </w:rPr>
              <w:t>網路</w:t>
            </w:r>
            <w:r>
              <w:rPr>
                <w:rFonts w:hint="eastAsia"/>
                <w:lang w:eastAsia="zh-HK"/>
              </w:rPr>
              <w:t>認領資</w:t>
            </w:r>
            <w:r>
              <w:rPr>
                <w:rFonts w:hint="eastAsia"/>
              </w:rPr>
              <w:t>料</w:t>
            </w:r>
          </w:p>
        </w:tc>
      </w:tr>
      <w:tr w:rsidR="005A0BDC" w:rsidTr="008441D9">
        <w:tc>
          <w:tcPr>
            <w:tcW w:w="1418" w:type="dxa"/>
            <w:shd w:val="clear" w:color="auto" w:fill="E0E0E0"/>
          </w:tcPr>
          <w:p w:rsidR="005A0BDC" w:rsidRDefault="005A0BDC" w:rsidP="003D2C2A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欄位名稱</w:t>
            </w:r>
          </w:p>
        </w:tc>
        <w:tc>
          <w:tcPr>
            <w:tcW w:w="2551" w:type="dxa"/>
            <w:shd w:val="clear" w:color="auto" w:fill="E0E0E0"/>
          </w:tcPr>
          <w:p w:rsidR="005A0BDC" w:rsidRDefault="005A0BDC" w:rsidP="003D2C2A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欄位代號</w:t>
            </w:r>
          </w:p>
        </w:tc>
        <w:tc>
          <w:tcPr>
            <w:tcW w:w="2043" w:type="dxa"/>
            <w:shd w:val="clear" w:color="auto" w:fill="E0E0E0"/>
          </w:tcPr>
          <w:p w:rsidR="005A0BDC" w:rsidRDefault="005A0BDC" w:rsidP="003D2C2A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格式</w:t>
            </w:r>
          </w:p>
        </w:tc>
        <w:tc>
          <w:tcPr>
            <w:tcW w:w="3879" w:type="dxa"/>
            <w:shd w:val="clear" w:color="auto" w:fill="E0E0E0"/>
          </w:tcPr>
          <w:p w:rsidR="005A0BDC" w:rsidRDefault="005A0BDC" w:rsidP="003D2C2A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備註</w:t>
            </w:r>
          </w:p>
        </w:tc>
      </w:tr>
      <w:tr w:rsidR="005A0BDC" w:rsidTr="008441D9">
        <w:tc>
          <w:tcPr>
            <w:tcW w:w="1418" w:type="dxa"/>
          </w:tcPr>
          <w:p w:rsidR="005A0BDC" w:rsidRDefault="005A0BDC" w:rsidP="003D2C2A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序號</w:t>
            </w:r>
          </w:p>
        </w:tc>
        <w:tc>
          <w:tcPr>
            <w:tcW w:w="2551" w:type="dxa"/>
          </w:tcPr>
          <w:p w:rsidR="005A0BDC" w:rsidRDefault="005A0BDC" w:rsidP="003D2C2A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OP_SEQ_NO</w:t>
            </w:r>
          </w:p>
        </w:tc>
        <w:tc>
          <w:tcPr>
            <w:tcW w:w="2043" w:type="dxa"/>
          </w:tcPr>
          <w:p w:rsidR="005A0BDC" w:rsidRDefault="005A0BDC" w:rsidP="003D2C2A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NUMERIC(10,0)</w:t>
            </w:r>
          </w:p>
        </w:tc>
        <w:tc>
          <w:tcPr>
            <w:tcW w:w="3879" w:type="dxa"/>
          </w:tcPr>
          <w:p w:rsidR="005A0BDC" w:rsidRDefault="005A0BDC" w:rsidP="003D2C2A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PK</w:t>
            </w:r>
          </w:p>
          <w:p w:rsidR="005A0BDC" w:rsidRDefault="005A0BDC" w:rsidP="003D2C2A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</w:p>
          <w:p w:rsidR="005A0BDC" w:rsidRDefault="005A0BDC" w:rsidP="003D2C2A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</w:p>
          <w:p w:rsidR="005A0BDC" w:rsidRDefault="005A0BDC" w:rsidP="003D2C2A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DB</w:t>
            </w:r>
            <w:r>
              <w:rPr>
                <w:rFonts w:hint="eastAsia"/>
                <w:color w:val="000000"/>
                <w:lang w:val="zh-TW"/>
              </w:rPr>
              <w:t>自動產生</w:t>
            </w:r>
          </w:p>
        </w:tc>
      </w:tr>
      <w:tr w:rsidR="005A0BDC" w:rsidTr="008441D9">
        <w:tc>
          <w:tcPr>
            <w:tcW w:w="1418" w:type="dxa"/>
          </w:tcPr>
          <w:p w:rsidR="005A0BDC" w:rsidRDefault="005A0BDC" w:rsidP="003D2C2A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拾得遺失物事件基本資料序號</w:t>
            </w:r>
          </w:p>
        </w:tc>
        <w:tc>
          <w:tcPr>
            <w:tcW w:w="2551" w:type="dxa"/>
          </w:tcPr>
          <w:p w:rsidR="005A0BDC" w:rsidRDefault="005A0BDC" w:rsidP="003D2C2A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OP_BASIC_SEQ_NO</w:t>
            </w:r>
          </w:p>
        </w:tc>
        <w:tc>
          <w:tcPr>
            <w:tcW w:w="2043" w:type="dxa"/>
          </w:tcPr>
          <w:p w:rsidR="005A0BDC" w:rsidRDefault="005A0BDC" w:rsidP="003D2C2A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NUMERIC(10,0)</w:t>
            </w:r>
          </w:p>
        </w:tc>
        <w:tc>
          <w:tcPr>
            <w:tcW w:w="3879" w:type="dxa"/>
          </w:tcPr>
          <w:p w:rsidR="005A0BDC" w:rsidRPr="006D66FE" w:rsidRDefault="005A0BDC" w:rsidP="003D2C2A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由</w:t>
            </w:r>
            <w:r>
              <w:rPr>
                <w:rFonts w:hint="eastAsia"/>
                <w:color w:val="000000"/>
              </w:rPr>
              <w:t>拾得遺失物事件基本資料帶入</w:t>
            </w:r>
            <w:r>
              <w:rPr>
                <w:rFonts w:hint="eastAsia"/>
                <w:color w:val="000000"/>
              </w:rPr>
              <w:t>OPDT_PU_BASIC.OP_SEQ_NO</w:t>
            </w:r>
          </w:p>
        </w:tc>
      </w:tr>
      <w:tr w:rsidR="005A0BDC" w:rsidTr="008441D9">
        <w:tc>
          <w:tcPr>
            <w:tcW w:w="1418" w:type="dxa"/>
          </w:tcPr>
          <w:p w:rsidR="005A0BDC" w:rsidRDefault="005A0BDC" w:rsidP="003D2C2A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受理收據單號</w:t>
            </w:r>
          </w:p>
        </w:tc>
        <w:tc>
          <w:tcPr>
            <w:tcW w:w="2551" w:type="dxa"/>
          </w:tcPr>
          <w:p w:rsidR="005A0BDC" w:rsidRDefault="005A0BDC" w:rsidP="003D2C2A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OP_AC_RCNO</w:t>
            </w:r>
          </w:p>
        </w:tc>
        <w:tc>
          <w:tcPr>
            <w:tcW w:w="2043" w:type="dxa"/>
          </w:tcPr>
          <w:p w:rsidR="005A0BDC" w:rsidRPr="006B17FC" w:rsidRDefault="005A0BDC" w:rsidP="003D2C2A">
            <w:pPr>
              <w:ind w:left="0"/>
            </w:pPr>
            <w:r w:rsidRPr="006B17FC">
              <w:rPr>
                <w:rFonts w:hint="eastAsia"/>
              </w:rPr>
              <w:t>VARCHAR(17)</w:t>
            </w:r>
          </w:p>
        </w:tc>
        <w:tc>
          <w:tcPr>
            <w:tcW w:w="3879" w:type="dxa"/>
          </w:tcPr>
          <w:p w:rsidR="005A0BDC" w:rsidRPr="006B17FC" w:rsidRDefault="005A0BDC" w:rsidP="003D2C2A">
            <w:pPr>
              <w:ind w:left="0"/>
            </w:pPr>
            <w:r w:rsidRPr="006B17FC">
              <w:rPr>
                <w:rFonts w:hint="eastAsia"/>
                <w:lang w:val="zh-TW"/>
              </w:rPr>
              <w:t>由</w:t>
            </w:r>
            <w:r w:rsidRPr="006B17FC">
              <w:rPr>
                <w:rFonts w:hint="eastAsia"/>
              </w:rPr>
              <w:t>[OPDT_PU_BASIC].OP_AC_RCNO</w:t>
            </w:r>
            <w:r w:rsidRPr="006B17FC">
              <w:rPr>
                <w:rFonts w:hint="eastAsia"/>
              </w:rPr>
              <w:t>帶入</w:t>
            </w:r>
          </w:p>
          <w:p w:rsidR="005A0BDC" w:rsidRPr="006B17FC" w:rsidRDefault="005A0BDC" w:rsidP="003D2C2A">
            <w:pPr>
              <w:ind w:left="0"/>
            </w:pPr>
            <w:r w:rsidRPr="006B17FC">
              <w:t>“</w:t>
            </w:r>
            <w:r w:rsidRPr="006B17FC">
              <w:rPr>
                <w:rFonts w:hint="eastAsia"/>
              </w:rPr>
              <w:t>OP</w:t>
            </w:r>
            <w:r w:rsidRPr="006B17FC">
              <w:t>”</w:t>
            </w:r>
            <w:r w:rsidRPr="006B17FC">
              <w:rPr>
                <w:rFonts w:hint="eastAsia"/>
              </w:rPr>
              <w:t>+ YYYMM +</w:t>
            </w:r>
            <w:r w:rsidRPr="006B17FC">
              <w:rPr>
                <w:rFonts w:hint="eastAsia"/>
              </w:rPr>
              <w:t>受理單位代碼</w:t>
            </w:r>
            <w:r w:rsidRPr="006B17FC">
              <w:rPr>
                <w:rFonts w:hint="eastAsia"/>
              </w:rPr>
              <w:t>5</w:t>
            </w:r>
            <w:r w:rsidRPr="006B17FC">
              <w:rPr>
                <w:rFonts w:hint="eastAsia"/>
              </w:rPr>
              <w:t>碼</w:t>
            </w:r>
            <w:r w:rsidRPr="006B17FC">
              <w:rPr>
                <w:rFonts w:hint="eastAsia"/>
              </w:rPr>
              <w:t>+5</w:t>
            </w:r>
            <w:r w:rsidRPr="006B17FC">
              <w:rPr>
                <w:rFonts w:hint="eastAsia"/>
              </w:rPr>
              <w:t>位數字</w:t>
            </w:r>
          </w:p>
          <w:p w:rsidR="005A0BDC" w:rsidRPr="006B17FC" w:rsidRDefault="005A0BDC" w:rsidP="003D2C2A">
            <w:pPr>
              <w:ind w:left="0"/>
            </w:pPr>
            <w:r w:rsidRPr="006B17FC">
              <w:rPr>
                <w:rFonts w:hint="eastAsia"/>
              </w:rPr>
              <w:t>其中，</w:t>
            </w:r>
            <w:smartTag w:uri="urn:schemas-microsoft-com:office:smarttags" w:element="chmetcnv">
              <w:smartTagPr>
                <w:attr w:name="UnitName" w:val="碼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B17FC">
                <w:rPr>
                  <w:rFonts w:hint="eastAsia"/>
                </w:rPr>
                <w:t>5</w:t>
              </w:r>
              <w:r w:rsidRPr="006B17FC">
                <w:rPr>
                  <w:rFonts w:hint="eastAsia"/>
                </w:rPr>
                <w:t>碼</w:t>
              </w:r>
            </w:smartTag>
            <w:r w:rsidRPr="006B17FC">
              <w:rPr>
                <w:rFonts w:hint="eastAsia"/>
              </w:rPr>
              <w:t>數字可仿</w:t>
            </w:r>
            <w:r w:rsidRPr="006B17FC">
              <w:rPr>
                <w:rFonts w:hint="eastAsia"/>
              </w:rPr>
              <w:t>e8</w:t>
            </w:r>
            <w:r w:rsidRPr="006B17FC">
              <w:rPr>
                <w:rFonts w:hint="eastAsia"/>
              </w:rPr>
              <w:t>的做法，取受理當日距當月</w:t>
            </w:r>
            <w:r w:rsidRPr="006B17FC">
              <w:rPr>
                <w:rFonts w:hint="eastAsia"/>
              </w:rPr>
              <w:t>1</w:t>
            </w:r>
            <w:r w:rsidRPr="006B17FC">
              <w:rPr>
                <w:rFonts w:hint="eastAsia"/>
              </w:rPr>
              <w:t>號的總秒數的</w:t>
            </w:r>
            <w:r w:rsidRPr="006B17FC">
              <w:rPr>
                <w:rFonts w:hint="eastAsia"/>
              </w:rPr>
              <w:t>32</w:t>
            </w:r>
            <w:r w:rsidRPr="006B17FC">
              <w:rPr>
                <w:rFonts w:hint="eastAsia"/>
              </w:rPr>
              <w:t>位元數字</w:t>
            </w:r>
          </w:p>
        </w:tc>
      </w:tr>
      <w:tr w:rsidR="00B13379" w:rsidTr="008441D9">
        <w:tc>
          <w:tcPr>
            <w:tcW w:w="1418" w:type="dxa"/>
          </w:tcPr>
          <w:p w:rsidR="00B13379" w:rsidRPr="007C303E" w:rsidRDefault="00B13379" w:rsidP="00B13379">
            <w:pPr>
              <w:ind w:left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受理單位代碼</w:t>
            </w:r>
          </w:p>
        </w:tc>
        <w:tc>
          <w:tcPr>
            <w:tcW w:w="2551" w:type="dxa"/>
          </w:tcPr>
          <w:p w:rsidR="00B13379" w:rsidRPr="007C303E" w:rsidRDefault="00B13379" w:rsidP="00B13379">
            <w:pPr>
              <w:ind w:left="0"/>
            </w:pPr>
            <w:r>
              <w:rPr>
                <w:rFonts w:hint="eastAsia"/>
              </w:rPr>
              <w:t>OP_AC_UNIT_CD</w:t>
            </w:r>
          </w:p>
        </w:tc>
        <w:tc>
          <w:tcPr>
            <w:tcW w:w="2043" w:type="dxa"/>
          </w:tcPr>
          <w:p w:rsidR="00B13379" w:rsidRDefault="00B13379" w:rsidP="00B13379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  <w:r w:rsidRPr="00913797">
              <w:rPr>
                <w:rFonts w:hint="eastAsia"/>
              </w:rPr>
              <w:t>(5)</w:t>
            </w:r>
          </w:p>
        </w:tc>
        <w:tc>
          <w:tcPr>
            <w:tcW w:w="3879" w:type="dxa"/>
          </w:tcPr>
          <w:p w:rsidR="00B13379" w:rsidRPr="00E93CEF" w:rsidRDefault="00B13379" w:rsidP="00B13379">
            <w:pPr>
              <w:ind w:left="0"/>
              <w:rPr>
                <w:color w:val="FF0000"/>
              </w:rPr>
            </w:pPr>
            <w:r>
              <w:rPr>
                <w:rFonts w:hint="eastAsia"/>
                <w:color w:val="000000"/>
                <w:lang w:val="zh-TW"/>
              </w:rPr>
              <w:t>由</w:t>
            </w:r>
            <w:r w:rsidRPr="006D66FE"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00"/>
              </w:rPr>
              <w:t>OPDT_PU_BASIC].</w:t>
            </w:r>
            <w:r>
              <w:rPr>
                <w:rFonts w:hint="eastAsia"/>
              </w:rPr>
              <w:t>OP_AC_UNIT_CD</w:t>
            </w:r>
            <w:r>
              <w:rPr>
                <w:rFonts w:hint="eastAsia"/>
                <w:color w:val="000000"/>
              </w:rPr>
              <w:t>帶入</w:t>
            </w:r>
          </w:p>
          <w:p w:rsidR="00B13379" w:rsidRPr="00E93CEF" w:rsidRDefault="00B13379" w:rsidP="00B13379">
            <w:pPr>
              <w:ind w:left="0"/>
              <w:rPr>
                <w:color w:val="FF0000"/>
              </w:rPr>
            </w:pPr>
          </w:p>
        </w:tc>
      </w:tr>
      <w:tr w:rsidR="00B13379" w:rsidTr="008441D9">
        <w:tc>
          <w:tcPr>
            <w:tcW w:w="1418" w:type="dxa"/>
          </w:tcPr>
          <w:p w:rsidR="00B13379" w:rsidRDefault="00B13379" w:rsidP="00B13379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受理單位名稱</w:t>
            </w:r>
          </w:p>
        </w:tc>
        <w:tc>
          <w:tcPr>
            <w:tcW w:w="2551" w:type="dxa"/>
          </w:tcPr>
          <w:p w:rsidR="00B13379" w:rsidRDefault="00B13379" w:rsidP="00B13379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OP_AC_UNIT_NM</w:t>
            </w:r>
          </w:p>
        </w:tc>
        <w:tc>
          <w:tcPr>
            <w:tcW w:w="2043" w:type="dxa"/>
          </w:tcPr>
          <w:p w:rsidR="00B13379" w:rsidRDefault="00B13379" w:rsidP="00B13379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 w:rsidR="000A4AC6"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50)</w:t>
            </w:r>
          </w:p>
        </w:tc>
        <w:tc>
          <w:tcPr>
            <w:tcW w:w="3879" w:type="dxa"/>
          </w:tcPr>
          <w:p w:rsidR="00B13379" w:rsidRDefault="00B13379" w:rsidP="00B13379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由</w:t>
            </w:r>
            <w:r w:rsidRPr="006D66FE"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00"/>
              </w:rPr>
              <w:t>OPDT_PU_BASIC].OP_AC_UNIT_NM</w:t>
            </w:r>
            <w:r>
              <w:rPr>
                <w:rFonts w:hint="eastAsia"/>
                <w:color w:val="000000"/>
              </w:rPr>
              <w:t>帶入</w:t>
            </w:r>
          </w:p>
        </w:tc>
      </w:tr>
      <w:tr w:rsidR="00B13379" w:rsidTr="008441D9">
        <w:tc>
          <w:tcPr>
            <w:tcW w:w="1418" w:type="dxa"/>
          </w:tcPr>
          <w:p w:rsidR="00B13379" w:rsidRDefault="00B13379" w:rsidP="00B13379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公告發文單位代碼</w:t>
            </w:r>
          </w:p>
        </w:tc>
        <w:tc>
          <w:tcPr>
            <w:tcW w:w="2551" w:type="dxa"/>
          </w:tcPr>
          <w:p w:rsidR="00B13379" w:rsidRDefault="00B13379" w:rsidP="00B13379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OP_AN_UNIT_CD</w:t>
            </w:r>
          </w:p>
        </w:tc>
        <w:tc>
          <w:tcPr>
            <w:tcW w:w="2043" w:type="dxa"/>
          </w:tcPr>
          <w:p w:rsidR="00B13379" w:rsidRDefault="00B13379" w:rsidP="00B13379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</w:t>
            </w:r>
            <w:r w:rsidRPr="00913797">
              <w:rPr>
                <w:rFonts w:hint="eastAsia"/>
              </w:rPr>
              <w:t>R(5)</w:t>
            </w:r>
          </w:p>
        </w:tc>
        <w:tc>
          <w:tcPr>
            <w:tcW w:w="3879" w:type="dxa"/>
          </w:tcPr>
          <w:p w:rsidR="00B13379" w:rsidRPr="00E93CEF" w:rsidRDefault="00B13379" w:rsidP="00B13379">
            <w:pPr>
              <w:ind w:left="0"/>
              <w:rPr>
                <w:color w:val="FF0000"/>
              </w:rPr>
            </w:pPr>
            <w:r>
              <w:rPr>
                <w:rFonts w:hint="eastAsia"/>
                <w:color w:val="000000"/>
                <w:lang w:val="zh-TW"/>
              </w:rPr>
              <w:t>由</w:t>
            </w:r>
            <w:r w:rsidRPr="006D66FE"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00"/>
              </w:rPr>
              <w:t>OPDT_</w:t>
            </w:r>
            <w:r>
              <w:rPr>
                <w:color w:val="000000"/>
              </w:rPr>
              <w:t>I_</w:t>
            </w:r>
            <w:r w:rsidRPr="0040088D">
              <w:rPr>
                <w:color w:val="000000"/>
              </w:rPr>
              <w:t>ANNOUNCE</w:t>
            </w:r>
            <w:r>
              <w:rPr>
                <w:rFonts w:hint="eastAsia"/>
                <w:color w:val="000000"/>
              </w:rPr>
              <w:t>].</w:t>
            </w:r>
            <w:r>
              <w:rPr>
                <w:rFonts w:hint="eastAsia"/>
              </w:rPr>
              <w:t>OP_AN_UNIT_CD</w:t>
            </w:r>
            <w:r>
              <w:rPr>
                <w:rFonts w:hint="eastAsia"/>
                <w:color w:val="000000"/>
              </w:rPr>
              <w:t>帶入</w:t>
            </w:r>
          </w:p>
          <w:p w:rsidR="00B13379" w:rsidRPr="00E93CEF" w:rsidRDefault="00B13379" w:rsidP="00B13379">
            <w:pPr>
              <w:ind w:left="0"/>
              <w:rPr>
                <w:color w:val="FF0000"/>
              </w:rPr>
            </w:pPr>
          </w:p>
        </w:tc>
      </w:tr>
      <w:tr w:rsidR="00B13379" w:rsidTr="008441D9">
        <w:tc>
          <w:tcPr>
            <w:tcW w:w="1418" w:type="dxa"/>
          </w:tcPr>
          <w:p w:rsidR="00B13379" w:rsidRDefault="00B13379" w:rsidP="00B13379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公告發文單位名稱</w:t>
            </w:r>
          </w:p>
        </w:tc>
        <w:tc>
          <w:tcPr>
            <w:tcW w:w="2551" w:type="dxa"/>
          </w:tcPr>
          <w:p w:rsidR="00B13379" w:rsidRDefault="00B13379" w:rsidP="00B13379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OP_AN_UNIT_NM</w:t>
            </w:r>
          </w:p>
        </w:tc>
        <w:tc>
          <w:tcPr>
            <w:tcW w:w="2043" w:type="dxa"/>
          </w:tcPr>
          <w:p w:rsidR="00B13379" w:rsidRDefault="00B13379" w:rsidP="00B13379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 w:rsidR="000A4AC6"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50)</w:t>
            </w:r>
          </w:p>
        </w:tc>
        <w:tc>
          <w:tcPr>
            <w:tcW w:w="3879" w:type="dxa"/>
          </w:tcPr>
          <w:p w:rsidR="00B13379" w:rsidRDefault="00B13379" w:rsidP="00B13379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由</w:t>
            </w:r>
            <w:r w:rsidRPr="006D66FE"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00"/>
              </w:rPr>
              <w:t>OPDT_</w:t>
            </w:r>
            <w:r>
              <w:rPr>
                <w:color w:val="000000"/>
              </w:rPr>
              <w:t>I_</w:t>
            </w:r>
            <w:r w:rsidRPr="0040088D">
              <w:rPr>
                <w:color w:val="000000"/>
              </w:rPr>
              <w:t>ANNOUNCE</w:t>
            </w:r>
            <w:r>
              <w:rPr>
                <w:rFonts w:hint="eastAsia"/>
                <w:color w:val="000000"/>
              </w:rPr>
              <w:t>].OP_AN_UNIT_NM</w:t>
            </w:r>
            <w:r>
              <w:rPr>
                <w:rFonts w:hint="eastAsia"/>
                <w:color w:val="000000"/>
              </w:rPr>
              <w:t>帶入</w:t>
            </w:r>
          </w:p>
        </w:tc>
      </w:tr>
      <w:tr w:rsidR="00B13379" w:rsidTr="008441D9">
        <w:tc>
          <w:tcPr>
            <w:tcW w:w="1418" w:type="dxa"/>
          </w:tcPr>
          <w:p w:rsidR="00B13379" w:rsidRPr="007C303E" w:rsidRDefault="00B13379" w:rsidP="00B13379">
            <w:pPr>
              <w:ind w:left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填單日期</w:t>
            </w:r>
          </w:p>
        </w:tc>
        <w:tc>
          <w:tcPr>
            <w:tcW w:w="2551" w:type="dxa"/>
          </w:tcPr>
          <w:p w:rsidR="00B13379" w:rsidRPr="007C303E" w:rsidRDefault="00B13379" w:rsidP="00B13379">
            <w:pPr>
              <w:ind w:left="0"/>
            </w:pPr>
            <w:r>
              <w:rPr>
                <w:rFonts w:hint="eastAsia"/>
              </w:rPr>
              <w:t>OP_FM_DATE</w:t>
            </w:r>
          </w:p>
        </w:tc>
        <w:tc>
          <w:tcPr>
            <w:tcW w:w="2043" w:type="dxa"/>
          </w:tcPr>
          <w:p w:rsidR="00B13379" w:rsidRPr="007C303E" w:rsidRDefault="00B13379" w:rsidP="00B13379">
            <w:pPr>
              <w:ind w:left="0"/>
            </w:pPr>
            <w:r>
              <w:rPr>
                <w:rFonts w:hint="eastAsia"/>
              </w:rPr>
              <w:t>CHAR(8)</w:t>
            </w:r>
          </w:p>
        </w:tc>
        <w:tc>
          <w:tcPr>
            <w:tcW w:w="3879" w:type="dxa"/>
          </w:tcPr>
          <w:p w:rsidR="00B13379" w:rsidRPr="002762E1" w:rsidRDefault="00B13379" w:rsidP="00B13379">
            <w:pPr>
              <w:ind w:left="0"/>
            </w:pPr>
            <w:r w:rsidRPr="002762E1">
              <w:rPr>
                <w:rFonts w:hint="eastAsia"/>
              </w:rPr>
              <w:t xml:space="preserve">YYYYMMDD </w:t>
            </w:r>
          </w:p>
        </w:tc>
      </w:tr>
      <w:tr w:rsidR="00B13379" w:rsidTr="008441D9">
        <w:tc>
          <w:tcPr>
            <w:tcW w:w="1418" w:type="dxa"/>
          </w:tcPr>
          <w:p w:rsidR="00B13379" w:rsidRDefault="00B13379" w:rsidP="00B13379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認領人姓名</w:t>
            </w:r>
          </w:p>
        </w:tc>
        <w:tc>
          <w:tcPr>
            <w:tcW w:w="2551" w:type="dxa"/>
          </w:tcPr>
          <w:p w:rsidR="00B13379" w:rsidRDefault="00B13379" w:rsidP="00B13379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OP_PUCP_NAME</w:t>
            </w:r>
          </w:p>
        </w:tc>
        <w:tc>
          <w:tcPr>
            <w:tcW w:w="2043" w:type="dxa"/>
          </w:tcPr>
          <w:p w:rsidR="00B13379" w:rsidRDefault="00B13379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VARCHAR(</w:t>
            </w:r>
            <w:r w:rsidR="00E10EAC" w:rsidRPr="00E10EAC">
              <w:rPr>
                <w:color w:val="FF0000"/>
                <w:lang w:val="zh-TW"/>
              </w:rPr>
              <w:t>200</w:t>
            </w:r>
            <w:r>
              <w:rPr>
                <w:rFonts w:hint="eastAsia"/>
                <w:color w:val="000000"/>
                <w:lang w:val="zh-TW"/>
              </w:rPr>
              <w:t>)</w:t>
            </w:r>
          </w:p>
        </w:tc>
        <w:tc>
          <w:tcPr>
            <w:tcW w:w="3879" w:type="dxa"/>
          </w:tcPr>
          <w:p w:rsidR="00B13379" w:rsidRDefault="00E10EAC" w:rsidP="00B13379">
            <w:pPr>
              <w:ind w:left="0"/>
              <w:rPr>
                <w:color w:val="000000"/>
              </w:rPr>
            </w:pPr>
            <w:r w:rsidRPr="0050400E">
              <w:rPr>
                <w:rFonts w:hint="eastAsia"/>
                <w:color w:val="FF0000"/>
              </w:rPr>
              <w:t>20190320</w:t>
            </w:r>
            <w:r w:rsidRPr="0050400E">
              <w:rPr>
                <w:rFonts w:hint="eastAsia"/>
                <w:color w:val="FF0000"/>
                <w:lang w:eastAsia="zh-HK"/>
              </w:rPr>
              <w:t>修改</w:t>
            </w:r>
          </w:p>
        </w:tc>
      </w:tr>
      <w:tr w:rsidR="00E10EAC" w:rsidTr="008441D9">
        <w:tc>
          <w:tcPr>
            <w:tcW w:w="1418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認領人姓名</w:t>
            </w:r>
            <w:r>
              <w:rPr>
                <w:rFonts w:hint="eastAsia"/>
                <w:color w:val="000000"/>
                <w:lang w:eastAsia="zh-HK"/>
              </w:rPr>
              <w:t>羅馬拼音</w:t>
            </w:r>
          </w:p>
        </w:tc>
        <w:tc>
          <w:tcPr>
            <w:tcW w:w="2551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OP_PUCP_</w:t>
            </w: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2043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VARCHAR(</w:t>
            </w:r>
            <w:r w:rsidRPr="00E10EAC">
              <w:rPr>
                <w:color w:val="FF0000"/>
                <w:lang w:val="zh-TW"/>
              </w:rPr>
              <w:t>200</w:t>
            </w:r>
            <w:r>
              <w:rPr>
                <w:rFonts w:hint="eastAsia"/>
                <w:color w:val="000000"/>
                <w:lang w:val="zh-TW"/>
              </w:rPr>
              <w:t>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 w:rsidRPr="0050400E">
              <w:rPr>
                <w:rFonts w:hint="eastAsia"/>
                <w:color w:val="FF0000"/>
              </w:rPr>
              <w:t>20190320</w:t>
            </w:r>
            <w:r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E10EAC" w:rsidTr="008441D9">
        <w:tc>
          <w:tcPr>
            <w:tcW w:w="1418" w:type="dxa"/>
          </w:tcPr>
          <w:p w:rsidR="00E10EAC" w:rsidRDefault="00E10EAC" w:rsidP="00E10EAC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證號類別</w:t>
            </w:r>
          </w:p>
        </w:tc>
        <w:tc>
          <w:tcPr>
            <w:tcW w:w="2551" w:type="dxa"/>
          </w:tcPr>
          <w:p w:rsidR="00E10EAC" w:rsidRDefault="00E10EAC" w:rsidP="00E10EAC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OP_PUCP_IDN_TP</w:t>
            </w:r>
          </w:p>
        </w:tc>
        <w:tc>
          <w:tcPr>
            <w:tcW w:w="2043" w:type="dxa"/>
          </w:tcPr>
          <w:p w:rsidR="00E10EAC" w:rsidRDefault="00E10EAC" w:rsidP="00E10EAC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CHAR(1)</w:t>
            </w:r>
          </w:p>
        </w:tc>
        <w:tc>
          <w:tcPr>
            <w:tcW w:w="3879" w:type="dxa"/>
          </w:tcPr>
          <w:p w:rsidR="00E10EAC" w:rsidRDefault="00E10EAC" w:rsidP="00E10EAC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1</w:t>
            </w:r>
            <w:r>
              <w:rPr>
                <w:rFonts w:hint="eastAsia"/>
                <w:color w:val="000000"/>
                <w:lang w:val="zh-TW"/>
              </w:rPr>
              <w:t>：身分證號</w:t>
            </w:r>
            <w:r>
              <w:rPr>
                <w:rFonts w:hint="eastAsia"/>
                <w:color w:val="000000"/>
                <w:lang w:val="zh-TW"/>
              </w:rPr>
              <w:t>(default)</w:t>
            </w:r>
          </w:p>
          <w:p w:rsidR="00E10EAC" w:rsidRPr="00CE34B9" w:rsidRDefault="00E10EAC" w:rsidP="00E10EAC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 w:rsidRPr="00CE34B9">
              <w:rPr>
                <w:rFonts w:hint="eastAsia"/>
                <w:color w:val="000000"/>
                <w:lang w:val="zh-TW"/>
              </w:rPr>
              <w:lastRenderedPageBreak/>
              <w:t>2</w:t>
            </w:r>
            <w:r w:rsidRPr="00CE34B9">
              <w:rPr>
                <w:rFonts w:hint="eastAsia"/>
                <w:color w:val="000000"/>
                <w:lang w:val="zh-TW"/>
              </w:rPr>
              <w:t>：其他證號</w:t>
            </w:r>
          </w:p>
          <w:p w:rsidR="00E10EAC" w:rsidRDefault="00E10EAC" w:rsidP="00E10EAC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 w:rsidRPr="00CE34B9">
              <w:rPr>
                <w:rFonts w:hint="eastAsia"/>
                <w:color w:val="000000"/>
                <w:lang w:val="zh-TW"/>
              </w:rPr>
              <w:t>3</w:t>
            </w:r>
            <w:r w:rsidRPr="00CE34B9">
              <w:rPr>
                <w:rFonts w:hint="eastAsia"/>
                <w:color w:val="000000"/>
                <w:lang w:val="zh-TW"/>
              </w:rPr>
              <w:t>：</w:t>
            </w:r>
            <w:r>
              <w:rPr>
                <w:rFonts w:ascii="標楷體" w:hAnsi="標楷體" w:hint="eastAsia"/>
                <w:color w:val="000000"/>
                <w:lang w:val="zh-TW"/>
              </w:rPr>
              <w:t>無證號</w:t>
            </w:r>
          </w:p>
        </w:tc>
      </w:tr>
      <w:tr w:rsidR="00E10EAC" w:rsidTr="008441D9">
        <w:tc>
          <w:tcPr>
            <w:tcW w:w="1418" w:type="dxa"/>
          </w:tcPr>
          <w:p w:rsidR="00E10EAC" w:rsidRDefault="00E10EAC" w:rsidP="00E10EAC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lastRenderedPageBreak/>
              <w:t>身分證字號</w:t>
            </w:r>
            <w:r>
              <w:rPr>
                <w:rFonts w:hint="eastAsia"/>
                <w:color w:val="000000"/>
                <w:lang w:val="zh-TW"/>
              </w:rPr>
              <w:t>/</w:t>
            </w:r>
            <w:r>
              <w:rPr>
                <w:rFonts w:hint="eastAsia"/>
                <w:color w:val="000000"/>
                <w:lang w:val="zh-TW"/>
              </w:rPr>
              <w:t>其他證號</w:t>
            </w:r>
          </w:p>
        </w:tc>
        <w:tc>
          <w:tcPr>
            <w:tcW w:w="2551" w:type="dxa"/>
          </w:tcPr>
          <w:p w:rsidR="00E10EAC" w:rsidRDefault="00E10EAC" w:rsidP="00E10EAC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OP_PUCP_IDN</w:t>
            </w:r>
          </w:p>
        </w:tc>
        <w:tc>
          <w:tcPr>
            <w:tcW w:w="2043" w:type="dxa"/>
          </w:tcPr>
          <w:p w:rsidR="00E10EAC" w:rsidRDefault="00E10EAC" w:rsidP="00E10EAC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VARCHAR(</w:t>
            </w:r>
            <w:r>
              <w:rPr>
                <w:color w:val="000000"/>
                <w:lang w:val="zh-TW"/>
              </w:rPr>
              <w:t>6</w:t>
            </w:r>
            <w:r>
              <w:rPr>
                <w:rFonts w:hint="eastAsia"/>
                <w:color w:val="000000"/>
                <w:lang w:val="zh-TW"/>
              </w:rPr>
              <w:t>0)</w:t>
            </w:r>
          </w:p>
        </w:tc>
        <w:tc>
          <w:tcPr>
            <w:tcW w:w="3879" w:type="dxa"/>
          </w:tcPr>
          <w:p w:rsidR="00E10EAC" w:rsidRDefault="00E10EAC" w:rsidP="00E10EAC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</w:p>
        </w:tc>
      </w:tr>
      <w:tr w:rsidR="00E10EAC" w:rsidTr="008441D9">
        <w:tc>
          <w:tcPr>
            <w:tcW w:w="1418" w:type="dxa"/>
          </w:tcPr>
          <w:p w:rsidR="00E10EAC" w:rsidRDefault="00E10EAC" w:rsidP="00E10EAC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性別</w:t>
            </w:r>
          </w:p>
        </w:tc>
        <w:tc>
          <w:tcPr>
            <w:tcW w:w="2551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OP_PUCP_GENDER</w:t>
            </w:r>
          </w:p>
        </w:tc>
        <w:tc>
          <w:tcPr>
            <w:tcW w:w="2043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jc w:val="both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</w:t>
            </w:r>
          </w:p>
          <w:p w:rsidR="00E10EAC" w:rsidRDefault="00E10EAC" w:rsidP="00E10EAC">
            <w:pPr>
              <w:ind w:left="0"/>
              <w:jc w:val="both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</w:t>
            </w:r>
          </w:p>
          <w:p w:rsidR="00E10EAC" w:rsidRDefault="00E10EAC" w:rsidP="00E10EAC">
            <w:pPr>
              <w:ind w:left="0"/>
              <w:jc w:val="both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法人</w:t>
            </w:r>
          </w:p>
          <w:p w:rsidR="00E10EAC" w:rsidRPr="00540F59" w:rsidRDefault="00E10EAC" w:rsidP="00E10EAC">
            <w:pPr>
              <w:ind w:left="0"/>
              <w:jc w:val="both"/>
              <w:rPr>
                <w:rFonts w:ascii="新細明體" w:hAnsi="新細明體" w:cs="新細明體"/>
                <w:szCs w:val="24"/>
              </w:rPr>
            </w:pPr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其他</w:t>
            </w:r>
          </w:p>
        </w:tc>
      </w:tr>
      <w:tr w:rsidR="00E10EAC" w:rsidTr="008441D9">
        <w:tc>
          <w:tcPr>
            <w:tcW w:w="1418" w:type="dxa"/>
          </w:tcPr>
          <w:p w:rsidR="00E10EAC" w:rsidRPr="007F21C5" w:rsidRDefault="00E10EAC" w:rsidP="00E10EAC">
            <w:pPr>
              <w:ind w:left="0"/>
              <w:rPr>
                <w:rFonts w:eastAsia="新細明體"/>
                <w:color w:val="000000"/>
                <w:lang w:val="zh-TW"/>
              </w:rPr>
            </w:pPr>
            <w:r w:rsidRPr="007F21C5">
              <w:rPr>
                <w:rFonts w:hint="eastAsia"/>
                <w:color w:val="000000"/>
                <w:lang w:val="zh-TW"/>
              </w:rPr>
              <w:t>出生別</w:t>
            </w:r>
          </w:p>
        </w:tc>
        <w:tc>
          <w:tcPr>
            <w:tcW w:w="2551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OP_PUCP_BEFROC</w:t>
            </w:r>
          </w:p>
        </w:tc>
        <w:tc>
          <w:tcPr>
            <w:tcW w:w="2043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jc w:val="both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民前</w:t>
            </w:r>
            <w:r>
              <w:rPr>
                <w:rFonts w:hint="eastAsia"/>
              </w:rPr>
              <w:t xml:space="preserve"> </w:t>
            </w:r>
          </w:p>
          <w:p w:rsidR="00E10EAC" w:rsidRDefault="00E10EAC" w:rsidP="00E10EAC">
            <w:pPr>
              <w:ind w:left="0"/>
              <w:jc w:val="both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民國</w:t>
            </w:r>
            <w:r>
              <w:rPr>
                <w:rFonts w:hint="eastAsia"/>
              </w:rPr>
              <w:t xml:space="preserve">(default) </w:t>
            </w:r>
          </w:p>
          <w:p w:rsidR="00E10EAC" w:rsidRDefault="00E10EAC" w:rsidP="00E10EAC">
            <w:pPr>
              <w:ind w:left="0"/>
              <w:jc w:val="both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西元</w:t>
            </w:r>
          </w:p>
        </w:tc>
      </w:tr>
      <w:tr w:rsidR="00E10EAC" w:rsidTr="008441D9">
        <w:tc>
          <w:tcPr>
            <w:tcW w:w="1418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出生年月日</w:t>
            </w:r>
          </w:p>
        </w:tc>
        <w:tc>
          <w:tcPr>
            <w:tcW w:w="2551" w:type="dxa"/>
          </w:tcPr>
          <w:p w:rsidR="00E10EAC" w:rsidRPr="00CE34B9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OP_PUCP_</w:t>
            </w:r>
            <w:r w:rsidRPr="00CE34B9">
              <w:rPr>
                <w:color w:val="000000"/>
              </w:rPr>
              <w:t>BIRTHDT</w:t>
            </w:r>
          </w:p>
        </w:tc>
        <w:tc>
          <w:tcPr>
            <w:tcW w:w="2043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CHAR(8)</w:t>
            </w:r>
          </w:p>
        </w:tc>
        <w:tc>
          <w:tcPr>
            <w:tcW w:w="3879" w:type="dxa"/>
          </w:tcPr>
          <w:p w:rsidR="00E10EAC" w:rsidRDefault="00E10EAC" w:rsidP="00E10EAC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</w:rPr>
            </w:pPr>
            <w:r w:rsidRPr="002762E1">
              <w:rPr>
                <w:rFonts w:hint="eastAsia"/>
              </w:rPr>
              <w:t>YYYYMMDD</w:t>
            </w:r>
            <w:r>
              <w:rPr>
                <w:color w:val="000000"/>
              </w:rPr>
              <w:t xml:space="preserve"> </w:t>
            </w:r>
          </w:p>
        </w:tc>
      </w:tr>
      <w:tr w:rsidR="00E10EAC" w:rsidTr="008441D9">
        <w:tc>
          <w:tcPr>
            <w:tcW w:w="1418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國籍代碼</w:t>
            </w:r>
          </w:p>
        </w:tc>
        <w:tc>
          <w:tcPr>
            <w:tcW w:w="2551" w:type="dxa"/>
          </w:tcPr>
          <w:p w:rsidR="00E10EAC" w:rsidRPr="00000441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</w:t>
            </w:r>
            <w:r w:rsidRPr="00000441"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PUCP_NAT_CD</w:t>
            </w:r>
          </w:p>
        </w:tc>
        <w:tc>
          <w:tcPr>
            <w:tcW w:w="2043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VARCHAR(3)</w:t>
            </w:r>
          </w:p>
        </w:tc>
        <w:tc>
          <w:tcPr>
            <w:tcW w:w="3879" w:type="dxa"/>
          </w:tcPr>
          <w:p w:rsidR="00E10EAC" w:rsidRDefault="00E10EAC" w:rsidP="00E10EAC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</w:rPr>
            </w:pPr>
          </w:p>
        </w:tc>
      </w:tr>
      <w:tr w:rsidR="00E10EAC" w:rsidTr="008441D9">
        <w:tc>
          <w:tcPr>
            <w:tcW w:w="1418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國籍名稱</w:t>
            </w:r>
          </w:p>
        </w:tc>
        <w:tc>
          <w:tcPr>
            <w:tcW w:w="2551" w:type="dxa"/>
          </w:tcPr>
          <w:p w:rsidR="00E10EAC" w:rsidRPr="00000441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OP_PUCP</w:t>
            </w:r>
            <w:r w:rsidRPr="00000441"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NAT</w:t>
            </w:r>
            <w:r w:rsidRPr="00000441">
              <w:rPr>
                <w:color w:val="000000"/>
              </w:rPr>
              <w:t>_NM</w:t>
            </w:r>
          </w:p>
        </w:tc>
        <w:tc>
          <w:tcPr>
            <w:tcW w:w="2043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3879" w:type="dxa"/>
          </w:tcPr>
          <w:p w:rsidR="00E10EAC" w:rsidRDefault="00E10EAC" w:rsidP="00E10EAC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</w:rPr>
            </w:pPr>
          </w:p>
        </w:tc>
      </w:tr>
      <w:tr w:rsidR="00E10EAC" w:rsidTr="008441D9">
        <w:tc>
          <w:tcPr>
            <w:tcW w:w="1418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郵遞區號</w:t>
            </w:r>
          </w:p>
        </w:tc>
        <w:tc>
          <w:tcPr>
            <w:tcW w:w="2551" w:type="dxa"/>
          </w:tcPr>
          <w:p w:rsidR="00E10EAC" w:rsidRPr="00E3097E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OP_PUCP_</w:t>
            </w:r>
            <w:r w:rsidRPr="00E3097E">
              <w:rPr>
                <w:color w:val="000000"/>
              </w:rPr>
              <w:t>ZIPCODE</w:t>
            </w:r>
          </w:p>
        </w:tc>
        <w:tc>
          <w:tcPr>
            <w:tcW w:w="2043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VARCHAR(5)</w:t>
            </w:r>
          </w:p>
        </w:tc>
        <w:tc>
          <w:tcPr>
            <w:tcW w:w="3879" w:type="dxa"/>
          </w:tcPr>
          <w:p w:rsidR="00E10EAC" w:rsidRPr="002D4798" w:rsidRDefault="00E10EAC" w:rsidP="00E10EAC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FF0000"/>
              </w:rPr>
            </w:pPr>
          </w:p>
        </w:tc>
      </w:tr>
      <w:tr w:rsidR="00E10EAC" w:rsidRPr="009B7A8D" w:rsidTr="00750A67">
        <w:tc>
          <w:tcPr>
            <w:tcW w:w="1418" w:type="dxa"/>
            <w:vAlign w:val="center"/>
          </w:tcPr>
          <w:p w:rsidR="00E10EAC" w:rsidRPr="009B7A8D" w:rsidRDefault="00E10EAC" w:rsidP="00E10EAC">
            <w:pPr>
              <w:ind w:left="0"/>
              <w:jc w:val="both"/>
              <w:rPr>
                <w:color w:val="FF0000"/>
              </w:rPr>
            </w:pPr>
            <w:r w:rsidRPr="009B7A8D">
              <w:rPr>
                <w:color w:val="FF0000"/>
              </w:rPr>
              <w:t>地</w:t>
            </w:r>
            <w:r w:rsidRPr="009B7A8D">
              <w:rPr>
                <w:rFonts w:hint="eastAsia"/>
                <w:color w:val="FF0000"/>
              </w:rPr>
              <w:t>址</w:t>
            </w:r>
            <w:r w:rsidRPr="009B7A8D">
              <w:rPr>
                <w:color w:val="FF0000"/>
              </w:rPr>
              <w:t>類型代碼</w:t>
            </w:r>
          </w:p>
        </w:tc>
        <w:tc>
          <w:tcPr>
            <w:tcW w:w="2551" w:type="dxa"/>
          </w:tcPr>
          <w:p w:rsidR="00E10EAC" w:rsidRPr="009B7A8D" w:rsidRDefault="00E10EAC" w:rsidP="00E10EAC">
            <w:pPr>
              <w:ind w:left="0"/>
              <w:rPr>
                <w:rFonts w:ascii="微軟正黑體" w:eastAsia="微軟正黑體" w:hAnsi="微軟正黑體"/>
                <w:color w:val="FF0000"/>
                <w:kern w:val="2"/>
                <w:sz w:val="22"/>
                <w:szCs w:val="22"/>
              </w:rPr>
            </w:pPr>
            <w:r w:rsidRPr="009B7A8D">
              <w:rPr>
                <w:rFonts w:hint="eastAsia"/>
                <w:color w:val="FF0000"/>
              </w:rPr>
              <w:t>OP_PUCP_ADDR_TYPE</w:t>
            </w:r>
            <w:r w:rsidRPr="009B7A8D">
              <w:rPr>
                <w:color w:val="FF0000"/>
              </w:rPr>
              <w:t>_CD</w:t>
            </w:r>
          </w:p>
        </w:tc>
        <w:tc>
          <w:tcPr>
            <w:tcW w:w="2043" w:type="dxa"/>
          </w:tcPr>
          <w:p w:rsidR="00E10EAC" w:rsidRPr="009B7A8D" w:rsidRDefault="00E10EAC" w:rsidP="00E10EAC">
            <w:pPr>
              <w:ind w:left="0"/>
              <w:rPr>
                <w:rFonts w:ascii="微軟正黑體" w:eastAsia="微軟正黑體" w:hAnsi="微軟正黑體"/>
                <w:color w:val="FF0000"/>
                <w:kern w:val="2"/>
                <w:sz w:val="22"/>
                <w:szCs w:val="22"/>
                <w:lang w:val="zh-TW"/>
              </w:rPr>
            </w:pPr>
            <w:r w:rsidRPr="009B7A8D">
              <w:rPr>
                <w:rFonts w:hint="eastAsia"/>
                <w:color w:val="FF0000"/>
              </w:rPr>
              <w:t>VARCHAR(1)</w:t>
            </w:r>
          </w:p>
        </w:tc>
        <w:tc>
          <w:tcPr>
            <w:tcW w:w="3879" w:type="dxa"/>
          </w:tcPr>
          <w:p w:rsidR="00E10EAC" w:rsidRPr="009B7A8D" w:rsidRDefault="00E10EAC" w:rsidP="00E10EAC">
            <w:pPr>
              <w:ind w:left="0"/>
              <w:jc w:val="both"/>
              <w:rPr>
                <w:color w:val="FF0000"/>
              </w:rPr>
            </w:pPr>
            <w:r w:rsidRPr="009B7A8D">
              <w:rPr>
                <w:rFonts w:hint="eastAsia"/>
                <w:color w:val="FF0000"/>
              </w:rPr>
              <w:t>地點類型</w:t>
            </w:r>
            <w:r w:rsidRPr="009B7A8D">
              <w:rPr>
                <w:rFonts w:hint="eastAsia"/>
                <w:color w:val="FF0000"/>
              </w:rPr>
              <w:t>(A1</w:t>
            </w:r>
            <w:r w:rsidRPr="009B7A8D">
              <w:rPr>
                <w:color w:val="FF0000"/>
              </w:rPr>
              <w:t>3</w:t>
            </w:r>
            <w:r w:rsidRPr="009B7A8D">
              <w:rPr>
                <w:rFonts w:hint="eastAsia"/>
                <w:color w:val="FF0000"/>
              </w:rPr>
              <w:t>)</w:t>
            </w:r>
          </w:p>
          <w:p w:rsidR="00E10EAC" w:rsidRPr="009B7A8D" w:rsidRDefault="00E10EAC" w:rsidP="00E10EAC">
            <w:pPr>
              <w:ind w:left="0"/>
              <w:jc w:val="both"/>
              <w:rPr>
                <w:color w:val="FF0000"/>
              </w:rPr>
            </w:pPr>
            <w:r w:rsidRPr="009B7A8D">
              <w:rPr>
                <w:rFonts w:hint="eastAsia"/>
                <w:color w:val="FF0000"/>
              </w:rPr>
              <w:t>OP</w:t>
            </w:r>
            <w:r w:rsidRPr="009B7A8D">
              <w:rPr>
                <w:color w:val="FF0000"/>
              </w:rPr>
              <w:t>DT_CD_DATA.</w:t>
            </w:r>
            <w:r w:rsidRPr="009B7A8D">
              <w:rPr>
                <w:rFonts w:hint="eastAsia"/>
                <w:color w:val="FF0000"/>
              </w:rPr>
              <w:t>OP</w:t>
            </w:r>
            <w:r w:rsidRPr="009B7A8D">
              <w:rPr>
                <w:color w:val="FF0000"/>
              </w:rPr>
              <w:t>_CD_TYPE=’A13’</w:t>
            </w:r>
          </w:p>
          <w:p w:rsidR="00E10EAC" w:rsidRPr="009B7A8D" w:rsidRDefault="00E10EAC" w:rsidP="00E10EAC">
            <w:pPr>
              <w:ind w:left="0"/>
              <w:jc w:val="both"/>
              <w:rPr>
                <w:color w:val="FF0000"/>
              </w:rPr>
            </w:pPr>
            <w:r w:rsidRPr="009B7A8D">
              <w:rPr>
                <w:rFonts w:hint="eastAsia"/>
                <w:color w:val="FF0000"/>
              </w:rPr>
              <w:t>0</w:t>
            </w:r>
            <w:r w:rsidRPr="009B7A8D">
              <w:rPr>
                <w:rFonts w:hint="eastAsia"/>
                <w:color w:val="FF0000"/>
              </w:rPr>
              <w:t>：無</w:t>
            </w:r>
          </w:p>
          <w:p w:rsidR="00E10EAC" w:rsidRPr="009B7A8D" w:rsidRDefault="00E10EAC" w:rsidP="00E10EAC">
            <w:pPr>
              <w:ind w:left="0"/>
              <w:jc w:val="both"/>
              <w:rPr>
                <w:color w:val="FF0000"/>
              </w:rPr>
            </w:pPr>
            <w:r w:rsidRPr="009B7A8D">
              <w:rPr>
                <w:rFonts w:hint="eastAsia"/>
                <w:color w:val="FF0000"/>
              </w:rPr>
              <w:t>1</w:t>
            </w:r>
            <w:r w:rsidRPr="009B7A8D">
              <w:rPr>
                <w:rFonts w:hint="eastAsia"/>
                <w:color w:val="FF0000"/>
              </w:rPr>
              <w:t>：一般地址</w:t>
            </w:r>
          </w:p>
          <w:p w:rsidR="00E10EAC" w:rsidRDefault="00E10EAC" w:rsidP="00E10EAC">
            <w:pPr>
              <w:ind w:left="0"/>
              <w:jc w:val="both"/>
              <w:rPr>
                <w:color w:val="FF0000"/>
              </w:rPr>
            </w:pPr>
            <w:r w:rsidRPr="009B7A8D">
              <w:rPr>
                <w:rFonts w:hint="eastAsia"/>
                <w:color w:val="FF0000"/>
              </w:rPr>
              <w:t>9</w:t>
            </w:r>
            <w:r w:rsidRPr="009B7A8D">
              <w:rPr>
                <w:rFonts w:hint="eastAsia"/>
                <w:color w:val="FF0000"/>
              </w:rPr>
              <w:t>：其他</w:t>
            </w:r>
          </w:p>
          <w:p w:rsidR="00E10EAC" w:rsidRPr="009B7A8D" w:rsidRDefault="00E10EAC" w:rsidP="00E10EAC">
            <w:pPr>
              <w:ind w:left="0"/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0180723</w:t>
            </w:r>
            <w:r>
              <w:rPr>
                <w:rFonts w:hint="eastAsia"/>
                <w:color w:val="FF0000"/>
              </w:rPr>
              <w:t>新增欄位</w:t>
            </w:r>
          </w:p>
        </w:tc>
      </w:tr>
      <w:tr w:rsidR="00E10EAC" w:rsidRPr="009B7A8D" w:rsidTr="00750A67">
        <w:tc>
          <w:tcPr>
            <w:tcW w:w="1418" w:type="dxa"/>
            <w:vAlign w:val="center"/>
          </w:tcPr>
          <w:p w:rsidR="00E10EAC" w:rsidRPr="009B7A8D" w:rsidRDefault="00E10EAC" w:rsidP="00E10EAC">
            <w:pPr>
              <w:ind w:left="0"/>
              <w:jc w:val="both"/>
              <w:rPr>
                <w:color w:val="FF0000"/>
              </w:rPr>
            </w:pPr>
            <w:r w:rsidRPr="009B7A8D">
              <w:rPr>
                <w:color w:val="FF0000"/>
              </w:rPr>
              <w:t>地址類型名稱</w:t>
            </w:r>
          </w:p>
        </w:tc>
        <w:tc>
          <w:tcPr>
            <w:tcW w:w="2551" w:type="dxa"/>
          </w:tcPr>
          <w:p w:rsidR="00E10EAC" w:rsidRPr="009B7A8D" w:rsidRDefault="00E10EAC" w:rsidP="00E10EAC">
            <w:pPr>
              <w:ind w:left="0"/>
              <w:rPr>
                <w:rFonts w:ascii="微軟正黑體" w:eastAsia="微軟正黑體" w:hAnsi="微軟正黑體"/>
                <w:color w:val="FF0000"/>
                <w:kern w:val="2"/>
                <w:sz w:val="22"/>
                <w:szCs w:val="22"/>
              </w:rPr>
            </w:pPr>
            <w:r w:rsidRPr="009B7A8D">
              <w:rPr>
                <w:rFonts w:hint="eastAsia"/>
                <w:color w:val="FF0000"/>
              </w:rPr>
              <w:t>OP_PUCP_ADDR_TYPE</w:t>
            </w:r>
            <w:r w:rsidRPr="009B7A8D">
              <w:rPr>
                <w:color w:val="FF0000"/>
              </w:rPr>
              <w:t>_NM</w:t>
            </w:r>
          </w:p>
        </w:tc>
        <w:tc>
          <w:tcPr>
            <w:tcW w:w="2043" w:type="dxa"/>
          </w:tcPr>
          <w:p w:rsidR="00E10EAC" w:rsidRPr="009B7A8D" w:rsidRDefault="00E10EAC" w:rsidP="00E10EAC">
            <w:pPr>
              <w:ind w:left="0"/>
              <w:rPr>
                <w:rFonts w:ascii="微軟正黑體" w:eastAsia="微軟正黑體" w:hAnsi="微軟正黑體"/>
                <w:color w:val="FF0000"/>
                <w:kern w:val="2"/>
                <w:sz w:val="22"/>
                <w:szCs w:val="22"/>
                <w:lang w:val="zh-TW"/>
              </w:rPr>
            </w:pPr>
            <w:r w:rsidRPr="009B7A8D">
              <w:rPr>
                <w:rFonts w:hint="eastAsia"/>
                <w:color w:val="FF0000"/>
              </w:rPr>
              <w:t>VARCHAR(</w:t>
            </w:r>
            <w:r w:rsidRPr="009B7A8D">
              <w:rPr>
                <w:color w:val="FF0000"/>
              </w:rPr>
              <w:t>30</w:t>
            </w:r>
            <w:r w:rsidRPr="009B7A8D">
              <w:rPr>
                <w:rFonts w:hint="eastAsia"/>
                <w:color w:val="FF0000"/>
              </w:rPr>
              <w:t>)</w:t>
            </w:r>
          </w:p>
        </w:tc>
        <w:tc>
          <w:tcPr>
            <w:tcW w:w="3879" w:type="dxa"/>
          </w:tcPr>
          <w:p w:rsidR="00E10EAC" w:rsidRPr="009B7A8D" w:rsidRDefault="00E10EAC" w:rsidP="00E10EAC">
            <w:pPr>
              <w:spacing w:line="0" w:lineRule="atLeast"/>
              <w:ind w:left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0180723</w:t>
            </w:r>
            <w:r>
              <w:rPr>
                <w:rFonts w:hint="eastAsia"/>
                <w:color w:val="FF0000"/>
              </w:rPr>
              <w:t>新增欄位</w:t>
            </w:r>
          </w:p>
        </w:tc>
      </w:tr>
      <w:tr w:rsidR="00E10EAC" w:rsidTr="008441D9">
        <w:tc>
          <w:tcPr>
            <w:tcW w:w="1418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地址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zh-TW"/>
              </w:rPr>
              <w:t>縣市代碼</w:t>
            </w:r>
          </w:p>
        </w:tc>
        <w:tc>
          <w:tcPr>
            <w:tcW w:w="2551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OP_PUCP_CITY_CD</w:t>
            </w:r>
          </w:p>
        </w:tc>
        <w:tc>
          <w:tcPr>
            <w:tcW w:w="2043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</w:p>
        </w:tc>
      </w:tr>
      <w:tr w:rsidR="00E10EAC" w:rsidTr="008441D9">
        <w:tc>
          <w:tcPr>
            <w:tcW w:w="1418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地址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zh-TW"/>
              </w:rPr>
              <w:t>縣市名稱</w:t>
            </w:r>
          </w:p>
        </w:tc>
        <w:tc>
          <w:tcPr>
            <w:tcW w:w="2551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OP_PUCP_CITY_NM</w:t>
            </w:r>
          </w:p>
        </w:tc>
        <w:tc>
          <w:tcPr>
            <w:tcW w:w="2043" w:type="dxa"/>
          </w:tcPr>
          <w:p w:rsidR="00E10EAC" w:rsidRDefault="00E10EAC" w:rsidP="00E10EAC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VARCHAR(</w:t>
            </w:r>
            <w:r>
              <w:rPr>
                <w:color w:val="000000"/>
                <w:lang w:val="zh-TW"/>
              </w:rPr>
              <w:t>3</w:t>
            </w:r>
            <w:r>
              <w:rPr>
                <w:rFonts w:hint="eastAsia"/>
                <w:color w:val="000000"/>
                <w:lang w:val="zh-TW"/>
              </w:rPr>
              <w:t>0)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</w:rPr>
              <w:t>含縣市</w:t>
            </w:r>
          </w:p>
        </w:tc>
      </w:tr>
      <w:tr w:rsidR="00E10EAC" w:rsidTr="008441D9">
        <w:tc>
          <w:tcPr>
            <w:tcW w:w="1418" w:type="dxa"/>
          </w:tcPr>
          <w:p w:rsidR="00E10EAC" w:rsidRDefault="00E10EAC" w:rsidP="00E10EAC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地址</w:t>
            </w:r>
            <w:r>
              <w:rPr>
                <w:rFonts w:hint="eastAsia"/>
                <w:color w:val="000000"/>
                <w:lang w:val="zh-TW"/>
              </w:rPr>
              <w:t>-</w:t>
            </w:r>
            <w:r>
              <w:rPr>
                <w:rFonts w:hint="eastAsia"/>
                <w:color w:val="000000"/>
                <w:lang w:val="zh-TW"/>
              </w:rPr>
              <w:t>鄉鎮區代碼</w:t>
            </w:r>
          </w:p>
        </w:tc>
        <w:tc>
          <w:tcPr>
            <w:tcW w:w="2551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OP_PUCP_TOWN_CD</w:t>
            </w:r>
          </w:p>
        </w:tc>
        <w:tc>
          <w:tcPr>
            <w:tcW w:w="2043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VARCHAR(8)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</w:p>
        </w:tc>
      </w:tr>
      <w:tr w:rsidR="00E10EAC" w:rsidTr="008441D9">
        <w:tc>
          <w:tcPr>
            <w:tcW w:w="1418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地址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zh-TW"/>
              </w:rPr>
              <w:t>鄉鎮區名稱</w:t>
            </w:r>
          </w:p>
        </w:tc>
        <w:tc>
          <w:tcPr>
            <w:tcW w:w="2551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OP_PUCP_TOWN_NM</w:t>
            </w:r>
          </w:p>
        </w:tc>
        <w:tc>
          <w:tcPr>
            <w:tcW w:w="2043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含鄉鎮市區</w:t>
            </w:r>
          </w:p>
        </w:tc>
      </w:tr>
      <w:tr w:rsidR="00E10EAC" w:rsidTr="008441D9">
        <w:tc>
          <w:tcPr>
            <w:tcW w:w="1418" w:type="dxa"/>
          </w:tcPr>
          <w:p w:rsidR="00E10EAC" w:rsidRPr="001B7523" w:rsidRDefault="00E10EAC" w:rsidP="00E10EAC">
            <w:pPr>
              <w:ind w:left="0"/>
              <w:rPr>
                <w:color w:val="000000" w:themeColor="text1"/>
                <w:lang w:val="zh-TW"/>
              </w:rPr>
            </w:pPr>
            <w:r w:rsidRPr="001B7523">
              <w:rPr>
                <w:rFonts w:hint="eastAsia"/>
                <w:color w:val="000000" w:themeColor="text1"/>
                <w:lang w:val="zh-TW"/>
              </w:rPr>
              <w:t>地址</w:t>
            </w:r>
            <w:r w:rsidRPr="001B7523">
              <w:rPr>
                <w:rFonts w:hint="eastAsia"/>
                <w:color w:val="000000" w:themeColor="text1"/>
              </w:rPr>
              <w:t>-</w:t>
            </w:r>
            <w:r w:rsidRPr="001B7523">
              <w:rPr>
                <w:rFonts w:hint="eastAsia"/>
                <w:color w:val="000000" w:themeColor="text1"/>
                <w:lang w:val="zh-TW"/>
              </w:rPr>
              <w:t>村里代碼</w:t>
            </w:r>
          </w:p>
        </w:tc>
        <w:tc>
          <w:tcPr>
            <w:tcW w:w="2551" w:type="dxa"/>
          </w:tcPr>
          <w:p w:rsidR="00E10EAC" w:rsidRPr="001B7523" w:rsidRDefault="00E10EAC" w:rsidP="00E10EAC">
            <w:pPr>
              <w:ind w:left="0"/>
              <w:rPr>
                <w:color w:val="000000" w:themeColor="text1"/>
              </w:rPr>
            </w:pPr>
            <w:r w:rsidRPr="001B7523">
              <w:rPr>
                <w:rFonts w:hint="eastAsia"/>
                <w:color w:val="000000" w:themeColor="text1"/>
              </w:rPr>
              <w:t>OP_</w:t>
            </w:r>
            <w:r>
              <w:rPr>
                <w:rFonts w:hint="eastAsia"/>
                <w:color w:val="000000"/>
              </w:rPr>
              <w:t>PUCP</w:t>
            </w:r>
            <w:r w:rsidRPr="001B7523">
              <w:rPr>
                <w:rFonts w:hint="eastAsia"/>
                <w:color w:val="000000" w:themeColor="text1"/>
              </w:rPr>
              <w:t>_VILLAGE</w:t>
            </w:r>
            <w:r w:rsidRPr="001B7523">
              <w:rPr>
                <w:color w:val="000000" w:themeColor="text1"/>
              </w:rPr>
              <w:t>_CD</w:t>
            </w:r>
          </w:p>
        </w:tc>
        <w:tc>
          <w:tcPr>
            <w:tcW w:w="2043" w:type="dxa"/>
          </w:tcPr>
          <w:p w:rsidR="00E10EAC" w:rsidRPr="001B7523" w:rsidRDefault="00E10EAC" w:rsidP="00E10EAC">
            <w:pPr>
              <w:ind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</w:t>
            </w:r>
            <w:r>
              <w:rPr>
                <w:color w:val="000000" w:themeColor="text1"/>
              </w:rPr>
              <w:t>11</w:t>
            </w:r>
            <w:r w:rsidRPr="001B7523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3879" w:type="dxa"/>
          </w:tcPr>
          <w:p w:rsidR="00E10EAC" w:rsidRPr="00DB6D39" w:rsidRDefault="00E10EAC" w:rsidP="00E10EAC">
            <w:pPr>
              <w:ind w:left="0"/>
              <w:rPr>
                <w:color w:val="FF0000"/>
                <w:lang w:val="zh-TW"/>
              </w:rPr>
            </w:pPr>
            <w:r w:rsidRPr="00CA68B2">
              <w:rPr>
                <w:rFonts w:hint="eastAsia"/>
                <w:color w:val="FF0000"/>
              </w:rPr>
              <w:t>2018</w:t>
            </w:r>
            <w:r>
              <w:rPr>
                <w:color w:val="FF0000"/>
                <w:lang w:val="zh-TW"/>
              </w:rPr>
              <w:t>0629</w:t>
            </w:r>
            <w:r>
              <w:rPr>
                <w:rFonts w:hint="eastAsia"/>
                <w:color w:val="FF0000"/>
                <w:lang w:val="zh-TW"/>
              </w:rPr>
              <w:t>新增欄位</w:t>
            </w:r>
          </w:p>
        </w:tc>
      </w:tr>
      <w:tr w:rsidR="00E10EAC" w:rsidTr="008441D9">
        <w:tc>
          <w:tcPr>
            <w:tcW w:w="1418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地址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zh-TW"/>
              </w:rPr>
              <w:t>村里名稱</w:t>
            </w:r>
          </w:p>
        </w:tc>
        <w:tc>
          <w:tcPr>
            <w:tcW w:w="2551" w:type="dxa"/>
          </w:tcPr>
          <w:p w:rsidR="00E10EAC" w:rsidRPr="009948FE" w:rsidRDefault="00E10EAC" w:rsidP="00E10EAC">
            <w:pPr>
              <w:ind w:left="0"/>
              <w:rPr>
                <w:color w:val="FF0000"/>
              </w:rPr>
            </w:pPr>
            <w:r w:rsidRPr="009948FE">
              <w:rPr>
                <w:rFonts w:hint="eastAsia"/>
                <w:color w:val="FF0000"/>
              </w:rPr>
              <w:t>OP_PUCP_VILLAGE_NM</w:t>
            </w:r>
          </w:p>
        </w:tc>
        <w:tc>
          <w:tcPr>
            <w:tcW w:w="2043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含村里</w:t>
            </w:r>
          </w:p>
          <w:p w:rsidR="00E10EAC" w:rsidRDefault="00E10EAC" w:rsidP="00E10EAC">
            <w:pPr>
              <w:ind w:left="0"/>
              <w:rPr>
                <w:color w:val="000000"/>
              </w:rPr>
            </w:pPr>
            <w:r w:rsidRPr="00CA68B2">
              <w:rPr>
                <w:rFonts w:hint="eastAsia"/>
                <w:color w:val="FF0000"/>
              </w:rPr>
              <w:t>2018</w:t>
            </w:r>
            <w:r>
              <w:rPr>
                <w:color w:val="FF0000"/>
                <w:lang w:val="zh-TW"/>
              </w:rPr>
              <w:t>0629</w:t>
            </w:r>
            <w:r>
              <w:rPr>
                <w:rFonts w:hint="eastAsia"/>
                <w:color w:val="FF0000"/>
                <w:lang w:val="zh-TW"/>
              </w:rPr>
              <w:t>更改欄位名稱</w:t>
            </w:r>
          </w:p>
        </w:tc>
      </w:tr>
      <w:tr w:rsidR="00E10EAC" w:rsidTr="008441D9">
        <w:tc>
          <w:tcPr>
            <w:tcW w:w="1418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地址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zh-TW"/>
              </w:rPr>
              <w:t>鄰</w:t>
            </w:r>
          </w:p>
        </w:tc>
        <w:tc>
          <w:tcPr>
            <w:tcW w:w="2551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OP_PUCP_LIN</w:t>
            </w:r>
          </w:p>
        </w:tc>
        <w:tc>
          <w:tcPr>
            <w:tcW w:w="2043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含鄰</w:t>
            </w:r>
          </w:p>
        </w:tc>
      </w:tr>
      <w:tr w:rsidR="00E10EAC" w:rsidTr="008441D9">
        <w:tc>
          <w:tcPr>
            <w:tcW w:w="1418" w:type="dxa"/>
          </w:tcPr>
          <w:p w:rsidR="00E10EAC" w:rsidRPr="000A709B" w:rsidRDefault="00E10EAC" w:rsidP="00E10EAC">
            <w:pPr>
              <w:ind w:left="0"/>
              <w:rPr>
                <w:strike/>
                <w:color w:val="FF0000"/>
              </w:rPr>
            </w:pPr>
            <w:r w:rsidRPr="000A709B">
              <w:rPr>
                <w:rFonts w:hint="eastAsia"/>
                <w:strike/>
                <w:color w:val="FF0000"/>
                <w:lang w:val="zh-TW"/>
              </w:rPr>
              <w:t>地址</w:t>
            </w:r>
            <w:r w:rsidRPr="000A709B">
              <w:rPr>
                <w:rFonts w:hint="eastAsia"/>
                <w:strike/>
                <w:color w:val="FF0000"/>
              </w:rPr>
              <w:t>-</w:t>
            </w:r>
            <w:r w:rsidRPr="000A709B">
              <w:rPr>
                <w:rFonts w:hint="eastAsia"/>
                <w:strike/>
                <w:color w:val="FF0000"/>
                <w:lang w:val="zh-TW"/>
              </w:rPr>
              <w:t>街道路名</w:t>
            </w:r>
          </w:p>
        </w:tc>
        <w:tc>
          <w:tcPr>
            <w:tcW w:w="2551" w:type="dxa"/>
          </w:tcPr>
          <w:p w:rsidR="00E10EAC" w:rsidRPr="000A709B" w:rsidRDefault="00E10EAC" w:rsidP="00E10EAC">
            <w:pPr>
              <w:ind w:left="0"/>
              <w:rPr>
                <w:strike/>
                <w:color w:val="FF0000"/>
              </w:rPr>
            </w:pPr>
            <w:r w:rsidRPr="000A709B">
              <w:rPr>
                <w:rFonts w:hint="eastAsia"/>
                <w:strike/>
                <w:color w:val="FF0000"/>
              </w:rPr>
              <w:t>OP_PUCP_ROAD</w:t>
            </w:r>
          </w:p>
        </w:tc>
        <w:tc>
          <w:tcPr>
            <w:tcW w:w="2043" w:type="dxa"/>
          </w:tcPr>
          <w:p w:rsidR="00E10EAC" w:rsidRPr="000A709B" w:rsidRDefault="00E10EAC" w:rsidP="00E10EAC">
            <w:pPr>
              <w:ind w:left="0"/>
              <w:rPr>
                <w:strike/>
                <w:color w:val="FF0000"/>
              </w:rPr>
            </w:pPr>
            <w:r w:rsidRPr="000A709B">
              <w:rPr>
                <w:rFonts w:hint="eastAsia"/>
                <w:strike/>
                <w:color w:val="FF0000"/>
              </w:rPr>
              <w:t>VARCHAR(</w:t>
            </w:r>
            <w:r w:rsidRPr="000A709B">
              <w:rPr>
                <w:strike/>
                <w:color w:val="FF0000"/>
              </w:rPr>
              <w:t>6</w:t>
            </w:r>
            <w:r w:rsidRPr="000A709B">
              <w:rPr>
                <w:rFonts w:hint="eastAsia"/>
                <w:strike/>
                <w:color w:val="FF0000"/>
              </w:rPr>
              <w:t>0)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strike/>
                <w:color w:val="FF0000"/>
                <w:lang w:val="zh-TW"/>
              </w:rPr>
            </w:pPr>
            <w:r w:rsidRPr="000A709B">
              <w:rPr>
                <w:rFonts w:hint="eastAsia"/>
                <w:strike/>
                <w:color w:val="FF0000"/>
                <w:lang w:val="zh-TW"/>
              </w:rPr>
              <w:t>含路</w:t>
            </w:r>
            <w:r w:rsidRPr="000A709B">
              <w:rPr>
                <w:rFonts w:hint="eastAsia"/>
                <w:strike/>
                <w:color w:val="FF0000"/>
              </w:rPr>
              <w:t>/</w:t>
            </w:r>
            <w:r w:rsidRPr="000A709B">
              <w:rPr>
                <w:rFonts w:hint="eastAsia"/>
                <w:strike/>
                <w:color w:val="FF0000"/>
                <w:lang w:val="zh-TW"/>
              </w:rPr>
              <w:t>街</w:t>
            </w:r>
          </w:p>
          <w:p w:rsidR="00E10EAC" w:rsidRPr="000A709B" w:rsidRDefault="00E10EAC" w:rsidP="00E10EAC">
            <w:pPr>
              <w:ind w:left="0"/>
              <w:rPr>
                <w:strike/>
                <w:color w:val="FF0000"/>
              </w:rPr>
            </w:pPr>
            <w:r w:rsidRPr="00CE6A70">
              <w:rPr>
                <w:rFonts w:hint="eastAsia"/>
                <w:strike/>
                <w:color w:val="FF0000"/>
              </w:rPr>
              <w:t>2018</w:t>
            </w:r>
            <w:r>
              <w:rPr>
                <w:strike/>
                <w:color w:val="FF0000"/>
                <w:lang w:val="zh-TW"/>
              </w:rPr>
              <w:t>0629</w:t>
            </w:r>
            <w:r>
              <w:rPr>
                <w:rFonts w:hint="eastAsia"/>
                <w:strike/>
                <w:color w:val="FF0000"/>
                <w:lang w:val="zh-TW"/>
              </w:rPr>
              <w:t>刪除</w:t>
            </w:r>
          </w:p>
        </w:tc>
      </w:tr>
      <w:tr w:rsidR="00E10EAC" w:rsidTr="008441D9">
        <w:tc>
          <w:tcPr>
            <w:tcW w:w="1418" w:type="dxa"/>
          </w:tcPr>
          <w:p w:rsidR="00E10EAC" w:rsidRPr="000A709B" w:rsidRDefault="00E10EAC" w:rsidP="00E10EAC">
            <w:pPr>
              <w:ind w:left="0"/>
              <w:rPr>
                <w:strike/>
                <w:color w:val="FF0000"/>
              </w:rPr>
            </w:pPr>
            <w:r w:rsidRPr="000A709B">
              <w:rPr>
                <w:rFonts w:hint="eastAsia"/>
                <w:strike/>
                <w:color w:val="FF0000"/>
                <w:lang w:val="zh-TW"/>
              </w:rPr>
              <w:t>地址</w:t>
            </w:r>
            <w:r w:rsidRPr="000A709B">
              <w:rPr>
                <w:rFonts w:hint="eastAsia"/>
                <w:strike/>
                <w:color w:val="FF0000"/>
              </w:rPr>
              <w:t>-</w:t>
            </w:r>
            <w:r w:rsidRPr="000A709B">
              <w:rPr>
                <w:rFonts w:hint="eastAsia"/>
                <w:strike/>
                <w:color w:val="FF0000"/>
                <w:lang w:val="zh-TW"/>
              </w:rPr>
              <w:t>段</w:t>
            </w:r>
          </w:p>
        </w:tc>
        <w:tc>
          <w:tcPr>
            <w:tcW w:w="2551" w:type="dxa"/>
          </w:tcPr>
          <w:p w:rsidR="00E10EAC" w:rsidRPr="000A709B" w:rsidRDefault="00E10EAC" w:rsidP="00E10EAC">
            <w:pPr>
              <w:ind w:left="0"/>
              <w:rPr>
                <w:strike/>
                <w:color w:val="FF0000"/>
              </w:rPr>
            </w:pPr>
            <w:r w:rsidRPr="000A709B">
              <w:rPr>
                <w:rFonts w:hint="eastAsia"/>
                <w:strike/>
                <w:color w:val="FF0000"/>
              </w:rPr>
              <w:t>OP_PUCP_SEC</w:t>
            </w:r>
          </w:p>
        </w:tc>
        <w:tc>
          <w:tcPr>
            <w:tcW w:w="2043" w:type="dxa"/>
          </w:tcPr>
          <w:p w:rsidR="00E10EAC" w:rsidRPr="000A709B" w:rsidRDefault="00E10EAC" w:rsidP="00E10EAC">
            <w:pPr>
              <w:ind w:left="0"/>
              <w:rPr>
                <w:strike/>
                <w:color w:val="FF0000"/>
              </w:rPr>
            </w:pPr>
            <w:r w:rsidRPr="000A709B">
              <w:rPr>
                <w:rFonts w:hint="eastAsia"/>
                <w:strike/>
                <w:color w:val="FF0000"/>
              </w:rPr>
              <w:t>VARCHAR(</w:t>
            </w:r>
            <w:r w:rsidRPr="000A709B">
              <w:rPr>
                <w:strike/>
                <w:color w:val="FF0000"/>
              </w:rPr>
              <w:t>3</w:t>
            </w:r>
            <w:r w:rsidRPr="000A709B">
              <w:rPr>
                <w:rFonts w:hint="eastAsia"/>
                <w:strike/>
                <w:color w:val="FF0000"/>
              </w:rPr>
              <w:t>0)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strike/>
                <w:color w:val="FF0000"/>
                <w:lang w:val="zh-TW"/>
              </w:rPr>
            </w:pPr>
            <w:r w:rsidRPr="000A709B">
              <w:rPr>
                <w:rFonts w:hint="eastAsia"/>
                <w:strike/>
                <w:color w:val="FF0000"/>
                <w:lang w:val="zh-TW"/>
              </w:rPr>
              <w:t>含段</w:t>
            </w:r>
          </w:p>
          <w:p w:rsidR="00E10EAC" w:rsidRPr="000A709B" w:rsidRDefault="00E10EAC" w:rsidP="00E10EAC">
            <w:pPr>
              <w:ind w:left="0"/>
              <w:rPr>
                <w:strike/>
                <w:color w:val="FF0000"/>
              </w:rPr>
            </w:pPr>
            <w:r w:rsidRPr="00CE6A70">
              <w:rPr>
                <w:rFonts w:hint="eastAsia"/>
                <w:strike/>
                <w:color w:val="FF0000"/>
              </w:rPr>
              <w:lastRenderedPageBreak/>
              <w:t>2018</w:t>
            </w:r>
            <w:r>
              <w:rPr>
                <w:strike/>
                <w:color w:val="FF0000"/>
                <w:lang w:val="zh-TW"/>
              </w:rPr>
              <w:t>0629</w:t>
            </w:r>
            <w:r>
              <w:rPr>
                <w:rFonts w:hint="eastAsia"/>
                <w:strike/>
                <w:color w:val="FF0000"/>
                <w:lang w:val="zh-TW"/>
              </w:rPr>
              <w:t>刪除</w:t>
            </w:r>
          </w:p>
        </w:tc>
      </w:tr>
      <w:tr w:rsidR="00E10EAC" w:rsidTr="008441D9">
        <w:tc>
          <w:tcPr>
            <w:tcW w:w="1418" w:type="dxa"/>
          </w:tcPr>
          <w:p w:rsidR="00E10EAC" w:rsidRPr="000A709B" w:rsidRDefault="00E10EAC" w:rsidP="00E10EAC">
            <w:pPr>
              <w:ind w:left="0"/>
              <w:rPr>
                <w:strike/>
                <w:color w:val="FF0000"/>
              </w:rPr>
            </w:pPr>
            <w:r w:rsidRPr="000A709B">
              <w:rPr>
                <w:rFonts w:hint="eastAsia"/>
                <w:strike/>
                <w:color w:val="FF0000"/>
                <w:lang w:val="zh-TW"/>
              </w:rPr>
              <w:lastRenderedPageBreak/>
              <w:t>地址</w:t>
            </w:r>
            <w:r w:rsidRPr="000A709B">
              <w:rPr>
                <w:rFonts w:hint="eastAsia"/>
                <w:strike/>
                <w:color w:val="FF0000"/>
              </w:rPr>
              <w:t>-</w:t>
            </w:r>
            <w:r w:rsidRPr="000A709B">
              <w:rPr>
                <w:rFonts w:hint="eastAsia"/>
                <w:strike/>
                <w:color w:val="FF0000"/>
                <w:lang w:val="zh-TW"/>
              </w:rPr>
              <w:t>巷</w:t>
            </w:r>
          </w:p>
        </w:tc>
        <w:tc>
          <w:tcPr>
            <w:tcW w:w="2551" w:type="dxa"/>
          </w:tcPr>
          <w:p w:rsidR="00E10EAC" w:rsidRPr="000A709B" w:rsidRDefault="00E10EAC" w:rsidP="00E10EAC">
            <w:pPr>
              <w:ind w:left="0"/>
              <w:rPr>
                <w:strike/>
                <w:color w:val="FF0000"/>
              </w:rPr>
            </w:pPr>
            <w:r w:rsidRPr="000A709B">
              <w:rPr>
                <w:rFonts w:hint="eastAsia"/>
                <w:strike/>
                <w:color w:val="FF0000"/>
              </w:rPr>
              <w:t>OP_PUCP_LANE</w:t>
            </w:r>
          </w:p>
        </w:tc>
        <w:tc>
          <w:tcPr>
            <w:tcW w:w="2043" w:type="dxa"/>
          </w:tcPr>
          <w:p w:rsidR="00E10EAC" w:rsidRPr="000A709B" w:rsidRDefault="00E10EAC" w:rsidP="00E10EAC">
            <w:pPr>
              <w:ind w:left="0"/>
              <w:rPr>
                <w:strike/>
                <w:color w:val="FF0000"/>
              </w:rPr>
            </w:pPr>
            <w:r w:rsidRPr="000A709B">
              <w:rPr>
                <w:rFonts w:hint="eastAsia"/>
                <w:strike/>
                <w:color w:val="FF0000"/>
              </w:rPr>
              <w:t>VARCHAR(</w:t>
            </w:r>
            <w:r w:rsidRPr="000A709B">
              <w:rPr>
                <w:strike/>
                <w:color w:val="FF0000"/>
              </w:rPr>
              <w:t>3</w:t>
            </w:r>
            <w:r w:rsidRPr="000A709B">
              <w:rPr>
                <w:rFonts w:hint="eastAsia"/>
                <w:strike/>
                <w:color w:val="FF0000"/>
              </w:rPr>
              <w:t>0)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strike/>
                <w:color w:val="FF0000"/>
                <w:lang w:val="zh-TW"/>
              </w:rPr>
            </w:pPr>
            <w:r w:rsidRPr="000A709B">
              <w:rPr>
                <w:rFonts w:hint="eastAsia"/>
                <w:strike/>
                <w:color w:val="FF0000"/>
                <w:lang w:val="zh-TW"/>
              </w:rPr>
              <w:t>含巷</w:t>
            </w:r>
          </w:p>
          <w:p w:rsidR="00E10EAC" w:rsidRPr="000A709B" w:rsidRDefault="00E10EAC" w:rsidP="00E10EAC">
            <w:pPr>
              <w:ind w:left="0"/>
              <w:rPr>
                <w:strike/>
                <w:color w:val="FF0000"/>
              </w:rPr>
            </w:pPr>
            <w:r w:rsidRPr="00CE6A70">
              <w:rPr>
                <w:rFonts w:hint="eastAsia"/>
                <w:strike/>
                <w:color w:val="FF0000"/>
              </w:rPr>
              <w:t>2018</w:t>
            </w:r>
            <w:r>
              <w:rPr>
                <w:strike/>
                <w:color w:val="FF0000"/>
                <w:lang w:val="zh-TW"/>
              </w:rPr>
              <w:t>0629</w:t>
            </w:r>
            <w:r>
              <w:rPr>
                <w:rFonts w:hint="eastAsia"/>
                <w:strike/>
                <w:color w:val="FF0000"/>
                <w:lang w:val="zh-TW"/>
              </w:rPr>
              <w:t>刪除</w:t>
            </w:r>
          </w:p>
        </w:tc>
      </w:tr>
      <w:tr w:rsidR="00E10EAC" w:rsidTr="008441D9">
        <w:tc>
          <w:tcPr>
            <w:tcW w:w="1418" w:type="dxa"/>
          </w:tcPr>
          <w:p w:rsidR="00E10EAC" w:rsidRPr="000A709B" w:rsidRDefault="00E10EAC" w:rsidP="00E10EAC">
            <w:pPr>
              <w:ind w:left="0"/>
              <w:rPr>
                <w:strike/>
                <w:color w:val="FF0000"/>
              </w:rPr>
            </w:pPr>
            <w:r w:rsidRPr="000A709B">
              <w:rPr>
                <w:rFonts w:hint="eastAsia"/>
                <w:strike/>
                <w:color w:val="FF0000"/>
                <w:lang w:val="zh-TW"/>
              </w:rPr>
              <w:t>地址</w:t>
            </w:r>
            <w:r w:rsidRPr="000A709B">
              <w:rPr>
                <w:rFonts w:hint="eastAsia"/>
                <w:strike/>
                <w:color w:val="FF0000"/>
              </w:rPr>
              <w:t>-</w:t>
            </w:r>
            <w:r w:rsidRPr="000A709B">
              <w:rPr>
                <w:rFonts w:hint="eastAsia"/>
                <w:strike/>
                <w:color w:val="FF0000"/>
                <w:lang w:val="zh-TW"/>
              </w:rPr>
              <w:t>弄</w:t>
            </w:r>
          </w:p>
        </w:tc>
        <w:tc>
          <w:tcPr>
            <w:tcW w:w="2551" w:type="dxa"/>
          </w:tcPr>
          <w:p w:rsidR="00E10EAC" w:rsidRPr="000A709B" w:rsidRDefault="00E10EAC" w:rsidP="00E10EAC">
            <w:pPr>
              <w:ind w:left="0"/>
              <w:rPr>
                <w:strike/>
                <w:color w:val="FF0000"/>
              </w:rPr>
            </w:pPr>
            <w:r w:rsidRPr="000A709B">
              <w:rPr>
                <w:rFonts w:hint="eastAsia"/>
                <w:strike/>
                <w:color w:val="FF0000"/>
              </w:rPr>
              <w:t>OP_PUCP_ALLEY</w:t>
            </w:r>
          </w:p>
        </w:tc>
        <w:tc>
          <w:tcPr>
            <w:tcW w:w="2043" w:type="dxa"/>
          </w:tcPr>
          <w:p w:rsidR="00E10EAC" w:rsidRPr="000A709B" w:rsidRDefault="00E10EAC" w:rsidP="00E10EAC">
            <w:pPr>
              <w:ind w:left="0"/>
              <w:rPr>
                <w:strike/>
                <w:color w:val="FF0000"/>
              </w:rPr>
            </w:pPr>
            <w:r w:rsidRPr="000A709B">
              <w:rPr>
                <w:rFonts w:hint="eastAsia"/>
                <w:strike/>
                <w:color w:val="FF0000"/>
              </w:rPr>
              <w:t>VARCHAR(</w:t>
            </w:r>
            <w:r w:rsidRPr="000A709B">
              <w:rPr>
                <w:strike/>
                <w:color w:val="FF0000"/>
              </w:rPr>
              <w:t>3</w:t>
            </w:r>
            <w:r w:rsidRPr="000A709B">
              <w:rPr>
                <w:rFonts w:hint="eastAsia"/>
                <w:strike/>
                <w:color w:val="FF0000"/>
              </w:rPr>
              <w:t>0)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strike/>
                <w:color w:val="FF0000"/>
                <w:lang w:val="zh-TW"/>
              </w:rPr>
            </w:pPr>
            <w:r w:rsidRPr="000A709B">
              <w:rPr>
                <w:rFonts w:hint="eastAsia"/>
                <w:strike/>
                <w:color w:val="FF0000"/>
                <w:lang w:val="zh-TW"/>
              </w:rPr>
              <w:t>含弄</w:t>
            </w:r>
          </w:p>
          <w:p w:rsidR="00E10EAC" w:rsidRPr="000A709B" w:rsidRDefault="00E10EAC" w:rsidP="00E10EAC">
            <w:pPr>
              <w:ind w:left="0"/>
              <w:rPr>
                <w:strike/>
                <w:color w:val="FF0000"/>
              </w:rPr>
            </w:pPr>
            <w:r w:rsidRPr="00CE6A70">
              <w:rPr>
                <w:rFonts w:hint="eastAsia"/>
                <w:strike/>
                <w:color w:val="FF0000"/>
              </w:rPr>
              <w:t>2018</w:t>
            </w:r>
            <w:r>
              <w:rPr>
                <w:strike/>
                <w:color w:val="FF0000"/>
                <w:lang w:val="zh-TW"/>
              </w:rPr>
              <w:t>0629</w:t>
            </w:r>
            <w:r>
              <w:rPr>
                <w:rFonts w:hint="eastAsia"/>
                <w:strike/>
                <w:color w:val="FF0000"/>
                <w:lang w:val="zh-TW"/>
              </w:rPr>
              <w:t>刪除</w:t>
            </w:r>
          </w:p>
        </w:tc>
      </w:tr>
      <w:tr w:rsidR="00E10EAC" w:rsidTr="008441D9">
        <w:tc>
          <w:tcPr>
            <w:tcW w:w="1418" w:type="dxa"/>
          </w:tcPr>
          <w:p w:rsidR="00E10EAC" w:rsidRPr="000A709B" w:rsidRDefault="00E10EAC" w:rsidP="00E10EAC">
            <w:pPr>
              <w:ind w:left="0"/>
              <w:rPr>
                <w:strike/>
                <w:color w:val="FF0000"/>
              </w:rPr>
            </w:pPr>
            <w:r w:rsidRPr="000A709B">
              <w:rPr>
                <w:rFonts w:hint="eastAsia"/>
                <w:strike/>
                <w:color w:val="FF0000"/>
                <w:lang w:val="zh-TW"/>
              </w:rPr>
              <w:t>地址</w:t>
            </w:r>
            <w:r w:rsidRPr="000A709B">
              <w:rPr>
                <w:rFonts w:hint="eastAsia"/>
                <w:strike/>
                <w:color w:val="FF0000"/>
              </w:rPr>
              <w:t>-</w:t>
            </w:r>
            <w:r w:rsidRPr="000A709B">
              <w:rPr>
                <w:rFonts w:hint="eastAsia"/>
                <w:strike/>
                <w:color w:val="FF0000"/>
                <w:lang w:val="zh-TW"/>
              </w:rPr>
              <w:t>號</w:t>
            </w:r>
          </w:p>
        </w:tc>
        <w:tc>
          <w:tcPr>
            <w:tcW w:w="2551" w:type="dxa"/>
          </w:tcPr>
          <w:p w:rsidR="00E10EAC" w:rsidRPr="000A709B" w:rsidRDefault="00E10EAC" w:rsidP="00E10EAC">
            <w:pPr>
              <w:ind w:left="0"/>
              <w:rPr>
                <w:strike/>
                <w:color w:val="FF0000"/>
              </w:rPr>
            </w:pPr>
            <w:r w:rsidRPr="000A709B">
              <w:rPr>
                <w:rFonts w:hint="eastAsia"/>
                <w:strike/>
                <w:color w:val="FF0000"/>
              </w:rPr>
              <w:t>OP_PUCP_NO</w:t>
            </w:r>
          </w:p>
        </w:tc>
        <w:tc>
          <w:tcPr>
            <w:tcW w:w="2043" w:type="dxa"/>
          </w:tcPr>
          <w:p w:rsidR="00E10EAC" w:rsidRPr="000A709B" w:rsidRDefault="00E10EAC" w:rsidP="00E10EAC">
            <w:pPr>
              <w:ind w:left="0"/>
              <w:rPr>
                <w:strike/>
                <w:color w:val="FF0000"/>
              </w:rPr>
            </w:pPr>
            <w:r w:rsidRPr="000A709B">
              <w:rPr>
                <w:rFonts w:hint="eastAsia"/>
                <w:strike/>
                <w:color w:val="FF0000"/>
              </w:rPr>
              <w:t>VARCHAR(</w:t>
            </w:r>
            <w:r w:rsidRPr="000A709B">
              <w:rPr>
                <w:strike/>
                <w:color w:val="FF0000"/>
              </w:rPr>
              <w:t>3</w:t>
            </w:r>
            <w:r w:rsidRPr="000A709B">
              <w:rPr>
                <w:rFonts w:hint="eastAsia"/>
                <w:strike/>
                <w:color w:val="FF0000"/>
              </w:rPr>
              <w:t>0)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strike/>
                <w:color w:val="FF0000"/>
                <w:lang w:val="zh-TW"/>
              </w:rPr>
            </w:pPr>
            <w:r w:rsidRPr="000A709B">
              <w:rPr>
                <w:rFonts w:hint="eastAsia"/>
                <w:strike/>
                <w:color w:val="FF0000"/>
                <w:lang w:val="zh-TW"/>
              </w:rPr>
              <w:t>含號</w:t>
            </w:r>
          </w:p>
          <w:p w:rsidR="00E10EAC" w:rsidRPr="000A709B" w:rsidRDefault="00E10EAC" w:rsidP="00E10EAC">
            <w:pPr>
              <w:ind w:left="0"/>
              <w:rPr>
                <w:strike/>
                <w:color w:val="FF0000"/>
              </w:rPr>
            </w:pPr>
            <w:r w:rsidRPr="00CE6A70">
              <w:rPr>
                <w:rFonts w:hint="eastAsia"/>
                <w:strike/>
                <w:color w:val="FF0000"/>
              </w:rPr>
              <w:t>2018</w:t>
            </w:r>
            <w:r>
              <w:rPr>
                <w:strike/>
                <w:color w:val="FF0000"/>
                <w:lang w:val="zh-TW"/>
              </w:rPr>
              <w:t>0629</w:t>
            </w:r>
            <w:r>
              <w:rPr>
                <w:rFonts w:hint="eastAsia"/>
                <w:strike/>
                <w:color w:val="FF0000"/>
                <w:lang w:val="zh-TW"/>
              </w:rPr>
              <w:t>刪除</w:t>
            </w:r>
          </w:p>
        </w:tc>
      </w:tr>
      <w:tr w:rsidR="00E10EAC" w:rsidTr="008441D9">
        <w:tc>
          <w:tcPr>
            <w:tcW w:w="1418" w:type="dxa"/>
          </w:tcPr>
          <w:p w:rsidR="00E10EAC" w:rsidRPr="000A709B" w:rsidRDefault="00E10EAC" w:rsidP="00E10EAC">
            <w:pPr>
              <w:ind w:left="0"/>
              <w:rPr>
                <w:strike/>
                <w:color w:val="FF0000"/>
              </w:rPr>
            </w:pPr>
            <w:r w:rsidRPr="000A709B">
              <w:rPr>
                <w:rFonts w:hint="eastAsia"/>
                <w:strike/>
                <w:color w:val="FF0000"/>
                <w:lang w:val="zh-TW"/>
              </w:rPr>
              <w:t>地址</w:t>
            </w:r>
            <w:r w:rsidRPr="000A709B">
              <w:rPr>
                <w:rFonts w:hint="eastAsia"/>
                <w:strike/>
                <w:color w:val="FF0000"/>
              </w:rPr>
              <w:t>-</w:t>
            </w:r>
            <w:r w:rsidRPr="000A709B">
              <w:rPr>
                <w:rFonts w:hint="eastAsia"/>
                <w:strike/>
                <w:color w:val="FF0000"/>
                <w:lang w:val="zh-TW"/>
              </w:rPr>
              <w:t>樓</w:t>
            </w:r>
          </w:p>
        </w:tc>
        <w:tc>
          <w:tcPr>
            <w:tcW w:w="2551" w:type="dxa"/>
          </w:tcPr>
          <w:p w:rsidR="00E10EAC" w:rsidRPr="000A709B" w:rsidRDefault="00E10EAC" w:rsidP="00E10EAC">
            <w:pPr>
              <w:ind w:left="0"/>
              <w:rPr>
                <w:strike/>
                <w:color w:val="FF0000"/>
              </w:rPr>
            </w:pPr>
            <w:r w:rsidRPr="000A709B">
              <w:rPr>
                <w:rFonts w:hint="eastAsia"/>
                <w:strike/>
                <w:color w:val="FF0000"/>
              </w:rPr>
              <w:t>OP_PUCP_FLOOR</w:t>
            </w:r>
          </w:p>
        </w:tc>
        <w:tc>
          <w:tcPr>
            <w:tcW w:w="2043" w:type="dxa"/>
          </w:tcPr>
          <w:p w:rsidR="00E10EAC" w:rsidRPr="000A709B" w:rsidRDefault="00E10EAC" w:rsidP="00E10EAC">
            <w:pPr>
              <w:ind w:left="0"/>
              <w:rPr>
                <w:strike/>
                <w:color w:val="FF0000"/>
              </w:rPr>
            </w:pPr>
            <w:r w:rsidRPr="000A709B">
              <w:rPr>
                <w:rFonts w:hint="eastAsia"/>
                <w:strike/>
                <w:color w:val="FF0000"/>
              </w:rPr>
              <w:t>VARCHAR(</w:t>
            </w:r>
            <w:r w:rsidRPr="000A709B">
              <w:rPr>
                <w:strike/>
                <w:color w:val="FF0000"/>
              </w:rPr>
              <w:t>3</w:t>
            </w:r>
            <w:r w:rsidRPr="000A709B">
              <w:rPr>
                <w:rFonts w:hint="eastAsia"/>
                <w:strike/>
                <w:color w:val="FF0000"/>
              </w:rPr>
              <w:t>0)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strike/>
                <w:color w:val="FF0000"/>
                <w:lang w:val="zh-TW"/>
              </w:rPr>
            </w:pPr>
            <w:r w:rsidRPr="000A709B">
              <w:rPr>
                <w:rFonts w:hint="eastAsia"/>
                <w:strike/>
                <w:color w:val="FF0000"/>
                <w:lang w:val="zh-TW"/>
              </w:rPr>
              <w:t>含樓</w:t>
            </w:r>
          </w:p>
          <w:p w:rsidR="00E10EAC" w:rsidRPr="000A709B" w:rsidRDefault="00E10EAC" w:rsidP="00E10EAC">
            <w:pPr>
              <w:ind w:left="0"/>
              <w:rPr>
                <w:strike/>
                <w:color w:val="FF0000"/>
              </w:rPr>
            </w:pPr>
            <w:r w:rsidRPr="00CE6A70">
              <w:rPr>
                <w:rFonts w:hint="eastAsia"/>
                <w:strike/>
                <w:color w:val="FF0000"/>
              </w:rPr>
              <w:t>2018</w:t>
            </w:r>
            <w:r>
              <w:rPr>
                <w:strike/>
                <w:color w:val="FF0000"/>
                <w:lang w:val="zh-TW"/>
              </w:rPr>
              <w:t>0629</w:t>
            </w:r>
            <w:r>
              <w:rPr>
                <w:rFonts w:hint="eastAsia"/>
                <w:strike/>
                <w:color w:val="FF0000"/>
                <w:lang w:val="zh-TW"/>
              </w:rPr>
              <w:t>刪除</w:t>
            </w:r>
          </w:p>
        </w:tc>
      </w:tr>
      <w:tr w:rsidR="00E10EAC" w:rsidTr="008441D9">
        <w:tc>
          <w:tcPr>
            <w:tcW w:w="1418" w:type="dxa"/>
          </w:tcPr>
          <w:p w:rsidR="00E10EAC" w:rsidRPr="000A709B" w:rsidRDefault="00E10EAC" w:rsidP="00E10EAC">
            <w:pPr>
              <w:ind w:left="0"/>
              <w:rPr>
                <w:strike/>
                <w:color w:val="FF0000"/>
              </w:rPr>
            </w:pPr>
            <w:r w:rsidRPr="000A709B">
              <w:rPr>
                <w:rFonts w:hint="eastAsia"/>
                <w:strike/>
                <w:color w:val="FF0000"/>
                <w:lang w:val="zh-TW"/>
              </w:rPr>
              <w:t>地址</w:t>
            </w:r>
            <w:r w:rsidRPr="000A709B">
              <w:rPr>
                <w:rFonts w:hint="eastAsia"/>
                <w:strike/>
                <w:color w:val="FF0000"/>
              </w:rPr>
              <w:t>-</w:t>
            </w:r>
            <w:r w:rsidRPr="000A709B">
              <w:rPr>
                <w:rFonts w:hint="eastAsia"/>
                <w:strike/>
                <w:color w:val="FF0000"/>
                <w:lang w:val="zh-TW"/>
              </w:rPr>
              <w:t>之</w:t>
            </w:r>
          </w:p>
        </w:tc>
        <w:tc>
          <w:tcPr>
            <w:tcW w:w="2551" w:type="dxa"/>
          </w:tcPr>
          <w:p w:rsidR="00E10EAC" w:rsidRPr="000A709B" w:rsidRDefault="00E10EAC" w:rsidP="00E10EAC">
            <w:pPr>
              <w:ind w:left="0"/>
              <w:rPr>
                <w:strike/>
                <w:color w:val="FF0000"/>
              </w:rPr>
            </w:pPr>
            <w:r w:rsidRPr="000A709B">
              <w:rPr>
                <w:strike/>
                <w:color w:val="FF0000"/>
              </w:rPr>
              <w:t>OP_PU</w:t>
            </w:r>
            <w:r w:rsidRPr="000A709B">
              <w:rPr>
                <w:rFonts w:hint="eastAsia"/>
                <w:strike/>
                <w:color w:val="FF0000"/>
              </w:rPr>
              <w:t>CPFLOORSUB</w:t>
            </w:r>
          </w:p>
        </w:tc>
        <w:tc>
          <w:tcPr>
            <w:tcW w:w="2043" w:type="dxa"/>
          </w:tcPr>
          <w:p w:rsidR="00E10EAC" w:rsidRPr="000A709B" w:rsidRDefault="00E10EAC" w:rsidP="00E10EAC">
            <w:pPr>
              <w:ind w:left="0"/>
              <w:rPr>
                <w:strike/>
                <w:color w:val="FF0000"/>
              </w:rPr>
            </w:pPr>
            <w:r w:rsidRPr="000A709B">
              <w:rPr>
                <w:rFonts w:hint="eastAsia"/>
                <w:strike/>
                <w:color w:val="FF0000"/>
              </w:rPr>
              <w:t>VARCHAR(</w:t>
            </w:r>
            <w:r w:rsidRPr="000A709B">
              <w:rPr>
                <w:strike/>
                <w:color w:val="FF0000"/>
              </w:rPr>
              <w:t>3</w:t>
            </w:r>
            <w:r w:rsidRPr="000A709B">
              <w:rPr>
                <w:rFonts w:hint="eastAsia"/>
                <w:strike/>
                <w:color w:val="FF0000"/>
              </w:rPr>
              <w:t>0)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strike/>
                <w:color w:val="FF0000"/>
                <w:lang w:val="zh-TW"/>
              </w:rPr>
            </w:pPr>
            <w:r w:rsidRPr="000A709B">
              <w:rPr>
                <w:rFonts w:hint="eastAsia"/>
                <w:strike/>
                <w:color w:val="FF0000"/>
                <w:lang w:val="zh-TW"/>
              </w:rPr>
              <w:t>含之</w:t>
            </w:r>
          </w:p>
          <w:p w:rsidR="00E10EAC" w:rsidRPr="000A709B" w:rsidRDefault="00E10EAC" w:rsidP="00E10EAC">
            <w:pPr>
              <w:ind w:left="0"/>
              <w:rPr>
                <w:strike/>
                <w:color w:val="FF0000"/>
              </w:rPr>
            </w:pPr>
            <w:r w:rsidRPr="00CE6A70">
              <w:rPr>
                <w:rFonts w:hint="eastAsia"/>
                <w:strike/>
                <w:color w:val="FF0000"/>
              </w:rPr>
              <w:t>2018</w:t>
            </w:r>
            <w:r>
              <w:rPr>
                <w:strike/>
                <w:color w:val="FF0000"/>
                <w:lang w:val="zh-TW"/>
              </w:rPr>
              <w:t>0629</w:t>
            </w:r>
            <w:r>
              <w:rPr>
                <w:rFonts w:hint="eastAsia"/>
                <w:strike/>
                <w:color w:val="FF0000"/>
                <w:lang w:val="zh-TW"/>
              </w:rPr>
              <w:t>刪除</w:t>
            </w:r>
          </w:p>
        </w:tc>
      </w:tr>
      <w:tr w:rsidR="00E10EAC" w:rsidTr="008441D9">
        <w:tc>
          <w:tcPr>
            <w:tcW w:w="1418" w:type="dxa"/>
          </w:tcPr>
          <w:p w:rsidR="00E10EAC" w:rsidRPr="00E55F33" w:rsidRDefault="00E10EAC" w:rsidP="00E10EAC">
            <w:pPr>
              <w:ind w:left="0"/>
              <w:rPr>
                <w:color w:val="000000" w:themeColor="text1"/>
                <w:lang w:val="zh-TW"/>
              </w:rPr>
            </w:pPr>
            <w:r w:rsidRPr="00E55F33">
              <w:rPr>
                <w:rFonts w:hint="eastAsia"/>
                <w:color w:val="000000"/>
                <w:lang w:val="zh-TW"/>
              </w:rPr>
              <w:t>地址</w:t>
            </w:r>
            <w:r w:rsidRPr="00E55F33">
              <w:rPr>
                <w:rFonts w:hint="eastAsia"/>
                <w:color w:val="000000"/>
                <w:lang w:val="zh-TW"/>
              </w:rPr>
              <w:t xml:space="preserve"> </w:t>
            </w:r>
            <w:r w:rsidRPr="00E55F33">
              <w:rPr>
                <w:rFonts w:hint="eastAsia"/>
                <w:color w:val="000000"/>
                <w:lang w:val="zh-TW"/>
              </w:rPr>
              <w:t>–</w:t>
            </w:r>
            <w:r w:rsidRPr="00E55F33">
              <w:rPr>
                <w:rFonts w:hint="eastAsia"/>
                <w:color w:val="000000"/>
                <w:lang w:val="zh-TW"/>
              </w:rPr>
              <w:t xml:space="preserve"> </w:t>
            </w:r>
            <w:r w:rsidRPr="00E55F33">
              <w:rPr>
                <w:rFonts w:hint="eastAsia"/>
                <w:color w:val="000000"/>
                <w:lang w:val="zh-TW"/>
              </w:rPr>
              <w:t>路街段巷弄號</w:t>
            </w:r>
          </w:p>
        </w:tc>
        <w:tc>
          <w:tcPr>
            <w:tcW w:w="2551" w:type="dxa"/>
          </w:tcPr>
          <w:p w:rsidR="00E10EAC" w:rsidRPr="00262BD2" w:rsidRDefault="00E10EAC" w:rsidP="00E10EAC">
            <w:pPr>
              <w:ind w:left="0"/>
              <w:rPr>
                <w:strike/>
                <w:color w:val="FF0000"/>
              </w:rPr>
            </w:pPr>
            <w:r w:rsidRPr="00376884">
              <w:rPr>
                <w:color w:val="000000"/>
              </w:rPr>
              <w:t>OP_</w:t>
            </w:r>
            <w:r>
              <w:rPr>
                <w:rFonts w:hint="eastAsia"/>
                <w:color w:val="000000"/>
              </w:rPr>
              <w:t>PUCP</w:t>
            </w:r>
            <w:r w:rsidRPr="00376884">
              <w:rPr>
                <w:color w:val="000000"/>
              </w:rPr>
              <w:t>_ROAD</w:t>
            </w:r>
          </w:p>
        </w:tc>
        <w:tc>
          <w:tcPr>
            <w:tcW w:w="2043" w:type="dxa"/>
          </w:tcPr>
          <w:p w:rsidR="00E10EAC" w:rsidRPr="00262BD2" w:rsidRDefault="00E10EAC" w:rsidP="00E10EAC">
            <w:pPr>
              <w:ind w:left="0"/>
              <w:rPr>
                <w:strike/>
                <w:color w:val="FF0000"/>
              </w:rPr>
            </w:pPr>
            <w:r w:rsidRPr="00D25017">
              <w:rPr>
                <w:color w:val="000000"/>
              </w:rPr>
              <w:t>VARCHAR(120)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color w:val="000000" w:themeColor="text1"/>
                <w:lang w:val="zh-TW"/>
              </w:rPr>
            </w:pPr>
            <w:r w:rsidRPr="005C04DF">
              <w:rPr>
                <w:rFonts w:hint="eastAsia"/>
                <w:color w:val="000000" w:themeColor="text1"/>
                <w:lang w:val="zh-TW"/>
              </w:rPr>
              <w:t>含路街段巷弄號樓之</w:t>
            </w:r>
          </w:p>
          <w:p w:rsidR="00E10EAC" w:rsidRPr="005C04DF" w:rsidRDefault="00E10EAC" w:rsidP="00E10EAC">
            <w:pPr>
              <w:ind w:left="0"/>
              <w:rPr>
                <w:color w:val="000000" w:themeColor="text1"/>
                <w:lang w:val="zh-TW"/>
              </w:rPr>
            </w:pPr>
            <w:r w:rsidRPr="00CA68B2">
              <w:rPr>
                <w:rFonts w:hint="eastAsia"/>
                <w:color w:val="FF0000"/>
              </w:rPr>
              <w:t>2018</w:t>
            </w:r>
            <w:r>
              <w:rPr>
                <w:color w:val="FF0000"/>
                <w:lang w:val="zh-TW"/>
              </w:rPr>
              <w:t>0629</w:t>
            </w:r>
            <w:r>
              <w:rPr>
                <w:rFonts w:hint="eastAsia"/>
                <w:color w:val="FF0000"/>
                <w:lang w:val="zh-TW"/>
              </w:rPr>
              <w:t>新增欄位</w:t>
            </w:r>
          </w:p>
        </w:tc>
      </w:tr>
      <w:tr w:rsidR="00E10EAC" w:rsidTr="008441D9">
        <w:tc>
          <w:tcPr>
            <w:tcW w:w="1418" w:type="dxa"/>
          </w:tcPr>
          <w:p w:rsidR="00E10EAC" w:rsidRPr="00E55F33" w:rsidRDefault="00E10EAC" w:rsidP="00E10EAC">
            <w:pPr>
              <w:ind w:left="0"/>
              <w:rPr>
                <w:color w:val="000000"/>
                <w:lang w:val="zh-TW"/>
              </w:rPr>
            </w:pPr>
            <w:r w:rsidRPr="008070C0">
              <w:rPr>
                <w:rFonts w:hint="eastAsia"/>
                <w:color w:val="000000"/>
                <w:lang w:val="zh-TW"/>
              </w:rPr>
              <w:t>地址</w:t>
            </w:r>
            <w:r w:rsidRPr="008070C0">
              <w:rPr>
                <w:rFonts w:hint="eastAsia"/>
                <w:color w:val="000000"/>
                <w:lang w:val="zh-TW"/>
              </w:rPr>
              <w:t>_</w:t>
            </w:r>
            <w:r w:rsidRPr="008070C0">
              <w:rPr>
                <w:rFonts w:hint="eastAsia"/>
                <w:color w:val="000000"/>
                <w:lang w:val="zh-TW"/>
              </w:rPr>
              <w:t>其他</w:t>
            </w:r>
          </w:p>
        </w:tc>
        <w:tc>
          <w:tcPr>
            <w:tcW w:w="2551" w:type="dxa"/>
          </w:tcPr>
          <w:p w:rsidR="00E10EAC" w:rsidRPr="00376884" w:rsidRDefault="00E10EAC" w:rsidP="00E10EAC">
            <w:pPr>
              <w:ind w:left="0"/>
              <w:rPr>
                <w:color w:val="000000"/>
              </w:rPr>
            </w:pPr>
            <w:r w:rsidRPr="008070C0">
              <w:rPr>
                <w:color w:val="000000"/>
              </w:rPr>
              <w:t>OP_</w:t>
            </w:r>
            <w:r>
              <w:rPr>
                <w:rFonts w:hint="eastAsia"/>
                <w:color w:val="000000"/>
              </w:rPr>
              <w:t>PUCP</w:t>
            </w:r>
            <w:r w:rsidRPr="008070C0">
              <w:rPr>
                <w:color w:val="000000"/>
              </w:rPr>
              <w:t>_ADDR_OTH</w:t>
            </w:r>
          </w:p>
        </w:tc>
        <w:tc>
          <w:tcPr>
            <w:tcW w:w="2043" w:type="dxa"/>
          </w:tcPr>
          <w:p w:rsidR="00E10EAC" w:rsidRPr="00D25017" w:rsidRDefault="00E10EAC" w:rsidP="00E10EAC">
            <w:pPr>
              <w:ind w:left="0"/>
              <w:rPr>
                <w:color w:val="000000"/>
              </w:rPr>
            </w:pPr>
            <w:r w:rsidRPr="008070C0">
              <w:rPr>
                <w:color w:val="000000"/>
              </w:rPr>
              <w:t>VARCHAR(240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color w:val="000000" w:themeColor="text1"/>
                <w:lang w:val="zh-TW"/>
              </w:rPr>
            </w:pPr>
            <w:r>
              <w:rPr>
                <w:rFonts w:hint="eastAsia"/>
                <w:color w:val="000000" w:themeColor="text1"/>
                <w:lang w:val="zh-TW"/>
              </w:rPr>
              <w:t>自由輸入之地址</w:t>
            </w:r>
          </w:p>
          <w:p w:rsidR="00E10EAC" w:rsidRPr="005C04DF" w:rsidRDefault="00E10EAC" w:rsidP="00E10EAC">
            <w:pPr>
              <w:ind w:left="0"/>
              <w:rPr>
                <w:color w:val="000000" w:themeColor="text1"/>
                <w:lang w:val="zh-TW"/>
              </w:rPr>
            </w:pPr>
            <w:r w:rsidRPr="00CA68B2">
              <w:rPr>
                <w:rFonts w:hint="eastAsia"/>
                <w:color w:val="FF0000"/>
              </w:rPr>
              <w:t>2018</w:t>
            </w:r>
            <w:r>
              <w:rPr>
                <w:color w:val="FF0000"/>
                <w:lang w:val="zh-TW"/>
              </w:rPr>
              <w:t>0629</w:t>
            </w:r>
            <w:r>
              <w:rPr>
                <w:rFonts w:hint="eastAsia"/>
                <w:color w:val="FF0000"/>
                <w:lang w:val="zh-TW"/>
              </w:rPr>
              <w:t>新增欄位</w:t>
            </w:r>
          </w:p>
        </w:tc>
      </w:tr>
      <w:tr w:rsidR="00E10EAC" w:rsidTr="008441D9">
        <w:tc>
          <w:tcPr>
            <w:tcW w:w="1418" w:type="dxa"/>
            <w:vAlign w:val="center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電話</w:t>
            </w:r>
          </w:p>
        </w:tc>
        <w:tc>
          <w:tcPr>
            <w:tcW w:w="2551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OP_PUCP_PHONENO</w:t>
            </w:r>
          </w:p>
        </w:tc>
        <w:tc>
          <w:tcPr>
            <w:tcW w:w="2043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</w:p>
        </w:tc>
      </w:tr>
      <w:tr w:rsidR="00E10EAC" w:rsidTr="008441D9">
        <w:tc>
          <w:tcPr>
            <w:tcW w:w="1418" w:type="dxa"/>
            <w:vAlign w:val="center"/>
          </w:tcPr>
          <w:p w:rsidR="00E10EAC" w:rsidRDefault="00E10EAC" w:rsidP="00E10EAC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電子郵件</w:t>
            </w:r>
          </w:p>
        </w:tc>
        <w:tc>
          <w:tcPr>
            <w:tcW w:w="2551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OP_PUCP_EMAIL</w:t>
            </w:r>
          </w:p>
        </w:tc>
        <w:tc>
          <w:tcPr>
            <w:tcW w:w="2043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50)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</w:p>
        </w:tc>
      </w:tr>
      <w:tr w:rsidR="00E10EAC" w:rsidTr="008441D9">
        <w:tc>
          <w:tcPr>
            <w:tcW w:w="1418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遺失日期</w:t>
            </w:r>
          </w:p>
        </w:tc>
        <w:tc>
          <w:tcPr>
            <w:tcW w:w="2551" w:type="dxa"/>
          </w:tcPr>
          <w:p w:rsidR="00E10EAC" w:rsidRDefault="00E10EAC" w:rsidP="00E10EAC">
            <w:pPr>
              <w:ind w:left="0"/>
            </w:pPr>
            <w:r>
              <w:rPr>
                <w:rFonts w:hint="eastAsia"/>
              </w:rPr>
              <w:t>OP_LOST_DATE</w:t>
            </w:r>
          </w:p>
        </w:tc>
        <w:tc>
          <w:tcPr>
            <w:tcW w:w="2043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CHAR(8)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</w:p>
        </w:tc>
      </w:tr>
      <w:tr w:rsidR="00E10EAC" w:rsidTr="008441D9">
        <w:tc>
          <w:tcPr>
            <w:tcW w:w="1418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遺失時間</w:t>
            </w:r>
          </w:p>
        </w:tc>
        <w:tc>
          <w:tcPr>
            <w:tcW w:w="2551" w:type="dxa"/>
          </w:tcPr>
          <w:p w:rsidR="00E10EAC" w:rsidRDefault="00E10EAC" w:rsidP="00E10EAC">
            <w:pPr>
              <w:ind w:left="0"/>
            </w:pPr>
            <w:r>
              <w:rPr>
                <w:rFonts w:hint="eastAsia"/>
              </w:rPr>
              <w:t>OP_LOST_TIME</w:t>
            </w:r>
          </w:p>
        </w:tc>
        <w:tc>
          <w:tcPr>
            <w:tcW w:w="2043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</w:p>
        </w:tc>
      </w:tr>
      <w:tr w:rsidR="00E10EAC" w:rsidTr="00750A67">
        <w:tc>
          <w:tcPr>
            <w:tcW w:w="1418" w:type="dxa"/>
          </w:tcPr>
          <w:p w:rsidR="00E10EAC" w:rsidRPr="00FF48EE" w:rsidRDefault="00E10EAC" w:rsidP="00E10EAC">
            <w:pPr>
              <w:ind w:left="0"/>
              <w:rPr>
                <w:color w:val="FF0000"/>
              </w:rPr>
            </w:pPr>
            <w:r>
              <w:rPr>
                <w:rFonts w:hint="eastAsia"/>
                <w:color w:val="FF0000"/>
                <w:lang w:val="zh-TW"/>
              </w:rPr>
              <w:t>遺失</w:t>
            </w:r>
            <w:r w:rsidRPr="00FF48EE">
              <w:rPr>
                <w:rFonts w:hint="eastAsia"/>
                <w:color w:val="FF0000"/>
                <w:lang w:val="zh-TW"/>
              </w:rPr>
              <w:t>地</w:t>
            </w:r>
            <w:r w:rsidRPr="00FF48EE">
              <w:rPr>
                <w:rFonts w:hint="eastAsia"/>
                <w:color w:val="FF0000"/>
                <w:lang w:val="zh-TW" w:eastAsia="zh-HK"/>
              </w:rPr>
              <w:t>點</w:t>
            </w:r>
            <w:r w:rsidRPr="00FF48EE">
              <w:rPr>
                <w:rFonts w:hint="eastAsia"/>
                <w:color w:val="FF0000"/>
              </w:rPr>
              <w:t>-</w:t>
            </w:r>
            <w:r w:rsidRPr="00FF48EE">
              <w:rPr>
                <w:rFonts w:hint="eastAsia"/>
                <w:color w:val="FF0000"/>
                <w:lang w:val="zh-TW"/>
              </w:rPr>
              <w:t>縣市代碼</w:t>
            </w:r>
          </w:p>
        </w:tc>
        <w:tc>
          <w:tcPr>
            <w:tcW w:w="2551" w:type="dxa"/>
          </w:tcPr>
          <w:p w:rsidR="00E10EAC" w:rsidRPr="00FF48EE" w:rsidRDefault="00E10EAC" w:rsidP="00E10EAC">
            <w:pPr>
              <w:ind w:left="0"/>
              <w:rPr>
                <w:color w:val="FF0000"/>
              </w:rPr>
            </w:pPr>
            <w:r w:rsidRPr="00FF48EE">
              <w:rPr>
                <w:rFonts w:hint="eastAsia"/>
                <w:color w:val="FF0000"/>
              </w:rPr>
              <w:t>OP_</w:t>
            </w:r>
            <w:r>
              <w:rPr>
                <w:rFonts w:hint="eastAsia"/>
                <w:color w:val="FF0000"/>
              </w:rPr>
              <w:t>LOST</w:t>
            </w:r>
            <w:r w:rsidRPr="00FF48EE">
              <w:rPr>
                <w:rFonts w:hint="eastAsia"/>
                <w:color w:val="FF0000"/>
              </w:rPr>
              <w:t>_CITY_CD</w:t>
            </w:r>
          </w:p>
        </w:tc>
        <w:tc>
          <w:tcPr>
            <w:tcW w:w="2043" w:type="dxa"/>
          </w:tcPr>
          <w:p w:rsidR="00E10EAC" w:rsidRPr="00FF48EE" w:rsidRDefault="00E10EAC" w:rsidP="00E10EAC">
            <w:pPr>
              <w:ind w:left="0"/>
              <w:rPr>
                <w:color w:val="FF0000"/>
              </w:rPr>
            </w:pPr>
            <w:r w:rsidRPr="00FF48EE">
              <w:rPr>
                <w:rFonts w:hint="eastAsia"/>
                <w:color w:val="FF0000"/>
              </w:rPr>
              <w:t>VARCHAR(5)</w:t>
            </w:r>
          </w:p>
        </w:tc>
        <w:tc>
          <w:tcPr>
            <w:tcW w:w="3879" w:type="dxa"/>
          </w:tcPr>
          <w:p w:rsidR="00E10EAC" w:rsidRPr="00FF48EE" w:rsidRDefault="00E10EAC" w:rsidP="00E10EAC">
            <w:pPr>
              <w:ind w:left="0"/>
              <w:rPr>
                <w:color w:val="FF0000"/>
              </w:rPr>
            </w:pPr>
            <w:r w:rsidRPr="00FF48EE">
              <w:rPr>
                <w:rFonts w:hint="eastAsia"/>
                <w:color w:val="FF0000"/>
              </w:rPr>
              <w:t>*</w:t>
            </w:r>
          </w:p>
          <w:p w:rsidR="00E10EAC" w:rsidRPr="00FF48EE" w:rsidRDefault="00E10EAC" w:rsidP="00E10EAC">
            <w:pPr>
              <w:ind w:left="0"/>
              <w:rPr>
                <w:color w:val="FF0000"/>
              </w:rPr>
            </w:pPr>
            <w:r w:rsidRPr="00FF48EE">
              <w:rPr>
                <w:rFonts w:hint="eastAsia"/>
                <w:color w:val="FF0000"/>
              </w:rPr>
              <w:t>20180</w:t>
            </w:r>
            <w:r w:rsidRPr="00FF48EE">
              <w:rPr>
                <w:color w:val="FF0000"/>
              </w:rPr>
              <w:t>718</w:t>
            </w:r>
            <w:r w:rsidRPr="00FF48EE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E10EAC" w:rsidTr="00750A67">
        <w:tc>
          <w:tcPr>
            <w:tcW w:w="1418" w:type="dxa"/>
          </w:tcPr>
          <w:p w:rsidR="00E10EAC" w:rsidRPr="00FF48EE" w:rsidRDefault="00E10EAC" w:rsidP="00E10EAC">
            <w:pPr>
              <w:ind w:left="0"/>
              <w:rPr>
                <w:color w:val="FF0000"/>
              </w:rPr>
            </w:pPr>
            <w:r>
              <w:rPr>
                <w:rFonts w:hint="eastAsia"/>
                <w:color w:val="FF0000"/>
                <w:lang w:val="zh-TW"/>
              </w:rPr>
              <w:t>遺失</w:t>
            </w:r>
            <w:r w:rsidRPr="00FF48EE">
              <w:rPr>
                <w:rFonts w:hint="eastAsia"/>
                <w:color w:val="FF0000"/>
                <w:lang w:val="zh-TW"/>
              </w:rPr>
              <w:t>地</w:t>
            </w:r>
            <w:r w:rsidRPr="00FF48EE">
              <w:rPr>
                <w:rFonts w:hint="eastAsia"/>
                <w:color w:val="FF0000"/>
                <w:lang w:val="zh-TW" w:eastAsia="zh-HK"/>
              </w:rPr>
              <w:t>點</w:t>
            </w:r>
            <w:r w:rsidRPr="00FF48EE">
              <w:rPr>
                <w:rFonts w:hint="eastAsia"/>
                <w:color w:val="FF0000"/>
              </w:rPr>
              <w:t>-</w:t>
            </w:r>
            <w:r w:rsidRPr="00FF48EE">
              <w:rPr>
                <w:rFonts w:hint="eastAsia"/>
                <w:color w:val="FF0000"/>
                <w:lang w:val="zh-TW"/>
              </w:rPr>
              <w:t>縣市名稱</w:t>
            </w:r>
          </w:p>
        </w:tc>
        <w:tc>
          <w:tcPr>
            <w:tcW w:w="2551" w:type="dxa"/>
          </w:tcPr>
          <w:p w:rsidR="00E10EAC" w:rsidRPr="00FF48EE" w:rsidRDefault="00E10EAC" w:rsidP="00E10EAC">
            <w:pPr>
              <w:ind w:left="0"/>
              <w:rPr>
                <w:color w:val="FF0000"/>
              </w:rPr>
            </w:pPr>
            <w:r w:rsidRPr="00FF48EE">
              <w:rPr>
                <w:rFonts w:hint="eastAsia"/>
                <w:color w:val="FF0000"/>
              </w:rPr>
              <w:t>OP_</w:t>
            </w:r>
            <w:r>
              <w:rPr>
                <w:rFonts w:hint="eastAsia"/>
                <w:color w:val="FF0000"/>
              </w:rPr>
              <w:t>LOST</w:t>
            </w:r>
            <w:r w:rsidRPr="00FF48EE">
              <w:rPr>
                <w:rFonts w:hint="eastAsia"/>
                <w:color w:val="FF0000"/>
              </w:rPr>
              <w:t>_CITY_NM</w:t>
            </w:r>
          </w:p>
        </w:tc>
        <w:tc>
          <w:tcPr>
            <w:tcW w:w="2043" w:type="dxa"/>
          </w:tcPr>
          <w:p w:rsidR="00E10EAC" w:rsidRPr="00FF48EE" w:rsidRDefault="00E10EAC" w:rsidP="00E10EAC">
            <w:pPr>
              <w:ind w:left="0"/>
              <w:rPr>
                <w:color w:val="FF0000"/>
                <w:lang w:val="zh-TW"/>
              </w:rPr>
            </w:pPr>
            <w:r w:rsidRPr="00FF48EE">
              <w:rPr>
                <w:rFonts w:hint="eastAsia"/>
                <w:color w:val="FF0000"/>
                <w:lang w:val="zh-TW"/>
              </w:rPr>
              <w:t>VARCHAR(</w:t>
            </w:r>
            <w:r w:rsidRPr="00FF48EE">
              <w:rPr>
                <w:color w:val="FF0000"/>
                <w:lang w:val="zh-TW"/>
              </w:rPr>
              <w:t>3</w:t>
            </w:r>
            <w:r w:rsidRPr="00FF48EE">
              <w:rPr>
                <w:rFonts w:hint="eastAsia"/>
                <w:color w:val="FF0000"/>
                <w:lang w:val="zh-TW"/>
              </w:rPr>
              <w:t>0)</w:t>
            </w:r>
          </w:p>
        </w:tc>
        <w:tc>
          <w:tcPr>
            <w:tcW w:w="3879" w:type="dxa"/>
          </w:tcPr>
          <w:p w:rsidR="00E10EAC" w:rsidRPr="00FF48EE" w:rsidRDefault="00E10EAC" w:rsidP="00E10EAC">
            <w:pPr>
              <w:ind w:left="0"/>
              <w:rPr>
                <w:color w:val="FF0000"/>
              </w:rPr>
            </w:pPr>
            <w:r w:rsidRPr="00FF48EE">
              <w:rPr>
                <w:rFonts w:hint="eastAsia"/>
                <w:color w:val="FF0000"/>
              </w:rPr>
              <w:t>*</w:t>
            </w:r>
          </w:p>
          <w:p w:rsidR="00E10EAC" w:rsidRPr="00FF48EE" w:rsidRDefault="00E10EAC" w:rsidP="00E10EAC">
            <w:pPr>
              <w:ind w:left="0"/>
              <w:rPr>
                <w:color w:val="FF0000"/>
              </w:rPr>
            </w:pPr>
            <w:r w:rsidRPr="00FF48EE">
              <w:rPr>
                <w:rFonts w:hint="eastAsia"/>
                <w:color w:val="FF0000"/>
              </w:rPr>
              <w:t>含縣市</w:t>
            </w:r>
          </w:p>
          <w:p w:rsidR="00E10EAC" w:rsidRPr="00FF48EE" w:rsidRDefault="00E10EAC" w:rsidP="00E10EAC">
            <w:pPr>
              <w:ind w:left="0"/>
              <w:rPr>
                <w:color w:val="FF0000"/>
                <w:lang w:val="zh-TW"/>
              </w:rPr>
            </w:pPr>
            <w:r w:rsidRPr="00FF48EE">
              <w:rPr>
                <w:rFonts w:hint="eastAsia"/>
                <w:color w:val="FF0000"/>
              </w:rPr>
              <w:t>20180</w:t>
            </w:r>
            <w:r w:rsidRPr="00FF48EE">
              <w:rPr>
                <w:color w:val="FF0000"/>
              </w:rPr>
              <w:t>718</w:t>
            </w:r>
            <w:r w:rsidRPr="00FF48EE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E10EAC" w:rsidTr="00750A67">
        <w:tc>
          <w:tcPr>
            <w:tcW w:w="1418" w:type="dxa"/>
          </w:tcPr>
          <w:p w:rsidR="00E10EAC" w:rsidRPr="00FF48EE" w:rsidRDefault="00E10EAC" w:rsidP="00E10EAC">
            <w:pPr>
              <w:ind w:left="0"/>
              <w:rPr>
                <w:color w:val="FF0000"/>
                <w:lang w:val="zh-TW"/>
              </w:rPr>
            </w:pPr>
            <w:r>
              <w:rPr>
                <w:rFonts w:hint="eastAsia"/>
                <w:color w:val="FF0000"/>
                <w:lang w:val="zh-TW"/>
              </w:rPr>
              <w:t>遺失</w:t>
            </w:r>
            <w:r w:rsidRPr="00FF48EE">
              <w:rPr>
                <w:rFonts w:hint="eastAsia"/>
                <w:color w:val="FF0000"/>
                <w:lang w:val="zh-TW"/>
              </w:rPr>
              <w:t>地</w:t>
            </w:r>
            <w:r w:rsidRPr="00FF48EE">
              <w:rPr>
                <w:rFonts w:hint="eastAsia"/>
                <w:color w:val="FF0000"/>
                <w:lang w:val="zh-TW" w:eastAsia="zh-HK"/>
              </w:rPr>
              <w:t>點</w:t>
            </w:r>
            <w:r w:rsidRPr="00FF48EE">
              <w:rPr>
                <w:rFonts w:hint="eastAsia"/>
                <w:color w:val="FF0000"/>
                <w:lang w:val="zh-TW"/>
              </w:rPr>
              <w:t>-</w:t>
            </w:r>
            <w:r w:rsidRPr="00FF48EE">
              <w:rPr>
                <w:rFonts w:hint="eastAsia"/>
                <w:color w:val="FF0000"/>
                <w:lang w:val="zh-TW"/>
              </w:rPr>
              <w:t>鄉鎮區代碼</w:t>
            </w:r>
          </w:p>
        </w:tc>
        <w:tc>
          <w:tcPr>
            <w:tcW w:w="2551" w:type="dxa"/>
          </w:tcPr>
          <w:p w:rsidR="00E10EAC" w:rsidRPr="00FF48EE" w:rsidRDefault="00E10EAC" w:rsidP="00E10EAC">
            <w:pPr>
              <w:ind w:left="0"/>
              <w:rPr>
                <w:color w:val="FF0000"/>
              </w:rPr>
            </w:pPr>
            <w:r w:rsidRPr="00FF48EE">
              <w:rPr>
                <w:rFonts w:hint="eastAsia"/>
                <w:color w:val="FF0000"/>
              </w:rPr>
              <w:t>OP_</w:t>
            </w:r>
            <w:r>
              <w:rPr>
                <w:rFonts w:hint="eastAsia"/>
                <w:color w:val="FF0000"/>
              </w:rPr>
              <w:t>LOST</w:t>
            </w:r>
            <w:r w:rsidRPr="00FF48EE">
              <w:rPr>
                <w:rFonts w:hint="eastAsia"/>
                <w:color w:val="FF0000"/>
              </w:rPr>
              <w:t>_TOWN_CD</w:t>
            </w:r>
          </w:p>
        </w:tc>
        <w:tc>
          <w:tcPr>
            <w:tcW w:w="2043" w:type="dxa"/>
          </w:tcPr>
          <w:p w:rsidR="00E10EAC" w:rsidRPr="00FF48EE" w:rsidRDefault="00E10EAC" w:rsidP="00E10EAC">
            <w:pPr>
              <w:ind w:left="0"/>
              <w:rPr>
                <w:color w:val="FF0000"/>
              </w:rPr>
            </w:pPr>
            <w:r w:rsidRPr="00FF48EE">
              <w:rPr>
                <w:rFonts w:hint="eastAsia"/>
                <w:color w:val="FF0000"/>
              </w:rPr>
              <w:t>VARCHAR(8)</w:t>
            </w:r>
          </w:p>
        </w:tc>
        <w:tc>
          <w:tcPr>
            <w:tcW w:w="3879" w:type="dxa"/>
          </w:tcPr>
          <w:p w:rsidR="00E10EAC" w:rsidRPr="00FF48EE" w:rsidRDefault="00E10EAC" w:rsidP="00E10EAC">
            <w:pPr>
              <w:ind w:left="0"/>
              <w:rPr>
                <w:color w:val="FF0000"/>
              </w:rPr>
            </w:pPr>
            <w:r w:rsidRPr="00FF48EE">
              <w:rPr>
                <w:rFonts w:hint="eastAsia"/>
                <w:color w:val="FF0000"/>
              </w:rPr>
              <w:t>20180</w:t>
            </w:r>
            <w:r w:rsidRPr="00FF48EE">
              <w:rPr>
                <w:color w:val="FF0000"/>
              </w:rPr>
              <w:t>718</w:t>
            </w:r>
            <w:r w:rsidRPr="00FF48EE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E10EAC" w:rsidTr="00750A67">
        <w:tc>
          <w:tcPr>
            <w:tcW w:w="1418" w:type="dxa"/>
          </w:tcPr>
          <w:p w:rsidR="00E10EAC" w:rsidRPr="00FF48EE" w:rsidRDefault="00E10EAC" w:rsidP="00E10EAC">
            <w:pPr>
              <w:ind w:left="0"/>
              <w:rPr>
                <w:color w:val="FF0000"/>
              </w:rPr>
            </w:pPr>
            <w:r>
              <w:rPr>
                <w:rFonts w:hint="eastAsia"/>
                <w:color w:val="FF0000"/>
                <w:lang w:val="zh-TW"/>
              </w:rPr>
              <w:t>遺失</w:t>
            </w:r>
            <w:r w:rsidRPr="00FF48EE">
              <w:rPr>
                <w:rFonts w:hint="eastAsia"/>
                <w:color w:val="FF0000"/>
                <w:lang w:val="zh-TW"/>
              </w:rPr>
              <w:t>地</w:t>
            </w:r>
            <w:r w:rsidRPr="00FF48EE">
              <w:rPr>
                <w:rFonts w:hint="eastAsia"/>
                <w:color w:val="FF0000"/>
                <w:lang w:val="zh-TW" w:eastAsia="zh-HK"/>
              </w:rPr>
              <w:t>點</w:t>
            </w:r>
            <w:r w:rsidRPr="00FF48EE">
              <w:rPr>
                <w:rFonts w:hint="eastAsia"/>
                <w:color w:val="FF0000"/>
              </w:rPr>
              <w:t>-</w:t>
            </w:r>
            <w:r w:rsidRPr="00FF48EE">
              <w:rPr>
                <w:rFonts w:hint="eastAsia"/>
                <w:color w:val="FF0000"/>
                <w:lang w:val="zh-TW"/>
              </w:rPr>
              <w:t>鄉鎮區名稱</w:t>
            </w:r>
          </w:p>
        </w:tc>
        <w:tc>
          <w:tcPr>
            <w:tcW w:w="2551" w:type="dxa"/>
          </w:tcPr>
          <w:p w:rsidR="00E10EAC" w:rsidRPr="00FF48EE" w:rsidRDefault="00E10EAC" w:rsidP="00E10EAC">
            <w:pPr>
              <w:ind w:left="0"/>
              <w:rPr>
                <w:color w:val="FF0000"/>
              </w:rPr>
            </w:pPr>
            <w:r w:rsidRPr="00FF48EE">
              <w:rPr>
                <w:rFonts w:hint="eastAsia"/>
                <w:color w:val="FF0000"/>
              </w:rPr>
              <w:t>OP_</w:t>
            </w:r>
            <w:r>
              <w:rPr>
                <w:rFonts w:hint="eastAsia"/>
                <w:color w:val="FF0000"/>
              </w:rPr>
              <w:t>LOST</w:t>
            </w:r>
            <w:r w:rsidRPr="00FF48EE">
              <w:rPr>
                <w:rFonts w:hint="eastAsia"/>
                <w:color w:val="FF0000"/>
              </w:rPr>
              <w:t>_TOWN_NM</w:t>
            </w:r>
          </w:p>
        </w:tc>
        <w:tc>
          <w:tcPr>
            <w:tcW w:w="2043" w:type="dxa"/>
          </w:tcPr>
          <w:p w:rsidR="00E10EAC" w:rsidRPr="00FF48EE" w:rsidRDefault="00E10EAC" w:rsidP="00E10EAC">
            <w:pPr>
              <w:ind w:left="0"/>
              <w:rPr>
                <w:color w:val="FF0000"/>
              </w:rPr>
            </w:pPr>
            <w:r w:rsidRPr="00FF48EE">
              <w:rPr>
                <w:rFonts w:hint="eastAsia"/>
                <w:color w:val="FF0000"/>
              </w:rPr>
              <w:t>VARCHAR(</w:t>
            </w:r>
            <w:r w:rsidRPr="00FF48EE">
              <w:rPr>
                <w:color w:val="FF0000"/>
              </w:rPr>
              <w:t>3</w:t>
            </w:r>
            <w:r w:rsidRPr="00FF48EE">
              <w:rPr>
                <w:rFonts w:hint="eastAsia"/>
                <w:color w:val="FF0000"/>
              </w:rPr>
              <w:t>0)</w:t>
            </w:r>
          </w:p>
        </w:tc>
        <w:tc>
          <w:tcPr>
            <w:tcW w:w="3879" w:type="dxa"/>
          </w:tcPr>
          <w:p w:rsidR="00E10EAC" w:rsidRPr="00FF48EE" w:rsidRDefault="00E10EAC" w:rsidP="00E10EAC">
            <w:pPr>
              <w:ind w:left="0"/>
              <w:rPr>
                <w:color w:val="FF0000"/>
                <w:lang w:val="zh-TW"/>
              </w:rPr>
            </w:pPr>
            <w:r w:rsidRPr="00FF48EE">
              <w:rPr>
                <w:rFonts w:hint="eastAsia"/>
                <w:color w:val="FF0000"/>
                <w:lang w:val="zh-TW"/>
              </w:rPr>
              <w:t>含鄉鎮市區</w:t>
            </w:r>
          </w:p>
          <w:p w:rsidR="00E10EAC" w:rsidRPr="00FF48EE" w:rsidRDefault="00E10EAC" w:rsidP="00E10EAC">
            <w:pPr>
              <w:ind w:left="0"/>
              <w:rPr>
                <w:color w:val="FF0000"/>
              </w:rPr>
            </w:pPr>
            <w:r w:rsidRPr="00FF48EE">
              <w:rPr>
                <w:rFonts w:hint="eastAsia"/>
                <w:color w:val="FF0000"/>
              </w:rPr>
              <w:t>20180</w:t>
            </w:r>
            <w:r w:rsidRPr="00FF48EE">
              <w:rPr>
                <w:color w:val="FF0000"/>
              </w:rPr>
              <w:t>718</w:t>
            </w:r>
            <w:r w:rsidRPr="00FF48EE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E10EAC" w:rsidTr="008441D9">
        <w:tc>
          <w:tcPr>
            <w:tcW w:w="1418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遺失地點</w:t>
            </w:r>
          </w:p>
        </w:tc>
        <w:tc>
          <w:tcPr>
            <w:tcW w:w="2551" w:type="dxa"/>
          </w:tcPr>
          <w:p w:rsidR="00E10EAC" w:rsidRDefault="00E10EAC" w:rsidP="00E10EAC">
            <w:pPr>
              <w:ind w:left="0"/>
            </w:pPr>
            <w:r>
              <w:rPr>
                <w:rFonts w:hint="eastAsia"/>
              </w:rPr>
              <w:t>OP_LOST_PLACE</w:t>
            </w:r>
          </w:p>
        </w:tc>
        <w:tc>
          <w:tcPr>
            <w:tcW w:w="2043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00)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</w:p>
        </w:tc>
      </w:tr>
      <w:tr w:rsidR="00E10EAC" w:rsidTr="008441D9">
        <w:tc>
          <w:tcPr>
            <w:tcW w:w="1418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物品描述</w:t>
            </w:r>
          </w:p>
        </w:tc>
        <w:tc>
          <w:tcPr>
            <w:tcW w:w="2551" w:type="dxa"/>
          </w:tcPr>
          <w:p w:rsidR="00E10EAC" w:rsidRDefault="00E10EAC" w:rsidP="00E10EAC">
            <w:pPr>
              <w:ind w:left="0"/>
            </w:pPr>
            <w:r>
              <w:rPr>
                <w:rFonts w:hint="eastAsia"/>
              </w:rPr>
              <w:t>OP_LOST_OJ_DESC</w:t>
            </w:r>
          </w:p>
        </w:tc>
        <w:tc>
          <w:tcPr>
            <w:tcW w:w="2043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00)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</w:p>
        </w:tc>
      </w:tr>
      <w:tr w:rsidR="00E10EAC" w:rsidTr="008441D9">
        <w:tc>
          <w:tcPr>
            <w:tcW w:w="1418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備註</w:t>
            </w:r>
          </w:p>
        </w:tc>
        <w:tc>
          <w:tcPr>
            <w:tcW w:w="2551" w:type="dxa"/>
          </w:tcPr>
          <w:p w:rsidR="00E10EAC" w:rsidRDefault="00E10EAC" w:rsidP="00E10EAC">
            <w:pPr>
              <w:ind w:left="0"/>
            </w:pPr>
            <w:r>
              <w:rPr>
                <w:rFonts w:hint="eastAsia"/>
              </w:rPr>
              <w:t>OP_REMARK</w:t>
            </w:r>
          </w:p>
        </w:tc>
        <w:tc>
          <w:tcPr>
            <w:tcW w:w="2043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00)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</w:p>
        </w:tc>
      </w:tr>
      <w:tr w:rsidR="00E10EAC" w:rsidTr="008441D9">
        <w:tc>
          <w:tcPr>
            <w:tcW w:w="1418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認領方式類別代碼</w:t>
            </w:r>
          </w:p>
        </w:tc>
        <w:tc>
          <w:tcPr>
            <w:tcW w:w="2551" w:type="dxa"/>
          </w:tcPr>
          <w:p w:rsidR="00E10EAC" w:rsidRDefault="00E10EAC" w:rsidP="00E10EAC">
            <w:pPr>
              <w:ind w:left="0"/>
            </w:pPr>
            <w:r>
              <w:rPr>
                <w:rFonts w:hint="eastAsia"/>
              </w:rPr>
              <w:t>OP_CLAIM_TP_CD</w:t>
            </w:r>
          </w:p>
        </w:tc>
        <w:tc>
          <w:tcPr>
            <w:tcW w:w="2043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B03</w:t>
            </w:r>
          </w:p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：上網認領</w:t>
            </w:r>
          </w:p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：臨櫃認領</w:t>
            </w:r>
          </w:p>
          <w:p w:rsidR="00E10EAC" w:rsidRPr="00F15C65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：其他</w:t>
            </w:r>
          </w:p>
        </w:tc>
      </w:tr>
      <w:tr w:rsidR="00E10EAC" w:rsidTr="008441D9">
        <w:tc>
          <w:tcPr>
            <w:tcW w:w="1418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認領方式類別名稱</w:t>
            </w:r>
          </w:p>
        </w:tc>
        <w:tc>
          <w:tcPr>
            <w:tcW w:w="2551" w:type="dxa"/>
          </w:tcPr>
          <w:p w:rsidR="00E10EAC" w:rsidRDefault="00E10EAC" w:rsidP="00E10EAC">
            <w:pPr>
              <w:ind w:left="0"/>
            </w:pPr>
            <w:r>
              <w:rPr>
                <w:rFonts w:hint="eastAsia"/>
              </w:rPr>
              <w:t>OP_CLAIM_TP_NM</w:t>
            </w:r>
          </w:p>
        </w:tc>
        <w:tc>
          <w:tcPr>
            <w:tcW w:w="2043" w:type="dxa"/>
          </w:tcPr>
          <w:p w:rsidR="00E10EAC" w:rsidRPr="001C1A41" w:rsidRDefault="00E10EAC" w:rsidP="00E10EAC">
            <w:pPr>
              <w:ind w:left="0"/>
              <w:rPr>
                <w:strike/>
                <w:color w:val="FF0000"/>
              </w:rPr>
            </w:pPr>
            <w:r w:rsidRPr="001C1A41">
              <w:rPr>
                <w:rFonts w:hint="eastAsia"/>
                <w:strike/>
                <w:color w:val="FF0000"/>
              </w:rPr>
              <w:t>VARCHAR(</w:t>
            </w:r>
            <w:r w:rsidRPr="001C1A41">
              <w:rPr>
                <w:strike/>
                <w:color w:val="FF0000"/>
              </w:rPr>
              <w:t>18</w:t>
            </w:r>
            <w:r w:rsidRPr="001C1A41">
              <w:rPr>
                <w:rFonts w:hint="eastAsia"/>
                <w:strike/>
                <w:color w:val="FF0000"/>
              </w:rPr>
              <w:t>0)</w:t>
            </w:r>
          </w:p>
          <w:p w:rsidR="00E10EAC" w:rsidRDefault="00E10EAC" w:rsidP="00E10EAC">
            <w:pPr>
              <w:ind w:left="0"/>
              <w:rPr>
                <w:color w:val="000000"/>
              </w:rPr>
            </w:pPr>
            <w:r w:rsidRPr="001C1A41">
              <w:rPr>
                <w:rFonts w:hint="eastAsia"/>
                <w:color w:val="FF0000"/>
              </w:rPr>
              <w:t>VARCHAR(20)</w:t>
            </w:r>
          </w:p>
        </w:tc>
        <w:tc>
          <w:tcPr>
            <w:tcW w:w="3879" w:type="dxa"/>
          </w:tcPr>
          <w:p w:rsidR="00E10EAC" w:rsidRDefault="00E10EAC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 xml:space="preserve">0180718 </w:t>
            </w:r>
            <w:r>
              <w:rPr>
                <w:rFonts w:hint="eastAsia"/>
                <w:color w:val="FF0000"/>
              </w:rPr>
              <w:t>更改欄位長度</w:t>
            </w:r>
          </w:p>
        </w:tc>
      </w:tr>
      <w:tr w:rsidR="00E10EAC" w:rsidTr="008441D9">
        <w:tc>
          <w:tcPr>
            <w:tcW w:w="1418" w:type="dxa"/>
          </w:tcPr>
          <w:p w:rsidR="00E10EAC" w:rsidRPr="00B122E0" w:rsidRDefault="00E10EAC" w:rsidP="00E10EAC">
            <w:pPr>
              <w:ind w:left="0"/>
              <w:rPr>
                <w:color w:val="FF0000"/>
              </w:rPr>
            </w:pPr>
            <w:r w:rsidRPr="00B122E0">
              <w:rPr>
                <w:rFonts w:hint="eastAsia"/>
                <w:color w:val="FF0000"/>
              </w:rPr>
              <w:t>是否為有認領權人</w:t>
            </w:r>
          </w:p>
        </w:tc>
        <w:tc>
          <w:tcPr>
            <w:tcW w:w="2551" w:type="dxa"/>
          </w:tcPr>
          <w:p w:rsidR="00E10EAC" w:rsidRPr="00FD33B6" w:rsidRDefault="00E10EAC" w:rsidP="00E10EAC">
            <w:pPr>
              <w:ind w:left="0"/>
              <w:rPr>
                <w:color w:val="FF0000"/>
              </w:rPr>
            </w:pPr>
            <w:r w:rsidRPr="00FD33B6">
              <w:rPr>
                <w:color w:val="FF0000"/>
              </w:rPr>
              <w:t>OP_YN_LO</w:t>
            </w:r>
            <w:r w:rsidRPr="00FD33B6">
              <w:rPr>
                <w:rFonts w:hint="eastAsia"/>
                <w:color w:val="FF0000"/>
              </w:rPr>
              <w:t>SER</w:t>
            </w:r>
          </w:p>
        </w:tc>
        <w:tc>
          <w:tcPr>
            <w:tcW w:w="2043" w:type="dxa"/>
          </w:tcPr>
          <w:p w:rsidR="00E10EAC" w:rsidRPr="00FD33B6" w:rsidRDefault="00E10EAC" w:rsidP="00E10EAC">
            <w:pPr>
              <w:ind w:left="0"/>
              <w:rPr>
                <w:color w:val="FF0000"/>
              </w:rPr>
            </w:pPr>
            <w:r w:rsidRPr="00FD33B6">
              <w:rPr>
                <w:rFonts w:hint="eastAsia"/>
                <w:color w:val="FF0000"/>
              </w:rPr>
              <w:t>CHAR(1)</w:t>
            </w:r>
          </w:p>
        </w:tc>
        <w:tc>
          <w:tcPr>
            <w:tcW w:w="3879" w:type="dxa"/>
          </w:tcPr>
          <w:p w:rsidR="00E10EAC" w:rsidRPr="000543C8" w:rsidRDefault="00E10EAC" w:rsidP="00E10EAC">
            <w:pPr>
              <w:ind w:left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：</w:t>
            </w:r>
            <w:r w:rsidRPr="00FD33B6">
              <w:rPr>
                <w:rFonts w:hint="eastAsia"/>
                <w:color w:val="FF0000"/>
              </w:rPr>
              <w:t>空白</w:t>
            </w:r>
            <w:r w:rsidRPr="00FD33B6">
              <w:rPr>
                <w:rFonts w:hint="eastAsia"/>
                <w:color w:val="FF0000"/>
              </w:rPr>
              <w:t xml:space="preserve"> or null</w:t>
            </w:r>
            <w:r>
              <w:rPr>
                <w:rFonts w:hint="eastAsia"/>
                <w:color w:val="FF0000"/>
              </w:rPr>
              <w:t>，</w:t>
            </w:r>
            <w:r w:rsidRPr="00FD33B6">
              <w:rPr>
                <w:rFonts w:hint="eastAsia"/>
                <w:color w:val="FF0000"/>
              </w:rPr>
              <w:t>尚未輸入此欄位</w:t>
            </w:r>
          </w:p>
          <w:p w:rsidR="00E10EAC" w:rsidRPr="00FD33B6" w:rsidRDefault="00E10EAC" w:rsidP="00E10EAC">
            <w:pPr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  <w:r w:rsidRPr="00FD33B6">
              <w:rPr>
                <w:rFonts w:hint="eastAsia"/>
                <w:color w:val="FF0000"/>
              </w:rPr>
              <w:t>：是</w:t>
            </w:r>
          </w:p>
          <w:p w:rsidR="00E10EAC" w:rsidRDefault="00E10EAC" w:rsidP="00E10EAC">
            <w:pPr>
              <w:ind w:left="0"/>
              <w:rPr>
                <w:rFonts w:ascii="標楷體" w:hAnsi="標楷體"/>
                <w:color w:val="FF0000"/>
              </w:rPr>
            </w:pPr>
            <w:r>
              <w:rPr>
                <w:color w:val="FF0000"/>
              </w:rPr>
              <w:t>2</w:t>
            </w:r>
            <w:r w:rsidRPr="00FD33B6">
              <w:rPr>
                <w:rFonts w:ascii="標楷體" w:hAnsi="標楷體" w:hint="eastAsia"/>
                <w:color w:val="FF0000"/>
              </w:rPr>
              <w:t>：否</w:t>
            </w:r>
          </w:p>
          <w:p w:rsidR="00E10EAC" w:rsidRPr="005400DC" w:rsidRDefault="00E10EAC" w:rsidP="00E10EAC">
            <w:pPr>
              <w:ind w:left="0"/>
              <w:rPr>
                <w:rFonts w:ascii="標楷體" w:hAnsi="標楷體"/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3</w:t>
            </w:r>
            <w:r w:rsidRPr="00FD33B6">
              <w:rPr>
                <w:rFonts w:hint="eastAsia"/>
                <w:color w:val="FF0000"/>
              </w:rPr>
              <w:t>：</w:t>
            </w:r>
            <w:r>
              <w:rPr>
                <w:rFonts w:ascii="標楷體" w:hAnsi="標楷體" w:hint="eastAsia"/>
                <w:color w:val="FF0000"/>
              </w:rPr>
              <w:t>待確認</w:t>
            </w:r>
          </w:p>
          <w:p w:rsidR="00E10EAC" w:rsidRPr="00FD33B6" w:rsidRDefault="00E10EAC" w:rsidP="00E10EAC">
            <w:pPr>
              <w:ind w:left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0180629</w:t>
            </w:r>
            <w:r>
              <w:rPr>
                <w:rFonts w:hint="eastAsia"/>
                <w:color w:val="FF0000"/>
              </w:rPr>
              <w:t>補上欄位</w:t>
            </w:r>
          </w:p>
        </w:tc>
      </w:tr>
      <w:tr w:rsidR="00E10EAC" w:rsidRPr="00F27A05" w:rsidTr="008441D9">
        <w:tc>
          <w:tcPr>
            <w:tcW w:w="1418" w:type="dxa"/>
          </w:tcPr>
          <w:p w:rsidR="00E10EAC" w:rsidRPr="00F27A05" w:rsidRDefault="00E10EAC" w:rsidP="00E10EAC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lastRenderedPageBreak/>
              <w:t>新增人員</w:t>
            </w:r>
            <w:r w:rsidRPr="00F27A05">
              <w:rPr>
                <w:rFonts w:hint="eastAsia"/>
                <w:color w:val="000000"/>
                <w:lang w:val="zh-TW"/>
              </w:rPr>
              <w:t>ID</w:t>
            </w:r>
          </w:p>
        </w:tc>
        <w:tc>
          <w:tcPr>
            <w:tcW w:w="2551" w:type="dxa"/>
          </w:tcPr>
          <w:p w:rsidR="00E10EAC" w:rsidRPr="00F27A05" w:rsidRDefault="00E10EAC" w:rsidP="00E10EAC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OP_ADD_ID</w:t>
            </w:r>
          </w:p>
        </w:tc>
        <w:tc>
          <w:tcPr>
            <w:tcW w:w="2043" w:type="dxa"/>
          </w:tcPr>
          <w:p w:rsidR="00E10EAC" w:rsidRPr="00F27A05" w:rsidRDefault="00E10EAC" w:rsidP="00E10EAC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VARCHAR(10)</w:t>
            </w:r>
          </w:p>
        </w:tc>
        <w:tc>
          <w:tcPr>
            <w:tcW w:w="3879" w:type="dxa"/>
          </w:tcPr>
          <w:p w:rsidR="00E10EAC" w:rsidRPr="00CA68B2" w:rsidRDefault="00E10EAC" w:rsidP="00E10EAC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E10EAC" w:rsidRPr="00F27A05" w:rsidTr="008441D9">
        <w:tc>
          <w:tcPr>
            <w:tcW w:w="1418" w:type="dxa"/>
          </w:tcPr>
          <w:p w:rsidR="00E10EAC" w:rsidRPr="00F27A05" w:rsidRDefault="00E10EAC" w:rsidP="00E10EAC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新增人員姓名</w:t>
            </w:r>
          </w:p>
        </w:tc>
        <w:tc>
          <w:tcPr>
            <w:tcW w:w="2551" w:type="dxa"/>
          </w:tcPr>
          <w:p w:rsidR="00E10EAC" w:rsidRPr="00F27A05" w:rsidRDefault="00E10EAC" w:rsidP="00E10EAC">
            <w:pPr>
              <w:ind w:left="0"/>
            </w:pPr>
            <w:r w:rsidRPr="00F27A05">
              <w:rPr>
                <w:rFonts w:hint="eastAsia"/>
              </w:rPr>
              <w:t>OP_ADD_NM</w:t>
            </w:r>
          </w:p>
        </w:tc>
        <w:tc>
          <w:tcPr>
            <w:tcW w:w="2043" w:type="dxa"/>
          </w:tcPr>
          <w:p w:rsidR="00E10EAC" w:rsidRPr="00F27A05" w:rsidRDefault="00E10EAC" w:rsidP="00E10EAC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 w:rsidRPr="00E10EAC">
              <w:rPr>
                <w:color w:val="FF0000"/>
              </w:rPr>
              <w:t>200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E10EAC" w:rsidRPr="00E10EAC" w:rsidRDefault="00E10EAC" w:rsidP="00E10EAC">
            <w:pPr>
              <w:ind w:left="0"/>
              <w:rPr>
                <w:lang w:eastAsia="zh-HK"/>
              </w:rPr>
            </w:pPr>
            <w:r w:rsidRPr="00E10EAC">
              <w:rPr>
                <w:rFonts w:hint="eastAsia"/>
              </w:rPr>
              <w:t>20180504</w:t>
            </w:r>
            <w:r w:rsidRPr="00E10EAC">
              <w:rPr>
                <w:rFonts w:hint="eastAsia"/>
                <w:lang w:eastAsia="zh-HK"/>
              </w:rPr>
              <w:t>新增</w:t>
            </w:r>
          </w:p>
          <w:p w:rsidR="00E10EAC" w:rsidRPr="00F27A05" w:rsidRDefault="00E10EAC" w:rsidP="00E10EAC">
            <w:pPr>
              <w:ind w:left="0"/>
              <w:rPr>
                <w:rFonts w:hint="eastAsia"/>
                <w:color w:val="000000"/>
              </w:rPr>
            </w:pPr>
            <w:r w:rsidRPr="0050400E">
              <w:rPr>
                <w:rFonts w:hint="eastAsia"/>
                <w:color w:val="FF0000"/>
              </w:rPr>
              <w:t>20190320</w:t>
            </w:r>
            <w:r w:rsidRPr="0050400E">
              <w:rPr>
                <w:rFonts w:hint="eastAsia"/>
                <w:color w:val="FF0000"/>
                <w:lang w:eastAsia="zh-HK"/>
              </w:rPr>
              <w:t>修改</w:t>
            </w:r>
          </w:p>
        </w:tc>
      </w:tr>
      <w:tr w:rsidR="00E10EAC" w:rsidRPr="00F27A05" w:rsidTr="008441D9">
        <w:tc>
          <w:tcPr>
            <w:tcW w:w="1418" w:type="dxa"/>
          </w:tcPr>
          <w:p w:rsidR="00E10EAC" w:rsidRPr="00F27A05" w:rsidRDefault="00E10EAC" w:rsidP="00E10EAC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新增單位代碼</w:t>
            </w:r>
          </w:p>
        </w:tc>
        <w:tc>
          <w:tcPr>
            <w:tcW w:w="2551" w:type="dxa"/>
          </w:tcPr>
          <w:p w:rsidR="00E10EAC" w:rsidRPr="00F27A05" w:rsidRDefault="00E10EAC" w:rsidP="00E10EAC">
            <w:pPr>
              <w:ind w:left="0"/>
            </w:pPr>
            <w:r w:rsidRPr="00F27A05">
              <w:rPr>
                <w:rFonts w:hint="eastAsia"/>
              </w:rPr>
              <w:t>OP_ADD_UNIT_CD</w:t>
            </w:r>
          </w:p>
        </w:tc>
        <w:tc>
          <w:tcPr>
            <w:tcW w:w="2043" w:type="dxa"/>
          </w:tcPr>
          <w:p w:rsidR="00E10EAC" w:rsidRPr="00F27A05" w:rsidRDefault="00E10EAC" w:rsidP="00E10EAC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5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E10EAC" w:rsidRPr="00F27A05" w:rsidRDefault="00E10EAC" w:rsidP="00E10EAC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E10EAC" w:rsidRPr="00F27A05" w:rsidTr="008441D9">
        <w:tc>
          <w:tcPr>
            <w:tcW w:w="1418" w:type="dxa"/>
          </w:tcPr>
          <w:p w:rsidR="00E10EAC" w:rsidRPr="00F27A05" w:rsidRDefault="00E10EAC" w:rsidP="00E10EAC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新增單位名稱</w:t>
            </w:r>
          </w:p>
        </w:tc>
        <w:tc>
          <w:tcPr>
            <w:tcW w:w="2551" w:type="dxa"/>
          </w:tcPr>
          <w:p w:rsidR="00E10EAC" w:rsidRPr="00F27A05" w:rsidRDefault="00E10EAC" w:rsidP="00E10EAC">
            <w:pPr>
              <w:ind w:left="0"/>
            </w:pPr>
            <w:r w:rsidRPr="00F27A05">
              <w:rPr>
                <w:rFonts w:hint="eastAsia"/>
              </w:rPr>
              <w:t>OP_ADD_UNIT_NM</w:t>
            </w:r>
          </w:p>
        </w:tc>
        <w:tc>
          <w:tcPr>
            <w:tcW w:w="2043" w:type="dxa"/>
          </w:tcPr>
          <w:p w:rsidR="00E10EAC" w:rsidRPr="00F27A05" w:rsidRDefault="00E10EAC" w:rsidP="00E10EAC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1</w:t>
            </w:r>
            <w:r w:rsidRPr="00F27A05">
              <w:rPr>
                <w:rFonts w:hint="eastAsia"/>
                <w:color w:val="000000"/>
              </w:rPr>
              <w:t>50)</w:t>
            </w:r>
          </w:p>
        </w:tc>
        <w:tc>
          <w:tcPr>
            <w:tcW w:w="3879" w:type="dxa"/>
          </w:tcPr>
          <w:p w:rsidR="00E10EAC" w:rsidRPr="00F27A05" w:rsidRDefault="00E10EAC" w:rsidP="00E10EAC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E10EAC" w:rsidRPr="00F27A05" w:rsidTr="008441D9">
        <w:tc>
          <w:tcPr>
            <w:tcW w:w="1418" w:type="dxa"/>
          </w:tcPr>
          <w:p w:rsidR="00E10EAC" w:rsidRPr="00F27A05" w:rsidRDefault="00E10EAC" w:rsidP="00E10EAC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新增日期時間</w:t>
            </w:r>
          </w:p>
        </w:tc>
        <w:tc>
          <w:tcPr>
            <w:tcW w:w="2551" w:type="dxa"/>
          </w:tcPr>
          <w:p w:rsidR="00E10EAC" w:rsidRPr="00F27A05" w:rsidRDefault="00E10EAC" w:rsidP="00E10EAC">
            <w:pPr>
              <w:ind w:left="0"/>
            </w:pPr>
            <w:r w:rsidRPr="00F27A05">
              <w:rPr>
                <w:rFonts w:hint="eastAsia"/>
              </w:rPr>
              <w:t>OP_ADD_DT_TM</w:t>
            </w:r>
          </w:p>
        </w:tc>
        <w:tc>
          <w:tcPr>
            <w:tcW w:w="2043" w:type="dxa"/>
          </w:tcPr>
          <w:p w:rsidR="00E10EAC" w:rsidRPr="00F27A05" w:rsidRDefault="00E10EAC" w:rsidP="00E10EAC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</w:rPr>
              <w:t>VARCHAR(14)</w:t>
            </w:r>
          </w:p>
        </w:tc>
        <w:tc>
          <w:tcPr>
            <w:tcW w:w="3879" w:type="dxa"/>
          </w:tcPr>
          <w:p w:rsidR="00E10EAC" w:rsidRPr="00F27A05" w:rsidRDefault="00E10EAC" w:rsidP="00E10EAC">
            <w:pPr>
              <w:ind w:left="0"/>
              <w:rPr>
                <w:color w:val="000000"/>
                <w:lang w:val="zh-TW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E10EAC" w:rsidRPr="00F27A05" w:rsidTr="008441D9">
        <w:tc>
          <w:tcPr>
            <w:tcW w:w="1418" w:type="dxa"/>
          </w:tcPr>
          <w:p w:rsidR="00E10EAC" w:rsidRPr="00F27A05" w:rsidRDefault="00E10EAC" w:rsidP="00E10EAC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修改人員</w:t>
            </w:r>
            <w:r w:rsidRPr="00F27A05">
              <w:rPr>
                <w:rFonts w:hint="eastAsia"/>
                <w:color w:val="000000"/>
                <w:lang w:val="zh-TW"/>
              </w:rPr>
              <w:t>ID</w:t>
            </w:r>
          </w:p>
        </w:tc>
        <w:tc>
          <w:tcPr>
            <w:tcW w:w="2551" w:type="dxa"/>
          </w:tcPr>
          <w:p w:rsidR="00E10EAC" w:rsidRPr="00F27A05" w:rsidRDefault="00E10EAC" w:rsidP="00E10EAC">
            <w:pPr>
              <w:ind w:left="0"/>
            </w:pPr>
            <w:r w:rsidRPr="00F27A05">
              <w:rPr>
                <w:rFonts w:hint="eastAsia"/>
              </w:rPr>
              <w:t>OP_UPD_ID</w:t>
            </w:r>
          </w:p>
        </w:tc>
        <w:tc>
          <w:tcPr>
            <w:tcW w:w="2043" w:type="dxa"/>
          </w:tcPr>
          <w:p w:rsidR="00E10EAC" w:rsidRPr="00F27A05" w:rsidRDefault="00E10EAC" w:rsidP="00E10EAC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VARCHAR(10)</w:t>
            </w:r>
          </w:p>
        </w:tc>
        <w:tc>
          <w:tcPr>
            <w:tcW w:w="3879" w:type="dxa"/>
          </w:tcPr>
          <w:p w:rsidR="00E10EAC" w:rsidRPr="00F27A05" w:rsidRDefault="00E10EAC" w:rsidP="00E10EAC">
            <w:pPr>
              <w:ind w:left="0"/>
              <w:rPr>
                <w:color w:val="FF0000"/>
                <w:lang w:val="zh-TW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E10EAC" w:rsidRPr="00F27A05" w:rsidTr="008441D9">
        <w:tc>
          <w:tcPr>
            <w:tcW w:w="1418" w:type="dxa"/>
          </w:tcPr>
          <w:p w:rsidR="00E10EAC" w:rsidRPr="00F27A05" w:rsidRDefault="00E10EAC" w:rsidP="00E10EAC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修改人員姓名</w:t>
            </w:r>
          </w:p>
        </w:tc>
        <w:tc>
          <w:tcPr>
            <w:tcW w:w="2551" w:type="dxa"/>
          </w:tcPr>
          <w:p w:rsidR="00E10EAC" w:rsidRPr="00F27A05" w:rsidRDefault="00E10EAC" w:rsidP="00E10EAC">
            <w:pPr>
              <w:ind w:left="0"/>
            </w:pPr>
            <w:r w:rsidRPr="00F27A05">
              <w:rPr>
                <w:rFonts w:hint="eastAsia"/>
              </w:rPr>
              <w:t>OP_UPD_NM</w:t>
            </w:r>
          </w:p>
        </w:tc>
        <w:tc>
          <w:tcPr>
            <w:tcW w:w="2043" w:type="dxa"/>
          </w:tcPr>
          <w:p w:rsidR="00E10EAC" w:rsidRPr="00F27A05" w:rsidRDefault="00E10EAC" w:rsidP="00E10EAC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 w:rsidRPr="00E10EAC">
              <w:rPr>
                <w:color w:val="FF0000"/>
              </w:rPr>
              <w:t>200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E10EAC" w:rsidRPr="00E10EAC" w:rsidRDefault="00E10EAC" w:rsidP="00E10EAC">
            <w:pPr>
              <w:ind w:left="0"/>
              <w:rPr>
                <w:lang w:eastAsia="zh-HK"/>
              </w:rPr>
            </w:pPr>
            <w:r w:rsidRPr="00E10EAC">
              <w:rPr>
                <w:rFonts w:hint="eastAsia"/>
              </w:rPr>
              <w:t>20180504</w:t>
            </w:r>
            <w:r w:rsidRPr="00E10EAC">
              <w:rPr>
                <w:rFonts w:hint="eastAsia"/>
                <w:lang w:eastAsia="zh-HK"/>
              </w:rPr>
              <w:t>新增</w:t>
            </w:r>
          </w:p>
          <w:p w:rsidR="00E10EAC" w:rsidRPr="00F27A05" w:rsidRDefault="00E10EAC" w:rsidP="00E10EAC">
            <w:pPr>
              <w:ind w:left="0"/>
              <w:rPr>
                <w:rFonts w:hint="eastAsia"/>
                <w:color w:val="FF0000"/>
                <w:lang w:val="zh-TW"/>
              </w:rPr>
            </w:pPr>
            <w:r w:rsidRPr="0050400E">
              <w:rPr>
                <w:rFonts w:hint="eastAsia"/>
                <w:color w:val="FF0000"/>
              </w:rPr>
              <w:t>20190320</w:t>
            </w:r>
            <w:r w:rsidRPr="0050400E">
              <w:rPr>
                <w:rFonts w:hint="eastAsia"/>
                <w:color w:val="FF0000"/>
                <w:lang w:eastAsia="zh-HK"/>
              </w:rPr>
              <w:t>修改</w:t>
            </w:r>
          </w:p>
        </w:tc>
      </w:tr>
      <w:tr w:rsidR="00E10EAC" w:rsidRPr="00F27A05" w:rsidTr="008441D9">
        <w:tc>
          <w:tcPr>
            <w:tcW w:w="1418" w:type="dxa"/>
          </w:tcPr>
          <w:p w:rsidR="00E10EAC" w:rsidRPr="00F27A05" w:rsidRDefault="00E10EAC" w:rsidP="00E10EAC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修改單位代碼</w:t>
            </w:r>
          </w:p>
        </w:tc>
        <w:tc>
          <w:tcPr>
            <w:tcW w:w="2551" w:type="dxa"/>
          </w:tcPr>
          <w:p w:rsidR="00E10EAC" w:rsidRPr="00F27A05" w:rsidRDefault="00E10EAC" w:rsidP="00E10EAC">
            <w:pPr>
              <w:ind w:left="0"/>
            </w:pPr>
            <w:r w:rsidRPr="00F27A05">
              <w:rPr>
                <w:rFonts w:hint="eastAsia"/>
              </w:rPr>
              <w:t>OP_UPD_UNIT_CD</w:t>
            </w:r>
          </w:p>
        </w:tc>
        <w:tc>
          <w:tcPr>
            <w:tcW w:w="2043" w:type="dxa"/>
          </w:tcPr>
          <w:p w:rsidR="00E10EAC" w:rsidRPr="00F27A05" w:rsidRDefault="00E10EAC" w:rsidP="00E10EAC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5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E10EAC" w:rsidRPr="00F27A05" w:rsidRDefault="00E10EAC" w:rsidP="00E10EAC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E10EAC" w:rsidRPr="00F27A05" w:rsidTr="008441D9">
        <w:tc>
          <w:tcPr>
            <w:tcW w:w="1418" w:type="dxa"/>
          </w:tcPr>
          <w:p w:rsidR="00E10EAC" w:rsidRPr="00F27A05" w:rsidRDefault="00E10EAC" w:rsidP="00E10EAC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修改單位名稱</w:t>
            </w:r>
          </w:p>
        </w:tc>
        <w:tc>
          <w:tcPr>
            <w:tcW w:w="2551" w:type="dxa"/>
          </w:tcPr>
          <w:p w:rsidR="00E10EAC" w:rsidRPr="00F27A05" w:rsidRDefault="00E10EAC" w:rsidP="00E10EAC">
            <w:pPr>
              <w:ind w:left="0"/>
            </w:pPr>
            <w:r w:rsidRPr="00F27A05">
              <w:rPr>
                <w:rFonts w:hint="eastAsia"/>
              </w:rPr>
              <w:t>OP_UPD_UNIT_NM</w:t>
            </w:r>
          </w:p>
        </w:tc>
        <w:tc>
          <w:tcPr>
            <w:tcW w:w="2043" w:type="dxa"/>
          </w:tcPr>
          <w:p w:rsidR="00E10EAC" w:rsidRPr="00F27A05" w:rsidRDefault="00E10EAC" w:rsidP="00E10EAC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1</w:t>
            </w:r>
            <w:r w:rsidRPr="00F27A05">
              <w:rPr>
                <w:rFonts w:hint="eastAsia"/>
                <w:color w:val="000000"/>
              </w:rPr>
              <w:t>50)</w:t>
            </w:r>
          </w:p>
        </w:tc>
        <w:tc>
          <w:tcPr>
            <w:tcW w:w="3879" w:type="dxa"/>
          </w:tcPr>
          <w:p w:rsidR="00E10EAC" w:rsidRPr="00F27A05" w:rsidRDefault="00E10EAC" w:rsidP="00E10EAC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E10EAC" w:rsidRPr="00F27A05" w:rsidTr="008441D9">
        <w:tc>
          <w:tcPr>
            <w:tcW w:w="1418" w:type="dxa"/>
          </w:tcPr>
          <w:p w:rsidR="00E10EAC" w:rsidRPr="00F27A05" w:rsidRDefault="00E10EAC" w:rsidP="00E10EAC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修改日期時間</w:t>
            </w:r>
          </w:p>
        </w:tc>
        <w:tc>
          <w:tcPr>
            <w:tcW w:w="2551" w:type="dxa"/>
          </w:tcPr>
          <w:p w:rsidR="00E10EAC" w:rsidRPr="00F27A05" w:rsidRDefault="00E10EAC" w:rsidP="00E10EAC">
            <w:pPr>
              <w:ind w:left="0"/>
            </w:pPr>
            <w:r w:rsidRPr="00F27A05">
              <w:rPr>
                <w:rFonts w:hint="eastAsia"/>
              </w:rPr>
              <w:t>OP_UPD_DT_TM</w:t>
            </w:r>
          </w:p>
        </w:tc>
        <w:tc>
          <w:tcPr>
            <w:tcW w:w="2043" w:type="dxa"/>
          </w:tcPr>
          <w:p w:rsidR="00E10EAC" w:rsidRPr="00F27A05" w:rsidRDefault="00E10EAC" w:rsidP="00E10EAC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</w:rPr>
              <w:t>VARCHAR(14)</w:t>
            </w:r>
          </w:p>
        </w:tc>
        <w:tc>
          <w:tcPr>
            <w:tcW w:w="3879" w:type="dxa"/>
          </w:tcPr>
          <w:p w:rsidR="00E10EAC" w:rsidRPr="00F27A05" w:rsidRDefault="00E10EAC" w:rsidP="00E10EAC">
            <w:pPr>
              <w:ind w:left="0"/>
              <w:rPr>
                <w:color w:val="FF0000"/>
                <w:lang w:val="zh-TW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E10EAC" w:rsidTr="008441D9">
        <w:tc>
          <w:tcPr>
            <w:tcW w:w="1418" w:type="dxa"/>
          </w:tcPr>
          <w:p w:rsidR="00E10EAC" w:rsidRPr="00CF0779" w:rsidRDefault="00E10EAC" w:rsidP="00E10EAC">
            <w:pPr>
              <w:ind w:left="0"/>
              <w:rPr>
                <w:lang w:val="zh-TW"/>
              </w:rPr>
            </w:pPr>
          </w:p>
        </w:tc>
        <w:tc>
          <w:tcPr>
            <w:tcW w:w="2551" w:type="dxa"/>
          </w:tcPr>
          <w:p w:rsidR="00E10EAC" w:rsidRPr="00CF0779" w:rsidRDefault="00E10EAC" w:rsidP="00E10EAC">
            <w:pPr>
              <w:ind w:left="0"/>
            </w:pPr>
          </w:p>
        </w:tc>
        <w:tc>
          <w:tcPr>
            <w:tcW w:w="2043" w:type="dxa"/>
          </w:tcPr>
          <w:p w:rsidR="00E10EAC" w:rsidRPr="00783A23" w:rsidRDefault="00E10EAC" w:rsidP="00E10EAC">
            <w:pPr>
              <w:ind w:left="0"/>
            </w:pPr>
          </w:p>
        </w:tc>
        <w:tc>
          <w:tcPr>
            <w:tcW w:w="3879" w:type="dxa"/>
          </w:tcPr>
          <w:p w:rsidR="00E10EAC" w:rsidRPr="00CF0779" w:rsidRDefault="00E10EAC" w:rsidP="00E10EAC">
            <w:pPr>
              <w:ind w:left="0"/>
            </w:pPr>
          </w:p>
        </w:tc>
      </w:tr>
      <w:tr w:rsidR="00E10EAC" w:rsidTr="008441D9">
        <w:tc>
          <w:tcPr>
            <w:tcW w:w="1418" w:type="dxa"/>
            <w:vAlign w:val="center"/>
          </w:tcPr>
          <w:p w:rsidR="00E10EAC" w:rsidRDefault="00E10EAC" w:rsidP="00E10EAC">
            <w:pPr>
              <w:ind w:left="0"/>
              <w:jc w:val="both"/>
            </w:pPr>
          </w:p>
        </w:tc>
        <w:tc>
          <w:tcPr>
            <w:tcW w:w="2551" w:type="dxa"/>
            <w:vAlign w:val="center"/>
          </w:tcPr>
          <w:p w:rsidR="00E10EAC" w:rsidRDefault="00E10EAC" w:rsidP="00E10EAC">
            <w:pPr>
              <w:ind w:left="0"/>
              <w:jc w:val="both"/>
            </w:pPr>
          </w:p>
        </w:tc>
        <w:tc>
          <w:tcPr>
            <w:tcW w:w="2043" w:type="dxa"/>
            <w:vAlign w:val="center"/>
          </w:tcPr>
          <w:p w:rsidR="00E10EAC" w:rsidRDefault="00E10EAC" w:rsidP="00E10EAC">
            <w:pPr>
              <w:ind w:left="0"/>
              <w:jc w:val="both"/>
            </w:pPr>
          </w:p>
        </w:tc>
        <w:tc>
          <w:tcPr>
            <w:tcW w:w="3879" w:type="dxa"/>
            <w:vAlign w:val="bottom"/>
          </w:tcPr>
          <w:p w:rsidR="00E10EAC" w:rsidRPr="001A5498" w:rsidRDefault="00E10EAC" w:rsidP="00E10EAC">
            <w:pPr>
              <w:ind w:left="0"/>
            </w:pPr>
          </w:p>
        </w:tc>
      </w:tr>
    </w:tbl>
    <w:p w:rsidR="005A0BDC" w:rsidRDefault="005A0BDC" w:rsidP="005A0BDC"/>
    <w:p w:rsidR="000D2562" w:rsidRPr="00B51AC5" w:rsidRDefault="000D2562" w:rsidP="000D2562">
      <w:pPr>
        <w:pStyle w:val="3"/>
      </w:pPr>
      <w:bookmarkStart w:id="35" w:name="_Toc195932130"/>
      <w:bookmarkStart w:id="36" w:name="_Toc344121531"/>
      <w:bookmarkStart w:id="37" w:name="_Toc521590659"/>
      <w:r>
        <w:rPr>
          <w:rFonts w:hint="eastAsia"/>
        </w:rPr>
        <w:t>OPDT_</w:t>
      </w:r>
      <w:r>
        <w:t>I_</w:t>
      </w:r>
      <w:r>
        <w:rPr>
          <w:rFonts w:hint="eastAsia"/>
        </w:rPr>
        <w:t>SCHDL_LOG</w:t>
      </w:r>
      <w:r>
        <w:rPr>
          <w:rFonts w:hint="eastAsia"/>
          <w:lang w:eastAsia="zh-HK"/>
        </w:rPr>
        <w:t>內網</w:t>
      </w:r>
      <w:r>
        <w:rPr>
          <w:rFonts w:hint="eastAsia"/>
        </w:rPr>
        <w:t>排程記錄</w:t>
      </w:r>
      <w:bookmarkEnd w:id="35"/>
      <w:r>
        <w:rPr>
          <w:rFonts w:hint="eastAsia"/>
        </w:rPr>
        <w:t>檔</w:t>
      </w:r>
      <w:bookmarkEnd w:id="36"/>
      <w:bookmarkEnd w:id="37"/>
    </w:p>
    <w:p w:rsidR="000D2562" w:rsidRDefault="000D2562" w:rsidP="000D2562"/>
    <w:tbl>
      <w:tblPr>
        <w:tblW w:w="98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2693"/>
        <w:gridCol w:w="1901"/>
        <w:gridCol w:w="3879"/>
      </w:tblGrid>
      <w:tr w:rsidR="000D2562" w:rsidTr="0096656D">
        <w:tc>
          <w:tcPr>
            <w:tcW w:w="1418" w:type="dxa"/>
            <w:shd w:val="clear" w:color="auto" w:fill="E0E0E0"/>
          </w:tcPr>
          <w:p w:rsidR="000D2562" w:rsidRDefault="000D2562" w:rsidP="000D2562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資料代號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DB</w:t>
            </w:r>
          </w:p>
        </w:tc>
        <w:tc>
          <w:tcPr>
            <w:tcW w:w="2693" w:type="dxa"/>
            <w:shd w:val="clear" w:color="auto" w:fill="E0E0E0"/>
          </w:tcPr>
          <w:p w:rsidR="000D2562" w:rsidRDefault="000D2562" w:rsidP="0096656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表格代號</w:t>
            </w:r>
            <w:r>
              <w:rPr>
                <w:rFonts w:hint="eastAsia"/>
                <w:color w:val="000000"/>
              </w:rPr>
              <w:t>：</w:t>
            </w:r>
          </w:p>
          <w:p w:rsidR="000D2562" w:rsidRDefault="000D2562" w:rsidP="0096656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OPDT_</w:t>
            </w:r>
            <w:r>
              <w:rPr>
                <w:color w:val="000000"/>
              </w:rPr>
              <w:t>I_</w:t>
            </w:r>
            <w:r>
              <w:rPr>
                <w:rFonts w:hint="eastAsia"/>
                <w:color w:val="000000"/>
              </w:rPr>
              <w:t>SCHDL_LOG</w:t>
            </w:r>
          </w:p>
        </w:tc>
        <w:tc>
          <w:tcPr>
            <w:tcW w:w="5780" w:type="dxa"/>
            <w:gridSpan w:val="2"/>
            <w:shd w:val="clear" w:color="auto" w:fill="E0E0E0"/>
          </w:tcPr>
          <w:p w:rsidR="000D2562" w:rsidRDefault="000D2562" w:rsidP="000D2562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表格名稱：</w:t>
            </w:r>
            <w:r>
              <w:rPr>
                <w:rFonts w:hint="eastAsia"/>
                <w:color w:val="000000"/>
                <w:lang w:val="zh-TW" w:eastAsia="zh-HK"/>
              </w:rPr>
              <w:t>內網</w:t>
            </w:r>
            <w:r>
              <w:rPr>
                <w:rFonts w:hint="eastAsia"/>
                <w:color w:val="000000"/>
              </w:rPr>
              <w:t>排程記錄檔</w:t>
            </w:r>
          </w:p>
        </w:tc>
      </w:tr>
      <w:tr w:rsidR="000D2562" w:rsidTr="0096656D">
        <w:tc>
          <w:tcPr>
            <w:tcW w:w="1418" w:type="dxa"/>
            <w:shd w:val="clear" w:color="auto" w:fill="E0E0E0"/>
          </w:tcPr>
          <w:p w:rsidR="000D2562" w:rsidRDefault="000D2562" w:rsidP="0096656D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欄位名稱</w:t>
            </w:r>
          </w:p>
        </w:tc>
        <w:tc>
          <w:tcPr>
            <w:tcW w:w="2693" w:type="dxa"/>
            <w:shd w:val="clear" w:color="auto" w:fill="E0E0E0"/>
          </w:tcPr>
          <w:p w:rsidR="000D2562" w:rsidRDefault="000D2562" w:rsidP="0096656D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欄位代號</w:t>
            </w:r>
          </w:p>
        </w:tc>
        <w:tc>
          <w:tcPr>
            <w:tcW w:w="1901" w:type="dxa"/>
            <w:shd w:val="clear" w:color="auto" w:fill="E0E0E0"/>
          </w:tcPr>
          <w:p w:rsidR="000D2562" w:rsidRDefault="000D2562" w:rsidP="0096656D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格式</w:t>
            </w:r>
          </w:p>
        </w:tc>
        <w:tc>
          <w:tcPr>
            <w:tcW w:w="3879" w:type="dxa"/>
            <w:shd w:val="clear" w:color="auto" w:fill="E0E0E0"/>
          </w:tcPr>
          <w:p w:rsidR="000D2562" w:rsidRDefault="000D2562" w:rsidP="0096656D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備註</w:t>
            </w:r>
          </w:p>
        </w:tc>
      </w:tr>
      <w:tr w:rsidR="000D2562" w:rsidTr="0096656D">
        <w:tc>
          <w:tcPr>
            <w:tcW w:w="1418" w:type="dxa"/>
          </w:tcPr>
          <w:p w:rsidR="000D2562" w:rsidRDefault="000D2562" w:rsidP="0096656D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序號</w:t>
            </w:r>
          </w:p>
        </w:tc>
        <w:tc>
          <w:tcPr>
            <w:tcW w:w="2693" w:type="dxa"/>
          </w:tcPr>
          <w:p w:rsidR="000D2562" w:rsidRDefault="000D2562" w:rsidP="0096656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OP_SEQ_NO</w:t>
            </w:r>
          </w:p>
        </w:tc>
        <w:tc>
          <w:tcPr>
            <w:tcW w:w="1901" w:type="dxa"/>
          </w:tcPr>
          <w:p w:rsidR="000D2562" w:rsidRDefault="000D2562" w:rsidP="0096656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NUMERIC(10,0)</w:t>
            </w:r>
          </w:p>
        </w:tc>
        <w:tc>
          <w:tcPr>
            <w:tcW w:w="3879" w:type="dxa"/>
          </w:tcPr>
          <w:p w:rsidR="000D2562" w:rsidRDefault="000D2562" w:rsidP="0096656D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PK</w:t>
            </w:r>
          </w:p>
          <w:p w:rsidR="000D2562" w:rsidRDefault="000D2562" w:rsidP="0096656D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</w:p>
          <w:p w:rsidR="000D2562" w:rsidRDefault="000D2562" w:rsidP="0096656D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</w:p>
          <w:p w:rsidR="000D2562" w:rsidRDefault="000D2562" w:rsidP="0096656D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DB</w:t>
            </w:r>
            <w:r>
              <w:rPr>
                <w:rFonts w:hint="eastAsia"/>
                <w:color w:val="000000"/>
                <w:lang w:val="zh-TW"/>
              </w:rPr>
              <w:t>自動產生</w:t>
            </w:r>
          </w:p>
        </w:tc>
      </w:tr>
      <w:tr w:rsidR="000D2562" w:rsidTr="0096656D">
        <w:tc>
          <w:tcPr>
            <w:tcW w:w="1418" w:type="dxa"/>
          </w:tcPr>
          <w:p w:rsidR="000D2562" w:rsidRDefault="000D2562" w:rsidP="000D2562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作業代碼</w:t>
            </w:r>
          </w:p>
        </w:tc>
        <w:tc>
          <w:tcPr>
            <w:tcW w:w="2693" w:type="dxa"/>
          </w:tcPr>
          <w:p w:rsidR="000D2562" w:rsidRPr="00096BEA" w:rsidRDefault="008A2075" w:rsidP="000D2562">
            <w:pPr>
              <w:ind w:left="0"/>
            </w:pPr>
            <w:r>
              <w:rPr>
                <w:rFonts w:hint="eastAsia"/>
              </w:rPr>
              <w:t>OP</w:t>
            </w:r>
            <w:r w:rsidR="000D2562">
              <w:rPr>
                <w:rFonts w:hint="eastAsia"/>
              </w:rPr>
              <w:t>_PRCD_CD</w:t>
            </w:r>
          </w:p>
        </w:tc>
        <w:tc>
          <w:tcPr>
            <w:tcW w:w="1901" w:type="dxa"/>
          </w:tcPr>
          <w:p w:rsidR="000D2562" w:rsidRPr="00096BEA" w:rsidRDefault="000D2562" w:rsidP="000D2562">
            <w:pPr>
              <w:ind w:left="0"/>
            </w:pPr>
            <w:r>
              <w:rPr>
                <w:rFonts w:hint="eastAsia"/>
              </w:rPr>
              <w:t>CHAR(2)</w:t>
            </w:r>
          </w:p>
        </w:tc>
        <w:tc>
          <w:tcPr>
            <w:tcW w:w="3879" w:type="dxa"/>
          </w:tcPr>
          <w:p w:rsidR="000D2562" w:rsidRDefault="000D2562" w:rsidP="000D2562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B06</w:t>
            </w:r>
          </w:p>
          <w:p w:rsidR="000D2562" w:rsidRPr="009913D7" w:rsidRDefault="000D2562" w:rsidP="000D2562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lang w:val="zh-TW"/>
              </w:rPr>
            </w:pPr>
            <w:r w:rsidRPr="009913D7">
              <w:rPr>
                <w:rFonts w:hint="eastAsia"/>
                <w:lang w:val="zh-TW"/>
              </w:rPr>
              <w:t>01</w:t>
            </w:r>
            <w:r w:rsidRPr="009913D7">
              <w:rPr>
                <w:rFonts w:hint="eastAsia"/>
                <w:lang w:val="zh-TW"/>
              </w:rPr>
              <w:t>：公告期滿註記</w:t>
            </w:r>
          </w:p>
          <w:p w:rsidR="000D2562" w:rsidRDefault="000D2562" w:rsidP="000D2562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lang w:val="zh-TW"/>
              </w:rPr>
            </w:pPr>
            <w:r w:rsidRPr="009913D7">
              <w:rPr>
                <w:rFonts w:hint="eastAsia"/>
                <w:lang w:val="zh-TW"/>
              </w:rPr>
              <w:t>02</w:t>
            </w:r>
            <w:r w:rsidRPr="009913D7">
              <w:rPr>
                <w:rFonts w:hint="eastAsia"/>
                <w:lang w:val="zh-TW"/>
              </w:rPr>
              <w:t>：</w:t>
            </w:r>
            <w:r>
              <w:rPr>
                <w:rFonts w:hint="eastAsia"/>
                <w:lang w:val="zh-TW" w:eastAsia="zh-HK"/>
              </w:rPr>
              <w:t>拾得人領回公告期滿註記</w:t>
            </w:r>
          </w:p>
          <w:p w:rsidR="000D2562" w:rsidRDefault="000D2562" w:rsidP="000D2562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lang w:val="zh-TW"/>
              </w:rPr>
              <w:t>03</w:t>
            </w:r>
            <w:r>
              <w:rPr>
                <w:rFonts w:hint="eastAsia"/>
                <w:lang w:val="zh-TW"/>
              </w:rPr>
              <w:t>：建立查詢索引</w:t>
            </w:r>
          </w:p>
          <w:p w:rsidR="000D2562" w:rsidRDefault="000D2562" w:rsidP="000D2562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</w:p>
        </w:tc>
      </w:tr>
      <w:tr w:rsidR="000D2562" w:rsidTr="0096656D">
        <w:tc>
          <w:tcPr>
            <w:tcW w:w="1418" w:type="dxa"/>
          </w:tcPr>
          <w:p w:rsidR="000D2562" w:rsidRDefault="000D2562" w:rsidP="000D2562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lastRenderedPageBreak/>
              <w:t>作業名稱</w:t>
            </w:r>
          </w:p>
        </w:tc>
        <w:tc>
          <w:tcPr>
            <w:tcW w:w="2693" w:type="dxa"/>
          </w:tcPr>
          <w:p w:rsidR="000D2562" w:rsidRPr="00096BEA" w:rsidRDefault="008A2075" w:rsidP="000D2562">
            <w:pPr>
              <w:ind w:left="0"/>
            </w:pPr>
            <w:r>
              <w:rPr>
                <w:rFonts w:hint="eastAsia"/>
              </w:rPr>
              <w:t>OP</w:t>
            </w:r>
            <w:r w:rsidR="000D2562">
              <w:rPr>
                <w:rFonts w:hint="eastAsia"/>
              </w:rPr>
              <w:t>_PRCD_NM</w:t>
            </w:r>
          </w:p>
        </w:tc>
        <w:tc>
          <w:tcPr>
            <w:tcW w:w="1901" w:type="dxa"/>
          </w:tcPr>
          <w:p w:rsidR="000D2562" w:rsidRPr="00096BEA" w:rsidRDefault="000D2562" w:rsidP="000A4AC6">
            <w:pPr>
              <w:ind w:left="0"/>
            </w:pPr>
            <w:r>
              <w:rPr>
                <w:rFonts w:hint="eastAsia"/>
              </w:rPr>
              <w:t>VARCHAR(</w:t>
            </w:r>
            <w:r w:rsidR="000A4AC6">
              <w:t>18</w:t>
            </w:r>
            <w:r>
              <w:rPr>
                <w:rFonts w:hint="eastAsia"/>
              </w:rPr>
              <w:t>0)</w:t>
            </w:r>
          </w:p>
        </w:tc>
        <w:tc>
          <w:tcPr>
            <w:tcW w:w="3879" w:type="dxa"/>
          </w:tcPr>
          <w:p w:rsidR="000D2562" w:rsidRDefault="000D2562" w:rsidP="000D2562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</w:p>
        </w:tc>
      </w:tr>
      <w:tr w:rsidR="000D2562" w:rsidTr="0096656D">
        <w:tc>
          <w:tcPr>
            <w:tcW w:w="1418" w:type="dxa"/>
          </w:tcPr>
          <w:p w:rsidR="000D2562" w:rsidRPr="00096BEA" w:rsidRDefault="000D2562" w:rsidP="000D2562">
            <w:pPr>
              <w:ind w:left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排程開始日期</w:t>
            </w:r>
          </w:p>
        </w:tc>
        <w:tc>
          <w:tcPr>
            <w:tcW w:w="2693" w:type="dxa"/>
          </w:tcPr>
          <w:p w:rsidR="000D2562" w:rsidRPr="00096BEA" w:rsidRDefault="000D2562" w:rsidP="000D2562">
            <w:pPr>
              <w:ind w:left="0"/>
            </w:pPr>
            <w:r>
              <w:rPr>
                <w:rFonts w:hint="eastAsia"/>
              </w:rPr>
              <w:t>OP_</w:t>
            </w:r>
            <w:r>
              <w:rPr>
                <w:rFonts w:hint="eastAsia"/>
                <w:color w:val="000000"/>
              </w:rPr>
              <w:t>SCHDL</w:t>
            </w:r>
            <w:r>
              <w:rPr>
                <w:rFonts w:hint="eastAsia"/>
              </w:rPr>
              <w:t>_DT_S</w:t>
            </w:r>
          </w:p>
        </w:tc>
        <w:tc>
          <w:tcPr>
            <w:tcW w:w="1901" w:type="dxa"/>
          </w:tcPr>
          <w:p w:rsidR="000D2562" w:rsidRPr="00096BEA" w:rsidRDefault="000D2562" w:rsidP="000D2562">
            <w:pPr>
              <w:ind w:left="0"/>
            </w:pPr>
            <w:r>
              <w:rPr>
                <w:rFonts w:hint="eastAsia"/>
              </w:rPr>
              <w:t>CHAR(8)</w:t>
            </w:r>
          </w:p>
        </w:tc>
        <w:tc>
          <w:tcPr>
            <w:tcW w:w="3879" w:type="dxa"/>
          </w:tcPr>
          <w:p w:rsidR="000D2562" w:rsidRPr="00096BEA" w:rsidRDefault="000D2562" w:rsidP="000D2562">
            <w:pPr>
              <w:ind w:left="0"/>
            </w:pPr>
            <w:r>
              <w:rPr>
                <w:rFonts w:hint="eastAsia"/>
              </w:rPr>
              <w:t>YYYYMMDD</w:t>
            </w:r>
            <w:r w:rsidRPr="00096BEA">
              <w:rPr>
                <w:rFonts w:hint="eastAsia"/>
              </w:rPr>
              <w:t xml:space="preserve"> </w:t>
            </w:r>
          </w:p>
        </w:tc>
      </w:tr>
      <w:tr w:rsidR="000D2562" w:rsidTr="0096656D">
        <w:tc>
          <w:tcPr>
            <w:tcW w:w="1418" w:type="dxa"/>
          </w:tcPr>
          <w:p w:rsidR="000D2562" w:rsidRPr="00096BEA" w:rsidRDefault="000D2562" w:rsidP="000D2562">
            <w:pPr>
              <w:ind w:left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排程開始時間</w:t>
            </w:r>
          </w:p>
        </w:tc>
        <w:tc>
          <w:tcPr>
            <w:tcW w:w="2693" w:type="dxa"/>
          </w:tcPr>
          <w:p w:rsidR="000D2562" w:rsidRPr="00096BEA" w:rsidRDefault="000D2562" w:rsidP="000D2562">
            <w:pPr>
              <w:ind w:left="0"/>
            </w:pPr>
            <w:r>
              <w:rPr>
                <w:rFonts w:hint="eastAsia"/>
              </w:rPr>
              <w:t>OP_</w:t>
            </w:r>
            <w:r>
              <w:rPr>
                <w:rFonts w:hint="eastAsia"/>
                <w:color w:val="000000"/>
              </w:rPr>
              <w:t>SCHDL</w:t>
            </w:r>
            <w:r>
              <w:rPr>
                <w:rFonts w:hint="eastAsia"/>
              </w:rPr>
              <w:t>_TM_S</w:t>
            </w:r>
          </w:p>
        </w:tc>
        <w:tc>
          <w:tcPr>
            <w:tcW w:w="1901" w:type="dxa"/>
          </w:tcPr>
          <w:p w:rsidR="000D2562" w:rsidRPr="00096BEA" w:rsidRDefault="000D2562" w:rsidP="000D2562">
            <w:pPr>
              <w:ind w:left="0"/>
            </w:pPr>
            <w:r>
              <w:rPr>
                <w:rFonts w:hint="eastAsia"/>
              </w:rPr>
              <w:t>CHAR(4)</w:t>
            </w:r>
          </w:p>
        </w:tc>
        <w:tc>
          <w:tcPr>
            <w:tcW w:w="3879" w:type="dxa"/>
          </w:tcPr>
          <w:p w:rsidR="000D2562" w:rsidRPr="00096BEA" w:rsidRDefault="000D2562" w:rsidP="000D2562">
            <w:pPr>
              <w:ind w:left="0"/>
            </w:pPr>
            <w:r>
              <w:t>H</w:t>
            </w:r>
            <w:r>
              <w:rPr>
                <w:rFonts w:hint="eastAsia"/>
              </w:rPr>
              <w:t>hmm</w:t>
            </w:r>
            <w:r w:rsidRPr="00096BEA">
              <w:rPr>
                <w:rFonts w:hint="eastAsia"/>
              </w:rPr>
              <w:t xml:space="preserve"> </w:t>
            </w:r>
          </w:p>
        </w:tc>
      </w:tr>
      <w:tr w:rsidR="000D2562" w:rsidTr="0096656D">
        <w:tc>
          <w:tcPr>
            <w:tcW w:w="1418" w:type="dxa"/>
          </w:tcPr>
          <w:p w:rsidR="000D2562" w:rsidRPr="00096BEA" w:rsidRDefault="000D2562" w:rsidP="000D2562">
            <w:pPr>
              <w:ind w:left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排程結束日期</w:t>
            </w:r>
          </w:p>
        </w:tc>
        <w:tc>
          <w:tcPr>
            <w:tcW w:w="2693" w:type="dxa"/>
          </w:tcPr>
          <w:p w:rsidR="000D2562" w:rsidRPr="00096BEA" w:rsidRDefault="000D2562" w:rsidP="000D2562">
            <w:pPr>
              <w:ind w:left="0"/>
            </w:pPr>
            <w:r>
              <w:rPr>
                <w:rFonts w:hint="eastAsia"/>
              </w:rPr>
              <w:t>OP_</w:t>
            </w:r>
            <w:r>
              <w:rPr>
                <w:rFonts w:hint="eastAsia"/>
                <w:color w:val="000000"/>
              </w:rPr>
              <w:t>SCHDL</w:t>
            </w:r>
            <w:r>
              <w:rPr>
                <w:rFonts w:hint="eastAsia"/>
              </w:rPr>
              <w:t>_DT_E</w:t>
            </w:r>
          </w:p>
        </w:tc>
        <w:tc>
          <w:tcPr>
            <w:tcW w:w="1901" w:type="dxa"/>
          </w:tcPr>
          <w:p w:rsidR="000D2562" w:rsidRPr="00096BEA" w:rsidRDefault="000D2562" w:rsidP="000D2562">
            <w:pPr>
              <w:ind w:left="0"/>
            </w:pPr>
            <w:r>
              <w:rPr>
                <w:rFonts w:hint="eastAsia"/>
              </w:rPr>
              <w:t>CHAR(8)</w:t>
            </w:r>
          </w:p>
        </w:tc>
        <w:tc>
          <w:tcPr>
            <w:tcW w:w="3879" w:type="dxa"/>
          </w:tcPr>
          <w:p w:rsidR="000D2562" w:rsidRPr="00096BEA" w:rsidRDefault="000D2562" w:rsidP="000D2562">
            <w:pPr>
              <w:ind w:left="0"/>
            </w:pPr>
            <w:r>
              <w:rPr>
                <w:rFonts w:hint="eastAsia"/>
              </w:rPr>
              <w:t>YYYYMMDD</w:t>
            </w:r>
            <w:r w:rsidRPr="00096BEA">
              <w:rPr>
                <w:rFonts w:hint="eastAsia"/>
              </w:rPr>
              <w:t xml:space="preserve"> </w:t>
            </w:r>
          </w:p>
        </w:tc>
      </w:tr>
      <w:tr w:rsidR="000D2562" w:rsidTr="0096656D">
        <w:tc>
          <w:tcPr>
            <w:tcW w:w="1418" w:type="dxa"/>
          </w:tcPr>
          <w:p w:rsidR="000D2562" w:rsidRPr="00096BEA" w:rsidRDefault="000D2562" w:rsidP="000D2562">
            <w:pPr>
              <w:ind w:left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排程結束時間</w:t>
            </w:r>
          </w:p>
        </w:tc>
        <w:tc>
          <w:tcPr>
            <w:tcW w:w="2693" w:type="dxa"/>
          </w:tcPr>
          <w:p w:rsidR="000D2562" w:rsidRPr="00096BEA" w:rsidRDefault="000D2562" w:rsidP="000D2562">
            <w:pPr>
              <w:ind w:left="0"/>
            </w:pPr>
            <w:r>
              <w:rPr>
                <w:rFonts w:hint="eastAsia"/>
              </w:rPr>
              <w:t>OP_</w:t>
            </w:r>
            <w:r>
              <w:rPr>
                <w:rFonts w:hint="eastAsia"/>
                <w:color w:val="000000"/>
              </w:rPr>
              <w:t>SCHDL</w:t>
            </w:r>
            <w:r>
              <w:rPr>
                <w:rFonts w:hint="eastAsia"/>
              </w:rPr>
              <w:t>_TM_E</w:t>
            </w:r>
          </w:p>
        </w:tc>
        <w:tc>
          <w:tcPr>
            <w:tcW w:w="1901" w:type="dxa"/>
          </w:tcPr>
          <w:p w:rsidR="000D2562" w:rsidRPr="00096BEA" w:rsidRDefault="000D2562" w:rsidP="000D2562">
            <w:pPr>
              <w:ind w:left="0"/>
            </w:pPr>
            <w:r>
              <w:rPr>
                <w:rFonts w:hint="eastAsia"/>
              </w:rPr>
              <w:t>CHAR(4)</w:t>
            </w:r>
          </w:p>
        </w:tc>
        <w:tc>
          <w:tcPr>
            <w:tcW w:w="3879" w:type="dxa"/>
          </w:tcPr>
          <w:p w:rsidR="000D2562" w:rsidRPr="00096BEA" w:rsidRDefault="000D2562" w:rsidP="000D2562">
            <w:pPr>
              <w:ind w:left="0"/>
            </w:pPr>
            <w:r>
              <w:t>H</w:t>
            </w:r>
            <w:r>
              <w:rPr>
                <w:rFonts w:hint="eastAsia"/>
              </w:rPr>
              <w:t>hmm</w:t>
            </w:r>
            <w:r w:rsidRPr="00096BEA">
              <w:rPr>
                <w:rFonts w:hint="eastAsia"/>
              </w:rPr>
              <w:t xml:space="preserve"> </w:t>
            </w:r>
          </w:p>
        </w:tc>
      </w:tr>
      <w:tr w:rsidR="000D2562" w:rsidTr="0096656D">
        <w:tc>
          <w:tcPr>
            <w:tcW w:w="1418" w:type="dxa"/>
          </w:tcPr>
          <w:p w:rsidR="000D2562" w:rsidRPr="00096BEA" w:rsidRDefault="000D2562" w:rsidP="000D2562">
            <w:pPr>
              <w:ind w:left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成功筆數</w:t>
            </w:r>
          </w:p>
        </w:tc>
        <w:tc>
          <w:tcPr>
            <w:tcW w:w="2693" w:type="dxa"/>
          </w:tcPr>
          <w:p w:rsidR="000D2562" w:rsidRPr="00096BEA" w:rsidRDefault="000D2562" w:rsidP="000D2562">
            <w:pPr>
              <w:ind w:left="0"/>
            </w:pPr>
            <w:r>
              <w:rPr>
                <w:rFonts w:hint="eastAsia"/>
              </w:rPr>
              <w:t>OP_SUCCESS_NUM</w:t>
            </w:r>
          </w:p>
        </w:tc>
        <w:tc>
          <w:tcPr>
            <w:tcW w:w="1901" w:type="dxa"/>
          </w:tcPr>
          <w:p w:rsidR="000D2562" w:rsidRPr="00096BEA" w:rsidRDefault="000D2562" w:rsidP="000D2562">
            <w:pPr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3879" w:type="dxa"/>
          </w:tcPr>
          <w:p w:rsidR="000D2562" w:rsidRPr="00096BEA" w:rsidRDefault="000D2562" w:rsidP="000D2562">
            <w:pPr>
              <w:ind w:left="0"/>
            </w:pPr>
          </w:p>
        </w:tc>
      </w:tr>
      <w:tr w:rsidR="000D2562" w:rsidTr="0096656D">
        <w:tc>
          <w:tcPr>
            <w:tcW w:w="1418" w:type="dxa"/>
          </w:tcPr>
          <w:p w:rsidR="000D2562" w:rsidRPr="00096BEA" w:rsidRDefault="000D2562" w:rsidP="000D2562">
            <w:pPr>
              <w:ind w:left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總筆數</w:t>
            </w:r>
          </w:p>
        </w:tc>
        <w:tc>
          <w:tcPr>
            <w:tcW w:w="2693" w:type="dxa"/>
          </w:tcPr>
          <w:p w:rsidR="000D2562" w:rsidRPr="00096BEA" w:rsidRDefault="000D2562" w:rsidP="000D2562">
            <w:pPr>
              <w:ind w:left="0"/>
            </w:pPr>
            <w:r>
              <w:rPr>
                <w:rFonts w:hint="eastAsia"/>
              </w:rPr>
              <w:t>OP_TOTAL_NUM</w:t>
            </w:r>
          </w:p>
        </w:tc>
        <w:tc>
          <w:tcPr>
            <w:tcW w:w="1901" w:type="dxa"/>
          </w:tcPr>
          <w:p w:rsidR="000D2562" w:rsidRPr="00096BEA" w:rsidRDefault="000D2562" w:rsidP="000D2562">
            <w:pPr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3879" w:type="dxa"/>
          </w:tcPr>
          <w:p w:rsidR="000D2562" w:rsidRPr="00096BEA" w:rsidRDefault="000D2562" w:rsidP="000D2562">
            <w:pPr>
              <w:ind w:left="0"/>
            </w:pPr>
          </w:p>
        </w:tc>
      </w:tr>
      <w:tr w:rsidR="000D2562" w:rsidRPr="00F27A05" w:rsidTr="0096656D">
        <w:tc>
          <w:tcPr>
            <w:tcW w:w="1418" w:type="dxa"/>
          </w:tcPr>
          <w:p w:rsidR="000D2562" w:rsidRPr="00F27A05" w:rsidRDefault="000D2562" w:rsidP="000D2562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新增人員</w:t>
            </w:r>
            <w:r w:rsidRPr="00F27A05">
              <w:rPr>
                <w:rFonts w:hint="eastAsia"/>
                <w:color w:val="000000"/>
                <w:lang w:val="zh-TW"/>
              </w:rPr>
              <w:t>ID</w:t>
            </w:r>
          </w:p>
        </w:tc>
        <w:tc>
          <w:tcPr>
            <w:tcW w:w="2693" w:type="dxa"/>
          </w:tcPr>
          <w:p w:rsidR="000D2562" w:rsidRPr="00F27A05" w:rsidRDefault="000D2562" w:rsidP="000D2562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OP_ADD_ID</w:t>
            </w:r>
          </w:p>
        </w:tc>
        <w:tc>
          <w:tcPr>
            <w:tcW w:w="1901" w:type="dxa"/>
          </w:tcPr>
          <w:p w:rsidR="000D2562" w:rsidRPr="00F27A05" w:rsidRDefault="000D2562" w:rsidP="000D2562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VARCHAR(10)</w:t>
            </w:r>
          </w:p>
        </w:tc>
        <w:tc>
          <w:tcPr>
            <w:tcW w:w="3879" w:type="dxa"/>
          </w:tcPr>
          <w:p w:rsidR="000D2562" w:rsidRPr="00CA68B2" w:rsidRDefault="000D2562" w:rsidP="000D2562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0D2562" w:rsidRPr="00F27A05" w:rsidTr="0096656D">
        <w:tc>
          <w:tcPr>
            <w:tcW w:w="1418" w:type="dxa"/>
          </w:tcPr>
          <w:p w:rsidR="000D2562" w:rsidRPr="00F27A05" w:rsidRDefault="000D2562" w:rsidP="000D2562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新增人員姓名</w:t>
            </w:r>
          </w:p>
        </w:tc>
        <w:tc>
          <w:tcPr>
            <w:tcW w:w="2693" w:type="dxa"/>
          </w:tcPr>
          <w:p w:rsidR="000D2562" w:rsidRPr="00F27A05" w:rsidRDefault="000D2562" w:rsidP="000D2562">
            <w:pPr>
              <w:ind w:left="0"/>
            </w:pPr>
            <w:r w:rsidRPr="00F27A05">
              <w:rPr>
                <w:rFonts w:hint="eastAsia"/>
              </w:rPr>
              <w:t>OP_ADD_NM</w:t>
            </w:r>
          </w:p>
        </w:tc>
        <w:tc>
          <w:tcPr>
            <w:tcW w:w="1901" w:type="dxa"/>
          </w:tcPr>
          <w:p w:rsidR="000D2562" w:rsidRPr="00F27A05" w:rsidRDefault="000D2562" w:rsidP="00E10EAC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 w:rsidR="00E10EAC" w:rsidRPr="00E10EAC">
              <w:rPr>
                <w:color w:val="FF0000"/>
              </w:rPr>
              <w:t>200</w:t>
            </w:r>
            <w:r w:rsidR="00E10EAC" w:rsidRPr="00E10EAC">
              <w:t>)</w:t>
            </w:r>
          </w:p>
        </w:tc>
        <w:tc>
          <w:tcPr>
            <w:tcW w:w="3879" w:type="dxa"/>
          </w:tcPr>
          <w:p w:rsidR="000D2562" w:rsidRPr="00E10EAC" w:rsidRDefault="000D2562" w:rsidP="000D2562">
            <w:pPr>
              <w:ind w:left="0"/>
              <w:rPr>
                <w:lang w:eastAsia="zh-HK"/>
              </w:rPr>
            </w:pPr>
            <w:r w:rsidRPr="00E10EAC">
              <w:rPr>
                <w:rFonts w:hint="eastAsia"/>
              </w:rPr>
              <w:t>20180504</w:t>
            </w:r>
            <w:r w:rsidRPr="00E10EAC">
              <w:rPr>
                <w:rFonts w:hint="eastAsia"/>
                <w:lang w:eastAsia="zh-HK"/>
              </w:rPr>
              <w:t>新增</w:t>
            </w:r>
          </w:p>
          <w:p w:rsidR="00E10EAC" w:rsidRPr="00F27A05" w:rsidRDefault="00E10EAC" w:rsidP="000D2562">
            <w:pPr>
              <w:ind w:left="0"/>
              <w:rPr>
                <w:rFonts w:hint="eastAsia"/>
                <w:color w:val="000000"/>
              </w:rPr>
            </w:pPr>
            <w:r w:rsidRPr="0050400E">
              <w:rPr>
                <w:rFonts w:hint="eastAsia"/>
                <w:color w:val="FF0000"/>
              </w:rPr>
              <w:t>20190320</w:t>
            </w:r>
            <w:r w:rsidRPr="0050400E">
              <w:rPr>
                <w:rFonts w:hint="eastAsia"/>
                <w:color w:val="FF0000"/>
                <w:lang w:eastAsia="zh-HK"/>
              </w:rPr>
              <w:t>修改</w:t>
            </w:r>
          </w:p>
        </w:tc>
      </w:tr>
      <w:tr w:rsidR="000D2562" w:rsidRPr="00F27A05" w:rsidTr="0096656D">
        <w:tc>
          <w:tcPr>
            <w:tcW w:w="1418" w:type="dxa"/>
          </w:tcPr>
          <w:p w:rsidR="000D2562" w:rsidRPr="00F27A05" w:rsidRDefault="000D2562" w:rsidP="000D2562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新增單位代碼</w:t>
            </w:r>
          </w:p>
        </w:tc>
        <w:tc>
          <w:tcPr>
            <w:tcW w:w="2693" w:type="dxa"/>
          </w:tcPr>
          <w:p w:rsidR="000D2562" w:rsidRPr="00F27A05" w:rsidRDefault="000D2562" w:rsidP="000D2562">
            <w:pPr>
              <w:ind w:left="0"/>
            </w:pPr>
            <w:r w:rsidRPr="00F27A05">
              <w:rPr>
                <w:rFonts w:hint="eastAsia"/>
              </w:rPr>
              <w:t>OP_ADD_UNIT_CD</w:t>
            </w:r>
          </w:p>
        </w:tc>
        <w:tc>
          <w:tcPr>
            <w:tcW w:w="1901" w:type="dxa"/>
          </w:tcPr>
          <w:p w:rsidR="000D2562" w:rsidRPr="00F27A05" w:rsidRDefault="000D2562" w:rsidP="000D2562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5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0D2562" w:rsidRPr="00F27A05" w:rsidRDefault="000D2562" w:rsidP="000D2562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0D2562" w:rsidRPr="00F27A05" w:rsidTr="0096656D">
        <w:tc>
          <w:tcPr>
            <w:tcW w:w="1418" w:type="dxa"/>
          </w:tcPr>
          <w:p w:rsidR="000D2562" w:rsidRPr="00F27A05" w:rsidRDefault="000D2562" w:rsidP="000D2562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新增單位名稱</w:t>
            </w:r>
          </w:p>
        </w:tc>
        <w:tc>
          <w:tcPr>
            <w:tcW w:w="2693" w:type="dxa"/>
          </w:tcPr>
          <w:p w:rsidR="000D2562" w:rsidRPr="00F27A05" w:rsidRDefault="000D2562" w:rsidP="000D2562">
            <w:pPr>
              <w:ind w:left="0"/>
            </w:pPr>
            <w:r w:rsidRPr="00F27A05">
              <w:rPr>
                <w:rFonts w:hint="eastAsia"/>
              </w:rPr>
              <w:t>OP_ADD_UNIT_NM</w:t>
            </w:r>
          </w:p>
        </w:tc>
        <w:tc>
          <w:tcPr>
            <w:tcW w:w="1901" w:type="dxa"/>
          </w:tcPr>
          <w:p w:rsidR="000D2562" w:rsidRPr="00F27A05" w:rsidRDefault="000D2562" w:rsidP="000D2562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1</w:t>
            </w:r>
            <w:r w:rsidRPr="00F27A05">
              <w:rPr>
                <w:rFonts w:hint="eastAsia"/>
                <w:color w:val="000000"/>
              </w:rPr>
              <w:t>50)</w:t>
            </w:r>
          </w:p>
        </w:tc>
        <w:tc>
          <w:tcPr>
            <w:tcW w:w="3879" w:type="dxa"/>
          </w:tcPr>
          <w:p w:rsidR="000D2562" w:rsidRPr="00F27A05" w:rsidRDefault="000D2562" w:rsidP="000D2562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0D2562" w:rsidRPr="00F27A05" w:rsidTr="0096656D">
        <w:tc>
          <w:tcPr>
            <w:tcW w:w="1418" w:type="dxa"/>
          </w:tcPr>
          <w:p w:rsidR="000D2562" w:rsidRPr="00F27A05" w:rsidRDefault="000D2562" w:rsidP="000D2562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新增日期時間</w:t>
            </w:r>
          </w:p>
        </w:tc>
        <w:tc>
          <w:tcPr>
            <w:tcW w:w="2693" w:type="dxa"/>
          </w:tcPr>
          <w:p w:rsidR="000D2562" w:rsidRPr="00F27A05" w:rsidRDefault="000D2562" w:rsidP="000D2562">
            <w:pPr>
              <w:ind w:left="0"/>
            </w:pPr>
            <w:r w:rsidRPr="00F27A05">
              <w:rPr>
                <w:rFonts w:hint="eastAsia"/>
              </w:rPr>
              <w:t>OP_ADD_DT_TM</w:t>
            </w:r>
          </w:p>
        </w:tc>
        <w:tc>
          <w:tcPr>
            <w:tcW w:w="1901" w:type="dxa"/>
          </w:tcPr>
          <w:p w:rsidR="000D2562" w:rsidRPr="00F27A05" w:rsidRDefault="000D2562" w:rsidP="000D2562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</w:rPr>
              <w:t>VARCHAR(14)</w:t>
            </w:r>
          </w:p>
        </w:tc>
        <w:tc>
          <w:tcPr>
            <w:tcW w:w="3879" w:type="dxa"/>
          </w:tcPr>
          <w:p w:rsidR="000D2562" w:rsidRPr="00F27A05" w:rsidRDefault="000D2562" w:rsidP="000D2562">
            <w:pPr>
              <w:ind w:left="0"/>
              <w:rPr>
                <w:color w:val="000000"/>
                <w:lang w:val="zh-TW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0D2562" w:rsidRPr="00F27A05" w:rsidTr="0096656D">
        <w:tc>
          <w:tcPr>
            <w:tcW w:w="1418" w:type="dxa"/>
          </w:tcPr>
          <w:p w:rsidR="000D2562" w:rsidRPr="00F27A05" w:rsidRDefault="000D2562" w:rsidP="000D2562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修改人員</w:t>
            </w:r>
            <w:r w:rsidRPr="00F27A05">
              <w:rPr>
                <w:rFonts w:hint="eastAsia"/>
                <w:color w:val="000000"/>
                <w:lang w:val="zh-TW"/>
              </w:rPr>
              <w:t>ID</w:t>
            </w:r>
          </w:p>
        </w:tc>
        <w:tc>
          <w:tcPr>
            <w:tcW w:w="2693" w:type="dxa"/>
          </w:tcPr>
          <w:p w:rsidR="000D2562" w:rsidRPr="00F27A05" w:rsidRDefault="000D2562" w:rsidP="000D2562">
            <w:pPr>
              <w:ind w:left="0"/>
            </w:pPr>
            <w:r w:rsidRPr="00F27A05">
              <w:rPr>
                <w:rFonts w:hint="eastAsia"/>
              </w:rPr>
              <w:t>OP_UPD_ID</w:t>
            </w:r>
          </w:p>
        </w:tc>
        <w:tc>
          <w:tcPr>
            <w:tcW w:w="1901" w:type="dxa"/>
          </w:tcPr>
          <w:p w:rsidR="000D2562" w:rsidRPr="00F27A05" w:rsidRDefault="000D2562" w:rsidP="000D2562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VARCHAR(10)</w:t>
            </w:r>
          </w:p>
        </w:tc>
        <w:tc>
          <w:tcPr>
            <w:tcW w:w="3879" w:type="dxa"/>
          </w:tcPr>
          <w:p w:rsidR="000D2562" w:rsidRPr="00F27A05" w:rsidRDefault="000D2562" w:rsidP="000D2562">
            <w:pPr>
              <w:ind w:left="0"/>
              <w:rPr>
                <w:color w:val="FF0000"/>
                <w:lang w:val="zh-TW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0D2562" w:rsidRPr="00F27A05" w:rsidTr="0096656D">
        <w:tc>
          <w:tcPr>
            <w:tcW w:w="1418" w:type="dxa"/>
          </w:tcPr>
          <w:p w:rsidR="000D2562" w:rsidRPr="00F27A05" w:rsidRDefault="000D2562" w:rsidP="000D2562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修改人員姓名</w:t>
            </w:r>
          </w:p>
        </w:tc>
        <w:tc>
          <w:tcPr>
            <w:tcW w:w="2693" w:type="dxa"/>
          </w:tcPr>
          <w:p w:rsidR="000D2562" w:rsidRPr="00F27A05" w:rsidRDefault="000D2562" w:rsidP="000D2562">
            <w:pPr>
              <w:ind w:left="0"/>
            </w:pPr>
            <w:r w:rsidRPr="00F27A05">
              <w:rPr>
                <w:rFonts w:hint="eastAsia"/>
              </w:rPr>
              <w:t>OP_UPD_NM</w:t>
            </w:r>
          </w:p>
        </w:tc>
        <w:tc>
          <w:tcPr>
            <w:tcW w:w="1901" w:type="dxa"/>
          </w:tcPr>
          <w:p w:rsidR="000D2562" w:rsidRPr="00F27A05" w:rsidRDefault="000D2562" w:rsidP="00E10EAC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 w:rsidR="00E10EAC" w:rsidRPr="00E10EAC">
              <w:rPr>
                <w:color w:val="FF0000"/>
              </w:rPr>
              <w:t>200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0D2562" w:rsidRPr="00E10EAC" w:rsidRDefault="000D2562" w:rsidP="000D2562">
            <w:pPr>
              <w:ind w:left="0"/>
              <w:rPr>
                <w:lang w:eastAsia="zh-HK"/>
              </w:rPr>
            </w:pPr>
            <w:r w:rsidRPr="00E10EAC">
              <w:rPr>
                <w:rFonts w:hint="eastAsia"/>
              </w:rPr>
              <w:t>20180504</w:t>
            </w:r>
            <w:r w:rsidRPr="00E10EAC">
              <w:rPr>
                <w:rFonts w:hint="eastAsia"/>
                <w:lang w:eastAsia="zh-HK"/>
              </w:rPr>
              <w:t>新增</w:t>
            </w:r>
          </w:p>
          <w:p w:rsidR="00E10EAC" w:rsidRPr="00F27A05" w:rsidRDefault="00E10EAC" w:rsidP="000D2562">
            <w:pPr>
              <w:ind w:left="0"/>
              <w:rPr>
                <w:rFonts w:hint="eastAsia"/>
                <w:color w:val="FF0000"/>
                <w:lang w:val="zh-TW"/>
              </w:rPr>
            </w:pPr>
            <w:r w:rsidRPr="0050400E">
              <w:rPr>
                <w:rFonts w:hint="eastAsia"/>
                <w:color w:val="FF0000"/>
              </w:rPr>
              <w:t>20190320</w:t>
            </w:r>
            <w:r w:rsidRPr="0050400E">
              <w:rPr>
                <w:rFonts w:hint="eastAsia"/>
                <w:color w:val="FF0000"/>
                <w:lang w:eastAsia="zh-HK"/>
              </w:rPr>
              <w:t>修改</w:t>
            </w:r>
          </w:p>
        </w:tc>
      </w:tr>
      <w:tr w:rsidR="000D2562" w:rsidRPr="00F27A05" w:rsidTr="0096656D">
        <w:tc>
          <w:tcPr>
            <w:tcW w:w="1418" w:type="dxa"/>
          </w:tcPr>
          <w:p w:rsidR="000D2562" w:rsidRPr="00F27A05" w:rsidRDefault="000D2562" w:rsidP="000D2562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修改單位代碼</w:t>
            </w:r>
          </w:p>
        </w:tc>
        <w:tc>
          <w:tcPr>
            <w:tcW w:w="2693" w:type="dxa"/>
          </w:tcPr>
          <w:p w:rsidR="000D2562" w:rsidRPr="00F27A05" w:rsidRDefault="000D2562" w:rsidP="000D2562">
            <w:pPr>
              <w:ind w:left="0"/>
            </w:pPr>
            <w:r w:rsidRPr="00F27A05">
              <w:rPr>
                <w:rFonts w:hint="eastAsia"/>
              </w:rPr>
              <w:t>OP_UPD_UNIT_CD</w:t>
            </w:r>
          </w:p>
        </w:tc>
        <w:tc>
          <w:tcPr>
            <w:tcW w:w="1901" w:type="dxa"/>
          </w:tcPr>
          <w:p w:rsidR="000D2562" w:rsidRPr="00F27A05" w:rsidRDefault="000D2562" w:rsidP="000D2562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5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879" w:type="dxa"/>
          </w:tcPr>
          <w:p w:rsidR="000D2562" w:rsidRPr="00F27A05" w:rsidRDefault="000D2562" w:rsidP="000D2562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0D2562" w:rsidRPr="00F27A05" w:rsidTr="0096656D">
        <w:tc>
          <w:tcPr>
            <w:tcW w:w="1418" w:type="dxa"/>
          </w:tcPr>
          <w:p w:rsidR="000D2562" w:rsidRPr="00F27A05" w:rsidRDefault="000D2562" w:rsidP="000D2562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修改單位名稱</w:t>
            </w:r>
          </w:p>
        </w:tc>
        <w:tc>
          <w:tcPr>
            <w:tcW w:w="2693" w:type="dxa"/>
          </w:tcPr>
          <w:p w:rsidR="000D2562" w:rsidRPr="00F27A05" w:rsidRDefault="000D2562" w:rsidP="000D2562">
            <w:pPr>
              <w:ind w:left="0"/>
            </w:pPr>
            <w:r w:rsidRPr="00F27A05">
              <w:rPr>
                <w:rFonts w:hint="eastAsia"/>
              </w:rPr>
              <w:t>OP_UPD_UNIT_NM</w:t>
            </w:r>
          </w:p>
        </w:tc>
        <w:tc>
          <w:tcPr>
            <w:tcW w:w="1901" w:type="dxa"/>
          </w:tcPr>
          <w:p w:rsidR="000D2562" w:rsidRPr="00F27A05" w:rsidRDefault="000D2562" w:rsidP="000D2562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1</w:t>
            </w:r>
            <w:r w:rsidRPr="00F27A05">
              <w:rPr>
                <w:rFonts w:hint="eastAsia"/>
                <w:color w:val="000000"/>
              </w:rPr>
              <w:t>50)</w:t>
            </w:r>
          </w:p>
        </w:tc>
        <w:tc>
          <w:tcPr>
            <w:tcW w:w="3879" w:type="dxa"/>
          </w:tcPr>
          <w:p w:rsidR="000D2562" w:rsidRPr="00F27A05" w:rsidRDefault="000D2562" w:rsidP="000D2562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0D2562" w:rsidRPr="00F27A05" w:rsidTr="0096656D">
        <w:tc>
          <w:tcPr>
            <w:tcW w:w="1418" w:type="dxa"/>
          </w:tcPr>
          <w:p w:rsidR="000D2562" w:rsidRPr="00F27A05" w:rsidRDefault="000D2562" w:rsidP="000D2562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修改日期時間</w:t>
            </w:r>
          </w:p>
        </w:tc>
        <w:tc>
          <w:tcPr>
            <w:tcW w:w="2693" w:type="dxa"/>
          </w:tcPr>
          <w:p w:rsidR="000D2562" w:rsidRPr="00F27A05" w:rsidRDefault="000D2562" w:rsidP="000D2562">
            <w:pPr>
              <w:ind w:left="0"/>
            </w:pPr>
            <w:r w:rsidRPr="00F27A05">
              <w:rPr>
                <w:rFonts w:hint="eastAsia"/>
              </w:rPr>
              <w:t>OP_UPD_DT_TM</w:t>
            </w:r>
          </w:p>
        </w:tc>
        <w:tc>
          <w:tcPr>
            <w:tcW w:w="1901" w:type="dxa"/>
          </w:tcPr>
          <w:p w:rsidR="000D2562" w:rsidRPr="00F27A05" w:rsidRDefault="000D2562" w:rsidP="000D2562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</w:rPr>
              <w:t>VARCHAR(14)</w:t>
            </w:r>
          </w:p>
        </w:tc>
        <w:tc>
          <w:tcPr>
            <w:tcW w:w="3879" w:type="dxa"/>
          </w:tcPr>
          <w:p w:rsidR="000D2562" w:rsidRPr="00F27A05" w:rsidRDefault="000D2562" w:rsidP="000D2562">
            <w:pPr>
              <w:ind w:left="0"/>
              <w:rPr>
                <w:color w:val="FF0000"/>
                <w:lang w:val="zh-TW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0D2562" w:rsidTr="0096656D">
        <w:tc>
          <w:tcPr>
            <w:tcW w:w="1418" w:type="dxa"/>
          </w:tcPr>
          <w:p w:rsidR="000D2562" w:rsidRPr="00CF0779" w:rsidRDefault="000D2562" w:rsidP="000D2562">
            <w:pPr>
              <w:ind w:left="0"/>
              <w:rPr>
                <w:lang w:val="zh-TW"/>
              </w:rPr>
            </w:pPr>
          </w:p>
        </w:tc>
        <w:tc>
          <w:tcPr>
            <w:tcW w:w="2693" w:type="dxa"/>
          </w:tcPr>
          <w:p w:rsidR="000D2562" w:rsidRPr="00CF0779" w:rsidRDefault="000D2562" w:rsidP="000D2562">
            <w:pPr>
              <w:ind w:left="0"/>
            </w:pPr>
          </w:p>
        </w:tc>
        <w:tc>
          <w:tcPr>
            <w:tcW w:w="1901" w:type="dxa"/>
          </w:tcPr>
          <w:p w:rsidR="000D2562" w:rsidRPr="00783A23" w:rsidRDefault="000D2562" w:rsidP="000D2562">
            <w:pPr>
              <w:ind w:left="0"/>
            </w:pPr>
          </w:p>
        </w:tc>
        <w:tc>
          <w:tcPr>
            <w:tcW w:w="3879" w:type="dxa"/>
          </w:tcPr>
          <w:p w:rsidR="000D2562" w:rsidRPr="00CF0779" w:rsidRDefault="000D2562" w:rsidP="000D2562">
            <w:pPr>
              <w:ind w:left="0"/>
            </w:pPr>
          </w:p>
        </w:tc>
      </w:tr>
      <w:tr w:rsidR="000D2562" w:rsidTr="0096656D">
        <w:tc>
          <w:tcPr>
            <w:tcW w:w="1418" w:type="dxa"/>
            <w:vAlign w:val="center"/>
          </w:tcPr>
          <w:p w:rsidR="000D2562" w:rsidRDefault="000D2562" w:rsidP="000D2562">
            <w:pPr>
              <w:ind w:left="0"/>
              <w:jc w:val="both"/>
            </w:pPr>
          </w:p>
        </w:tc>
        <w:tc>
          <w:tcPr>
            <w:tcW w:w="2693" w:type="dxa"/>
            <w:vAlign w:val="center"/>
          </w:tcPr>
          <w:p w:rsidR="000D2562" w:rsidRDefault="000D2562" w:rsidP="000D2562">
            <w:pPr>
              <w:ind w:left="0"/>
              <w:jc w:val="both"/>
            </w:pPr>
          </w:p>
        </w:tc>
        <w:tc>
          <w:tcPr>
            <w:tcW w:w="1901" w:type="dxa"/>
            <w:vAlign w:val="center"/>
          </w:tcPr>
          <w:p w:rsidR="000D2562" w:rsidRDefault="000D2562" w:rsidP="000D2562">
            <w:pPr>
              <w:ind w:left="0"/>
              <w:jc w:val="both"/>
            </w:pPr>
          </w:p>
        </w:tc>
        <w:tc>
          <w:tcPr>
            <w:tcW w:w="3879" w:type="dxa"/>
            <w:vAlign w:val="bottom"/>
          </w:tcPr>
          <w:p w:rsidR="000D2562" w:rsidRPr="001A5498" w:rsidRDefault="000D2562" w:rsidP="000D2562">
            <w:pPr>
              <w:ind w:left="0"/>
            </w:pPr>
          </w:p>
        </w:tc>
      </w:tr>
    </w:tbl>
    <w:p w:rsidR="000D2562" w:rsidRDefault="000D2562" w:rsidP="000D2562"/>
    <w:p w:rsidR="0073708B" w:rsidRPr="00B51AC5" w:rsidRDefault="0073708B" w:rsidP="003F6262">
      <w:pPr>
        <w:pStyle w:val="3"/>
      </w:pPr>
      <w:bookmarkStart w:id="38" w:name="_Toc521590660"/>
      <w:r>
        <w:rPr>
          <w:rFonts w:hint="eastAsia"/>
        </w:rPr>
        <w:t>OPDT_</w:t>
      </w:r>
      <w:r>
        <w:t>E_</w:t>
      </w:r>
      <w:r>
        <w:rPr>
          <w:rFonts w:hint="eastAsia"/>
        </w:rPr>
        <w:t>SCHDL_LOG</w:t>
      </w:r>
      <w:r>
        <w:rPr>
          <w:rFonts w:hint="eastAsia"/>
          <w:lang w:eastAsia="zh-HK"/>
        </w:rPr>
        <w:t>外網</w:t>
      </w:r>
      <w:r>
        <w:rPr>
          <w:rFonts w:hint="eastAsia"/>
        </w:rPr>
        <w:t>排程記錄檔</w:t>
      </w:r>
      <w:bookmarkEnd w:id="38"/>
    </w:p>
    <w:p w:rsidR="0073708B" w:rsidRDefault="0073708B" w:rsidP="0073708B"/>
    <w:tbl>
      <w:tblPr>
        <w:tblW w:w="98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2835"/>
        <w:gridCol w:w="1843"/>
        <w:gridCol w:w="3795"/>
      </w:tblGrid>
      <w:tr w:rsidR="0073708B" w:rsidTr="0073708B">
        <w:tc>
          <w:tcPr>
            <w:tcW w:w="1418" w:type="dxa"/>
            <w:shd w:val="clear" w:color="auto" w:fill="E0E0E0"/>
          </w:tcPr>
          <w:p w:rsidR="0073708B" w:rsidRDefault="0073708B" w:rsidP="0073708B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資料代號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DB</w:t>
            </w:r>
          </w:p>
        </w:tc>
        <w:tc>
          <w:tcPr>
            <w:tcW w:w="2835" w:type="dxa"/>
            <w:shd w:val="clear" w:color="auto" w:fill="E0E0E0"/>
          </w:tcPr>
          <w:p w:rsidR="0073708B" w:rsidRDefault="0073708B" w:rsidP="0096656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表格代號</w:t>
            </w:r>
            <w:r>
              <w:rPr>
                <w:rFonts w:hint="eastAsia"/>
                <w:color w:val="000000"/>
              </w:rPr>
              <w:t>：</w:t>
            </w:r>
          </w:p>
          <w:p w:rsidR="0073708B" w:rsidRDefault="0073708B" w:rsidP="0073708B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OPDT_</w:t>
            </w:r>
            <w:r>
              <w:rPr>
                <w:color w:val="000000"/>
              </w:rPr>
              <w:t>E_</w:t>
            </w:r>
            <w:r>
              <w:rPr>
                <w:rFonts w:hint="eastAsia"/>
                <w:color w:val="000000"/>
              </w:rPr>
              <w:t>SCHDL_LOG</w:t>
            </w:r>
          </w:p>
        </w:tc>
        <w:tc>
          <w:tcPr>
            <w:tcW w:w="5638" w:type="dxa"/>
            <w:gridSpan w:val="2"/>
            <w:shd w:val="clear" w:color="auto" w:fill="E0E0E0"/>
          </w:tcPr>
          <w:p w:rsidR="0073708B" w:rsidRDefault="0073708B" w:rsidP="0073708B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表格名稱：</w:t>
            </w:r>
            <w:r>
              <w:rPr>
                <w:rFonts w:hint="eastAsia"/>
                <w:color w:val="000000"/>
                <w:lang w:val="zh-TW" w:eastAsia="zh-HK"/>
              </w:rPr>
              <w:t>外網</w:t>
            </w:r>
            <w:r>
              <w:rPr>
                <w:rFonts w:hint="eastAsia"/>
                <w:color w:val="000000"/>
              </w:rPr>
              <w:t>排程記錄檔</w:t>
            </w:r>
          </w:p>
        </w:tc>
      </w:tr>
      <w:tr w:rsidR="0073708B" w:rsidTr="0073708B">
        <w:tc>
          <w:tcPr>
            <w:tcW w:w="1418" w:type="dxa"/>
            <w:shd w:val="clear" w:color="auto" w:fill="E0E0E0"/>
          </w:tcPr>
          <w:p w:rsidR="0073708B" w:rsidRDefault="0073708B" w:rsidP="0096656D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欄位名稱</w:t>
            </w:r>
          </w:p>
        </w:tc>
        <w:tc>
          <w:tcPr>
            <w:tcW w:w="2835" w:type="dxa"/>
            <w:shd w:val="clear" w:color="auto" w:fill="E0E0E0"/>
          </w:tcPr>
          <w:p w:rsidR="0073708B" w:rsidRDefault="0073708B" w:rsidP="0096656D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欄位代號</w:t>
            </w:r>
          </w:p>
        </w:tc>
        <w:tc>
          <w:tcPr>
            <w:tcW w:w="1843" w:type="dxa"/>
            <w:shd w:val="clear" w:color="auto" w:fill="E0E0E0"/>
          </w:tcPr>
          <w:p w:rsidR="0073708B" w:rsidRDefault="0073708B" w:rsidP="0096656D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格式</w:t>
            </w:r>
          </w:p>
        </w:tc>
        <w:tc>
          <w:tcPr>
            <w:tcW w:w="3795" w:type="dxa"/>
            <w:shd w:val="clear" w:color="auto" w:fill="E0E0E0"/>
          </w:tcPr>
          <w:p w:rsidR="0073708B" w:rsidRDefault="0073708B" w:rsidP="0096656D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備註</w:t>
            </w:r>
          </w:p>
        </w:tc>
      </w:tr>
      <w:tr w:rsidR="0073708B" w:rsidTr="0073708B">
        <w:tc>
          <w:tcPr>
            <w:tcW w:w="1418" w:type="dxa"/>
          </w:tcPr>
          <w:p w:rsidR="0073708B" w:rsidRDefault="0073708B" w:rsidP="0096656D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序號</w:t>
            </w:r>
          </w:p>
        </w:tc>
        <w:tc>
          <w:tcPr>
            <w:tcW w:w="2835" w:type="dxa"/>
          </w:tcPr>
          <w:p w:rsidR="0073708B" w:rsidRDefault="0073708B" w:rsidP="0096656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OP_SEQ_NO</w:t>
            </w:r>
          </w:p>
        </w:tc>
        <w:tc>
          <w:tcPr>
            <w:tcW w:w="1843" w:type="dxa"/>
          </w:tcPr>
          <w:p w:rsidR="0073708B" w:rsidRDefault="0073708B" w:rsidP="0096656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NUMERIC(10,0)</w:t>
            </w:r>
          </w:p>
        </w:tc>
        <w:tc>
          <w:tcPr>
            <w:tcW w:w="3795" w:type="dxa"/>
          </w:tcPr>
          <w:p w:rsidR="0073708B" w:rsidRDefault="0073708B" w:rsidP="0096656D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PK</w:t>
            </w:r>
          </w:p>
          <w:p w:rsidR="0073708B" w:rsidRDefault="0073708B" w:rsidP="0096656D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</w:p>
          <w:p w:rsidR="0073708B" w:rsidRDefault="0073708B" w:rsidP="0096656D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</w:p>
          <w:p w:rsidR="0073708B" w:rsidRDefault="0073708B" w:rsidP="0096656D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DB</w:t>
            </w:r>
            <w:r>
              <w:rPr>
                <w:rFonts w:hint="eastAsia"/>
                <w:color w:val="000000"/>
                <w:lang w:val="zh-TW"/>
              </w:rPr>
              <w:t>自動產生</w:t>
            </w:r>
          </w:p>
        </w:tc>
      </w:tr>
      <w:tr w:rsidR="0073708B" w:rsidTr="0073708B">
        <w:tc>
          <w:tcPr>
            <w:tcW w:w="1418" w:type="dxa"/>
          </w:tcPr>
          <w:p w:rsidR="0073708B" w:rsidRDefault="0073708B" w:rsidP="0096656D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lastRenderedPageBreak/>
              <w:t>作業代碼</w:t>
            </w:r>
          </w:p>
        </w:tc>
        <w:tc>
          <w:tcPr>
            <w:tcW w:w="2835" w:type="dxa"/>
          </w:tcPr>
          <w:p w:rsidR="0073708B" w:rsidRPr="00096BEA" w:rsidRDefault="008A2075" w:rsidP="0096656D">
            <w:pPr>
              <w:ind w:left="0"/>
            </w:pPr>
            <w:r>
              <w:rPr>
                <w:rFonts w:hint="eastAsia"/>
              </w:rPr>
              <w:t>OP</w:t>
            </w:r>
            <w:r w:rsidR="0073708B">
              <w:rPr>
                <w:rFonts w:hint="eastAsia"/>
              </w:rPr>
              <w:t>_PRCD_CD</w:t>
            </w:r>
          </w:p>
        </w:tc>
        <w:tc>
          <w:tcPr>
            <w:tcW w:w="1843" w:type="dxa"/>
          </w:tcPr>
          <w:p w:rsidR="0073708B" w:rsidRPr="00096BEA" w:rsidRDefault="0073708B" w:rsidP="0096656D">
            <w:pPr>
              <w:ind w:left="0"/>
            </w:pPr>
            <w:r>
              <w:rPr>
                <w:rFonts w:hint="eastAsia"/>
              </w:rPr>
              <w:t>CHAR(2)</w:t>
            </w:r>
          </w:p>
        </w:tc>
        <w:tc>
          <w:tcPr>
            <w:tcW w:w="3795" w:type="dxa"/>
          </w:tcPr>
          <w:p w:rsidR="0073708B" w:rsidRDefault="0073708B" w:rsidP="0096656D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B06</w:t>
            </w:r>
          </w:p>
          <w:p w:rsidR="0073708B" w:rsidRPr="009913D7" w:rsidRDefault="0073708B" w:rsidP="0096656D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lang w:val="zh-TW"/>
              </w:rPr>
            </w:pPr>
            <w:r w:rsidRPr="009913D7">
              <w:rPr>
                <w:rFonts w:hint="eastAsia"/>
                <w:lang w:val="zh-TW"/>
              </w:rPr>
              <w:t>01</w:t>
            </w:r>
            <w:r w:rsidRPr="009913D7">
              <w:rPr>
                <w:rFonts w:hint="eastAsia"/>
                <w:lang w:val="zh-TW"/>
              </w:rPr>
              <w:t>：公告期滿註記</w:t>
            </w:r>
          </w:p>
          <w:p w:rsidR="0073708B" w:rsidRDefault="0073708B" w:rsidP="0096656D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lang w:val="zh-TW"/>
              </w:rPr>
            </w:pPr>
            <w:r w:rsidRPr="009913D7">
              <w:rPr>
                <w:rFonts w:hint="eastAsia"/>
                <w:lang w:val="zh-TW"/>
              </w:rPr>
              <w:t>02</w:t>
            </w:r>
            <w:r w:rsidRPr="009913D7">
              <w:rPr>
                <w:rFonts w:hint="eastAsia"/>
                <w:lang w:val="zh-TW"/>
              </w:rPr>
              <w:t>：</w:t>
            </w:r>
            <w:r>
              <w:rPr>
                <w:rFonts w:hint="eastAsia"/>
                <w:lang w:val="zh-TW" w:eastAsia="zh-HK"/>
              </w:rPr>
              <w:t>拾得人領回公告期滿註記</w:t>
            </w:r>
          </w:p>
          <w:p w:rsidR="0073708B" w:rsidRDefault="0073708B" w:rsidP="0096656D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lang w:val="zh-TW"/>
              </w:rPr>
              <w:t>03</w:t>
            </w:r>
            <w:r>
              <w:rPr>
                <w:rFonts w:hint="eastAsia"/>
                <w:lang w:val="zh-TW"/>
              </w:rPr>
              <w:t>：建立查詢索引</w:t>
            </w:r>
          </w:p>
          <w:p w:rsidR="0073708B" w:rsidRDefault="0073708B" w:rsidP="0096656D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</w:p>
        </w:tc>
      </w:tr>
      <w:tr w:rsidR="0073708B" w:rsidTr="0073708B">
        <w:tc>
          <w:tcPr>
            <w:tcW w:w="1418" w:type="dxa"/>
          </w:tcPr>
          <w:p w:rsidR="0073708B" w:rsidRDefault="0073708B" w:rsidP="0096656D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作業名稱</w:t>
            </w:r>
          </w:p>
        </w:tc>
        <w:tc>
          <w:tcPr>
            <w:tcW w:w="2835" w:type="dxa"/>
          </w:tcPr>
          <w:p w:rsidR="0073708B" w:rsidRPr="00096BEA" w:rsidRDefault="008A2075" w:rsidP="0096656D">
            <w:pPr>
              <w:ind w:left="0"/>
            </w:pPr>
            <w:r>
              <w:rPr>
                <w:rFonts w:hint="eastAsia"/>
              </w:rPr>
              <w:t>OP</w:t>
            </w:r>
            <w:r w:rsidR="0073708B">
              <w:rPr>
                <w:rFonts w:hint="eastAsia"/>
              </w:rPr>
              <w:t>_PRCD_NM</w:t>
            </w:r>
          </w:p>
        </w:tc>
        <w:tc>
          <w:tcPr>
            <w:tcW w:w="1843" w:type="dxa"/>
          </w:tcPr>
          <w:p w:rsidR="0073708B" w:rsidRPr="00096BEA" w:rsidRDefault="0073708B" w:rsidP="000A4AC6">
            <w:pPr>
              <w:ind w:left="0"/>
            </w:pPr>
            <w:r>
              <w:rPr>
                <w:rFonts w:hint="eastAsia"/>
              </w:rPr>
              <w:t>VARCHAR(</w:t>
            </w:r>
            <w:r w:rsidR="000A4AC6">
              <w:t>18</w:t>
            </w:r>
            <w:r>
              <w:rPr>
                <w:rFonts w:hint="eastAsia"/>
              </w:rPr>
              <w:t>0)</w:t>
            </w:r>
          </w:p>
        </w:tc>
        <w:tc>
          <w:tcPr>
            <w:tcW w:w="3795" w:type="dxa"/>
          </w:tcPr>
          <w:p w:rsidR="0073708B" w:rsidRDefault="0073708B" w:rsidP="0096656D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</w:p>
        </w:tc>
      </w:tr>
      <w:tr w:rsidR="0073708B" w:rsidTr="0073708B">
        <w:tc>
          <w:tcPr>
            <w:tcW w:w="1418" w:type="dxa"/>
          </w:tcPr>
          <w:p w:rsidR="0073708B" w:rsidRPr="00096BEA" w:rsidRDefault="0073708B" w:rsidP="0096656D">
            <w:pPr>
              <w:ind w:left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排程開始日期</w:t>
            </w:r>
          </w:p>
        </w:tc>
        <w:tc>
          <w:tcPr>
            <w:tcW w:w="2835" w:type="dxa"/>
          </w:tcPr>
          <w:p w:rsidR="0073708B" w:rsidRPr="00096BEA" w:rsidRDefault="0073708B" w:rsidP="0096656D">
            <w:pPr>
              <w:ind w:left="0"/>
            </w:pPr>
            <w:r>
              <w:rPr>
                <w:rFonts w:hint="eastAsia"/>
              </w:rPr>
              <w:t>OP_</w:t>
            </w:r>
            <w:r>
              <w:rPr>
                <w:rFonts w:hint="eastAsia"/>
                <w:color w:val="000000"/>
              </w:rPr>
              <w:t>SCHDL</w:t>
            </w:r>
            <w:r>
              <w:rPr>
                <w:rFonts w:hint="eastAsia"/>
              </w:rPr>
              <w:t>_DT_S</w:t>
            </w:r>
          </w:p>
        </w:tc>
        <w:tc>
          <w:tcPr>
            <w:tcW w:w="1843" w:type="dxa"/>
          </w:tcPr>
          <w:p w:rsidR="0073708B" w:rsidRPr="00096BEA" w:rsidRDefault="0073708B" w:rsidP="0096656D">
            <w:pPr>
              <w:ind w:left="0"/>
            </w:pPr>
            <w:r>
              <w:rPr>
                <w:rFonts w:hint="eastAsia"/>
              </w:rPr>
              <w:t>CHAR(8)</w:t>
            </w:r>
          </w:p>
        </w:tc>
        <w:tc>
          <w:tcPr>
            <w:tcW w:w="3795" w:type="dxa"/>
          </w:tcPr>
          <w:p w:rsidR="0073708B" w:rsidRPr="00096BEA" w:rsidRDefault="0073708B" w:rsidP="0096656D">
            <w:pPr>
              <w:ind w:left="0"/>
            </w:pPr>
            <w:r>
              <w:rPr>
                <w:rFonts w:hint="eastAsia"/>
              </w:rPr>
              <w:t>YYYYMMDD</w:t>
            </w:r>
            <w:r w:rsidRPr="00096BEA">
              <w:rPr>
                <w:rFonts w:hint="eastAsia"/>
              </w:rPr>
              <w:t xml:space="preserve"> </w:t>
            </w:r>
          </w:p>
        </w:tc>
      </w:tr>
      <w:tr w:rsidR="0073708B" w:rsidTr="0073708B">
        <w:tc>
          <w:tcPr>
            <w:tcW w:w="1418" w:type="dxa"/>
          </w:tcPr>
          <w:p w:rsidR="0073708B" w:rsidRPr="00096BEA" w:rsidRDefault="0073708B" w:rsidP="0096656D">
            <w:pPr>
              <w:ind w:left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排程開始時間</w:t>
            </w:r>
          </w:p>
        </w:tc>
        <w:tc>
          <w:tcPr>
            <w:tcW w:w="2835" w:type="dxa"/>
          </w:tcPr>
          <w:p w:rsidR="0073708B" w:rsidRPr="00096BEA" w:rsidRDefault="0073708B" w:rsidP="0096656D">
            <w:pPr>
              <w:ind w:left="0"/>
            </w:pPr>
            <w:r>
              <w:rPr>
                <w:rFonts w:hint="eastAsia"/>
              </w:rPr>
              <w:t>OP_</w:t>
            </w:r>
            <w:r>
              <w:rPr>
                <w:rFonts w:hint="eastAsia"/>
                <w:color w:val="000000"/>
              </w:rPr>
              <w:t>SCHDL</w:t>
            </w:r>
            <w:r>
              <w:rPr>
                <w:rFonts w:hint="eastAsia"/>
              </w:rPr>
              <w:t>_TM_S</w:t>
            </w:r>
          </w:p>
        </w:tc>
        <w:tc>
          <w:tcPr>
            <w:tcW w:w="1843" w:type="dxa"/>
          </w:tcPr>
          <w:p w:rsidR="0073708B" w:rsidRPr="00096BEA" w:rsidRDefault="0073708B" w:rsidP="0096656D">
            <w:pPr>
              <w:ind w:left="0"/>
            </w:pPr>
            <w:r>
              <w:rPr>
                <w:rFonts w:hint="eastAsia"/>
              </w:rPr>
              <w:t>CHAR(4)</w:t>
            </w:r>
          </w:p>
        </w:tc>
        <w:tc>
          <w:tcPr>
            <w:tcW w:w="3795" w:type="dxa"/>
          </w:tcPr>
          <w:p w:rsidR="0073708B" w:rsidRPr="00096BEA" w:rsidRDefault="0073708B" w:rsidP="0096656D">
            <w:pPr>
              <w:ind w:left="0"/>
            </w:pPr>
            <w:r>
              <w:t>H</w:t>
            </w:r>
            <w:r>
              <w:rPr>
                <w:rFonts w:hint="eastAsia"/>
              </w:rPr>
              <w:t>hmm</w:t>
            </w:r>
            <w:r w:rsidRPr="00096BEA">
              <w:rPr>
                <w:rFonts w:hint="eastAsia"/>
              </w:rPr>
              <w:t xml:space="preserve"> </w:t>
            </w:r>
          </w:p>
        </w:tc>
      </w:tr>
      <w:tr w:rsidR="0073708B" w:rsidTr="0073708B">
        <w:tc>
          <w:tcPr>
            <w:tcW w:w="1418" w:type="dxa"/>
          </w:tcPr>
          <w:p w:rsidR="0073708B" w:rsidRPr="00096BEA" w:rsidRDefault="0073708B" w:rsidP="0096656D">
            <w:pPr>
              <w:ind w:left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排程結束日期</w:t>
            </w:r>
          </w:p>
        </w:tc>
        <w:tc>
          <w:tcPr>
            <w:tcW w:w="2835" w:type="dxa"/>
          </w:tcPr>
          <w:p w:rsidR="0073708B" w:rsidRPr="00096BEA" w:rsidRDefault="0073708B" w:rsidP="0096656D">
            <w:pPr>
              <w:ind w:left="0"/>
            </w:pPr>
            <w:r>
              <w:rPr>
                <w:rFonts w:hint="eastAsia"/>
              </w:rPr>
              <w:t>OP_</w:t>
            </w:r>
            <w:r>
              <w:rPr>
                <w:rFonts w:hint="eastAsia"/>
                <w:color w:val="000000"/>
              </w:rPr>
              <w:t>SCHDL</w:t>
            </w:r>
            <w:r>
              <w:rPr>
                <w:rFonts w:hint="eastAsia"/>
              </w:rPr>
              <w:t>_DT_E</w:t>
            </w:r>
          </w:p>
        </w:tc>
        <w:tc>
          <w:tcPr>
            <w:tcW w:w="1843" w:type="dxa"/>
          </w:tcPr>
          <w:p w:rsidR="0073708B" w:rsidRPr="00096BEA" w:rsidRDefault="0073708B" w:rsidP="0096656D">
            <w:pPr>
              <w:ind w:left="0"/>
            </w:pPr>
            <w:r>
              <w:rPr>
                <w:rFonts w:hint="eastAsia"/>
              </w:rPr>
              <w:t>CHAR(8)</w:t>
            </w:r>
          </w:p>
        </w:tc>
        <w:tc>
          <w:tcPr>
            <w:tcW w:w="3795" w:type="dxa"/>
          </w:tcPr>
          <w:p w:rsidR="0073708B" w:rsidRPr="00096BEA" w:rsidRDefault="0073708B" w:rsidP="0096656D">
            <w:pPr>
              <w:ind w:left="0"/>
            </w:pPr>
            <w:r>
              <w:rPr>
                <w:rFonts w:hint="eastAsia"/>
              </w:rPr>
              <w:t>YYYYMMDD</w:t>
            </w:r>
            <w:r w:rsidRPr="00096BEA">
              <w:rPr>
                <w:rFonts w:hint="eastAsia"/>
              </w:rPr>
              <w:t xml:space="preserve"> </w:t>
            </w:r>
          </w:p>
        </w:tc>
      </w:tr>
      <w:tr w:rsidR="0073708B" w:rsidTr="0073708B">
        <w:tc>
          <w:tcPr>
            <w:tcW w:w="1418" w:type="dxa"/>
          </w:tcPr>
          <w:p w:rsidR="0073708B" w:rsidRPr="00096BEA" w:rsidRDefault="0073708B" w:rsidP="0096656D">
            <w:pPr>
              <w:ind w:left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排程結束時間</w:t>
            </w:r>
          </w:p>
        </w:tc>
        <w:tc>
          <w:tcPr>
            <w:tcW w:w="2835" w:type="dxa"/>
          </w:tcPr>
          <w:p w:rsidR="0073708B" w:rsidRPr="00096BEA" w:rsidRDefault="0073708B" w:rsidP="0096656D">
            <w:pPr>
              <w:ind w:left="0"/>
            </w:pPr>
            <w:r>
              <w:rPr>
                <w:rFonts w:hint="eastAsia"/>
              </w:rPr>
              <w:t>OP_</w:t>
            </w:r>
            <w:r>
              <w:rPr>
                <w:rFonts w:hint="eastAsia"/>
                <w:color w:val="000000"/>
              </w:rPr>
              <w:t>SCHDL</w:t>
            </w:r>
            <w:r>
              <w:rPr>
                <w:rFonts w:hint="eastAsia"/>
              </w:rPr>
              <w:t>_TM_E</w:t>
            </w:r>
          </w:p>
        </w:tc>
        <w:tc>
          <w:tcPr>
            <w:tcW w:w="1843" w:type="dxa"/>
          </w:tcPr>
          <w:p w:rsidR="0073708B" w:rsidRPr="00096BEA" w:rsidRDefault="0073708B" w:rsidP="0096656D">
            <w:pPr>
              <w:ind w:left="0"/>
            </w:pPr>
            <w:r>
              <w:rPr>
                <w:rFonts w:hint="eastAsia"/>
              </w:rPr>
              <w:t>CHAR(4)</w:t>
            </w:r>
          </w:p>
        </w:tc>
        <w:tc>
          <w:tcPr>
            <w:tcW w:w="3795" w:type="dxa"/>
          </w:tcPr>
          <w:p w:rsidR="0073708B" w:rsidRPr="00096BEA" w:rsidRDefault="0073708B" w:rsidP="0096656D">
            <w:pPr>
              <w:ind w:left="0"/>
            </w:pPr>
            <w:r>
              <w:t>H</w:t>
            </w:r>
            <w:r>
              <w:rPr>
                <w:rFonts w:hint="eastAsia"/>
              </w:rPr>
              <w:t>hmm</w:t>
            </w:r>
            <w:r w:rsidRPr="00096BEA">
              <w:rPr>
                <w:rFonts w:hint="eastAsia"/>
              </w:rPr>
              <w:t xml:space="preserve"> </w:t>
            </w:r>
          </w:p>
        </w:tc>
      </w:tr>
      <w:tr w:rsidR="0073708B" w:rsidTr="0073708B">
        <w:tc>
          <w:tcPr>
            <w:tcW w:w="1418" w:type="dxa"/>
          </w:tcPr>
          <w:p w:rsidR="0073708B" w:rsidRPr="00096BEA" w:rsidRDefault="0073708B" w:rsidP="0096656D">
            <w:pPr>
              <w:ind w:left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成功筆數</w:t>
            </w:r>
          </w:p>
        </w:tc>
        <w:tc>
          <w:tcPr>
            <w:tcW w:w="2835" w:type="dxa"/>
          </w:tcPr>
          <w:p w:rsidR="0073708B" w:rsidRPr="00096BEA" w:rsidRDefault="0073708B" w:rsidP="0096656D">
            <w:pPr>
              <w:ind w:left="0"/>
            </w:pPr>
            <w:r>
              <w:rPr>
                <w:rFonts w:hint="eastAsia"/>
              </w:rPr>
              <w:t>OP_SUCCESS_NUM</w:t>
            </w:r>
          </w:p>
        </w:tc>
        <w:tc>
          <w:tcPr>
            <w:tcW w:w="1843" w:type="dxa"/>
          </w:tcPr>
          <w:p w:rsidR="0073708B" w:rsidRPr="00096BEA" w:rsidRDefault="0073708B" w:rsidP="0096656D">
            <w:pPr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3795" w:type="dxa"/>
          </w:tcPr>
          <w:p w:rsidR="0073708B" w:rsidRPr="00096BEA" w:rsidRDefault="0073708B" w:rsidP="0096656D">
            <w:pPr>
              <w:ind w:left="0"/>
            </w:pPr>
          </w:p>
        </w:tc>
      </w:tr>
      <w:tr w:rsidR="0073708B" w:rsidTr="0073708B">
        <w:tc>
          <w:tcPr>
            <w:tcW w:w="1418" w:type="dxa"/>
          </w:tcPr>
          <w:p w:rsidR="0073708B" w:rsidRPr="00096BEA" w:rsidRDefault="0073708B" w:rsidP="0096656D">
            <w:pPr>
              <w:ind w:left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總筆數</w:t>
            </w:r>
          </w:p>
        </w:tc>
        <w:tc>
          <w:tcPr>
            <w:tcW w:w="2835" w:type="dxa"/>
          </w:tcPr>
          <w:p w:rsidR="0073708B" w:rsidRPr="00096BEA" w:rsidRDefault="0073708B" w:rsidP="0096656D">
            <w:pPr>
              <w:ind w:left="0"/>
            </w:pPr>
            <w:r>
              <w:rPr>
                <w:rFonts w:hint="eastAsia"/>
              </w:rPr>
              <w:t>OP_TOTAL_NUM</w:t>
            </w:r>
          </w:p>
        </w:tc>
        <w:tc>
          <w:tcPr>
            <w:tcW w:w="1843" w:type="dxa"/>
          </w:tcPr>
          <w:p w:rsidR="0073708B" w:rsidRPr="00096BEA" w:rsidRDefault="0073708B" w:rsidP="0096656D">
            <w:pPr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3795" w:type="dxa"/>
          </w:tcPr>
          <w:p w:rsidR="0073708B" w:rsidRPr="00096BEA" w:rsidRDefault="0073708B" w:rsidP="0096656D">
            <w:pPr>
              <w:ind w:left="0"/>
            </w:pPr>
          </w:p>
        </w:tc>
      </w:tr>
      <w:tr w:rsidR="0073708B" w:rsidRPr="00F27A05" w:rsidTr="0073708B">
        <w:tc>
          <w:tcPr>
            <w:tcW w:w="1418" w:type="dxa"/>
          </w:tcPr>
          <w:p w:rsidR="0073708B" w:rsidRPr="00F27A05" w:rsidRDefault="0073708B" w:rsidP="0096656D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新增人員</w:t>
            </w:r>
            <w:r w:rsidRPr="00F27A05">
              <w:rPr>
                <w:rFonts w:hint="eastAsia"/>
                <w:color w:val="000000"/>
                <w:lang w:val="zh-TW"/>
              </w:rPr>
              <w:t>ID</w:t>
            </w:r>
          </w:p>
        </w:tc>
        <w:tc>
          <w:tcPr>
            <w:tcW w:w="2835" w:type="dxa"/>
          </w:tcPr>
          <w:p w:rsidR="0073708B" w:rsidRPr="00F27A05" w:rsidRDefault="0073708B" w:rsidP="0096656D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OP_ADD_ID</w:t>
            </w:r>
          </w:p>
        </w:tc>
        <w:tc>
          <w:tcPr>
            <w:tcW w:w="1843" w:type="dxa"/>
          </w:tcPr>
          <w:p w:rsidR="0073708B" w:rsidRPr="00F27A05" w:rsidRDefault="0073708B" w:rsidP="0096656D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VARCHAR(10)</w:t>
            </w:r>
          </w:p>
        </w:tc>
        <w:tc>
          <w:tcPr>
            <w:tcW w:w="3795" w:type="dxa"/>
          </w:tcPr>
          <w:p w:rsidR="0073708B" w:rsidRPr="00CA68B2" w:rsidRDefault="0073708B" w:rsidP="0096656D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73708B" w:rsidRPr="00F27A05" w:rsidTr="0073708B">
        <w:tc>
          <w:tcPr>
            <w:tcW w:w="1418" w:type="dxa"/>
          </w:tcPr>
          <w:p w:rsidR="0073708B" w:rsidRPr="00F27A05" w:rsidRDefault="0073708B" w:rsidP="0096656D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新增人員姓名</w:t>
            </w:r>
          </w:p>
        </w:tc>
        <w:tc>
          <w:tcPr>
            <w:tcW w:w="2835" w:type="dxa"/>
          </w:tcPr>
          <w:p w:rsidR="0073708B" w:rsidRPr="00F27A05" w:rsidRDefault="0073708B" w:rsidP="0096656D">
            <w:pPr>
              <w:ind w:left="0"/>
            </w:pPr>
            <w:r w:rsidRPr="00F27A05">
              <w:rPr>
                <w:rFonts w:hint="eastAsia"/>
              </w:rPr>
              <w:t>OP_ADD_NM</w:t>
            </w:r>
          </w:p>
        </w:tc>
        <w:tc>
          <w:tcPr>
            <w:tcW w:w="1843" w:type="dxa"/>
          </w:tcPr>
          <w:p w:rsidR="0073708B" w:rsidRPr="00F27A05" w:rsidRDefault="0073708B" w:rsidP="00E10EAC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 w:rsidR="00E10EAC" w:rsidRPr="00E10EAC">
              <w:rPr>
                <w:color w:val="FF0000"/>
              </w:rPr>
              <w:t>200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795" w:type="dxa"/>
          </w:tcPr>
          <w:p w:rsidR="0073708B" w:rsidRPr="00E10EAC" w:rsidRDefault="0073708B" w:rsidP="0096656D">
            <w:pPr>
              <w:ind w:left="0"/>
              <w:rPr>
                <w:lang w:eastAsia="zh-HK"/>
              </w:rPr>
            </w:pPr>
            <w:r w:rsidRPr="00E10EAC">
              <w:rPr>
                <w:rFonts w:hint="eastAsia"/>
              </w:rPr>
              <w:t>20180504</w:t>
            </w:r>
            <w:r w:rsidRPr="00E10EAC">
              <w:rPr>
                <w:rFonts w:hint="eastAsia"/>
                <w:lang w:eastAsia="zh-HK"/>
              </w:rPr>
              <w:t>新增</w:t>
            </w:r>
          </w:p>
          <w:p w:rsidR="00E10EAC" w:rsidRPr="00F27A05" w:rsidRDefault="00E10EAC" w:rsidP="0096656D">
            <w:pPr>
              <w:ind w:left="0"/>
              <w:rPr>
                <w:rFonts w:hint="eastAsia"/>
                <w:color w:val="000000"/>
              </w:rPr>
            </w:pPr>
            <w:r w:rsidRPr="0050400E">
              <w:rPr>
                <w:rFonts w:hint="eastAsia"/>
                <w:color w:val="FF0000"/>
              </w:rPr>
              <w:t>20190320</w:t>
            </w:r>
            <w:r w:rsidRPr="0050400E">
              <w:rPr>
                <w:rFonts w:hint="eastAsia"/>
                <w:color w:val="FF0000"/>
                <w:lang w:eastAsia="zh-HK"/>
              </w:rPr>
              <w:t>修改</w:t>
            </w:r>
          </w:p>
        </w:tc>
      </w:tr>
      <w:tr w:rsidR="0073708B" w:rsidRPr="00F27A05" w:rsidTr="0073708B">
        <w:tc>
          <w:tcPr>
            <w:tcW w:w="1418" w:type="dxa"/>
          </w:tcPr>
          <w:p w:rsidR="0073708B" w:rsidRPr="00F27A05" w:rsidRDefault="0073708B" w:rsidP="0096656D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新增單位代碼</w:t>
            </w:r>
          </w:p>
        </w:tc>
        <w:tc>
          <w:tcPr>
            <w:tcW w:w="2835" w:type="dxa"/>
          </w:tcPr>
          <w:p w:rsidR="0073708B" w:rsidRPr="00F27A05" w:rsidRDefault="0073708B" w:rsidP="0096656D">
            <w:pPr>
              <w:ind w:left="0"/>
            </w:pPr>
            <w:r w:rsidRPr="00F27A05">
              <w:rPr>
                <w:rFonts w:hint="eastAsia"/>
              </w:rPr>
              <w:t>OP_ADD_UNIT_CD</w:t>
            </w:r>
          </w:p>
        </w:tc>
        <w:tc>
          <w:tcPr>
            <w:tcW w:w="1843" w:type="dxa"/>
          </w:tcPr>
          <w:p w:rsidR="0073708B" w:rsidRPr="00F27A05" w:rsidRDefault="0073708B" w:rsidP="0096656D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5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795" w:type="dxa"/>
          </w:tcPr>
          <w:p w:rsidR="0073708B" w:rsidRPr="00F27A05" w:rsidRDefault="0073708B" w:rsidP="0096656D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73708B" w:rsidRPr="00F27A05" w:rsidTr="0073708B">
        <w:tc>
          <w:tcPr>
            <w:tcW w:w="1418" w:type="dxa"/>
          </w:tcPr>
          <w:p w:rsidR="0073708B" w:rsidRPr="00F27A05" w:rsidRDefault="0073708B" w:rsidP="0096656D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新增單位名稱</w:t>
            </w:r>
          </w:p>
        </w:tc>
        <w:tc>
          <w:tcPr>
            <w:tcW w:w="2835" w:type="dxa"/>
          </w:tcPr>
          <w:p w:rsidR="0073708B" w:rsidRPr="00F27A05" w:rsidRDefault="0073708B" w:rsidP="0096656D">
            <w:pPr>
              <w:ind w:left="0"/>
            </w:pPr>
            <w:r w:rsidRPr="00F27A05">
              <w:rPr>
                <w:rFonts w:hint="eastAsia"/>
              </w:rPr>
              <w:t>OP_ADD_UNIT_NM</w:t>
            </w:r>
          </w:p>
        </w:tc>
        <w:tc>
          <w:tcPr>
            <w:tcW w:w="1843" w:type="dxa"/>
          </w:tcPr>
          <w:p w:rsidR="0073708B" w:rsidRPr="00F27A05" w:rsidRDefault="0073708B" w:rsidP="0096656D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1</w:t>
            </w:r>
            <w:r w:rsidRPr="00F27A05">
              <w:rPr>
                <w:rFonts w:hint="eastAsia"/>
                <w:color w:val="000000"/>
              </w:rPr>
              <w:t>50)</w:t>
            </w:r>
          </w:p>
        </w:tc>
        <w:tc>
          <w:tcPr>
            <w:tcW w:w="3795" w:type="dxa"/>
          </w:tcPr>
          <w:p w:rsidR="0073708B" w:rsidRPr="00F27A05" w:rsidRDefault="0073708B" w:rsidP="0096656D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73708B" w:rsidRPr="00F27A05" w:rsidTr="0073708B">
        <w:tc>
          <w:tcPr>
            <w:tcW w:w="1418" w:type="dxa"/>
          </w:tcPr>
          <w:p w:rsidR="0073708B" w:rsidRPr="00F27A05" w:rsidRDefault="0073708B" w:rsidP="0096656D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新增日期時間</w:t>
            </w:r>
          </w:p>
        </w:tc>
        <w:tc>
          <w:tcPr>
            <w:tcW w:w="2835" w:type="dxa"/>
          </w:tcPr>
          <w:p w:rsidR="0073708B" w:rsidRPr="00F27A05" w:rsidRDefault="0073708B" w:rsidP="0096656D">
            <w:pPr>
              <w:ind w:left="0"/>
            </w:pPr>
            <w:r w:rsidRPr="00F27A05">
              <w:rPr>
                <w:rFonts w:hint="eastAsia"/>
              </w:rPr>
              <w:t>OP_ADD_DT_TM</w:t>
            </w:r>
          </w:p>
        </w:tc>
        <w:tc>
          <w:tcPr>
            <w:tcW w:w="1843" w:type="dxa"/>
          </w:tcPr>
          <w:p w:rsidR="0073708B" w:rsidRPr="00F27A05" w:rsidRDefault="0073708B" w:rsidP="0096656D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</w:rPr>
              <w:t>VARCHAR(14)</w:t>
            </w:r>
          </w:p>
        </w:tc>
        <w:tc>
          <w:tcPr>
            <w:tcW w:w="3795" w:type="dxa"/>
          </w:tcPr>
          <w:p w:rsidR="0073708B" w:rsidRPr="00F27A05" w:rsidRDefault="0073708B" w:rsidP="0096656D">
            <w:pPr>
              <w:ind w:left="0"/>
              <w:rPr>
                <w:color w:val="000000"/>
                <w:lang w:val="zh-TW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73708B" w:rsidRPr="00F27A05" w:rsidTr="0073708B">
        <w:tc>
          <w:tcPr>
            <w:tcW w:w="1418" w:type="dxa"/>
          </w:tcPr>
          <w:p w:rsidR="0073708B" w:rsidRPr="00F27A05" w:rsidRDefault="0073708B" w:rsidP="0096656D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修改人員</w:t>
            </w:r>
            <w:r w:rsidRPr="00F27A05">
              <w:rPr>
                <w:rFonts w:hint="eastAsia"/>
                <w:color w:val="000000"/>
                <w:lang w:val="zh-TW"/>
              </w:rPr>
              <w:t>ID</w:t>
            </w:r>
          </w:p>
        </w:tc>
        <w:tc>
          <w:tcPr>
            <w:tcW w:w="2835" w:type="dxa"/>
          </w:tcPr>
          <w:p w:rsidR="0073708B" w:rsidRPr="00F27A05" w:rsidRDefault="0073708B" w:rsidP="0096656D">
            <w:pPr>
              <w:ind w:left="0"/>
            </w:pPr>
            <w:r w:rsidRPr="00F27A05">
              <w:rPr>
                <w:rFonts w:hint="eastAsia"/>
              </w:rPr>
              <w:t>OP_UPD_ID</w:t>
            </w:r>
          </w:p>
        </w:tc>
        <w:tc>
          <w:tcPr>
            <w:tcW w:w="1843" w:type="dxa"/>
          </w:tcPr>
          <w:p w:rsidR="0073708B" w:rsidRPr="00F27A05" w:rsidRDefault="0073708B" w:rsidP="0096656D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VARCHAR(10)</w:t>
            </w:r>
          </w:p>
        </w:tc>
        <w:tc>
          <w:tcPr>
            <w:tcW w:w="3795" w:type="dxa"/>
          </w:tcPr>
          <w:p w:rsidR="0073708B" w:rsidRPr="00F27A05" w:rsidRDefault="0073708B" w:rsidP="0096656D">
            <w:pPr>
              <w:ind w:left="0"/>
              <w:rPr>
                <w:color w:val="FF0000"/>
                <w:lang w:val="zh-TW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73708B" w:rsidRPr="00F27A05" w:rsidTr="0073708B">
        <w:tc>
          <w:tcPr>
            <w:tcW w:w="1418" w:type="dxa"/>
          </w:tcPr>
          <w:p w:rsidR="0073708B" w:rsidRPr="00F27A05" w:rsidRDefault="0073708B" w:rsidP="0096656D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修改人員姓名</w:t>
            </w:r>
          </w:p>
        </w:tc>
        <w:tc>
          <w:tcPr>
            <w:tcW w:w="2835" w:type="dxa"/>
          </w:tcPr>
          <w:p w:rsidR="0073708B" w:rsidRPr="00F27A05" w:rsidRDefault="0073708B" w:rsidP="0096656D">
            <w:pPr>
              <w:ind w:left="0"/>
            </w:pPr>
            <w:r w:rsidRPr="00F27A05">
              <w:rPr>
                <w:rFonts w:hint="eastAsia"/>
              </w:rPr>
              <w:t>OP_UPD_NM</w:t>
            </w:r>
          </w:p>
        </w:tc>
        <w:tc>
          <w:tcPr>
            <w:tcW w:w="1843" w:type="dxa"/>
          </w:tcPr>
          <w:p w:rsidR="0073708B" w:rsidRPr="00F27A05" w:rsidRDefault="0073708B" w:rsidP="00E10EAC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 w:rsidR="00E10EAC" w:rsidRPr="00E10EAC">
              <w:rPr>
                <w:color w:val="FF0000"/>
              </w:rPr>
              <w:t>200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795" w:type="dxa"/>
          </w:tcPr>
          <w:p w:rsidR="0073708B" w:rsidRPr="00E10EAC" w:rsidRDefault="0073708B" w:rsidP="0096656D">
            <w:pPr>
              <w:ind w:left="0"/>
              <w:rPr>
                <w:rFonts w:hint="eastAsia"/>
                <w:lang w:eastAsia="zh-HK"/>
              </w:rPr>
            </w:pPr>
            <w:r w:rsidRPr="00E10EAC">
              <w:rPr>
                <w:rFonts w:hint="eastAsia"/>
              </w:rPr>
              <w:t>20180504</w:t>
            </w:r>
            <w:r w:rsidRPr="00E10EAC">
              <w:rPr>
                <w:rFonts w:hint="eastAsia"/>
                <w:lang w:eastAsia="zh-HK"/>
              </w:rPr>
              <w:t>新增</w:t>
            </w:r>
          </w:p>
          <w:p w:rsidR="00E10EAC" w:rsidRPr="00F27A05" w:rsidRDefault="00E10EAC" w:rsidP="0096656D">
            <w:pPr>
              <w:ind w:left="0"/>
              <w:rPr>
                <w:color w:val="FF0000"/>
                <w:lang w:val="zh-TW"/>
              </w:rPr>
            </w:pPr>
            <w:r w:rsidRPr="0050400E">
              <w:rPr>
                <w:rFonts w:hint="eastAsia"/>
                <w:color w:val="FF0000"/>
              </w:rPr>
              <w:t>20190320</w:t>
            </w:r>
            <w:r w:rsidRPr="0050400E">
              <w:rPr>
                <w:rFonts w:hint="eastAsia"/>
                <w:color w:val="FF0000"/>
                <w:lang w:eastAsia="zh-HK"/>
              </w:rPr>
              <w:t>修改</w:t>
            </w:r>
          </w:p>
        </w:tc>
      </w:tr>
      <w:tr w:rsidR="0073708B" w:rsidRPr="00F27A05" w:rsidTr="0073708B">
        <w:tc>
          <w:tcPr>
            <w:tcW w:w="1418" w:type="dxa"/>
          </w:tcPr>
          <w:p w:rsidR="0073708B" w:rsidRPr="00F27A05" w:rsidRDefault="0073708B" w:rsidP="0096656D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修改單位代碼</w:t>
            </w:r>
          </w:p>
        </w:tc>
        <w:tc>
          <w:tcPr>
            <w:tcW w:w="2835" w:type="dxa"/>
          </w:tcPr>
          <w:p w:rsidR="0073708B" w:rsidRPr="00F27A05" w:rsidRDefault="0073708B" w:rsidP="0096656D">
            <w:pPr>
              <w:ind w:left="0"/>
            </w:pPr>
            <w:r w:rsidRPr="00F27A05">
              <w:rPr>
                <w:rFonts w:hint="eastAsia"/>
              </w:rPr>
              <w:t>OP_UPD_UNIT_CD</w:t>
            </w:r>
          </w:p>
        </w:tc>
        <w:tc>
          <w:tcPr>
            <w:tcW w:w="1843" w:type="dxa"/>
          </w:tcPr>
          <w:p w:rsidR="0073708B" w:rsidRPr="00F27A05" w:rsidRDefault="0073708B" w:rsidP="0096656D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5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795" w:type="dxa"/>
          </w:tcPr>
          <w:p w:rsidR="0073708B" w:rsidRPr="00F27A05" w:rsidRDefault="0073708B" w:rsidP="0096656D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73708B" w:rsidRPr="00F27A05" w:rsidTr="0073708B">
        <w:tc>
          <w:tcPr>
            <w:tcW w:w="1418" w:type="dxa"/>
          </w:tcPr>
          <w:p w:rsidR="0073708B" w:rsidRPr="00F27A05" w:rsidRDefault="0073708B" w:rsidP="0096656D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修改單位名稱</w:t>
            </w:r>
          </w:p>
        </w:tc>
        <w:tc>
          <w:tcPr>
            <w:tcW w:w="2835" w:type="dxa"/>
          </w:tcPr>
          <w:p w:rsidR="0073708B" w:rsidRPr="00F27A05" w:rsidRDefault="0073708B" w:rsidP="0096656D">
            <w:pPr>
              <w:ind w:left="0"/>
            </w:pPr>
            <w:r w:rsidRPr="00F27A05">
              <w:rPr>
                <w:rFonts w:hint="eastAsia"/>
              </w:rPr>
              <w:t>OP_UPD_UNIT_NM</w:t>
            </w:r>
          </w:p>
        </w:tc>
        <w:tc>
          <w:tcPr>
            <w:tcW w:w="1843" w:type="dxa"/>
          </w:tcPr>
          <w:p w:rsidR="0073708B" w:rsidRPr="00F27A05" w:rsidRDefault="0073708B" w:rsidP="0096656D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1</w:t>
            </w:r>
            <w:r w:rsidRPr="00F27A05">
              <w:rPr>
                <w:rFonts w:hint="eastAsia"/>
                <w:color w:val="000000"/>
              </w:rPr>
              <w:t>50)</w:t>
            </w:r>
          </w:p>
        </w:tc>
        <w:tc>
          <w:tcPr>
            <w:tcW w:w="3795" w:type="dxa"/>
          </w:tcPr>
          <w:p w:rsidR="0073708B" w:rsidRPr="00F27A05" w:rsidRDefault="0073708B" w:rsidP="0096656D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73708B" w:rsidRPr="00F27A05" w:rsidTr="0073708B">
        <w:tc>
          <w:tcPr>
            <w:tcW w:w="1418" w:type="dxa"/>
          </w:tcPr>
          <w:p w:rsidR="0073708B" w:rsidRPr="00F27A05" w:rsidRDefault="0073708B" w:rsidP="0096656D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修改日期時間</w:t>
            </w:r>
          </w:p>
        </w:tc>
        <w:tc>
          <w:tcPr>
            <w:tcW w:w="2835" w:type="dxa"/>
          </w:tcPr>
          <w:p w:rsidR="0073708B" w:rsidRPr="00F27A05" w:rsidRDefault="0073708B" w:rsidP="0096656D">
            <w:pPr>
              <w:ind w:left="0"/>
            </w:pPr>
            <w:r w:rsidRPr="00F27A05">
              <w:rPr>
                <w:rFonts w:hint="eastAsia"/>
              </w:rPr>
              <w:t>OP_UPD_DT_TM</w:t>
            </w:r>
          </w:p>
        </w:tc>
        <w:tc>
          <w:tcPr>
            <w:tcW w:w="1843" w:type="dxa"/>
          </w:tcPr>
          <w:p w:rsidR="0073708B" w:rsidRPr="00F27A05" w:rsidRDefault="0073708B" w:rsidP="0096656D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</w:rPr>
              <w:t>VARCHAR(14)</w:t>
            </w:r>
          </w:p>
        </w:tc>
        <w:tc>
          <w:tcPr>
            <w:tcW w:w="3795" w:type="dxa"/>
          </w:tcPr>
          <w:p w:rsidR="0073708B" w:rsidRPr="00F27A05" w:rsidRDefault="0073708B" w:rsidP="0096656D">
            <w:pPr>
              <w:ind w:left="0"/>
              <w:rPr>
                <w:color w:val="FF0000"/>
                <w:lang w:val="zh-TW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73708B" w:rsidTr="0073708B">
        <w:tc>
          <w:tcPr>
            <w:tcW w:w="1418" w:type="dxa"/>
          </w:tcPr>
          <w:p w:rsidR="0073708B" w:rsidRPr="00CF0779" w:rsidRDefault="0073708B" w:rsidP="0096656D">
            <w:pPr>
              <w:ind w:left="0"/>
              <w:rPr>
                <w:lang w:val="zh-TW"/>
              </w:rPr>
            </w:pPr>
          </w:p>
        </w:tc>
        <w:tc>
          <w:tcPr>
            <w:tcW w:w="2835" w:type="dxa"/>
          </w:tcPr>
          <w:p w:rsidR="0073708B" w:rsidRPr="00CF0779" w:rsidRDefault="0073708B" w:rsidP="0096656D">
            <w:pPr>
              <w:ind w:left="0"/>
            </w:pPr>
          </w:p>
        </w:tc>
        <w:tc>
          <w:tcPr>
            <w:tcW w:w="1843" w:type="dxa"/>
          </w:tcPr>
          <w:p w:rsidR="0073708B" w:rsidRPr="00783A23" w:rsidRDefault="0073708B" w:rsidP="0096656D">
            <w:pPr>
              <w:ind w:left="0"/>
            </w:pPr>
          </w:p>
        </w:tc>
        <w:tc>
          <w:tcPr>
            <w:tcW w:w="3795" w:type="dxa"/>
          </w:tcPr>
          <w:p w:rsidR="0073708B" w:rsidRPr="00CF0779" w:rsidRDefault="0073708B" w:rsidP="0096656D">
            <w:pPr>
              <w:ind w:left="0"/>
            </w:pPr>
          </w:p>
        </w:tc>
      </w:tr>
      <w:tr w:rsidR="0073708B" w:rsidTr="0073708B">
        <w:tc>
          <w:tcPr>
            <w:tcW w:w="1418" w:type="dxa"/>
            <w:vAlign w:val="center"/>
          </w:tcPr>
          <w:p w:rsidR="0073708B" w:rsidRDefault="0073708B" w:rsidP="0096656D">
            <w:pPr>
              <w:ind w:left="0"/>
              <w:jc w:val="both"/>
            </w:pPr>
          </w:p>
        </w:tc>
        <w:tc>
          <w:tcPr>
            <w:tcW w:w="2835" w:type="dxa"/>
            <w:vAlign w:val="center"/>
          </w:tcPr>
          <w:p w:rsidR="0073708B" w:rsidRDefault="0073708B" w:rsidP="0096656D">
            <w:pPr>
              <w:ind w:left="0"/>
              <w:jc w:val="both"/>
            </w:pPr>
          </w:p>
        </w:tc>
        <w:tc>
          <w:tcPr>
            <w:tcW w:w="1843" w:type="dxa"/>
            <w:vAlign w:val="center"/>
          </w:tcPr>
          <w:p w:rsidR="0073708B" w:rsidRDefault="0073708B" w:rsidP="0096656D">
            <w:pPr>
              <w:ind w:left="0"/>
              <w:jc w:val="both"/>
            </w:pPr>
          </w:p>
        </w:tc>
        <w:tc>
          <w:tcPr>
            <w:tcW w:w="3795" w:type="dxa"/>
            <w:vAlign w:val="bottom"/>
          </w:tcPr>
          <w:p w:rsidR="0073708B" w:rsidRPr="001A5498" w:rsidRDefault="0073708B" w:rsidP="0096656D">
            <w:pPr>
              <w:ind w:left="0"/>
            </w:pPr>
          </w:p>
        </w:tc>
      </w:tr>
    </w:tbl>
    <w:p w:rsidR="0073708B" w:rsidRDefault="0073708B" w:rsidP="0073708B"/>
    <w:p w:rsidR="003F6262" w:rsidRPr="00B51AC5" w:rsidRDefault="003F6262" w:rsidP="00DD22F2">
      <w:pPr>
        <w:pStyle w:val="3"/>
      </w:pPr>
      <w:bookmarkStart w:id="39" w:name="_Toc344121533"/>
      <w:bookmarkStart w:id="40" w:name="_Toc521590661"/>
      <w:r>
        <w:rPr>
          <w:rFonts w:hint="eastAsia"/>
        </w:rPr>
        <w:t>OPDT_</w:t>
      </w:r>
      <w:r>
        <w:t>E_</w:t>
      </w:r>
      <w:r w:rsidRPr="00050BD0">
        <w:t>QUERYTM</w:t>
      </w:r>
      <w:r>
        <w:rPr>
          <w:rFonts w:hint="eastAsia"/>
        </w:rPr>
        <w:t>外網查詢統計次數資料</w:t>
      </w:r>
      <w:bookmarkEnd w:id="39"/>
      <w:bookmarkEnd w:id="40"/>
    </w:p>
    <w:p w:rsidR="003F6262" w:rsidRDefault="003F6262" w:rsidP="003F6262"/>
    <w:tbl>
      <w:tblPr>
        <w:tblW w:w="98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2977"/>
        <w:gridCol w:w="1701"/>
        <w:gridCol w:w="3795"/>
      </w:tblGrid>
      <w:tr w:rsidR="003F6262" w:rsidTr="003F6262">
        <w:tc>
          <w:tcPr>
            <w:tcW w:w="1418" w:type="dxa"/>
            <w:shd w:val="clear" w:color="auto" w:fill="E0E0E0"/>
          </w:tcPr>
          <w:p w:rsidR="003F6262" w:rsidRDefault="003F6262" w:rsidP="0096656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資料代號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DB</w:t>
            </w:r>
          </w:p>
        </w:tc>
        <w:tc>
          <w:tcPr>
            <w:tcW w:w="2977" w:type="dxa"/>
            <w:shd w:val="clear" w:color="auto" w:fill="E0E0E0"/>
          </w:tcPr>
          <w:p w:rsidR="003F6262" w:rsidRDefault="003F6262" w:rsidP="0096656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表格代號</w:t>
            </w:r>
            <w:r>
              <w:rPr>
                <w:rFonts w:hint="eastAsia"/>
                <w:color w:val="000000"/>
              </w:rPr>
              <w:t>：</w:t>
            </w:r>
          </w:p>
          <w:p w:rsidR="003F6262" w:rsidRDefault="003F6262" w:rsidP="003F6262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OPDT_</w:t>
            </w: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_</w:t>
            </w:r>
            <w:r w:rsidRPr="00050BD0">
              <w:rPr>
                <w:color w:val="000000"/>
              </w:rPr>
              <w:t>QUERYTM</w:t>
            </w:r>
          </w:p>
          <w:p w:rsidR="003F6262" w:rsidRPr="003F6262" w:rsidRDefault="003F6262" w:rsidP="003F6262">
            <w:pPr>
              <w:ind w:left="0"/>
              <w:rPr>
                <w:color w:val="A6A6A6" w:themeColor="background1" w:themeShade="A6"/>
              </w:rPr>
            </w:pPr>
            <w:r w:rsidRPr="003F6262">
              <w:rPr>
                <w:rFonts w:hint="eastAsia"/>
                <w:color w:val="A6A6A6" w:themeColor="background1" w:themeShade="A6"/>
              </w:rPr>
              <w:t>OPDT_OUT_</w:t>
            </w:r>
            <w:r w:rsidRPr="003F6262">
              <w:rPr>
                <w:color w:val="A6A6A6" w:themeColor="background1" w:themeShade="A6"/>
              </w:rPr>
              <w:t>QUERYTM</w:t>
            </w:r>
          </w:p>
        </w:tc>
        <w:tc>
          <w:tcPr>
            <w:tcW w:w="5496" w:type="dxa"/>
            <w:gridSpan w:val="2"/>
            <w:shd w:val="clear" w:color="auto" w:fill="E0E0E0"/>
          </w:tcPr>
          <w:p w:rsidR="003F6262" w:rsidRDefault="003F6262" w:rsidP="003F6262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表格名稱：</w:t>
            </w:r>
            <w:r>
              <w:rPr>
                <w:rFonts w:hint="eastAsia"/>
                <w:color w:val="000000"/>
              </w:rPr>
              <w:t>外網查詢統計次數資料</w:t>
            </w:r>
          </w:p>
        </w:tc>
      </w:tr>
      <w:tr w:rsidR="003F6262" w:rsidTr="003F6262">
        <w:tc>
          <w:tcPr>
            <w:tcW w:w="1418" w:type="dxa"/>
            <w:shd w:val="clear" w:color="auto" w:fill="E0E0E0"/>
          </w:tcPr>
          <w:p w:rsidR="003F6262" w:rsidRDefault="003F6262" w:rsidP="0096656D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欄位名稱</w:t>
            </w:r>
          </w:p>
        </w:tc>
        <w:tc>
          <w:tcPr>
            <w:tcW w:w="2977" w:type="dxa"/>
            <w:shd w:val="clear" w:color="auto" w:fill="E0E0E0"/>
          </w:tcPr>
          <w:p w:rsidR="003F6262" w:rsidRDefault="003F6262" w:rsidP="0096656D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欄位代號</w:t>
            </w:r>
          </w:p>
        </w:tc>
        <w:tc>
          <w:tcPr>
            <w:tcW w:w="1701" w:type="dxa"/>
            <w:shd w:val="clear" w:color="auto" w:fill="E0E0E0"/>
          </w:tcPr>
          <w:p w:rsidR="003F6262" w:rsidRDefault="003F6262" w:rsidP="0096656D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格式</w:t>
            </w:r>
          </w:p>
        </w:tc>
        <w:tc>
          <w:tcPr>
            <w:tcW w:w="3795" w:type="dxa"/>
            <w:shd w:val="clear" w:color="auto" w:fill="E0E0E0"/>
          </w:tcPr>
          <w:p w:rsidR="003F6262" w:rsidRDefault="003F6262" w:rsidP="0096656D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備註</w:t>
            </w:r>
          </w:p>
        </w:tc>
      </w:tr>
      <w:tr w:rsidR="003F6262" w:rsidTr="003F6262">
        <w:tc>
          <w:tcPr>
            <w:tcW w:w="1418" w:type="dxa"/>
          </w:tcPr>
          <w:p w:rsidR="003F6262" w:rsidRDefault="003F6262" w:rsidP="0096656D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序號</w:t>
            </w:r>
          </w:p>
        </w:tc>
        <w:tc>
          <w:tcPr>
            <w:tcW w:w="2977" w:type="dxa"/>
          </w:tcPr>
          <w:p w:rsidR="003F6262" w:rsidRDefault="003F6262" w:rsidP="0096656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OP_SEQ_NO</w:t>
            </w:r>
          </w:p>
        </w:tc>
        <w:tc>
          <w:tcPr>
            <w:tcW w:w="1701" w:type="dxa"/>
          </w:tcPr>
          <w:p w:rsidR="003F6262" w:rsidRDefault="003F6262" w:rsidP="0096656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NUMERIC(10,0)</w:t>
            </w:r>
          </w:p>
        </w:tc>
        <w:tc>
          <w:tcPr>
            <w:tcW w:w="3795" w:type="dxa"/>
          </w:tcPr>
          <w:p w:rsidR="003F6262" w:rsidRDefault="003F6262" w:rsidP="0096656D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PK</w:t>
            </w:r>
          </w:p>
          <w:p w:rsidR="003F6262" w:rsidRDefault="003F6262" w:rsidP="0096656D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</w:p>
          <w:p w:rsidR="003F6262" w:rsidRDefault="003F6262" w:rsidP="0096656D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</w:p>
          <w:p w:rsidR="003F6262" w:rsidRDefault="003F6262" w:rsidP="0096656D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DB</w:t>
            </w:r>
            <w:r>
              <w:rPr>
                <w:rFonts w:hint="eastAsia"/>
                <w:color w:val="000000"/>
                <w:lang w:val="zh-TW"/>
              </w:rPr>
              <w:t>自動產生</w:t>
            </w:r>
          </w:p>
        </w:tc>
      </w:tr>
      <w:tr w:rsidR="003F6262" w:rsidTr="003F6262">
        <w:tc>
          <w:tcPr>
            <w:tcW w:w="1418" w:type="dxa"/>
          </w:tcPr>
          <w:p w:rsidR="003F6262" w:rsidRDefault="003F6262" w:rsidP="003F6262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查詢功能類別代碼</w:t>
            </w:r>
          </w:p>
        </w:tc>
        <w:tc>
          <w:tcPr>
            <w:tcW w:w="2977" w:type="dxa"/>
          </w:tcPr>
          <w:p w:rsidR="003F6262" w:rsidRDefault="003F6262" w:rsidP="003F6262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OP_QUERY_CD</w:t>
            </w:r>
          </w:p>
        </w:tc>
        <w:tc>
          <w:tcPr>
            <w:tcW w:w="1701" w:type="dxa"/>
          </w:tcPr>
          <w:p w:rsidR="003F6262" w:rsidRPr="00804567" w:rsidRDefault="003F6262" w:rsidP="003F6262">
            <w:pPr>
              <w:ind w:left="0"/>
              <w:rPr>
                <w:rFonts w:ascii="標楷體" w:hAnsi="標楷體"/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3795" w:type="dxa"/>
          </w:tcPr>
          <w:p w:rsidR="003F6262" w:rsidRDefault="003F6262" w:rsidP="003F6262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rFonts w:ascii="標楷體" w:hAnsi="標楷體"/>
                <w:color w:val="000000"/>
                <w:lang w:val="zh-TW"/>
              </w:rPr>
            </w:pPr>
            <w:r w:rsidRPr="00804567">
              <w:rPr>
                <w:rFonts w:ascii="標楷體" w:hAnsi="標楷體" w:hint="eastAsia"/>
                <w:color w:val="000000"/>
                <w:lang w:val="zh-TW"/>
              </w:rPr>
              <w:t>1</w:t>
            </w:r>
            <w:r>
              <w:rPr>
                <w:rFonts w:ascii="標楷體" w:hAnsi="標楷體" w:hint="eastAsia"/>
                <w:color w:val="000000"/>
                <w:lang w:val="zh-TW"/>
              </w:rPr>
              <w:t>：拾得遺失物招領公告</w:t>
            </w:r>
          </w:p>
          <w:p w:rsidR="002967E9" w:rsidRDefault="003F6262" w:rsidP="002967E9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rFonts w:ascii="標楷體" w:hAnsi="標楷體"/>
                <w:color w:val="000000"/>
                <w:lang w:val="zh-TW"/>
              </w:rPr>
            </w:pPr>
            <w:r>
              <w:rPr>
                <w:rFonts w:ascii="標楷體" w:hAnsi="標楷體" w:hint="eastAsia"/>
                <w:color w:val="000000"/>
                <w:lang w:val="zh-TW"/>
              </w:rPr>
              <w:t>2：拾得人領回公告</w:t>
            </w:r>
          </w:p>
          <w:p w:rsidR="002967E9" w:rsidRDefault="002967E9" w:rsidP="002967E9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rFonts w:ascii="標楷體" w:hAnsi="標楷體"/>
                <w:color w:val="FF0000"/>
                <w:lang w:val="zh-TW"/>
              </w:rPr>
            </w:pPr>
            <w:r w:rsidRPr="00BF5B19">
              <w:rPr>
                <w:rFonts w:ascii="標楷體" w:hAnsi="標楷體"/>
                <w:color w:val="FF0000"/>
                <w:lang w:val="zh-TW"/>
              </w:rPr>
              <w:t>3</w:t>
            </w:r>
            <w:r w:rsidRPr="00BF5B19">
              <w:rPr>
                <w:rFonts w:ascii="標楷體" w:hAnsi="標楷體" w:hint="eastAsia"/>
                <w:color w:val="FF0000"/>
                <w:lang w:val="zh-TW"/>
              </w:rPr>
              <w:t>：辦理進度查詢</w:t>
            </w:r>
          </w:p>
          <w:p w:rsidR="00BF5B19" w:rsidRPr="00BF5B19" w:rsidRDefault="00BF5B19" w:rsidP="002967E9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rFonts w:ascii="標楷體" w:hAnsi="標楷體"/>
                <w:color w:val="FF0000"/>
                <w:lang w:val="zh-TW"/>
              </w:rPr>
            </w:pPr>
            <w:r>
              <w:rPr>
                <w:rFonts w:hint="eastAsia"/>
                <w:color w:val="FF0000"/>
              </w:rPr>
              <w:t>2018070</w:t>
            </w:r>
            <w:r>
              <w:rPr>
                <w:color w:val="FF0000"/>
              </w:rPr>
              <w:t>9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3F6262" w:rsidTr="003F6262">
        <w:tc>
          <w:tcPr>
            <w:tcW w:w="1418" w:type="dxa"/>
          </w:tcPr>
          <w:p w:rsidR="003F6262" w:rsidRDefault="003F6262" w:rsidP="003F6262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查詢功能類別名稱</w:t>
            </w:r>
          </w:p>
        </w:tc>
        <w:tc>
          <w:tcPr>
            <w:tcW w:w="2977" w:type="dxa"/>
          </w:tcPr>
          <w:p w:rsidR="003F6262" w:rsidRDefault="003F6262" w:rsidP="003F6262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OP_QUERY_NM</w:t>
            </w:r>
          </w:p>
        </w:tc>
        <w:tc>
          <w:tcPr>
            <w:tcW w:w="1701" w:type="dxa"/>
          </w:tcPr>
          <w:p w:rsidR="003F6262" w:rsidRDefault="003F6262" w:rsidP="00703F60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 w:rsidR="00703F60"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3795" w:type="dxa"/>
          </w:tcPr>
          <w:p w:rsidR="003F6262" w:rsidRPr="00804567" w:rsidRDefault="003F6262" w:rsidP="003F6262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rFonts w:ascii="標楷體" w:hAnsi="標楷體"/>
                <w:color w:val="000000"/>
                <w:lang w:val="zh-TW"/>
              </w:rPr>
            </w:pPr>
          </w:p>
        </w:tc>
      </w:tr>
      <w:tr w:rsidR="003F6262" w:rsidTr="003F6262">
        <w:tc>
          <w:tcPr>
            <w:tcW w:w="1418" w:type="dxa"/>
          </w:tcPr>
          <w:p w:rsidR="003F6262" w:rsidRDefault="003F6262" w:rsidP="003F6262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查詢日期時間</w:t>
            </w:r>
          </w:p>
        </w:tc>
        <w:tc>
          <w:tcPr>
            <w:tcW w:w="2977" w:type="dxa"/>
          </w:tcPr>
          <w:p w:rsidR="003F6262" w:rsidRDefault="003F6262" w:rsidP="003F6262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OP_QUERY_DT_TM</w:t>
            </w:r>
          </w:p>
        </w:tc>
        <w:tc>
          <w:tcPr>
            <w:tcW w:w="1701" w:type="dxa"/>
          </w:tcPr>
          <w:p w:rsidR="003F6262" w:rsidRDefault="003F6262" w:rsidP="003F6262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CHAR(14)</w:t>
            </w:r>
          </w:p>
        </w:tc>
        <w:tc>
          <w:tcPr>
            <w:tcW w:w="3795" w:type="dxa"/>
          </w:tcPr>
          <w:p w:rsidR="003F6262" w:rsidRDefault="003F6262" w:rsidP="003F6262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YYYYMMDDhhmmss</w:t>
            </w:r>
          </w:p>
        </w:tc>
      </w:tr>
      <w:tr w:rsidR="00A709F6" w:rsidTr="00A709F6">
        <w:trPr>
          <w:trHeight w:val="923"/>
        </w:trPr>
        <w:tc>
          <w:tcPr>
            <w:tcW w:w="1418" w:type="dxa"/>
          </w:tcPr>
          <w:p w:rsidR="00A709F6" w:rsidRPr="00A709F6" w:rsidRDefault="00A709F6" w:rsidP="00A709F6">
            <w:pPr>
              <w:ind w:left="0"/>
              <w:rPr>
                <w:color w:val="FF0000"/>
              </w:rPr>
            </w:pPr>
            <w:r w:rsidRPr="00A709F6">
              <w:rPr>
                <w:rFonts w:hint="eastAsia"/>
                <w:color w:val="FF0000"/>
              </w:rPr>
              <w:t>查詢裝置類別</w:t>
            </w:r>
          </w:p>
        </w:tc>
        <w:tc>
          <w:tcPr>
            <w:tcW w:w="2977" w:type="dxa"/>
          </w:tcPr>
          <w:p w:rsidR="00A709F6" w:rsidRPr="00A709F6" w:rsidRDefault="00A709F6" w:rsidP="00A709F6">
            <w:pPr>
              <w:ind w:left="0"/>
              <w:rPr>
                <w:color w:val="FF0000"/>
              </w:rPr>
            </w:pPr>
            <w:r w:rsidRPr="00A709F6">
              <w:rPr>
                <w:rFonts w:hint="eastAsia"/>
                <w:color w:val="FF0000"/>
              </w:rPr>
              <w:t>OP_DEVICE_CD</w:t>
            </w:r>
          </w:p>
        </w:tc>
        <w:tc>
          <w:tcPr>
            <w:tcW w:w="1701" w:type="dxa"/>
          </w:tcPr>
          <w:p w:rsidR="00A709F6" w:rsidRPr="00A709F6" w:rsidRDefault="00A709F6" w:rsidP="00A709F6">
            <w:pPr>
              <w:ind w:left="0"/>
              <w:rPr>
                <w:color w:val="FF0000"/>
              </w:rPr>
            </w:pPr>
            <w:r w:rsidRPr="00A709F6">
              <w:rPr>
                <w:rFonts w:hint="eastAsia"/>
                <w:color w:val="FF0000"/>
              </w:rPr>
              <w:t>INT</w:t>
            </w:r>
          </w:p>
        </w:tc>
        <w:tc>
          <w:tcPr>
            <w:tcW w:w="3795" w:type="dxa"/>
          </w:tcPr>
          <w:p w:rsidR="00A709F6" w:rsidRPr="00A709F6" w:rsidRDefault="00A709F6" w:rsidP="00A709F6">
            <w:pPr>
              <w:ind w:left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 w:rsidRPr="00A709F6">
              <w:rPr>
                <w:rFonts w:hint="eastAsia"/>
                <w:color w:val="FF0000"/>
              </w:rPr>
              <w:t>：</w:t>
            </w:r>
            <w:r w:rsidR="002372DA">
              <w:rPr>
                <w:color w:val="FF0000"/>
              </w:rPr>
              <w:t>WEB</w:t>
            </w:r>
          </w:p>
          <w:p w:rsidR="00A709F6" w:rsidRPr="00A709F6" w:rsidRDefault="00A709F6" w:rsidP="00A709F6">
            <w:pPr>
              <w:ind w:left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 w:rsidRPr="00A709F6">
              <w:rPr>
                <w:rFonts w:hint="eastAsia"/>
                <w:color w:val="FF0000"/>
              </w:rPr>
              <w:t>：</w:t>
            </w:r>
            <w:r w:rsidRPr="00A709F6">
              <w:rPr>
                <w:rFonts w:hint="eastAsia"/>
                <w:color w:val="FF0000"/>
              </w:rPr>
              <w:t>ANDROID</w:t>
            </w:r>
          </w:p>
          <w:p w:rsidR="00A709F6" w:rsidRPr="00A709F6" w:rsidRDefault="00A709F6" w:rsidP="00A709F6">
            <w:pPr>
              <w:ind w:left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  <w:r w:rsidRPr="00A709F6">
              <w:rPr>
                <w:rFonts w:hint="eastAsia"/>
                <w:color w:val="FF0000"/>
              </w:rPr>
              <w:t>：</w:t>
            </w:r>
            <w:r w:rsidRPr="00A709F6">
              <w:rPr>
                <w:color w:val="FF0000"/>
              </w:rPr>
              <w:t>IOS</w:t>
            </w:r>
          </w:p>
          <w:p w:rsidR="00A709F6" w:rsidRPr="00A709F6" w:rsidRDefault="00A709F6" w:rsidP="00A709F6">
            <w:pPr>
              <w:ind w:left="0"/>
              <w:rPr>
                <w:color w:val="FF0000"/>
              </w:rPr>
            </w:pPr>
            <w:r w:rsidRPr="00A709F6">
              <w:rPr>
                <w:rFonts w:hint="eastAsia"/>
                <w:color w:val="FF0000"/>
              </w:rPr>
              <w:t>20181024</w:t>
            </w:r>
            <w:r w:rsidRPr="00A709F6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A709F6" w:rsidTr="00A709F6">
        <w:trPr>
          <w:trHeight w:val="923"/>
        </w:trPr>
        <w:tc>
          <w:tcPr>
            <w:tcW w:w="1418" w:type="dxa"/>
          </w:tcPr>
          <w:p w:rsidR="00A709F6" w:rsidRPr="00A709F6" w:rsidRDefault="00A709F6" w:rsidP="00A709F6">
            <w:pPr>
              <w:ind w:left="0"/>
              <w:rPr>
                <w:color w:val="FF0000"/>
              </w:rPr>
            </w:pPr>
            <w:r w:rsidRPr="00A709F6">
              <w:rPr>
                <w:rFonts w:hint="eastAsia"/>
                <w:color w:val="FF0000"/>
              </w:rPr>
              <w:t>查詢裝置類別名稱</w:t>
            </w:r>
          </w:p>
        </w:tc>
        <w:tc>
          <w:tcPr>
            <w:tcW w:w="2977" w:type="dxa"/>
          </w:tcPr>
          <w:p w:rsidR="00A709F6" w:rsidRPr="00A709F6" w:rsidRDefault="00A709F6" w:rsidP="00A709F6">
            <w:pPr>
              <w:ind w:left="0"/>
              <w:rPr>
                <w:color w:val="FF0000"/>
              </w:rPr>
            </w:pPr>
            <w:r w:rsidRPr="00A709F6">
              <w:rPr>
                <w:rFonts w:hint="eastAsia"/>
                <w:color w:val="FF0000"/>
              </w:rPr>
              <w:t>OP_DEVICE_NM</w:t>
            </w:r>
          </w:p>
        </w:tc>
        <w:tc>
          <w:tcPr>
            <w:tcW w:w="1701" w:type="dxa"/>
          </w:tcPr>
          <w:p w:rsidR="00A709F6" w:rsidRPr="00C17DC2" w:rsidRDefault="00C17DC2" w:rsidP="00A709F6">
            <w:pPr>
              <w:ind w:left="0"/>
              <w:rPr>
                <w:color w:val="FF0000"/>
              </w:rPr>
            </w:pPr>
            <w:r w:rsidRPr="00C17DC2">
              <w:rPr>
                <w:rFonts w:hint="eastAsia"/>
                <w:color w:val="FF0000"/>
              </w:rPr>
              <w:t>VARCHAR(</w:t>
            </w:r>
            <w:r w:rsidRPr="00C17DC2">
              <w:rPr>
                <w:color w:val="FF0000"/>
              </w:rPr>
              <w:t>1</w:t>
            </w:r>
            <w:r w:rsidRPr="00C17DC2">
              <w:rPr>
                <w:rFonts w:hint="eastAsia"/>
                <w:color w:val="FF0000"/>
              </w:rPr>
              <w:t>0)</w:t>
            </w:r>
          </w:p>
        </w:tc>
        <w:tc>
          <w:tcPr>
            <w:tcW w:w="3795" w:type="dxa"/>
          </w:tcPr>
          <w:p w:rsidR="00A709F6" w:rsidRPr="00A709F6" w:rsidRDefault="00A709F6" w:rsidP="00A709F6">
            <w:pPr>
              <w:ind w:left="0"/>
              <w:rPr>
                <w:color w:val="FF0000"/>
              </w:rPr>
            </w:pPr>
            <w:r w:rsidRPr="00A709F6">
              <w:rPr>
                <w:rFonts w:hint="eastAsia"/>
                <w:color w:val="FF0000"/>
              </w:rPr>
              <w:t>201810</w:t>
            </w:r>
            <w:r w:rsidRPr="00A709F6">
              <w:rPr>
                <w:color w:val="FF0000"/>
              </w:rPr>
              <w:t>24</w:t>
            </w:r>
            <w:r w:rsidRPr="00A709F6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3F6262" w:rsidTr="003F6262">
        <w:tc>
          <w:tcPr>
            <w:tcW w:w="1418" w:type="dxa"/>
          </w:tcPr>
          <w:p w:rsidR="003F6262" w:rsidRPr="007C303E" w:rsidRDefault="003F6262" w:rsidP="003F6262">
            <w:pPr>
              <w:ind w:left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查詢狀態</w:t>
            </w:r>
          </w:p>
        </w:tc>
        <w:tc>
          <w:tcPr>
            <w:tcW w:w="2977" w:type="dxa"/>
          </w:tcPr>
          <w:p w:rsidR="003F6262" w:rsidRPr="007C303E" w:rsidRDefault="003F6262" w:rsidP="003F6262">
            <w:pPr>
              <w:ind w:left="0"/>
            </w:pPr>
            <w:r>
              <w:rPr>
                <w:rFonts w:hint="eastAsia"/>
              </w:rPr>
              <w:t>OP_STATUS</w:t>
            </w:r>
          </w:p>
        </w:tc>
        <w:tc>
          <w:tcPr>
            <w:tcW w:w="1701" w:type="dxa"/>
          </w:tcPr>
          <w:p w:rsidR="003F6262" w:rsidRPr="00D46F97" w:rsidRDefault="003F6262" w:rsidP="003F6262">
            <w:pPr>
              <w:ind w:left="0"/>
              <w:rPr>
                <w:color w:val="000000"/>
              </w:rPr>
            </w:pPr>
            <w:r w:rsidRPr="00D46F97">
              <w:rPr>
                <w:rFonts w:hint="eastAsia"/>
                <w:color w:val="000000"/>
              </w:rPr>
              <w:t>INT</w:t>
            </w:r>
          </w:p>
        </w:tc>
        <w:tc>
          <w:tcPr>
            <w:tcW w:w="3795" w:type="dxa"/>
          </w:tcPr>
          <w:p w:rsidR="003F6262" w:rsidRPr="001E0289" w:rsidRDefault="003F6262" w:rsidP="003F6262">
            <w:pPr>
              <w:ind w:left="0"/>
            </w:pPr>
            <w:r>
              <w:rPr>
                <w:rFonts w:hint="eastAsia"/>
              </w:rPr>
              <w:t>0</w:t>
            </w:r>
            <w:r w:rsidRPr="001E0289">
              <w:rPr>
                <w:rFonts w:hint="eastAsia"/>
              </w:rPr>
              <w:t>：查無資料</w:t>
            </w:r>
          </w:p>
          <w:p w:rsidR="003F6262" w:rsidRPr="00E93CEF" w:rsidRDefault="003F6262" w:rsidP="003F6262">
            <w:pPr>
              <w:ind w:left="0"/>
              <w:rPr>
                <w:color w:val="FF0000"/>
              </w:rPr>
            </w:pPr>
            <w:r>
              <w:rPr>
                <w:rFonts w:hint="eastAsia"/>
              </w:rPr>
              <w:t>1</w:t>
            </w:r>
            <w:r w:rsidRPr="001E0289">
              <w:rPr>
                <w:rFonts w:hint="eastAsia"/>
              </w:rPr>
              <w:t>：查有資料</w:t>
            </w:r>
          </w:p>
        </w:tc>
      </w:tr>
      <w:tr w:rsidR="003F6262" w:rsidRPr="00F27A05" w:rsidTr="003F6262">
        <w:tc>
          <w:tcPr>
            <w:tcW w:w="1418" w:type="dxa"/>
          </w:tcPr>
          <w:p w:rsidR="003F6262" w:rsidRPr="00F27A05" w:rsidRDefault="003F6262" w:rsidP="003F6262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新增人員</w:t>
            </w:r>
            <w:r w:rsidRPr="00F27A05">
              <w:rPr>
                <w:rFonts w:hint="eastAsia"/>
                <w:color w:val="000000"/>
                <w:lang w:val="zh-TW"/>
              </w:rPr>
              <w:t>ID</w:t>
            </w:r>
          </w:p>
        </w:tc>
        <w:tc>
          <w:tcPr>
            <w:tcW w:w="2977" w:type="dxa"/>
          </w:tcPr>
          <w:p w:rsidR="003F6262" w:rsidRPr="00F27A05" w:rsidRDefault="003F6262" w:rsidP="003F6262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OP_ADD_ID</w:t>
            </w:r>
          </w:p>
        </w:tc>
        <w:tc>
          <w:tcPr>
            <w:tcW w:w="1701" w:type="dxa"/>
          </w:tcPr>
          <w:p w:rsidR="003F6262" w:rsidRPr="00F27A05" w:rsidRDefault="003F6262" w:rsidP="003F6262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VARCHAR(10)</w:t>
            </w:r>
          </w:p>
        </w:tc>
        <w:tc>
          <w:tcPr>
            <w:tcW w:w="3795" w:type="dxa"/>
          </w:tcPr>
          <w:p w:rsidR="003F6262" w:rsidRPr="00CA68B2" w:rsidRDefault="003F6262" w:rsidP="003F6262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3F6262" w:rsidRPr="00F27A05" w:rsidTr="003F6262">
        <w:tc>
          <w:tcPr>
            <w:tcW w:w="1418" w:type="dxa"/>
          </w:tcPr>
          <w:p w:rsidR="003F6262" w:rsidRPr="00F27A05" w:rsidRDefault="003F6262" w:rsidP="003F6262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新增人員姓名</w:t>
            </w:r>
          </w:p>
        </w:tc>
        <w:tc>
          <w:tcPr>
            <w:tcW w:w="2977" w:type="dxa"/>
          </w:tcPr>
          <w:p w:rsidR="003F6262" w:rsidRPr="00F27A05" w:rsidRDefault="003F6262" w:rsidP="003F6262">
            <w:pPr>
              <w:ind w:left="0"/>
            </w:pPr>
            <w:r w:rsidRPr="00F27A05">
              <w:rPr>
                <w:rFonts w:hint="eastAsia"/>
              </w:rPr>
              <w:t>OP_ADD_NM</w:t>
            </w:r>
          </w:p>
        </w:tc>
        <w:tc>
          <w:tcPr>
            <w:tcW w:w="1701" w:type="dxa"/>
          </w:tcPr>
          <w:p w:rsidR="003F6262" w:rsidRPr="00F27A05" w:rsidRDefault="003F6262" w:rsidP="00E10EAC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 w:rsidR="00E10EAC" w:rsidRPr="00E10EAC">
              <w:rPr>
                <w:color w:val="FF0000"/>
              </w:rPr>
              <w:t>200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795" w:type="dxa"/>
          </w:tcPr>
          <w:p w:rsidR="003F6262" w:rsidRPr="00E10EAC" w:rsidRDefault="003F6262" w:rsidP="003F6262">
            <w:pPr>
              <w:ind w:left="0"/>
              <w:rPr>
                <w:lang w:eastAsia="zh-HK"/>
              </w:rPr>
            </w:pPr>
            <w:r w:rsidRPr="00E10EAC">
              <w:rPr>
                <w:rFonts w:hint="eastAsia"/>
              </w:rPr>
              <w:t>20180504</w:t>
            </w:r>
            <w:r w:rsidRPr="00E10EAC">
              <w:rPr>
                <w:rFonts w:hint="eastAsia"/>
                <w:lang w:eastAsia="zh-HK"/>
              </w:rPr>
              <w:t>新增</w:t>
            </w:r>
          </w:p>
          <w:p w:rsidR="00E10EAC" w:rsidRPr="00F27A05" w:rsidRDefault="00E10EAC" w:rsidP="003F6262">
            <w:pPr>
              <w:ind w:left="0"/>
              <w:rPr>
                <w:rFonts w:hint="eastAsia"/>
                <w:color w:val="000000"/>
              </w:rPr>
            </w:pPr>
            <w:r w:rsidRPr="0050400E">
              <w:rPr>
                <w:rFonts w:hint="eastAsia"/>
                <w:color w:val="FF0000"/>
              </w:rPr>
              <w:t>20190320</w:t>
            </w:r>
            <w:r w:rsidRPr="0050400E">
              <w:rPr>
                <w:rFonts w:hint="eastAsia"/>
                <w:color w:val="FF0000"/>
                <w:lang w:eastAsia="zh-HK"/>
              </w:rPr>
              <w:t>修改</w:t>
            </w:r>
          </w:p>
        </w:tc>
      </w:tr>
      <w:tr w:rsidR="003F6262" w:rsidRPr="00F27A05" w:rsidTr="003F6262">
        <w:tc>
          <w:tcPr>
            <w:tcW w:w="1418" w:type="dxa"/>
          </w:tcPr>
          <w:p w:rsidR="003F6262" w:rsidRPr="00F27A05" w:rsidRDefault="003F6262" w:rsidP="003F6262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新增單位代碼</w:t>
            </w:r>
          </w:p>
        </w:tc>
        <w:tc>
          <w:tcPr>
            <w:tcW w:w="2977" w:type="dxa"/>
          </w:tcPr>
          <w:p w:rsidR="003F6262" w:rsidRPr="00F27A05" w:rsidRDefault="003F6262" w:rsidP="003F6262">
            <w:pPr>
              <w:ind w:left="0"/>
            </w:pPr>
            <w:r w:rsidRPr="00F27A05">
              <w:rPr>
                <w:rFonts w:hint="eastAsia"/>
              </w:rPr>
              <w:t>OP_ADD_UNIT_CD</w:t>
            </w:r>
          </w:p>
        </w:tc>
        <w:tc>
          <w:tcPr>
            <w:tcW w:w="1701" w:type="dxa"/>
          </w:tcPr>
          <w:p w:rsidR="003F6262" w:rsidRPr="00F27A05" w:rsidRDefault="003F6262" w:rsidP="003F6262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5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795" w:type="dxa"/>
          </w:tcPr>
          <w:p w:rsidR="003F6262" w:rsidRPr="00F27A05" w:rsidRDefault="003F6262" w:rsidP="003F6262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3F6262" w:rsidRPr="00F27A05" w:rsidTr="003F6262">
        <w:tc>
          <w:tcPr>
            <w:tcW w:w="1418" w:type="dxa"/>
          </w:tcPr>
          <w:p w:rsidR="003F6262" w:rsidRPr="00F27A05" w:rsidRDefault="003F6262" w:rsidP="003F6262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新增單位名稱</w:t>
            </w:r>
          </w:p>
        </w:tc>
        <w:tc>
          <w:tcPr>
            <w:tcW w:w="2977" w:type="dxa"/>
          </w:tcPr>
          <w:p w:rsidR="003F6262" w:rsidRPr="00F27A05" w:rsidRDefault="003F6262" w:rsidP="003F6262">
            <w:pPr>
              <w:ind w:left="0"/>
            </w:pPr>
            <w:r w:rsidRPr="00F27A05">
              <w:rPr>
                <w:rFonts w:hint="eastAsia"/>
              </w:rPr>
              <w:t>OP_ADD_UNIT_NM</w:t>
            </w:r>
          </w:p>
        </w:tc>
        <w:tc>
          <w:tcPr>
            <w:tcW w:w="1701" w:type="dxa"/>
          </w:tcPr>
          <w:p w:rsidR="003F6262" w:rsidRPr="00F27A05" w:rsidRDefault="003F6262" w:rsidP="003F6262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1</w:t>
            </w:r>
            <w:r w:rsidRPr="00F27A05">
              <w:rPr>
                <w:rFonts w:hint="eastAsia"/>
                <w:color w:val="000000"/>
              </w:rPr>
              <w:t>50)</w:t>
            </w:r>
          </w:p>
        </w:tc>
        <w:tc>
          <w:tcPr>
            <w:tcW w:w="3795" w:type="dxa"/>
          </w:tcPr>
          <w:p w:rsidR="003F6262" w:rsidRPr="00F27A05" w:rsidRDefault="003F6262" w:rsidP="003F6262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3F6262" w:rsidRPr="00F27A05" w:rsidTr="003F6262">
        <w:tc>
          <w:tcPr>
            <w:tcW w:w="1418" w:type="dxa"/>
          </w:tcPr>
          <w:p w:rsidR="003F6262" w:rsidRPr="00F27A05" w:rsidRDefault="003F6262" w:rsidP="003F6262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新增日期時間</w:t>
            </w:r>
          </w:p>
        </w:tc>
        <w:tc>
          <w:tcPr>
            <w:tcW w:w="2977" w:type="dxa"/>
          </w:tcPr>
          <w:p w:rsidR="003F6262" w:rsidRPr="00F27A05" w:rsidRDefault="003F6262" w:rsidP="003F6262">
            <w:pPr>
              <w:ind w:left="0"/>
            </w:pPr>
            <w:r w:rsidRPr="00F27A05">
              <w:rPr>
                <w:rFonts w:hint="eastAsia"/>
              </w:rPr>
              <w:t>OP_ADD_DT_TM</w:t>
            </w:r>
          </w:p>
        </w:tc>
        <w:tc>
          <w:tcPr>
            <w:tcW w:w="1701" w:type="dxa"/>
          </w:tcPr>
          <w:p w:rsidR="003F6262" w:rsidRPr="00F27A05" w:rsidRDefault="003F6262" w:rsidP="003F6262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</w:rPr>
              <w:t>VARCHAR(14)</w:t>
            </w:r>
          </w:p>
        </w:tc>
        <w:tc>
          <w:tcPr>
            <w:tcW w:w="3795" w:type="dxa"/>
          </w:tcPr>
          <w:p w:rsidR="003F6262" w:rsidRPr="00F27A05" w:rsidRDefault="003F6262" w:rsidP="003F6262">
            <w:pPr>
              <w:ind w:left="0"/>
              <w:rPr>
                <w:color w:val="000000"/>
                <w:lang w:val="zh-TW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3F6262" w:rsidRPr="00F27A05" w:rsidTr="003F6262">
        <w:tc>
          <w:tcPr>
            <w:tcW w:w="1418" w:type="dxa"/>
          </w:tcPr>
          <w:p w:rsidR="003F6262" w:rsidRPr="00F27A05" w:rsidRDefault="003F6262" w:rsidP="003F6262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修改人員</w:t>
            </w:r>
            <w:r w:rsidRPr="00F27A05">
              <w:rPr>
                <w:rFonts w:hint="eastAsia"/>
                <w:color w:val="000000"/>
                <w:lang w:val="zh-TW"/>
              </w:rPr>
              <w:t>ID</w:t>
            </w:r>
          </w:p>
        </w:tc>
        <w:tc>
          <w:tcPr>
            <w:tcW w:w="2977" w:type="dxa"/>
          </w:tcPr>
          <w:p w:rsidR="003F6262" w:rsidRPr="00F27A05" w:rsidRDefault="003F6262" w:rsidP="003F6262">
            <w:pPr>
              <w:ind w:left="0"/>
            </w:pPr>
            <w:r w:rsidRPr="00F27A05">
              <w:rPr>
                <w:rFonts w:hint="eastAsia"/>
              </w:rPr>
              <w:t>OP_UPD_ID</w:t>
            </w:r>
          </w:p>
        </w:tc>
        <w:tc>
          <w:tcPr>
            <w:tcW w:w="1701" w:type="dxa"/>
          </w:tcPr>
          <w:p w:rsidR="003F6262" w:rsidRPr="00F27A05" w:rsidRDefault="003F6262" w:rsidP="003F6262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VARCHAR(10)</w:t>
            </w:r>
          </w:p>
        </w:tc>
        <w:tc>
          <w:tcPr>
            <w:tcW w:w="3795" w:type="dxa"/>
          </w:tcPr>
          <w:p w:rsidR="003F6262" w:rsidRPr="00F27A05" w:rsidRDefault="003F6262" w:rsidP="003F6262">
            <w:pPr>
              <w:ind w:left="0"/>
              <w:rPr>
                <w:color w:val="FF0000"/>
                <w:lang w:val="zh-TW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3F6262" w:rsidRPr="00F27A05" w:rsidTr="003F6262">
        <w:tc>
          <w:tcPr>
            <w:tcW w:w="1418" w:type="dxa"/>
          </w:tcPr>
          <w:p w:rsidR="003F6262" w:rsidRPr="00F27A05" w:rsidRDefault="003F6262" w:rsidP="003F6262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lastRenderedPageBreak/>
              <w:t>修改人員姓名</w:t>
            </w:r>
          </w:p>
        </w:tc>
        <w:tc>
          <w:tcPr>
            <w:tcW w:w="2977" w:type="dxa"/>
          </w:tcPr>
          <w:p w:rsidR="003F6262" w:rsidRPr="00F27A05" w:rsidRDefault="003F6262" w:rsidP="003F6262">
            <w:pPr>
              <w:ind w:left="0"/>
            </w:pPr>
            <w:r w:rsidRPr="00F27A05">
              <w:rPr>
                <w:rFonts w:hint="eastAsia"/>
              </w:rPr>
              <w:t>OP_UPD_NM</w:t>
            </w:r>
          </w:p>
        </w:tc>
        <w:tc>
          <w:tcPr>
            <w:tcW w:w="1701" w:type="dxa"/>
          </w:tcPr>
          <w:p w:rsidR="003F6262" w:rsidRPr="00F27A05" w:rsidRDefault="003F6262" w:rsidP="00E10EAC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 w:rsidR="00E10EAC" w:rsidRPr="00E10EAC">
              <w:rPr>
                <w:color w:val="FF0000"/>
              </w:rPr>
              <w:t>200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795" w:type="dxa"/>
          </w:tcPr>
          <w:p w:rsidR="003F6262" w:rsidRPr="00E10EAC" w:rsidRDefault="003F6262" w:rsidP="003F6262">
            <w:pPr>
              <w:ind w:left="0"/>
              <w:rPr>
                <w:lang w:eastAsia="zh-HK"/>
              </w:rPr>
            </w:pPr>
            <w:r w:rsidRPr="00E10EAC">
              <w:rPr>
                <w:rFonts w:hint="eastAsia"/>
              </w:rPr>
              <w:t>20180504</w:t>
            </w:r>
            <w:r w:rsidRPr="00E10EAC">
              <w:rPr>
                <w:rFonts w:hint="eastAsia"/>
                <w:lang w:eastAsia="zh-HK"/>
              </w:rPr>
              <w:t>新增</w:t>
            </w:r>
          </w:p>
          <w:p w:rsidR="00E10EAC" w:rsidRPr="00F27A05" w:rsidRDefault="00E10EAC" w:rsidP="003F6262">
            <w:pPr>
              <w:ind w:left="0"/>
              <w:rPr>
                <w:rFonts w:hint="eastAsia"/>
                <w:color w:val="FF0000"/>
                <w:lang w:val="zh-TW"/>
              </w:rPr>
            </w:pPr>
            <w:r w:rsidRPr="0050400E">
              <w:rPr>
                <w:rFonts w:hint="eastAsia"/>
                <w:color w:val="FF0000"/>
              </w:rPr>
              <w:t>20190320</w:t>
            </w:r>
            <w:r w:rsidRPr="0050400E">
              <w:rPr>
                <w:rFonts w:hint="eastAsia"/>
                <w:color w:val="FF0000"/>
                <w:lang w:eastAsia="zh-HK"/>
              </w:rPr>
              <w:t>修改</w:t>
            </w:r>
          </w:p>
        </w:tc>
      </w:tr>
      <w:tr w:rsidR="003F6262" w:rsidRPr="00F27A05" w:rsidTr="003F6262">
        <w:tc>
          <w:tcPr>
            <w:tcW w:w="1418" w:type="dxa"/>
          </w:tcPr>
          <w:p w:rsidR="003F6262" w:rsidRPr="00F27A05" w:rsidRDefault="003F6262" w:rsidP="003F6262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修改單位代碼</w:t>
            </w:r>
          </w:p>
        </w:tc>
        <w:tc>
          <w:tcPr>
            <w:tcW w:w="2977" w:type="dxa"/>
          </w:tcPr>
          <w:p w:rsidR="003F6262" w:rsidRPr="00F27A05" w:rsidRDefault="003F6262" w:rsidP="003F6262">
            <w:pPr>
              <w:ind w:left="0"/>
            </w:pPr>
            <w:r w:rsidRPr="00F27A05">
              <w:rPr>
                <w:rFonts w:hint="eastAsia"/>
              </w:rPr>
              <w:t>OP_UPD_UNIT_CD</w:t>
            </w:r>
          </w:p>
        </w:tc>
        <w:tc>
          <w:tcPr>
            <w:tcW w:w="1701" w:type="dxa"/>
          </w:tcPr>
          <w:p w:rsidR="003F6262" w:rsidRPr="00F27A05" w:rsidRDefault="003F6262" w:rsidP="003F6262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5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795" w:type="dxa"/>
          </w:tcPr>
          <w:p w:rsidR="003F6262" w:rsidRPr="00F27A05" w:rsidRDefault="003F6262" w:rsidP="003F6262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3F6262" w:rsidRPr="00F27A05" w:rsidTr="003F6262">
        <w:tc>
          <w:tcPr>
            <w:tcW w:w="1418" w:type="dxa"/>
          </w:tcPr>
          <w:p w:rsidR="003F6262" w:rsidRPr="00F27A05" w:rsidRDefault="003F6262" w:rsidP="003F6262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修改單位名稱</w:t>
            </w:r>
          </w:p>
        </w:tc>
        <w:tc>
          <w:tcPr>
            <w:tcW w:w="2977" w:type="dxa"/>
          </w:tcPr>
          <w:p w:rsidR="003F6262" w:rsidRPr="00F27A05" w:rsidRDefault="003F6262" w:rsidP="003F6262">
            <w:pPr>
              <w:ind w:left="0"/>
            </w:pPr>
            <w:r w:rsidRPr="00F27A05">
              <w:rPr>
                <w:rFonts w:hint="eastAsia"/>
              </w:rPr>
              <w:t>OP_UPD_UNIT_NM</w:t>
            </w:r>
          </w:p>
        </w:tc>
        <w:tc>
          <w:tcPr>
            <w:tcW w:w="1701" w:type="dxa"/>
          </w:tcPr>
          <w:p w:rsidR="003F6262" w:rsidRPr="00F27A05" w:rsidRDefault="003F6262" w:rsidP="003F6262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1</w:t>
            </w:r>
            <w:r w:rsidRPr="00F27A05">
              <w:rPr>
                <w:rFonts w:hint="eastAsia"/>
                <w:color w:val="000000"/>
              </w:rPr>
              <w:t>50)</w:t>
            </w:r>
          </w:p>
        </w:tc>
        <w:tc>
          <w:tcPr>
            <w:tcW w:w="3795" w:type="dxa"/>
          </w:tcPr>
          <w:p w:rsidR="003F6262" w:rsidRPr="00F27A05" w:rsidRDefault="003F6262" w:rsidP="003F6262">
            <w:pPr>
              <w:ind w:left="0"/>
              <w:rPr>
                <w:color w:val="FF0000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3F6262" w:rsidRPr="00F27A05" w:rsidTr="003F6262">
        <w:tc>
          <w:tcPr>
            <w:tcW w:w="1418" w:type="dxa"/>
          </w:tcPr>
          <w:p w:rsidR="003F6262" w:rsidRPr="00F27A05" w:rsidRDefault="003F6262" w:rsidP="003F6262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修改日期時間</w:t>
            </w:r>
          </w:p>
        </w:tc>
        <w:tc>
          <w:tcPr>
            <w:tcW w:w="2977" w:type="dxa"/>
          </w:tcPr>
          <w:p w:rsidR="003F6262" w:rsidRPr="00F27A05" w:rsidRDefault="003F6262" w:rsidP="003F6262">
            <w:pPr>
              <w:ind w:left="0"/>
            </w:pPr>
            <w:r w:rsidRPr="00F27A05">
              <w:rPr>
                <w:rFonts w:hint="eastAsia"/>
              </w:rPr>
              <w:t>OP_UPD_DT_TM</w:t>
            </w:r>
          </w:p>
        </w:tc>
        <w:tc>
          <w:tcPr>
            <w:tcW w:w="1701" w:type="dxa"/>
          </w:tcPr>
          <w:p w:rsidR="003F6262" w:rsidRPr="00F27A05" w:rsidRDefault="003F6262" w:rsidP="003F6262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</w:rPr>
              <w:t>VARCHAR(14)</w:t>
            </w:r>
          </w:p>
        </w:tc>
        <w:tc>
          <w:tcPr>
            <w:tcW w:w="3795" w:type="dxa"/>
          </w:tcPr>
          <w:p w:rsidR="003F6262" w:rsidRPr="00F27A05" w:rsidRDefault="003F6262" w:rsidP="003F6262">
            <w:pPr>
              <w:ind w:left="0"/>
              <w:rPr>
                <w:color w:val="FF0000"/>
                <w:lang w:val="zh-TW"/>
              </w:rPr>
            </w:pPr>
            <w:r w:rsidRPr="00CA68B2">
              <w:rPr>
                <w:rFonts w:hint="eastAsia"/>
                <w:color w:val="FF0000"/>
              </w:rPr>
              <w:t>20180504</w:t>
            </w:r>
            <w:r w:rsidRPr="00CA68B2">
              <w:rPr>
                <w:rFonts w:hint="eastAsia"/>
                <w:color w:val="FF0000"/>
                <w:lang w:eastAsia="zh-HK"/>
              </w:rPr>
              <w:t>新增</w:t>
            </w:r>
          </w:p>
        </w:tc>
      </w:tr>
      <w:tr w:rsidR="003F6262" w:rsidTr="003F6262">
        <w:tc>
          <w:tcPr>
            <w:tcW w:w="1418" w:type="dxa"/>
          </w:tcPr>
          <w:p w:rsidR="003F6262" w:rsidRPr="00CF0779" w:rsidRDefault="003F6262" w:rsidP="003F6262">
            <w:pPr>
              <w:ind w:left="0"/>
              <w:rPr>
                <w:lang w:val="zh-TW"/>
              </w:rPr>
            </w:pPr>
          </w:p>
        </w:tc>
        <w:tc>
          <w:tcPr>
            <w:tcW w:w="2977" w:type="dxa"/>
          </w:tcPr>
          <w:p w:rsidR="003F6262" w:rsidRPr="00CF0779" w:rsidRDefault="003F6262" w:rsidP="003F6262">
            <w:pPr>
              <w:ind w:left="0"/>
            </w:pPr>
          </w:p>
        </w:tc>
        <w:tc>
          <w:tcPr>
            <w:tcW w:w="1701" w:type="dxa"/>
          </w:tcPr>
          <w:p w:rsidR="003F6262" w:rsidRPr="00783A23" w:rsidRDefault="003F6262" w:rsidP="003F6262">
            <w:pPr>
              <w:ind w:left="0"/>
            </w:pPr>
          </w:p>
        </w:tc>
        <w:tc>
          <w:tcPr>
            <w:tcW w:w="3795" w:type="dxa"/>
          </w:tcPr>
          <w:p w:rsidR="003F6262" w:rsidRPr="00CF0779" w:rsidRDefault="003F6262" w:rsidP="003F6262">
            <w:pPr>
              <w:ind w:left="0"/>
            </w:pPr>
          </w:p>
        </w:tc>
      </w:tr>
      <w:tr w:rsidR="003F6262" w:rsidTr="003F6262">
        <w:tc>
          <w:tcPr>
            <w:tcW w:w="1418" w:type="dxa"/>
            <w:vAlign w:val="center"/>
          </w:tcPr>
          <w:p w:rsidR="003F6262" w:rsidRDefault="003F6262" w:rsidP="003F6262">
            <w:pPr>
              <w:ind w:left="0"/>
              <w:jc w:val="both"/>
            </w:pPr>
          </w:p>
        </w:tc>
        <w:tc>
          <w:tcPr>
            <w:tcW w:w="2977" w:type="dxa"/>
            <w:vAlign w:val="center"/>
          </w:tcPr>
          <w:p w:rsidR="003F6262" w:rsidRDefault="003F6262" w:rsidP="003F6262">
            <w:pPr>
              <w:ind w:left="0"/>
              <w:jc w:val="both"/>
            </w:pPr>
          </w:p>
        </w:tc>
        <w:tc>
          <w:tcPr>
            <w:tcW w:w="1701" w:type="dxa"/>
            <w:vAlign w:val="center"/>
          </w:tcPr>
          <w:p w:rsidR="003F6262" w:rsidRDefault="003F6262" w:rsidP="003F6262">
            <w:pPr>
              <w:ind w:left="0"/>
              <w:jc w:val="both"/>
            </w:pPr>
          </w:p>
        </w:tc>
        <w:tc>
          <w:tcPr>
            <w:tcW w:w="3795" w:type="dxa"/>
            <w:vAlign w:val="bottom"/>
          </w:tcPr>
          <w:p w:rsidR="003F6262" w:rsidRPr="001A5498" w:rsidRDefault="003F6262" w:rsidP="003F6262">
            <w:pPr>
              <w:ind w:left="0"/>
            </w:pPr>
          </w:p>
        </w:tc>
      </w:tr>
    </w:tbl>
    <w:p w:rsidR="003F6262" w:rsidRDefault="003F6262" w:rsidP="003F6262"/>
    <w:p w:rsidR="00F0689F" w:rsidRPr="00B51AC5" w:rsidRDefault="00F0689F" w:rsidP="00CA7266">
      <w:pPr>
        <w:pStyle w:val="3"/>
      </w:pPr>
      <w:bookmarkStart w:id="41" w:name="_Toc401168152"/>
      <w:bookmarkStart w:id="42" w:name="_Toc521590662"/>
      <w:r>
        <w:t>OP</w:t>
      </w:r>
      <w:r w:rsidRPr="004E2A71">
        <w:rPr>
          <w:rFonts w:hint="eastAsia"/>
        </w:rPr>
        <w:t>DT_GET_</w:t>
      </w:r>
      <w:r>
        <w:rPr>
          <w:color w:val="000000"/>
        </w:rPr>
        <w:t>AN_</w:t>
      </w:r>
      <w:r>
        <w:rPr>
          <w:rFonts w:hint="eastAsia"/>
          <w:color w:val="000000"/>
        </w:rPr>
        <w:t>DOCNO</w:t>
      </w:r>
      <w:r>
        <w:rPr>
          <w:rFonts w:hint="eastAsia"/>
          <w:color w:val="000000"/>
          <w:lang w:eastAsia="zh-HK"/>
        </w:rPr>
        <w:t>公文文號</w:t>
      </w:r>
      <w:r w:rsidRPr="004E2A71">
        <w:rPr>
          <w:rFonts w:hint="eastAsia"/>
        </w:rPr>
        <w:t>取號檔</w:t>
      </w:r>
      <w:bookmarkEnd w:id="41"/>
      <w:bookmarkEnd w:id="42"/>
    </w:p>
    <w:p w:rsidR="00F0689F" w:rsidRDefault="00F0689F" w:rsidP="00F0689F"/>
    <w:tbl>
      <w:tblPr>
        <w:tblW w:w="98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3118"/>
        <w:gridCol w:w="1560"/>
        <w:gridCol w:w="3795"/>
      </w:tblGrid>
      <w:tr w:rsidR="00F0689F" w:rsidTr="00F0689F">
        <w:tc>
          <w:tcPr>
            <w:tcW w:w="1418" w:type="dxa"/>
            <w:shd w:val="clear" w:color="auto" w:fill="E0E0E0"/>
          </w:tcPr>
          <w:p w:rsidR="00F0689F" w:rsidRDefault="00F0689F" w:rsidP="00F0689F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資料代號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DB</w:t>
            </w:r>
          </w:p>
        </w:tc>
        <w:tc>
          <w:tcPr>
            <w:tcW w:w="3118" w:type="dxa"/>
            <w:shd w:val="clear" w:color="auto" w:fill="E0E0E0"/>
          </w:tcPr>
          <w:p w:rsidR="00F0689F" w:rsidRDefault="00F0689F" w:rsidP="0096656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表格代號</w:t>
            </w:r>
            <w:r>
              <w:rPr>
                <w:rFonts w:hint="eastAsia"/>
                <w:color w:val="000000"/>
              </w:rPr>
              <w:t>：</w:t>
            </w:r>
          </w:p>
          <w:p w:rsidR="00F0689F" w:rsidRPr="003F6262" w:rsidRDefault="00F0689F" w:rsidP="00F0689F">
            <w:pPr>
              <w:ind w:left="0"/>
              <w:rPr>
                <w:color w:val="A6A6A6" w:themeColor="background1" w:themeShade="A6"/>
              </w:rPr>
            </w:pPr>
            <w:r>
              <w:t>OP</w:t>
            </w:r>
            <w:r w:rsidRPr="004E2A71">
              <w:rPr>
                <w:rFonts w:hint="eastAsia"/>
              </w:rPr>
              <w:t>DT_GET_</w:t>
            </w:r>
            <w:r>
              <w:rPr>
                <w:color w:val="000000"/>
              </w:rPr>
              <w:t>AN_</w:t>
            </w:r>
            <w:r>
              <w:rPr>
                <w:rFonts w:hint="eastAsia"/>
                <w:color w:val="000000"/>
              </w:rPr>
              <w:t>DOCNO</w:t>
            </w:r>
          </w:p>
        </w:tc>
        <w:tc>
          <w:tcPr>
            <w:tcW w:w="5355" w:type="dxa"/>
            <w:gridSpan w:val="2"/>
            <w:shd w:val="clear" w:color="auto" w:fill="E0E0E0"/>
          </w:tcPr>
          <w:p w:rsidR="00F0689F" w:rsidRDefault="00F0689F" w:rsidP="00F0689F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表格名稱：</w:t>
            </w:r>
            <w:r>
              <w:rPr>
                <w:rFonts w:hint="eastAsia"/>
              </w:rPr>
              <w:t>許可證號</w:t>
            </w:r>
            <w:r w:rsidRPr="004E2A71">
              <w:rPr>
                <w:rFonts w:hint="eastAsia"/>
              </w:rPr>
              <w:t>取號檔</w:t>
            </w:r>
          </w:p>
        </w:tc>
      </w:tr>
      <w:tr w:rsidR="00F0689F" w:rsidTr="00F0689F">
        <w:tc>
          <w:tcPr>
            <w:tcW w:w="1418" w:type="dxa"/>
            <w:shd w:val="clear" w:color="auto" w:fill="E0E0E0"/>
          </w:tcPr>
          <w:p w:rsidR="00F0689F" w:rsidRDefault="00F0689F" w:rsidP="0096656D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欄位名稱</w:t>
            </w:r>
          </w:p>
        </w:tc>
        <w:tc>
          <w:tcPr>
            <w:tcW w:w="3118" w:type="dxa"/>
            <w:shd w:val="clear" w:color="auto" w:fill="E0E0E0"/>
          </w:tcPr>
          <w:p w:rsidR="00F0689F" w:rsidRDefault="00F0689F" w:rsidP="0096656D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欄位代號</w:t>
            </w:r>
          </w:p>
        </w:tc>
        <w:tc>
          <w:tcPr>
            <w:tcW w:w="1560" w:type="dxa"/>
            <w:shd w:val="clear" w:color="auto" w:fill="E0E0E0"/>
          </w:tcPr>
          <w:p w:rsidR="00F0689F" w:rsidRDefault="00F0689F" w:rsidP="0096656D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格式</w:t>
            </w:r>
          </w:p>
        </w:tc>
        <w:tc>
          <w:tcPr>
            <w:tcW w:w="3795" w:type="dxa"/>
            <w:shd w:val="clear" w:color="auto" w:fill="E0E0E0"/>
          </w:tcPr>
          <w:p w:rsidR="00F0689F" w:rsidRDefault="00F0689F" w:rsidP="0096656D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備註</w:t>
            </w:r>
          </w:p>
        </w:tc>
      </w:tr>
      <w:tr w:rsidR="00F0689F" w:rsidTr="00F0689F">
        <w:tc>
          <w:tcPr>
            <w:tcW w:w="1418" w:type="dxa"/>
          </w:tcPr>
          <w:p w:rsidR="00F0689F" w:rsidRDefault="00F0689F" w:rsidP="00F0689F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 w:eastAsia="zh-HK"/>
              </w:rPr>
              <w:t>受理日期年月</w:t>
            </w:r>
          </w:p>
        </w:tc>
        <w:tc>
          <w:tcPr>
            <w:tcW w:w="3118" w:type="dxa"/>
          </w:tcPr>
          <w:p w:rsidR="00F0689F" w:rsidRDefault="00F0689F" w:rsidP="00F0689F">
            <w:pPr>
              <w:ind w:left="0"/>
              <w:rPr>
                <w:color w:val="000000"/>
              </w:rPr>
            </w:pPr>
            <w:r>
              <w:rPr>
                <w:rFonts w:hint="eastAsia"/>
              </w:rPr>
              <w:t>OP_AC_</w:t>
            </w:r>
            <w:r>
              <w:t>YYYMM</w:t>
            </w:r>
          </w:p>
        </w:tc>
        <w:tc>
          <w:tcPr>
            <w:tcW w:w="1560" w:type="dxa"/>
          </w:tcPr>
          <w:p w:rsidR="00F0689F" w:rsidRDefault="00F0689F" w:rsidP="00F0689F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CHAR(8)</w:t>
            </w:r>
          </w:p>
        </w:tc>
        <w:tc>
          <w:tcPr>
            <w:tcW w:w="3795" w:type="dxa"/>
          </w:tcPr>
          <w:p w:rsidR="00F0689F" w:rsidRDefault="00F0689F" w:rsidP="00F0689F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  <w:p w:rsidR="00F0689F" w:rsidRDefault="00F0689F" w:rsidP="00F0689F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YYYY</w:t>
            </w:r>
            <w:r w:rsidR="00B1059D">
              <w:rPr>
                <w:rFonts w:hint="eastAsia"/>
                <w:color w:val="000000"/>
              </w:rPr>
              <w:t>MM</w:t>
            </w:r>
          </w:p>
        </w:tc>
      </w:tr>
      <w:tr w:rsidR="0023270A" w:rsidTr="00F0689F">
        <w:tc>
          <w:tcPr>
            <w:tcW w:w="1418" w:type="dxa"/>
          </w:tcPr>
          <w:p w:rsidR="0023270A" w:rsidRPr="00B1059D" w:rsidRDefault="00A63612" w:rsidP="00F0689F">
            <w:pPr>
              <w:ind w:left="0"/>
              <w:rPr>
                <w:color w:val="FF0000"/>
                <w:lang w:val="zh-TW" w:eastAsia="zh-HK"/>
              </w:rPr>
            </w:pPr>
            <w:r>
              <w:rPr>
                <w:rFonts w:hint="eastAsia"/>
                <w:color w:val="FF0000"/>
                <w:lang w:val="zh-TW"/>
              </w:rPr>
              <w:t>公告種類</w:t>
            </w:r>
          </w:p>
        </w:tc>
        <w:tc>
          <w:tcPr>
            <w:tcW w:w="3118" w:type="dxa"/>
          </w:tcPr>
          <w:p w:rsidR="0023270A" w:rsidRPr="00A63612" w:rsidRDefault="00A63612" w:rsidP="00F0689F">
            <w:pPr>
              <w:ind w:left="0"/>
              <w:rPr>
                <w:color w:val="FF0000"/>
              </w:rPr>
            </w:pPr>
            <w:r w:rsidRPr="00A63612">
              <w:rPr>
                <w:rFonts w:hint="eastAsia"/>
                <w:color w:val="FF0000"/>
              </w:rPr>
              <w:t>OP_DOC_</w:t>
            </w:r>
            <w:r w:rsidRPr="00A63612">
              <w:rPr>
                <w:color w:val="FF0000"/>
              </w:rPr>
              <w:t>TYPE</w:t>
            </w:r>
            <w:r w:rsidR="00A87832">
              <w:rPr>
                <w:color w:val="FF0000"/>
              </w:rPr>
              <w:t>_CD</w:t>
            </w:r>
          </w:p>
        </w:tc>
        <w:tc>
          <w:tcPr>
            <w:tcW w:w="1560" w:type="dxa"/>
          </w:tcPr>
          <w:p w:rsidR="0023270A" w:rsidRPr="00A63612" w:rsidRDefault="00B1059D" w:rsidP="00F0689F">
            <w:pPr>
              <w:ind w:left="0"/>
              <w:rPr>
                <w:color w:val="FF0000"/>
              </w:rPr>
            </w:pPr>
            <w:r w:rsidRPr="00A63612">
              <w:rPr>
                <w:rFonts w:hint="eastAsia"/>
                <w:color w:val="FF0000"/>
              </w:rPr>
              <w:t>CHAR(1)</w:t>
            </w:r>
          </w:p>
        </w:tc>
        <w:tc>
          <w:tcPr>
            <w:tcW w:w="3795" w:type="dxa"/>
          </w:tcPr>
          <w:p w:rsidR="00B1059D" w:rsidRPr="00B1059D" w:rsidRDefault="00B1059D" w:rsidP="00F0689F">
            <w:pPr>
              <w:ind w:left="0"/>
              <w:rPr>
                <w:color w:val="FF0000"/>
              </w:rPr>
            </w:pPr>
            <w:r w:rsidRPr="00B1059D">
              <w:rPr>
                <w:rFonts w:hint="eastAsia"/>
                <w:color w:val="FF0000"/>
              </w:rPr>
              <w:t>PK</w:t>
            </w:r>
          </w:p>
          <w:p w:rsidR="0023270A" w:rsidRPr="00B1059D" w:rsidRDefault="0023270A" w:rsidP="00F0689F">
            <w:pPr>
              <w:ind w:left="0"/>
              <w:rPr>
                <w:color w:val="FF0000"/>
              </w:rPr>
            </w:pPr>
            <w:r w:rsidRPr="00B1059D">
              <w:rPr>
                <w:rFonts w:hint="eastAsia"/>
                <w:color w:val="FF0000"/>
              </w:rPr>
              <w:t>1</w:t>
            </w:r>
            <w:r w:rsidRPr="00B1059D">
              <w:rPr>
                <w:rFonts w:hint="eastAsia"/>
                <w:color w:val="FF0000"/>
              </w:rPr>
              <w:t>：</w:t>
            </w:r>
            <w:r w:rsidR="00657F24">
              <w:rPr>
                <w:rFonts w:hint="eastAsia"/>
                <w:color w:val="FF0000"/>
              </w:rPr>
              <w:t>拾得遺失物招領公告</w:t>
            </w:r>
          </w:p>
          <w:p w:rsidR="0023270A" w:rsidRPr="00B1059D" w:rsidRDefault="0023270A" w:rsidP="00F0689F">
            <w:pPr>
              <w:ind w:left="0"/>
              <w:rPr>
                <w:color w:val="FF0000"/>
              </w:rPr>
            </w:pPr>
            <w:r w:rsidRPr="00B1059D">
              <w:rPr>
                <w:color w:val="FF0000"/>
              </w:rPr>
              <w:t>2</w:t>
            </w:r>
            <w:r w:rsidRPr="00B1059D">
              <w:rPr>
                <w:rFonts w:hint="eastAsia"/>
                <w:color w:val="FF0000"/>
              </w:rPr>
              <w:t>：</w:t>
            </w:r>
            <w:r w:rsidR="00657F24">
              <w:rPr>
                <w:rFonts w:hint="eastAsia"/>
                <w:color w:val="FF0000"/>
              </w:rPr>
              <w:t>拾得人領回公告</w:t>
            </w:r>
          </w:p>
          <w:p w:rsidR="0023270A" w:rsidRPr="00B1059D" w:rsidRDefault="00B1059D" w:rsidP="00F0689F">
            <w:pPr>
              <w:ind w:left="0"/>
              <w:rPr>
                <w:color w:val="FF0000"/>
              </w:rPr>
            </w:pPr>
            <w:r w:rsidRPr="00B1059D">
              <w:rPr>
                <w:rFonts w:hint="eastAsia"/>
                <w:color w:val="FF0000"/>
              </w:rPr>
              <w:t>2</w:t>
            </w:r>
            <w:r w:rsidRPr="00B1059D">
              <w:rPr>
                <w:color w:val="FF0000"/>
              </w:rPr>
              <w:t>0180629</w:t>
            </w:r>
            <w:r w:rsidRPr="00B1059D">
              <w:rPr>
                <w:rFonts w:hint="eastAsia"/>
                <w:color w:val="FF0000"/>
              </w:rPr>
              <w:t>新增欄位、</w:t>
            </w:r>
            <w:r w:rsidRPr="00B1059D">
              <w:rPr>
                <w:rFonts w:hint="eastAsia"/>
                <w:color w:val="FF0000"/>
              </w:rPr>
              <w:t>PK</w:t>
            </w:r>
          </w:p>
        </w:tc>
      </w:tr>
      <w:tr w:rsidR="00F0689F" w:rsidTr="00F0689F">
        <w:tc>
          <w:tcPr>
            <w:tcW w:w="1418" w:type="dxa"/>
            <w:vAlign w:val="center"/>
          </w:tcPr>
          <w:p w:rsidR="00F0689F" w:rsidRDefault="00F0689F" w:rsidP="00F0689F">
            <w:pPr>
              <w:ind w:left="0"/>
              <w:jc w:val="both"/>
              <w:rPr>
                <w:color w:val="000000"/>
                <w:lang w:val="zh-TW"/>
              </w:rPr>
            </w:pPr>
            <w:r>
              <w:rPr>
                <w:rFonts w:hint="eastAsia"/>
                <w:lang w:eastAsia="zh-HK"/>
              </w:rPr>
              <w:t>受理</w:t>
            </w:r>
            <w:r>
              <w:rPr>
                <w:rFonts w:hint="eastAsia"/>
              </w:rPr>
              <w:t>單位</w:t>
            </w:r>
            <w:r>
              <w:rPr>
                <w:rFonts w:hint="eastAsia"/>
                <w:lang w:eastAsia="zh-HK"/>
              </w:rPr>
              <w:t>分局</w:t>
            </w:r>
            <w:r>
              <w:rPr>
                <w:rFonts w:hint="eastAsia"/>
              </w:rPr>
              <w:t>代碼</w:t>
            </w:r>
          </w:p>
          <w:p w:rsidR="00F0689F" w:rsidRDefault="00F0689F" w:rsidP="00F0689F">
            <w:pPr>
              <w:ind w:left="0"/>
              <w:rPr>
                <w:color w:val="000000"/>
                <w:lang w:val="zh-TW"/>
              </w:rPr>
            </w:pPr>
          </w:p>
        </w:tc>
        <w:tc>
          <w:tcPr>
            <w:tcW w:w="3118" w:type="dxa"/>
            <w:vAlign w:val="center"/>
          </w:tcPr>
          <w:p w:rsidR="00F0689F" w:rsidRDefault="00F0689F" w:rsidP="00F0689F">
            <w:pPr>
              <w:ind w:left="0"/>
              <w:rPr>
                <w:color w:val="000000"/>
              </w:rPr>
            </w:pPr>
            <w:r>
              <w:rPr>
                <w:rFonts w:hint="eastAsia"/>
              </w:rPr>
              <w:t>OP_AC_</w:t>
            </w:r>
            <w:r>
              <w:t>B_</w:t>
            </w:r>
            <w:r>
              <w:rPr>
                <w:rFonts w:hint="eastAsia"/>
              </w:rPr>
              <w:t>UNIT_CD</w:t>
            </w:r>
          </w:p>
        </w:tc>
        <w:tc>
          <w:tcPr>
            <w:tcW w:w="1560" w:type="dxa"/>
            <w:vAlign w:val="center"/>
          </w:tcPr>
          <w:p w:rsidR="00F0689F" w:rsidRDefault="00F0689F" w:rsidP="00F0689F">
            <w:pPr>
              <w:ind w:left="0"/>
              <w:rPr>
                <w:color w:val="000000"/>
              </w:rPr>
            </w:pPr>
            <w:r>
              <w:rPr>
                <w:rFonts w:hint="eastAsia"/>
              </w:rPr>
              <w:t>CHAR(5)</w:t>
            </w:r>
          </w:p>
        </w:tc>
        <w:tc>
          <w:tcPr>
            <w:tcW w:w="3795" w:type="dxa"/>
          </w:tcPr>
          <w:p w:rsidR="00F0689F" w:rsidRDefault="0023270A" w:rsidP="00F0689F">
            <w:pPr>
              <w:ind w:left="0"/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PK</w:t>
            </w:r>
          </w:p>
          <w:p w:rsidR="0023270A" w:rsidRPr="003C7AFE" w:rsidRDefault="0023270A" w:rsidP="00F0689F">
            <w:pPr>
              <w:ind w:left="0"/>
              <w:jc w:val="both"/>
              <w:rPr>
                <w:color w:val="FF0000"/>
              </w:rPr>
            </w:pPr>
            <w:r w:rsidRPr="00A6774F">
              <w:rPr>
                <w:rFonts w:hint="eastAsia"/>
                <w:color w:val="FF0000"/>
              </w:rPr>
              <w:t>2</w:t>
            </w:r>
            <w:r w:rsidRPr="00A6774F">
              <w:rPr>
                <w:color w:val="FF0000"/>
              </w:rPr>
              <w:t>0180629</w:t>
            </w:r>
            <w:r>
              <w:rPr>
                <w:rFonts w:hint="eastAsia"/>
                <w:color w:val="FF0000"/>
              </w:rPr>
              <w:t>新增</w:t>
            </w:r>
            <w:r>
              <w:rPr>
                <w:rFonts w:hint="eastAsia"/>
                <w:color w:val="FF0000"/>
              </w:rPr>
              <w:t>PK</w:t>
            </w:r>
          </w:p>
        </w:tc>
      </w:tr>
      <w:tr w:rsidR="00F0689F" w:rsidTr="00F0689F">
        <w:tc>
          <w:tcPr>
            <w:tcW w:w="1418" w:type="dxa"/>
            <w:vAlign w:val="center"/>
          </w:tcPr>
          <w:p w:rsidR="00F0689F" w:rsidRDefault="00F0689F" w:rsidP="00F0689F">
            <w:pPr>
              <w:ind w:left="0"/>
              <w:jc w:val="both"/>
              <w:rPr>
                <w:color w:val="000000"/>
                <w:lang w:val="zh-TW"/>
              </w:rPr>
            </w:pPr>
            <w:r>
              <w:rPr>
                <w:rFonts w:hint="eastAsia"/>
                <w:lang w:eastAsia="zh-HK"/>
              </w:rPr>
              <w:t>受理</w:t>
            </w:r>
            <w:r>
              <w:rPr>
                <w:rFonts w:hint="eastAsia"/>
              </w:rPr>
              <w:t>單位</w:t>
            </w:r>
            <w:r>
              <w:rPr>
                <w:rFonts w:hint="eastAsia"/>
                <w:lang w:eastAsia="zh-HK"/>
              </w:rPr>
              <w:t>分局名稱</w:t>
            </w:r>
          </w:p>
          <w:p w:rsidR="00F0689F" w:rsidRDefault="00F0689F" w:rsidP="00F0689F">
            <w:pPr>
              <w:ind w:left="0"/>
              <w:rPr>
                <w:color w:val="000000"/>
                <w:lang w:val="zh-TW"/>
              </w:rPr>
            </w:pPr>
          </w:p>
        </w:tc>
        <w:tc>
          <w:tcPr>
            <w:tcW w:w="3118" w:type="dxa"/>
            <w:vAlign w:val="center"/>
          </w:tcPr>
          <w:p w:rsidR="00F0689F" w:rsidRDefault="00F0689F" w:rsidP="00F0689F">
            <w:pPr>
              <w:ind w:left="0"/>
              <w:rPr>
                <w:color w:val="000000"/>
              </w:rPr>
            </w:pPr>
            <w:r>
              <w:rPr>
                <w:rFonts w:hint="eastAsia"/>
              </w:rPr>
              <w:t>OP_AC_</w:t>
            </w:r>
            <w:r>
              <w:t>B_</w:t>
            </w:r>
            <w:r>
              <w:rPr>
                <w:rFonts w:hint="eastAsia"/>
              </w:rPr>
              <w:t>UNIT_</w:t>
            </w:r>
            <w:r>
              <w:t>NM</w:t>
            </w:r>
          </w:p>
        </w:tc>
        <w:tc>
          <w:tcPr>
            <w:tcW w:w="1560" w:type="dxa"/>
            <w:vAlign w:val="center"/>
          </w:tcPr>
          <w:p w:rsidR="00F0689F" w:rsidRDefault="00F0689F" w:rsidP="000C137F">
            <w:pPr>
              <w:ind w:left="0"/>
              <w:rPr>
                <w:color w:val="000000"/>
              </w:rPr>
            </w:pPr>
            <w:r>
              <w:t>VAR</w:t>
            </w:r>
            <w:r>
              <w:rPr>
                <w:rFonts w:hint="eastAsia"/>
              </w:rPr>
              <w:t>CHAR(</w:t>
            </w:r>
            <w:r w:rsidR="000C137F">
              <w:t>15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3795" w:type="dxa"/>
          </w:tcPr>
          <w:p w:rsidR="00F0689F" w:rsidRPr="003C7AFE" w:rsidRDefault="00F0689F" w:rsidP="00F0689F">
            <w:pPr>
              <w:ind w:left="0"/>
              <w:jc w:val="both"/>
              <w:rPr>
                <w:color w:val="FF0000"/>
              </w:rPr>
            </w:pPr>
          </w:p>
        </w:tc>
      </w:tr>
      <w:tr w:rsidR="00762C4E" w:rsidTr="0096656D">
        <w:tc>
          <w:tcPr>
            <w:tcW w:w="1418" w:type="dxa"/>
          </w:tcPr>
          <w:p w:rsidR="00762C4E" w:rsidRPr="00A539E1" w:rsidRDefault="00762C4E" w:rsidP="00762C4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公告文號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–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字</w:t>
            </w:r>
          </w:p>
        </w:tc>
        <w:tc>
          <w:tcPr>
            <w:tcW w:w="3118" w:type="dxa"/>
          </w:tcPr>
          <w:p w:rsidR="00762C4E" w:rsidRDefault="00762C4E" w:rsidP="00762C4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OP_DOC_WD</w:t>
            </w:r>
          </w:p>
        </w:tc>
        <w:tc>
          <w:tcPr>
            <w:tcW w:w="1560" w:type="dxa"/>
          </w:tcPr>
          <w:p w:rsidR="00762C4E" w:rsidRDefault="00762C4E" w:rsidP="00703F60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 w:rsidR="00703F60">
              <w:rPr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3795" w:type="dxa"/>
          </w:tcPr>
          <w:p w:rsidR="00762C4E" w:rsidRPr="003C7AFE" w:rsidRDefault="00762C4E" w:rsidP="00762C4E">
            <w:pPr>
              <w:ind w:left="0"/>
              <w:jc w:val="both"/>
              <w:rPr>
                <w:color w:val="FF0000"/>
              </w:rPr>
            </w:pPr>
          </w:p>
        </w:tc>
      </w:tr>
      <w:tr w:rsidR="00F0689F" w:rsidTr="00F0689F">
        <w:tc>
          <w:tcPr>
            <w:tcW w:w="1418" w:type="dxa"/>
          </w:tcPr>
          <w:p w:rsidR="00F0689F" w:rsidRDefault="00F0689F" w:rsidP="00F0689F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最大</w:t>
            </w:r>
            <w:r>
              <w:rPr>
                <w:rFonts w:hint="eastAsia"/>
                <w:color w:val="000000"/>
                <w:lang w:val="zh-TW" w:eastAsia="zh-HK"/>
              </w:rPr>
              <w:t>文</w:t>
            </w:r>
            <w:r>
              <w:rPr>
                <w:rFonts w:hint="eastAsia"/>
                <w:color w:val="000000"/>
                <w:lang w:val="zh-TW"/>
              </w:rPr>
              <w:t>號</w:t>
            </w:r>
          </w:p>
        </w:tc>
        <w:tc>
          <w:tcPr>
            <w:tcW w:w="3118" w:type="dxa"/>
          </w:tcPr>
          <w:p w:rsidR="00F0689F" w:rsidRPr="00A6774F" w:rsidRDefault="00F0689F" w:rsidP="00F0689F">
            <w:pPr>
              <w:ind w:left="0"/>
              <w:rPr>
                <w:strike/>
                <w:color w:val="FF0000"/>
              </w:rPr>
            </w:pPr>
            <w:r w:rsidRPr="00A6774F">
              <w:rPr>
                <w:rFonts w:hint="eastAsia"/>
                <w:strike/>
                <w:color w:val="FF0000"/>
              </w:rPr>
              <w:t>NV_MAX_PRMNO</w:t>
            </w:r>
          </w:p>
          <w:p w:rsidR="00A6774F" w:rsidRPr="00A6774F" w:rsidRDefault="00A6774F" w:rsidP="00F0689F">
            <w:pPr>
              <w:ind w:left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</w:t>
            </w:r>
            <w:r w:rsidRPr="00A6774F">
              <w:rPr>
                <w:rFonts w:hint="eastAsia"/>
                <w:color w:val="FF0000"/>
              </w:rPr>
              <w:t>_MAX_PRMNO</w:t>
            </w:r>
          </w:p>
        </w:tc>
        <w:tc>
          <w:tcPr>
            <w:tcW w:w="1560" w:type="dxa"/>
          </w:tcPr>
          <w:p w:rsidR="00F0689F" w:rsidRDefault="00F0689F" w:rsidP="00F0689F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3795" w:type="dxa"/>
          </w:tcPr>
          <w:p w:rsidR="00F0689F" w:rsidRPr="00A6774F" w:rsidRDefault="00A6774F" w:rsidP="00F0689F">
            <w:pPr>
              <w:ind w:left="0"/>
              <w:rPr>
                <w:color w:val="FF0000"/>
              </w:rPr>
            </w:pPr>
            <w:r w:rsidRPr="00A6774F">
              <w:rPr>
                <w:rFonts w:hint="eastAsia"/>
                <w:color w:val="FF0000"/>
              </w:rPr>
              <w:t>2</w:t>
            </w:r>
            <w:r w:rsidRPr="00A6774F">
              <w:rPr>
                <w:color w:val="FF0000"/>
              </w:rPr>
              <w:t>0180629</w:t>
            </w:r>
            <w:r w:rsidRPr="00A6774F">
              <w:rPr>
                <w:rFonts w:hint="eastAsia"/>
                <w:color w:val="FF0000"/>
              </w:rPr>
              <w:t>修改欄位名稱</w:t>
            </w:r>
          </w:p>
        </w:tc>
      </w:tr>
      <w:tr w:rsidR="00F0689F" w:rsidTr="00F0689F">
        <w:tc>
          <w:tcPr>
            <w:tcW w:w="1418" w:type="dxa"/>
            <w:vAlign w:val="center"/>
          </w:tcPr>
          <w:p w:rsidR="00F0689F" w:rsidRPr="00CF0779" w:rsidRDefault="00F0689F" w:rsidP="00F0689F">
            <w:pPr>
              <w:ind w:left="0"/>
              <w:jc w:val="both"/>
              <w:rPr>
                <w:lang w:val="zh-TW"/>
              </w:rPr>
            </w:pPr>
            <w:r>
              <w:rPr>
                <w:rFonts w:hint="eastAsia"/>
                <w:lang w:val="zh-TW"/>
              </w:rPr>
              <w:t>修改</w:t>
            </w:r>
            <w:r w:rsidRPr="00CF0779">
              <w:rPr>
                <w:rFonts w:hint="eastAsia"/>
                <w:lang w:val="zh-TW"/>
              </w:rPr>
              <w:t>日期</w:t>
            </w:r>
            <w:r>
              <w:rPr>
                <w:rFonts w:hint="eastAsia"/>
                <w:lang w:val="zh-TW"/>
              </w:rPr>
              <w:t>時間</w:t>
            </w:r>
          </w:p>
        </w:tc>
        <w:tc>
          <w:tcPr>
            <w:tcW w:w="3118" w:type="dxa"/>
            <w:vAlign w:val="center"/>
          </w:tcPr>
          <w:p w:rsidR="00F0689F" w:rsidRPr="00A6774F" w:rsidRDefault="00F0689F" w:rsidP="00F0689F">
            <w:pPr>
              <w:ind w:left="0"/>
              <w:jc w:val="both"/>
              <w:rPr>
                <w:strike/>
                <w:color w:val="FF0000"/>
              </w:rPr>
            </w:pPr>
            <w:r w:rsidRPr="00A6774F">
              <w:rPr>
                <w:rFonts w:hint="eastAsia"/>
                <w:strike/>
                <w:color w:val="FF0000"/>
              </w:rPr>
              <w:t>NV_UPD_DTTM</w:t>
            </w:r>
          </w:p>
          <w:p w:rsidR="00A6774F" w:rsidRPr="00A6774F" w:rsidRDefault="00A6774F" w:rsidP="00F0689F">
            <w:pPr>
              <w:ind w:left="0"/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</w:t>
            </w:r>
            <w:r w:rsidRPr="00A6774F">
              <w:rPr>
                <w:rFonts w:hint="eastAsia"/>
                <w:color w:val="FF0000"/>
              </w:rPr>
              <w:t>_UPD_DTTM</w:t>
            </w:r>
          </w:p>
        </w:tc>
        <w:tc>
          <w:tcPr>
            <w:tcW w:w="1560" w:type="dxa"/>
            <w:vAlign w:val="center"/>
          </w:tcPr>
          <w:p w:rsidR="00F0689F" w:rsidRPr="00783A23" w:rsidRDefault="00F0689F" w:rsidP="00F0689F">
            <w:pPr>
              <w:ind w:left="0"/>
              <w:jc w:val="both"/>
            </w:pPr>
            <w:r>
              <w:rPr>
                <w:rFonts w:hint="eastAsia"/>
              </w:rPr>
              <w:t>VARCHAR(14)</w:t>
            </w:r>
          </w:p>
        </w:tc>
        <w:tc>
          <w:tcPr>
            <w:tcW w:w="3795" w:type="dxa"/>
            <w:vAlign w:val="center"/>
          </w:tcPr>
          <w:p w:rsidR="00F0689F" w:rsidRDefault="00F0689F" w:rsidP="00F0689F">
            <w:pPr>
              <w:ind w:left="0"/>
              <w:jc w:val="both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YYYYMMDDhhmmss</w:t>
            </w:r>
          </w:p>
          <w:p w:rsidR="00A6774F" w:rsidRPr="00CF0779" w:rsidRDefault="00A6774F" w:rsidP="00F0689F">
            <w:pPr>
              <w:ind w:left="0"/>
              <w:jc w:val="both"/>
            </w:pPr>
            <w:r w:rsidRPr="00A6774F">
              <w:rPr>
                <w:rFonts w:hint="eastAsia"/>
                <w:color w:val="FF0000"/>
              </w:rPr>
              <w:t>2</w:t>
            </w:r>
            <w:r w:rsidRPr="00A6774F">
              <w:rPr>
                <w:color w:val="FF0000"/>
              </w:rPr>
              <w:t>0180629</w:t>
            </w:r>
            <w:r w:rsidRPr="00A6774F">
              <w:rPr>
                <w:rFonts w:hint="eastAsia"/>
                <w:color w:val="FF0000"/>
              </w:rPr>
              <w:t>修改欄位名稱</w:t>
            </w:r>
          </w:p>
        </w:tc>
      </w:tr>
      <w:tr w:rsidR="00F0689F" w:rsidTr="00F0689F">
        <w:tc>
          <w:tcPr>
            <w:tcW w:w="1418" w:type="dxa"/>
          </w:tcPr>
          <w:p w:rsidR="00F0689F" w:rsidRDefault="00F0689F" w:rsidP="00F0689F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修改人員帳號</w:t>
            </w:r>
          </w:p>
        </w:tc>
        <w:tc>
          <w:tcPr>
            <w:tcW w:w="3118" w:type="dxa"/>
          </w:tcPr>
          <w:p w:rsidR="00A6774F" w:rsidRDefault="00F0689F" w:rsidP="00F0689F">
            <w:pPr>
              <w:ind w:left="0"/>
              <w:rPr>
                <w:color w:val="FF0000"/>
              </w:rPr>
            </w:pPr>
            <w:r w:rsidRPr="00A6774F">
              <w:rPr>
                <w:rFonts w:hint="eastAsia"/>
                <w:strike/>
                <w:color w:val="FF0000"/>
              </w:rPr>
              <w:t>NV_UPD_ID</w:t>
            </w:r>
          </w:p>
          <w:p w:rsidR="00F0689F" w:rsidRPr="00A6774F" w:rsidRDefault="00A6774F" w:rsidP="00F0689F">
            <w:pPr>
              <w:ind w:left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</w:t>
            </w:r>
            <w:r w:rsidRPr="00A6774F">
              <w:rPr>
                <w:rFonts w:hint="eastAsia"/>
                <w:color w:val="FF0000"/>
              </w:rPr>
              <w:t>_UPD_ID</w:t>
            </w:r>
          </w:p>
        </w:tc>
        <w:tc>
          <w:tcPr>
            <w:tcW w:w="1560" w:type="dxa"/>
          </w:tcPr>
          <w:p w:rsidR="00F0689F" w:rsidRDefault="00F0689F" w:rsidP="00F0689F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VARCHAR(10)</w:t>
            </w:r>
          </w:p>
        </w:tc>
        <w:tc>
          <w:tcPr>
            <w:tcW w:w="3795" w:type="dxa"/>
          </w:tcPr>
          <w:p w:rsidR="00F0689F" w:rsidRPr="00D407BD" w:rsidRDefault="00A6774F" w:rsidP="00F0689F">
            <w:pPr>
              <w:ind w:left="0"/>
              <w:rPr>
                <w:color w:val="FF0000"/>
                <w:lang w:val="zh-TW"/>
              </w:rPr>
            </w:pPr>
            <w:r w:rsidRPr="00A6774F">
              <w:rPr>
                <w:rFonts w:hint="eastAsia"/>
                <w:color w:val="FF0000"/>
              </w:rPr>
              <w:t>2</w:t>
            </w:r>
            <w:r w:rsidRPr="00A6774F">
              <w:rPr>
                <w:color w:val="FF0000"/>
              </w:rPr>
              <w:t>0180629</w:t>
            </w:r>
            <w:r w:rsidRPr="00A6774F">
              <w:rPr>
                <w:rFonts w:hint="eastAsia"/>
                <w:color w:val="FF0000"/>
              </w:rPr>
              <w:t>修改欄位名稱</w:t>
            </w:r>
          </w:p>
        </w:tc>
      </w:tr>
      <w:tr w:rsidR="00F0689F" w:rsidRPr="00F27A05" w:rsidTr="00F0689F">
        <w:tc>
          <w:tcPr>
            <w:tcW w:w="1418" w:type="dxa"/>
          </w:tcPr>
          <w:p w:rsidR="00F0689F" w:rsidRDefault="00F0689F" w:rsidP="00F0689F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修改人員姓名</w:t>
            </w:r>
          </w:p>
        </w:tc>
        <w:tc>
          <w:tcPr>
            <w:tcW w:w="3118" w:type="dxa"/>
          </w:tcPr>
          <w:p w:rsidR="00A6774F" w:rsidRPr="00A6774F" w:rsidRDefault="00F0689F" w:rsidP="00F0689F">
            <w:pPr>
              <w:ind w:left="0"/>
              <w:rPr>
                <w:strike/>
                <w:color w:val="FF0000"/>
              </w:rPr>
            </w:pPr>
            <w:r w:rsidRPr="00A6774F">
              <w:rPr>
                <w:rFonts w:hint="eastAsia"/>
                <w:strike/>
                <w:color w:val="FF0000"/>
              </w:rPr>
              <w:t>NV_UPD_NM</w:t>
            </w:r>
          </w:p>
          <w:p w:rsidR="00F0689F" w:rsidRPr="00A6774F" w:rsidRDefault="00A6774F" w:rsidP="00F0689F">
            <w:pPr>
              <w:ind w:left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</w:t>
            </w:r>
            <w:r w:rsidRPr="00A6774F">
              <w:rPr>
                <w:rFonts w:hint="eastAsia"/>
                <w:color w:val="FF0000"/>
              </w:rPr>
              <w:t>_UPD_NM</w:t>
            </w:r>
          </w:p>
        </w:tc>
        <w:tc>
          <w:tcPr>
            <w:tcW w:w="1560" w:type="dxa"/>
          </w:tcPr>
          <w:p w:rsidR="00F0689F" w:rsidRDefault="00F0689F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 w:rsidR="00E10EAC" w:rsidRPr="00E10EAC">
              <w:rPr>
                <w:color w:val="FF0000"/>
              </w:rPr>
              <w:t>200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3795" w:type="dxa"/>
          </w:tcPr>
          <w:p w:rsidR="00F0689F" w:rsidRPr="00E10EAC" w:rsidRDefault="00A6774F" w:rsidP="00F0689F">
            <w:pPr>
              <w:ind w:left="0"/>
            </w:pPr>
            <w:r w:rsidRPr="00E10EAC">
              <w:rPr>
                <w:rFonts w:hint="eastAsia"/>
              </w:rPr>
              <w:t>2</w:t>
            </w:r>
            <w:r w:rsidRPr="00E10EAC">
              <w:t>0180629</w:t>
            </w:r>
            <w:r w:rsidRPr="00E10EAC">
              <w:rPr>
                <w:rFonts w:hint="eastAsia"/>
              </w:rPr>
              <w:t>修改欄位名稱</w:t>
            </w:r>
          </w:p>
          <w:p w:rsidR="00E10EAC" w:rsidRPr="00F030A8" w:rsidRDefault="00E10EAC" w:rsidP="00F0689F">
            <w:pPr>
              <w:ind w:left="0"/>
              <w:rPr>
                <w:rFonts w:hint="eastAsia"/>
                <w:color w:val="FF0000"/>
                <w:lang w:val="zh-TW"/>
              </w:rPr>
            </w:pPr>
            <w:r w:rsidRPr="0050400E">
              <w:rPr>
                <w:rFonts w:hint="eastAsia"/>
                <w:color w:val="FF0000"/>
              </w:rPr>
              <w:t>20190320</w:t>
            </w:r>
            <w:r w:rsidRPr="0050400E">
              <w:rPr>
                <w:rFonts w:hint="eastAsia"/>
                <w:color w:val="FF0000"/>
                <w:lang w:eastAsia="zh-HK"/>
              </w:rPr>
              <w:t>修改</w:t>
            </w:r>
          </w:p>
        </w:tc>
      </w:tr>
      <w:tr w:rsidR="00F0689F" w:rsidRPr="00F27A05" w:rsidTr="00F0689F">
        <w:tc>
          <w:tcPr>
            <w:tcW w:w="1418" w:type="dxa"/>
          </w:tcPr>
          <w:p w:rsidR="00F0689F" w:rsidRDefault="00F0689F" w:rsidP="00F0689F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修改單位代碼</w:t>
            </w:r>
          </w:p>
        </w:tc>
        <w:tc>
          <w:tcPr>
            <w:tcW w:w="3118" w:type="dxa"/>
          </w:tcPr>
          <w:p w:rsidR="00A6774F" w:rsidRPr="00A6774F" w:rsidRDefault="00F0689F" w:rsidP="00F0689F">
            <w:pPr>
              <w:ind w:left="0"/>
              <w:rPr>
                <w:strike/>
                <w:color w:val="FF0000"/>
              </w:rPr>
            </w:pPr>
            <w:r w:rsidRPr="00A6774F">
              <w:rPr>
                <w:rFonts w:hint="eastAsia"/>
                <w:strike/>
                <w:color w:val="FF0000"/>
              </w:rPr>
              <w:t>NV_UPD_UNIT_CD</w:t>
            </w:r>
          </w:p>
          <w:p w:rsidR="00F0689F" w:rsidRPr="00A6774F" w:rsidRDefault="00A6774F" w:rsidP="00F0689F">
            <w:pPr>
              <w:ind w:left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</w:t>
            </w:r>
            <w:r w:rsidRPr="00A6774F">
              <w:rPr>
                <w:rFonts w:hint="eastAsia"/>
                <w:color w:val="FF0000"/>
              </w:rPr>
              <w:t>_UPD_UNIT_CD</w:t>
            </w:r>
          </w:p>
        </w:tc>
        <w:tc>
          <w:tcPr>
            <w:tcW w:w="1560" w:type="dxa"/>
          </w:tcPr>
          <w:p w:rsidR="00F0689F" w:rsidRDefault="00F0689F" w:rsidP="00F0689F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  <w:r w:rsidRPr="002719A5">
              <w:rPr>
                <w:rFonts w:hint="eastAsia"/>
              </w:rPr>
              <w:t>(5)</w:t>
            </w:r>
          </w:p>
        </w:tc>
        <w:tc>
          <w:tcPr>
            <w:tcW w:w="3795" w:type="dxa"/>
          </w:tcPr>
          <w:p w:rsidR="00F0689F" w:rsidRPr="00D407BD" w:rsidRDefault="00A6774F" w:rsidP="00F0689F">
            <w:pPr>
              <w:ind w:left="0"/>
              <w:rPr>
                <w:color w:val="FF0000"/>
              </w:rPr>
            </w:pPr>
            <w:r w:rsidRPr="00A6774F">
              <w:rPr>
                <w:rFonts w:hint="eastAsia"/>
                <w:color w:val="FF0000"/>
              </w:rPr>
              <w:t>2</w:t>
            </w:r>
            <w:r w:rsidRPr="00A6774F">
              <w:rPr>
                <w:color w:val="FF0000"/>
              </w:rPr>
              <w:t>0180629</w:t>
            </w:r>
            <w:r w:rsidRPr="00A6774F">
              <w:rPr>
                <w:rFonts w:hint="eastAsia"/>
                <w:color w:val="FF0000"/>
              </w:rPr>
              <w:t>修改欄位名稱</w:t>
            </w:r>
          </w:p>
        </w:tc>
      </w:tr>
      <w:tr w:rsidR="00F0689F" w:rsidRPr="00F27A05" w:rsidTr="00F0689F">
        <w:tc>
          <w:tcPr>
            <w:tcW w:w="1418" w:type="dxa"/>
          </w:tcPr>
          <w:p w:rsidR="00F0689F" w:rsidRDefault="00F0689F" w:rsidP="00F0689F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修改單位名稱</w:t>
            </w:r>
          </w:p>
        </w:tc>
        <w:tc>
          <w:tcPr>
            <w:tcW w:w="3118" w:type="dxa"/>
          </w:tcPr>
          <w:p w:rsidR="00A6774F" w:rsidRPr="00A6774F" w:rsidRDefault="00F0689F" w:rsidP="00F0689F">
            <w:pPr>
              <w:ind w:left="0"/>
              <w:rPr>
                <w:strike/>
                <w:color w:val="FF0000"/>
              </w:rPr>
            </w:pPr>
            <w:r w:rsidRPr="00A6774F">
              <w:rPr>
                <w:rFonts w:hint="eastAsia"/>
                <w:strike/>
                <w:color w:val="FF0000"/>
              </w:rPr>
              <w:t>NV_UPD_UNIT_NM</w:t>
            </w:r>
          </w:p>
          <w:p w:rsidR="00F0689F" w:rsidRPr="00A6774F" w:rsidRDefault="00A6774F" w:rsidP="00F0689F">
            <w:pPr>
              <w:ind w:left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</w:t>
            </w:r>
            <w:r w:rsidRPr="00A6774F">
              <w:rPr>
                <w:rFonts w:hint="eastAsia"/>
                <w:color w:val="FF0000"/>
              </w:rPr>
              <w:t>_UPD_UNIT_NM</w:t>
            </w:r>
          </w:p>
        </w:tc>
        <w:tc>
          <w:tcPr>
            <w:tcW w:w="1560" w:type="dxa"/>
          </w:tcPr>
          <w:p w:rsidR="00F0689F" w:rsidRDefault="00F0689F" w:rsidP="00F0689F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  <w:r w:rsidRPr="00636231">
              <w:rPr>
                <w:rFonts w:hint="eastAsia"/>
              </w:rPr>
              <w:t>(150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3795" w:type="dxa"/>
          </w:tcPr>
          <w:p w:rsidR="00F0689F" w:rsidRPr="00D407BD" w:rsidRDefault="00A6774F" w:rsidP="00F0689F">
            <w:pPr>
              <w:ind w:left="0"/>
              <w:rPr>
                <w:color w:val="FF0000"/>
              </w:rPr>
            </w:pPr>
            <w:r w:rsidRPr="00A6774F">
              <w:rPr>
                <w:rFonts w:hint="eastAsia"/>
                <w:color w:val="FF0000"/>
              </w:rPr>
              <w:t>2</w:t>
            </w:r>
            <w:r w:rsidRPr="00A6774F">
              <w:rPr>
                <w:color w:val="FF0000"/>
              </w:rPr>
              <w:t>0180629</w:t>
            </w:r>
            <w:r w:rsidRPr="00A6774F">
              <w:rPr>
                <w:rFonts w:hint="eastAsia"/>
                <w:color w:val="FF0000"/>
              </w:rPr>
              <w:t>修改欄位名稱</w:t>
            </w:r>
          </w:p>
        </w:tc>
      </w:tr>
      <w:tr w:rsidR="00F0689F" w:rsidTr="00F0689F">
        <w:tc>
          <w:tcPr>
            <w:tcW w:w="1418" w:type="dxa"/>
          </w:tcPr>
          <w:p w:rsidR="00F0689F" w:rsidRPr="00CF0779" w:rsidRDefault="00F0689F" w:rsidP="00F0689F">
            <w:pPr>
              <w:ind w:left="0"/>
              <w:rPr>
                <w:lang w:val="zh-TW"/>
              </w:rPr>
            </w:pPr>
          </w:p>
        </w:tc>
        <w:tc>
          <w:tcPr>
            <w:tcW w:w="3118" w:type="dxa"/>
          </w:tcPr>
          <w:p w:rsidR="00F0689F" w:rsidRPr="00CF0779" w:rsidRDefault="00F0689F" w:rsidP="00F0689F">
            <w:pPr>
              <w:ind w:left="0"/>
            </w:pPr>
          </w:p>
        </w:tc>
        <w:tc>
          <w:tcPr>
            <w:tcW w:w="1560" w:type="dxa"/>
          </w:tcPr>
          <w:p w:rsidR="00F0689F" w:rsidRPr="00783A23" w:rsidRDefault="00F0689F" w:rsidP="00F0689F">
            <w:pPr>
              <w:ind w:left="0"/>
            </w:pPr>
          </w:p>
        </w:tc>
        <w:tc>
          <w:tcPr>
            <w:tcW w:w="3795" w:type="dxa"/>
          </w:tcPr>
          <w:p w:rsidR="00F0689F" w:rsidRPr="00CF0779" w:rsidRDefault="00F0689F" w:rsidP="00F0689F">
            <w:pPr>
              <w:ind w:left="0"/>
            </w:pPr>
          </w:p>
        </w:tc>
      </w:tr>
      <w:tr w:rsidR="00F0689F" w:rsidTr="00F0689F">
        <w:tc>
          <w:tcPr>
            <w:tcW w:w="1418" w:type="dxa"/>
            <w:vAlign w:val="center"/>
          </w:tcPr>
          <w:p w:rsidR="00F0689F" w:rsidRDefault="00F0689F" w:rsidP="00F0689F">
            <w:pPr>
              <w:ind w:left="0"/>
              <w:jc w:val="both"/>
            </w:pPr>
          </w:p>
        </w:tc>
        <w:tc>
          <w:tcPr>
            <w:tcW w:w="3118" w:type="dxa"/>
            <w:vAlign w:val="center"/>
          </w:tcPr>
          <w:p w:rsidR="00F0689F" w:rsidRDefault="00F0689F" w:rsidP="00F0689F">
            <w:pPr>
              <w:ind w:left="0"/>
              <w:jc w:val="both"/>
            </w:pPr>
          </w:p>
        </w:tc>
        <w:tc>
          <w:tcPr>
            <w:tcW w:w="1560" w:type="dxa"/>
            <w:vAlign w:val="center"/>
          </w:tcPr>
          <w:p w:rsidR="00F0689F" w:rsidRDefault="00F0689F" w:rsidP="00F0689F">
            <w:pPr>
              <w:ind w:left="0"/>
              <w:jc w:val="both"/>
            </w:pPr>
          </w:p>
        </w:tc>
        <w:tc>
          <w:tcPr>
            <w:tcW w:w="3795" w:type="dxa"/>
            <w:vAlign w:val="bottom"/>
          </w:tcPr>
          <w:p w:rsidR="00F0689F" w:rsidRPr="001A5498" w:rsidRDefault="00F0689F" w:rsidP="00F0689F">
            <w:pPr>
              <w:ind w:left="0"/>
            </w:pPr>
          </w:p>
        </w:tc>
      </w:tr>
    </w:tbl>
    <w:p w:rsidR="00F0689F" w:rsidRDefault="00F0689F" w:rsidP="00F0689F"/>
    <w:p w:rsidR="0080729E" w:rsidRDefault="0080729E" w:rsidP="00F0689F"/>
    <w:p w:rsidR="0080729E" w:rsidRDefault="0080729E" w:rsidP="00F0689F"/>
    <w:p w:rsidR="0080729E" w:rsidRDefault="0080729E" w:rsidP="00F0689F"/>
    <w:p w:rsidR="0080729E" w:rsidRDefault="0080729E" w:rsidP="00F0689F"/>
    <w:p w:rsidR="0080729E" w:rsidRDefault="0080729E" w:rsidP="00F0689F"/>
    <w:p w:rsidR="0080729E" w:rsidRDefault="0080729E" w:rsidP="00F0689F"/>
    <w:p w:rsidR="0080729E" w:rsidRDefault="0080729E" w:rsidP="00F0689F"/>
    <w:p w:rsidR="0080729E" w:rsidRPr="00B51AC5" w:rsidRDefault="0080729E" w:rsidP="0080729E">
      <w:pPr>
        <w:pStyle w:val="3"/>
      </w:pPr>
      <w:bookmarkStart w:id="43" w:name="_Toc521590663"/>
      <w:r w:rsidRPr="0080729E">
        <w:t>OPDT_DOC_WD_PARA</w:t>
      </w:r>
      <w:r>
        <w:rPr>
          <w:rFonts w:hint="eastAsia"/>
          <w:color w:val="000000"/>
        </w:rPr>
        <w:t>發文字參數維護檔</w:t>
      </w:r>
      <w:bookmarkEnd w:id="43"/>
    </w:p>
    <w:p w:rsidR="0080729E" w:rsidRDefault="0080729E" w:rsidP="0080729E"/>
    <w:tbl>
      <w:tblPr>
        <w:tblW w:w="98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3118"/>
        <w:gridCol w:w="1560"/>
        <w:gridCol w:w="3795"/>
      </w:tblGrid>
      <w:tr w:rsidR="0080729E" w:rsidTr="001D1CC4">
        <w:tc>
          <w:tcPr>
            <w:tcW w:w="1418" w:type="dxa"/>
            <w:shd w:val="clear" w:color="auto" w:fill="E0E0E0"/>
          </w:tcPr>
          <w:p w:rsidR="0080729E" w:rsidRDefault="0080729E" w:rsidP="001D1C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資料代號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DB</w:t>
            </w:r>
          </w:p>
        </w:tc>
        <w:tc>
          <w:tcPr>
            <w:tcW w:w="3118" w:type="dxa"/>
            <w:shd w:val="clear" w:color="auto" w:fill="E0E0E0"/>
          </w:tcPr>
          <w:p w:rsidR="0080729E" w:rsidRDefault="0080729E" w:rsidP="001D1C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表格代號</w:t>
            </w:r>
            <w:r>
              <w:rPr>
                <w:rFonts w:hint="eastAsia"/>
                <w:color w:val="000000"/>
              </w:rPr>
              <w:t>：</w:t>
            </w:r>
          </w:p>
          <w:p w:rsidR="0080729E" w:rsidRPr="003F6262" w:rsidRDefault="0080729E" w:rsidP="001D1CC4">
            <w:pPr>
              <w:ind w:left="0"/>
              <w:rPr>
                <w:color w:val="A6A6A6" w:themeColor="background1" w:themeShade="A6"/>
              </w:rPr>
            </w:pPr>
            <w:r>
              <w:t>OP</w:t>
            </w:r>
            <w:r w:rsidRPr="004E2A71">
              <w:rPr>
                <w:rFonts w:hint="eastAsia"/>
              </w:rPr>
              <w:t>DT_</w:t>
            </w:r>
            <w:r w:rsidR="00621F33">
              <w:rPr>
                <w:rFonts w:hint="eastAsia"/>
              </w:rPr>
              <w:t>DOC</w:t>
            </w:r>
            <w:r w:rsidRPr="004E2A71">
              <w:rPr>
                <w:rFonts w:hint="eastAsia"/>
              </w:rPr>
              <w:t>_</w:t>
            </w:r>
            <w:r w:rsidR="00621F33">
              <w:rPr>
                <w:rFonts w:hint="eastAsia"/>
              </w:rPr>
              <w:t>WD</w:t>
            </w:r>
            <w:r>
              <w:rPr>
                <w:color w:val="000000"/>
              </w:rPr>
              <w:t>_</w:t>
            </w:r>
            <w:r w:rsidR="00621F33">
              <w:rPr>
                <w:rFonts w:hint="eastAsia"/>
                <w:color w:val="000000"/>
              </w:rPr>
              <w:t>PARA</w:t>
            </w:r>
          </w:p>
        </w:tc>
        <w:tc>
          <w:tcPr>
            <w:tcW w:w="5355" w:type="dxa"/>
            <w:gridSpan w:val="2"/>
            <w:shd w:val="clear" w:color="auto" w:fill="E0E0E0"/>
          </w:tcPr>
          <w:p w:rsidR="0080729E" w:rsidRDefault="0080729E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表格名稱：</w:t>
            </w:r>
            <w:r w:rsidR="00621F33">
              <w:rPr>
                <w:rFonts w:hint="eastAsia"/>
                <w:color w:val="000000"/>
                <w:lang w:val="zh-TW"/>
              </w:rPr>
              <w:t>發文字參數維護檔</w:t>
            </w:r>
          </w:p>
        </w:tc>
      </w:tr>
      <w:tr w:rsidR="0080729E" w:rsidTr="001D1CC4">
        <w:tc>
          <w:tcPr>
            <w:tcW w:w="1418" w:type="dxa"/>
            <w:shd w:val="clear" w:color="auto" w:fill="E0E0E0"/>
          </w:tcPr>
          <w:p w:rsidR="0080729E" w:rsidRDefault="0080729E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欄位名稱</w:t>
            </w:r>
          </w:p>
        </w:tc>
        <w:tc>
          <w:tcPr>
            <w:tcW w:w="3118" w:type="dxa"/>
            <w:shd w:val="clear" w:color="auto" w:fill="E0E0E0"/>
          </w:tcPr>
          <w:p w:rsidR="0080729E" w:rsidRDefault="0080729E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欄位代號</w:t>
            </w:r>
          </w:p>
        </w:tc>
        <w:tc>
          <w:tcPr>
            <w:tcW w:w="1560" w:type="dxa"/>
            <w:shd w:val="clear" w:color="auto" w:fill="E0E0E0"/>
          </w:tcPr>
          <w:p w:rsidR="0080729E" w:rsidRDefault="0080729E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格式</w:t>
            </w:r>
          </w:p>
        </w:tc>
        <w:tc>
          <w:tcPr>
            <w:tcW w:w="3795" w:type="dxa"/>
            <w:shd w:val="clear" w:color="auto" w:fill="E0E0E0"/>
          </w:tcPr>
          <w:p w:rsidR="0080729E" w:rsidRDefault="0080729E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備註</w:t>
            </w:r>
          </w:p>
        </w:tc>
      </w:tr>
      <w:tr w:rsidR="0080729E" w:rsidTr="00C35D1D">
        <w:trPr>
          <w:trHeight w:val="1077"/>
        </w:trPr>
        <w:tc>
          <w:tcPr>
            <w:tcW w:w="1418" w:type="dxa"/>
          </w:tcPr>
          <w:p w:rsidR="0080729E" w:rsidRDefault="0080729E" w:rsidP="0080729E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序號</w:t>
            </w:r>
          </w:p>
        </w:tc>
        <w:tc>
          <w:tcPr>
            <w:tcW w:w="3118" w:type="dxa"/>
          </w:tcPr>
          <w:p w:rsidR="0080729E" w:rsidRDefault="0080729E" w:rsidP="0080729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OP_SEQ_NO</w:t>
            </w:r>
          </w:p>
        </w:tc>
        <w:tc>
          <w:tcPr>
            <w:tcW w:w="1560" w:type="dxa"/>
          </w:tcPr>
          <w:p w:rsidR="0080729E" w:rsidRDefault="0080729E" w:rsidP="0080729E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NUMERIC(10,0)</w:t>
            </w:r>
          </w:p>
        </w:tc>
        <w:tc>
          <w:tcPr>
            <w:tcW w:w="3795" w:type="dxa"/>
          </w:tcPr>
          <w:p w:rsidR="0080729E" w:rsidRDefault="0080729E" w:rsidP="0080729E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PK</w:t>
            </w:r>
          </w:p>
          <w:p w:rsidR="0080729E" w:rsidRDefault="0080729E" w:rsidP="0080729E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DB</w:t>
            </w:r>
            <w:r>
              <w:rPr>
                <w:rFonts w:hint="eastAsia"/>
                <w:color w:val="000000"/>
                <w:lang w:val="zh-TW"/>
              </w:rPr>
              <w:t>自動產生</w:t>
            </w:r>
          </w:p>
        </w:tc>
      </w:tr>
      <w:tr w:rsidR="007A1D7A" w:rsidTr="001D1CC4">
        <w:tc>
          <w:tcPr>
            <w:tcW w:w="1418" w:type="dxa"/>
            <w:vAlign w:val="center"/>
          </w:tcPr>
          <w:p w:rsidR="007A1D7A" w:rsidRDefault="007A1D7A" w:rsidP="007A1D7A">
            <w:pPr>
              <w:ind w:left="0"/>
              <w:jc w:val="both"/>
              <w:rPr>
                <w:color w:val="000000"/>
                <w:lang w:val="zh-TW"/>
              </w:rPr>
            </w:pPr>
            <w:r>
              <w:rPr>
                <w:rFonts w:hint="eastAsia"/>
              </w:rPr>
              <w:t>單位代碼</w:t>
            </w:r>
          </w:p>
        </w:tc>
        <w:tc>
          <w:tcPr>
            <w:tcW w:w="3118" w:type="dxa"/>
            <w:vAlign w:val="center"/>
          </w:tcPr>
          <w:p w:rsidR="007A1D7A" w:rsidRDefault="007A1D7A" w:rsidP="007A1D7A">
            <w:pPr>
              <w:ind w:left="0"/>
              <w:rPr>
                <w:color w:val="000000"/>
              </w:rPr>
            </w:pPr>
            <w:r>
              <w:rPr>
                <w:rFonts w:hint="eastAsia"/>
              </w:rPr>
              <w:t>OP_UNIT_CD</w:t>
            </w:r>
          </w:p>
        </w:tc>
        <w:tc>
          <w:tcPr>
            <w:tcW w:w="1560" w:type="dxa"/>
            <w:vAlign w:val="center"/>
          </w:tcPr>
          <w:p w:rsidR="007A1D7A" w:rsidRDefault="007A1D7A" w:rsidP="007A1D7A">
            <w:pPr>
              <w:ind w:left="0"/>
              <w:rPr>
                <w:color w:val="000000"/>
              </w:rPr>
            </w:pPr>
            <w:r>
              <w:rPr>
                <w:rFonts w:hint="eastAsia"/>
              </w:rPr>
              <w:t>CHAR(5)</w:t>
            </w:r>
          </w:p>
        </w:tc>
        <w:tc>
          <w:tcPr>
            <w:tcW w:w="3795" w:type="dxa"/>
          </w:tcPr>
          <w:p w:rsidR="007A1D7A" w:rsidRPr="00676108" w:rsidRDefault="007A1D7A" w:rsidP="007A1D7A">
            <w:pPr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*</w:t>
            </w:r>
          </w:p>
        </w:tc>
      </w:tr>
      <w:tr w:rsidR="007A1D7A" w:rsidTr="001D1CC4">
        <w:tc>
          <w:tcPr>
            <w:tcW w:w="1418" w:type="dxa"/>
            <w:vAlign w:val="center"/>
          </w:tcPr>
          <w:p w:rsidR="007A1D7A" w:rsidRDefault="007A1D7A" w:rsidP="007A1D7A">
            <w:pPr>
              <w:ind w:left="0"/>
              <w:jc w:val="both"/>
              <w:rPr>
                <w:color w:val="000000"/>
                <w:lang w:val="zh-TW"/>
              </w:rPr>
            </w:pPr>
            <w:r>
              <w:rPr>
                <w:rFonts w:hint="eastAsia"/>
              </w:rPr>
              <w:t>單位</w:t>
            </w:r>
            <w:r>
              <w:rPr>
                <w:rFonts w:hint="eastAsia"/>
                <w:lang w:eastAsia="zh-HK"/>
              </w:rPr>
              <w:t>名稱</w:t>
            </w:r>
          </w:p>
        </w:tc>
        <w:tc>
          <w:tcPr>
            <w:tcW w:w="3118" w:type="dxa"/>
            <w:vAlign w:val="center"/>
          </w:tcPr>
          <w:p w:rsidR="007A1D7A" w:rsidRDefault="007A1D7A" w:rsidP="007A1D7A">
            <w:pPr>
              <w:ind w:left="0"/>
              <w:rPr>
                <w:color w:val="000000"/>
              </w:rPr>
            </w:pPr>
            <w:r>
              <w:rPr>
                <w:rFonts w:hint="eastAsia"/>
              </w:rPr>
              <w:t>OP_UNIT_</w:t>
            </w:r>
            <w:r>
              <w:t>NM</w:t>
            </w:r>
          </w:p>
        </w:tc>
        <w:tc>
          <w:tcPr>
            <w:tcW w:w="1560" w:type="dxa"/>
            <w:vAlign w:val="center"/>
          </w:tcPr>
          <w:p w:rsidR="007A1D7A" w:rsidRDefault="007A1D7A" w:rsidP="007A1D7A">
            <w:pPr>
              <w:ind w:left="0"/>
              <w:rPr>
                <w:color w:val="000000"/>
              </w:rPr>
            </w:pPr>
            <w:r>
              <w:t>VAR</w:t>
            </w:r>
            <w:r>
              <w:rPr>
                <w:rFonts w:hint="eastAsia"/>
              </w:rPr>
              <w:t>CHAR(</w:t>
            </w:r>
            <w:r>
              <w:t>150</w:t>
            </w:r>
            <w:r>
              <w:rPr>
                <w:rFonts w:hint="eastAsia"/>
              </w:rPr>
              <w:t>)</w:t>
            </w:r>
          </w:p>
        </w:tc>
        <w:tc>
          <w:tcPr>
            <w:tcW w:w="3795" w:type="dxa"/>
          </w:tcPr>
          <w:p w:rsidR="007A1D7A" w:rsidRPr="003C7AFE" w:rsidRDefault="007A1D7A" w:rsidP="007A1D7A">
            <w:pPr>
              <w:ind w:left="0"/>
              <w:jc w:val="both"/>
              <w:rPr>
                <w:color w:val="FF0000"/>
              </w:rPr>
            </w:pPr>
          </w:p>
        </w:tc>
      </w:tr>
      <w:tr w:rsidR="0027539A" w:rsidTr="001D1CC4">
        <w:tc>
          <w:tcPr>
            <w:tcW w:w="1418" w:type="dxa"/>
            <w:vAlign w:val="center"/>
          </w:tcPr>
          <w:p w:rsidR="0027539A" w:rsidRDefault="0027539A" w:rsidP="0027539A">
            <w:pPr>
              <w:ind w:left="0"/>
              <w:jc w:val="both"/>
              <w:rPr>
                <w:color w:val="000000"/>
                <w:lang w:val="zh-TW"/>
              </w:rPr>
            </w:pPr>
            <w:r>
              <w:rPr>
                <w:rFonts w:hint="eastAsia"/>
              </w:rPr>
              <w:t>單位</w:t>
            </w:r>
            <w:r>
              <w:rPr>
                <w:rFonts w:hint="eastAsia"/>
                <w:lang w:eastAsia="zh-HK"/>
              </w:rPr>
              <w:t>分局</w:t>
            </w:r>
            <w:r>
              <w:rPr>
                <w:rFonts w:hint="eastAsia"/>
              </w:rPr>
              <w:t>代碼</w:t>
            </w:r>
          </w:p>
        </w:tc>
        <w:tc>
          <w:tcPr>
            <w:tcW w:w="3118" w:type="dxa"/>
            <w:vAlign w:val="center"/>
          </w:tcPr>
          <w:p w:rsidR="0027539A" w:rsidRDefault="007A1D7A" w:rsidP="0027539A">
            <w:pPr>
              <w:ind w:left="0"/>
              <w:rPr>
                <w:color w:val="000000"/>
              </w:rPr>
            </w:pPr>
            <w:r>
              <w:rPr>
                <w:rFonts w:hint="eastAsia"/>
              </w:rPr>
              <w:t>OP_</w:t>
            </w:r>
            <w:r w:rsidR="0027539A">
              <w:t>B_</w:t>
            </w:r>
            <w:r w:rsidR="0027539A">
              <w:rPr>
                <w:rFonts w:hint="eastAsia"/>
              </w:rPr>
              <w:t>UNIT_CD</w:t>
            </w:r>
          </w:p>
        </w:tc>
        <w:tc>
          <w:tcPr>
            <w:tcW w:w="1560" w:type="dxa"/>
            <w:vAlign w:val="center"/>
          </w:tcPr>
          <w:p w:rsidR="0027539A" w:rsidRDefault="0027539A" w:rsidP="0027539A">
            <w:pPr>
              <w:ind w:left="0"/>
              <w:rPr>
                <w:color w:val="000000"/>
              </w:rPr>
            </w:pPr>
            <w:r>
              <w:rPr>
                <w:rFonts w:hint="eastAsia"/>
              </w:rPr>
              <w:t>CHAR(5)</w:t>
            </w:r>
          </w:p>
        </w:tc>
        <w:tc>
          <w:tcPr>
            <w:tcW w:w="3795" w:type="dxa"/>
          </w:tcPr>
          <w:p w:rsidR="0027539A" w:rsidRPr="00676108" w:rsidRDefault="0027539A" w:rsidP="0027539A">
            <w:pPr>
              <w:ind w:left="0"/>
              <w:jc w:val="both"/>
              <w:rPr>
                <w:color w:val="000000" w:themeColor="text1"/>
              </w:rPr>
            </w:pPr>
          </w:p>
        </w:tc>
      </w:tr>
      <w:tr w:rsidR="0080729E" w:rsidTr="001D1CC4">
        <w:tc>
          <w:tcPr>
            <w:tcW w:w="1418" w:type="dxa"/>
            <w:vAlign w:val="center"/>
          </w:tcPr>
          <w:p w:rsidR="0080729E" w:rsidRDefault="0080729E" w:rsidP="00676108">
            <w:pPr>
              <w:ind w:left="0"/>
              <w:jc w:val="both"/>
              <w:rPr>
                <w:color w:val="000000"/>
                <w:lang w:val="zh-TW"/>
              </w:rPr>
            </w:pPr>
            <w:r>
              <w:rPr>
                <w:rFonts w:hint="eastAsia"/>
              </w:rPr>
              <w:t>單位</w:t>
            </w:r>
            <w:r>
              <w:rPr>
                <w:rFonts w:hint="eastAsia"/>
                <w:lang w:eastAsia="zh-HK"/>
              </w:rPr>
              <w:t>分局名稱</w:t>
            </w:r>
          </w:p>
        </w:tc>
        <w:tc>
          <w:tcPr>
            <w:tcW w:w="3118" w:type="dxa"/>
            <w:vAlign w:val="center"/>
          </w:tcPr>
          <w:p w:rsidR="0080729E" w:rsidRDefault="007A1D7A" w:rsidP="001D1CC4">
            <w:pPr>
              <w:ind w:left="0"/>
              <w:rPr>
                <w:color w:val="000000"/>
              </w:rPr>
            </w:pPr>
            <w:r>
              <w:rPr>
                <w:rFonts w:hint="eastAsia"/>
              </w:rPr>
              <w:t>OP_</w:t>
            </w:r>
            <w:r w:rsidR="0080729E">
              <w:t>B_</w:t>
            </w:r>
            <w:r w:rsidR="0080729E">
              <w:rPr>
                <w:rFonts w:hint="eastAsia"/>
              </w:rPr>
              <w:t>UNIT_</w:t>
            </w:r>
            <w:r w:rsidR="0080729E">
              <w:t>NM</w:t>
            </w:r>
          </w:p>
        </w:tc>
        <w:tc>
          <w:tcPr>
            <w:tcW w:w="1560" w:type="dxa"/>
            <w:vAlign w:val="center"/>
          </w:tcPr>
          <w:p w:rsidR="0080729E" w:rsidRDefault="0080729E" w:rsidP="001D1CC4">
            <w:pPr>
              <w:ind w:left="0"/>
              <w:rPr>
                <w:color w:val="000000"/>
              </w:rPr>
            </w:pPr>
            <w:r>
              <w:t>VAR</w:t>
            </w:r>
            <w:r>
              <w:rPr>
                <w:rFonts w:hint="eastAsia"/>
              </w:rPr>
              <w:t>CHAR(</w:t>
            </w:r>
            <w:r>
              <w:t>150</w:t>
            </w:r>
            <w:r>
              <w:rPr>
                <w:rFonts w:hint="eastAsia"/>
              </w:rPr>
              <w:t>)</w:t>
            </w:r>
          </w:p>
        </w:tc>
        <w:tc>
          <w:tcPr>
            <w:tcW w:w="3795" w:type="dxa"/>
          </w:tcPr>
          <w:p w:rsidR="0080729E" w:rsidRPr="003C7AFE" w:rsidRDefault="0080729E" w:rsidP="001D1CC4">
            <w:pPr>
              <w:ind w:left="0"/>
              <w:jc w:val="both"/>
              <w:rPr>
                <w:color w:val="FF0000"/>
              </w:rPr>
            </w:pPr>
          </w:p>
        </w:tc>
      </w:tr>
      <w:tr w:rsidR="00126E4E" w:rsidTr="001D1CC4">
        <w:tc>
          <w:tcPr>
            <w:tcW w:w="1418" w:type="dxa"/>
            <w:vAlign w:val="center"/>
          </w:tcPr>
          <w:p w:rsidR="00126E4E" w:rsidRDefault="00126E4E" w:rsidP="00126E4E">
            <w:pPr>
              <w:ind w:left="0"/>
              <w:jc w:val="both"/>
              <w:rPr>
                <w:lang w:eastAsia="zh-HK"/>
              </w:rPr>
            </w:pPr>
            <w:r>
              <w:rPr>
                <w:rFonts w:hint="eastAsia"/>
              </w:rPr>
              <w:t>單位總</w:t>
            </w:r>
            <w:r>
              <w:rPr>
                <w:rFonts w:hint="eastAsia"/>
                <w:lang w:eastAsia="zh-HK"/>
              </w:rPr>
              <w:t>局</w:t>
            </w:r>
            <w:r>
              <w:rPr>
                <w:rFonts w:hint="eastAsia"/>
              </w:rPr>
              <w:t>代碼</w:t>
            </w:r>
          </w:p>
        </w:tc>
        <w:tc>
          <w:tcPr>
            <w:tcW w:w="3118" w:type="dxa"/>
            <w:vAlign w:val="center"/>
          </w:tcPr>
          <w:p w:rsidR="00126E4E" w:rsidRDefault="007A1D7A" w:rsidP="00126E4E">
            <w:pPr>
              <w:ind w:left="0"/>
              <w:rPr>
                <w:color w:val="000000"/>
              </w:rPr>
            </w:pPr>
            <w:r>
              <w:rPr>
                <w:rFonts w:hint="eastAsia"/>
              </w:rPr>
              <w:t>OP_</w:t>
            </w:r>
            <w:r w:rsidR="00126E4E">
              <w:rPr>
                <w:rFonts w:hint="eastAsia"/>
              </w:rPr>
              <w:t>D</w:t>
            </w:r>
            <w:r w:rsidR="00126E4E">
              <w:t>_</w:t>
            </w:r>
            <w:r w:rsidR="00126E4E">
              <w:rPr>
                <w:rFonts w:hint="eastAsia"/>
              </w:rPr>
              <w:t>UNIT_CD</w:t>
            </w:r>
          </w:p>
        </w:tc>
        <w:tc>
          <w:tcPr>
            <w:tcW w:w="1560" w:type="dxa"/>
            <w:vAlign w:val="center"/>
          </w:tcPr>
          <w:p w:rsidR="00126E4E" w:rsidRDefault="00126E4E" w:rsidP="00126E4E">
            <w:pPr>
              <w:ind w:left="0"/>
              <w:rPr>
                <w:color w:val="000000"/>
              </w:rPr>
            </w:pPr>
            <w:r>
              <w:rPr>
                <w:rFonts w:hint="eastAsia"/>
              </w:rPr>
              <w:t>CHAR(5)</w:t>
            </w:r>
          </w:p>
        </w:tc>
        <w:tc>
          <w:tcPr>
            <w:tcW w:w="3795" w:type="dxa"/>
          </w:tcPr>
          <w:p w:rsidR="00126E4E" w:rsidRPr="00676108" w:rsidRDefault="00126E4E" w:rsidP="00126E4E">
            <w:pPr>
              <w:ind w:left="0"/>
              <w:jc w:val="both"/>
              <w:rPr>
                <w:color w:val="000000" w:themeColor="text1"/>
              </w:rPr>
            </w:pPr>
          </w:p>
        </w:tc>
      </w:tr>
      <w:tr w:rsidR="00126E4E" w:rsidTr="001D1CC4">
        <w:tc>
          <w:tcPr>
            <w:tcW w:w="1418" w:type="dxa"/>
            <w:vAlign w:val="center"/>
          </w:tcPr>
          <w:p w:rsidR="00126E4E" w:rsidRDefault="00126E4E" w:rsidP="00126E4E">
            <w:pPr>
              <w:ind w:left="0"/>
              <w:jc w:val="both"/>
              <w:rPr>
                <w:lang w:eastAsia="zh-HK"/>
              </w:rPr>
            </w:pPr>
            <w:r>
              <w:rPr>
                <w:rFonts w:hint="eastAsia"/>
              </w:rPr>
              <w:t>單位總</w:t>
            </w:r>
            <w:r>
              <w:rPr>
                <w:rFonts w:hint="eastAsia"/>
                <w:lang w:eastAsia="zh-HK"/>
              </w:rPr>
              <w:t>局名稱</w:t>
            </w:r>
          </w:p>
        </w:tc>
        <w:tc>
          <w:tcPr>
            <w:tcW w:w="3118" w:type="dxa"/>
            <w:vAlign w:val="center"/>
          </w:tcPr>
          <w:p w:rsidR="00126E4E" w:rsidRDefault="007A1D7A" w:rsidP="00126E4E">
            <w:pPr>
              <w:ind w:left="0"/>
              <w:rPr>
                <w:color w:val="000000"/>
              </w:rPr>
            </w:pPr>
            <w:r>
              <w:rPr>
                <w:rFonts w:hint="eastAsia"/>
              </w:rPr>
              <w:t>OP_</w:t>
            </w:r>
            <w:r w:rsidR="00126E4E">
              <w:rPr>
                <w:rFonts w:hint="eastAsia"/>
              </w:rPr>
              <w:t>D</w:t>
            </w:r>
            <w:r w:rsidR="00126E4E">
              <w:t>_</w:t>
            </w:r>
            <w:r w:rsidR="00126E4E">
              <w:rPr>
                <w:rFonts w:hint="eastAsia"/>
              </w:rPr>
              <w:t>UNIT_</w:t>
            </w:r>
            <w:r w:rsidR="00126E4E">
              <w:t>NM</w:t>
            </w:r>
          </w:p>
        </w:tc>
        <w:tc>
          <w:tcPr>
            <w:tcW w:w="1560" w:type="dxa"/>
            <w:vAlign w:val="center"/>
          </w:tcPr>
          <w:p w:rsidR="00126E4E" w:rsidRDefault="00126E4E" w:rsidP="00126E4E">
            <w:pPr>
              <w:ind w:left="0"/>
              <w:rPr>
                <w:color w:val="000000"/>
              </w:rPr>
            </w:pPr>
            <w:r>
              <w:t>VAR</w:t>
            </w:r>
            <w:r>
              <w:rPr>
                <w:rFonts w:hint="eastAsia"/>
              </w:rPr>
              <w:t>CHAR(</w:t>
            </w:r>
            <w:r>
              <w:t>150</w:t>
            </w:r>
            <w:r>
              <w:rPr>
                <w:rFonts w:hint="eastAsia"/>
              </w:rPr>
              <w:t>)</w:t>
            </w:r>
          </w:p>
        </w:tc>
        <w:tc>
          <w:tcPr>
            <w:tcW w:w="3795" w:type="dxa"/>
          </w:tcPr>
          <w:p w:rsidR="00126E4E" w:rsidRPr="003C7AFE" w:rsidRDefault="00126E4E" w:rsidP="00126E4E">
            <w:pPr>
              <w:ind w:left="0"/>
              <w:jc w:val="both"/>
              <w:rPr>
                <w:color w:val="FF0000"/>
              </w:rPr>
            </w:pPr>
          </w:p>
        </w:tc>
      </w:tr>
      <w:tr w:rsidR="0080729E" w:rsidTr="001D1CC4">
        <w:tc>
          <w:tcPr>
            <w:tcW w:w="1418" w:type="dxa"/>
          </w:tcPr>
          <w:p w:rsidR="0080729E" w:rsidRPr="00A539E1" w:rsidRDefault="0080729E" w:rsidP="001D1C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公告文號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–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字</w:t>
            </w:r>
            <w:r w:rsidR="006C5BC3">
              <w:rPr>
                <w:rFonts w:hint="eastAsia"/>
                <w:color w:val="000000"/>
              </w:rPr>
              <w:t>1</w:t>
            </w:r>
          </w:p>
        </w:tc>
        <w:tc>
          <w:tcPr>
            <w:tcW w:w="3118" w:type="dxa"/>
          </w:tcPr>
          <w:p w:rsidR="0080729E" w:rsidRDefault="0080729E" w:rsidP="001D1C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OP_DOC_WD</w:t>
            </w:r>
            <w:r w:rsidR="006C5BC3">
              <w:rPr>
                <w:color w:val="000000"/>
              </w:rPr>
              <w:t>1</w:t>
            </w:r>
          </w:p>
        </w:tc>
        <w:tc>
          <w:tcPr>
            <w:tcW w:w="1560" w:type="dxa"/>
          </w:tcPr>
          <w:p w:rsidR="0080729E" w:rsidRDefault="0080729E" w:rsidP="001D1C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3795" w:type="dxa"/>
          </w:tcPr>
          <w:p w:rsidR="0080729E" w:rsidRPr="003C7AFE" w:rsidRDefault="00C76B25" w:rsidP="001D1CC4">
            <w:pPr>
              <w:ind w:left="0"/>
              <w:jc w:val="both"/>
              <w:rPr>
                <w:color w:val="FF0000"/>
              </w:rPr>
            </w:pPr>
            <w:r w:rsidRPr="006C5BC3">
              <w:rPr>
                <w:rFonts w:hint="eastAsia"/>
                <w:color w:val="000000" w:themeColor="text1"/>
              </w:rPr>
              <w:t>拾得遺失物招領公告</w:t>
            </w:r>
            <w:r>
              <w:rPr>
                <w:rFonts w:hint="eastAsia"/>
                <w:color w:val="000000" w:themeColor="text1"/>
              </w:rPr>
              <w:t>發文字</w:t>
            </w:r>
          </w:p>
        </w:tc>
      </w:tr>
      <w:tr w:rsidR="0080729E" w:rsidTr="001D1CC4">
        <w:tc>
          <w:tcPr>
            <w:tcW w:w="1418" w:type="dxa"/>
          </w:tcPr>
          <w:p w:rsidR="0080729E" w:rsidRDefault="006C5BC3" w:rsidP="001D1C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是否開啟自動取號</w:t>
            </w:r>
            <w:r>
              <w:rPr>
                <w:rFonts w:hint="eastAsia"/>
                <w:color w:val="000000"/>
                <w:lang w:val="zh-TW"/>
              </w:rPr>
              <w:t>1</w:t>
            </w:r>
          </w:p>
        </w:tc>
        <w:tc>
          <w:tcPr>
            <w:tcW w:w="3118" w:type="dxa"/>
          </w:tcPr>
          <w:p w:rsidR="0080729E" w:rsidRPr="00676108" w:rsidRDefault="0080729E" w:rsidP="006C5BC3">
            <w:pPr>
              <w:ind w:left="0"/>
              <w:rPr>
                <w:color w:val="000000" w:themeColor="text1"/>
              </w:rPr>
            </w:pPr>
            <w:r w:rsidRPr="00676108">
              <w:rPr>
                <w:rFonts w:hint="eastAsia"/>
                <w:color w:val="000000" w:themeColor="text1"/>
              </w:rPr>
              <w:t>OP_</w:t>
            </w:r>
            <w:r w:rsidR="006C5BC3">
              <w:rPr>
                <w:color w:val="000000" w:themeColor="text1"/>
              </w:rPr>
              <w:t>YN</w:t>
            </w:r>
            <w:r w:rsidRPr="00676108">
              <w:rPr>
                <w:rFonts w:hint="eastAsia"/>
                <w:color w:val="000000" w:themeColor="text1"/>
              </w:rPr>
              <w:t>_</w:t>
            </w:r>
            <w:r w:rsidR="006C5BC3" w:rsidRPr="004E2A71">
              <w:rPr>
                <w:rFonts w:hint="eastAsia"/>
              </w:rPr>
              <w:t>GET</w:t>
            </w:r>
            <w:r w:rsidR="006C5BC3">
              <w:t>_NO1</w:t>
            </w:r>
          </w:p>
        </w:tc>
        <w:tc>
          <w:tcPr>
            <w:tcW w:w="1560" w:type="dxa"/>
          </w:tcPr>
          <w:p w:rsidR="0080729E" w:rsidRDefault="006C5BC3" w:rsidP="001D1CC4">
            <w:pPr>
              <w:ind w:left="0"/>
              <w:rPr>
                <w:color w:val="000000"/>
              </w:rPr>
            </w:pPr>
            <w:r w:rsidRPr="006C5BC3">
              <w:rPr>
                <w:rFonts w:hint="eastAsia"/>
                <w:color w:val="000000" w:themeColor="text1"/>
              </w:rPr>
              <w:t>CHAR(1)</w:t>
            </w:r>
          </w:p>
        </w:tc>
        <w:tc>
          <w:tcPr>
            <w:tcW w:w="3795" w:type="dxa"/>
          </w:tcPr>
          <w:p w:rsidR="0080729E" w:rsidRPr="006C5BC3" w:rsidRDefault="006C5BC3" w:rsidP="001D1CC4">
            <w:pPr>
              <w:ind w:left="0"/>
              <w:rPr>
                <w:color w:val="000000" w:themeColor="text1"/>
              </w:rPr>
            </w:pPr>
            <w:r w:rsidRPr="006C5BC3">
              <w:rPr>
                <w:rFonts w:hint="eastAsia"/>
                <w:color w:val="000000" w:themeColor="text1"/>
              </w:rPr>
              <w:t>0</w:t>
            </w:r>
            <w:r w:rsidRPr="006C5BC3">
              <w:rPr>
                <w:rFonts w:hint="eastAsia"/>
                <w:color w:val="000000" w:themeColor="text1"/>
              </w:rPr>
              <w:t>：否</w:t>
            </w:r>
          </w:p>
          <w:p w:rsidR="006C5BC3" w:rsidRPr="00A6774F" w:rsidRDefault="006C5BC3" w:rsidP="001D1CC4">
            <w:pPr>
              <w:ind w:left="0"/>
              <w:rPr>
                <w:color w:val="FF0000"/>
              </w:rPr>
            </w:pPr>
            <w:r w:rsidRPr="006C5BC3">
              <w:rPr>
                <w:rFonts w:hint="eastAsia"/>
                <w:color w:val="000000" w:themeColor="text1"/>
              </w:rPr>
              <w:t>1</w:t>
            </w:r>
            <w:r w:rsidRPr="006C5BC3">
              <w:rPr>
                <w:rFonts w:hint="eastAsia"/>
                <w:color w:val="000000" w:themeColor="text1"/>
              </w:rPr>
              <w:t>：是</w:t>
            </w:r>
          </w:p>
        </w:tc>
      </w:tr>
      <w:tr w:rsidR="00A7685E" w:rsidTr="001D1CC4">
        <w:tc>
          <w:tcPr>
            <w:tcW w:w="1418" w:type="dxa"/>
          </w:tcPr>
          <w:p w:rsidR="00A7685E" w:rsidRPr="00A539E1" w:rsidRDefault="00A7685E" w:rsidP="001D1C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公告文號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–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字</w:t>
            </w:r>
            <w:r>
              <w:rPr>
                <w:color w:val="000000"/>
              </w:rPr>
              <w:t>2</w:t>
            </w:r>
          </w:p>
        </w:tc>
        <w:tc>
          <w:tcPr>
            <w:tcW w:w="3118" w:type="dxa"/>
          </w:tcPr>
          <w:p w:rsidR="00A7685E" w:rsidRDefault="00A7685E" w:rsidP="001D1C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OP_DOC_WD</w:t>
            </w:r>
            <w:r w:rsidR="009A2623">
              <w:rPr>
                <w:color w:val="000000"/>
              </w:rPr>
              <w:t>2</w:t>
            </w:r>
          </w:p>
        </w:tc>
        <w:tc>
          <w:tcPr>
            <w:tcW w:w="1560" w:type="dxa"/>
          </w:tcPr>
          <w:p w:rsidR="00A7685E" w:rsidRDefault="00A7685E" w:rsidP="001D1C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3795" w:type="dxa"/>
          </w:tcPr>
          <w:p w:rsidR="00A7685E" w:rsidRPr="003C7AFE" w:rsidRDefault="00C76B25" w:rsidP="001D1CC4">
            <w:pPr>
              <w:ind w:left="0"/>
              <w:jc w:val="both"/>
              <w:rPr>
                <w:color w:val="FF0000"/>
              </w:rPr>
            </w:pPr>
            <w:r w:rsidRPr="006C5BC3">
              <w:rPr>
                <w:rFonts w:hint="eastAsia"/>
                <w:color w:val="000000" w:themeColor="text1"/>
              </w:rPr>
              <w:t>拾得人領回公告</w:t>
            </w:r>
            <w:r>
              <w:rPr>
                <w:rFonts w:hint="eastAsia"/>
                <w:color w:val="000000" w:themeColor="text1"/>
              </w:rPr>
              <w:t>發文字</w:t>
            </w:r>
          </w:p>
        </w:tc>
      </w:tr>
      <w:tr w:rsidR="00A7685E" w:rsidTr="001D1CC4">
        <w:tc>
          <w:tcPr>
            <w:tcW w:w="1418" w:type="dxa"/>
          </w:tcPr>
          <w:p w:rsidR="00A7685E" w:rsidRDefault="00A7685E" w:rsidP="001D1C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是否開啟自動取號</w:t>
            </w:r>
            <w:r>
              <w:rPr>
                <w:color w:val="000000"/>
                <w:lang w:val="zh-TW"/>
              </w:rPr>
              <w:t>2</w:t>
            </w:r>
          </w:p>
        </w:tc>
        <w:tc>
          <w:tcPr>
            <w:tcW w:w="3118" w:type="dxa"/>
          </w:tcPr>
          <w:p w:rsidR="00A7685E" w:rsidRPr="00676108" w:rsidRDefault="00A7685E" w:rsidP="001D1CC4">
            <w:pPr>
              <w:ind w:left="0"/>
              <w:rPr>
                <w:color w:val="000000" w:themeColor="text1"/>
              </w:rPr>
            </w:pPr>
            <w:r w:rsidRPr="00676108">
              <w:rPr>
                <w:rFonts w:hint="eastAsia"/>
                <w:color w:val="000000" w:themeColor="text1"/>
              </w:rPr>
              <w:t>OP_</w:t>
            </w:r>
            <w:r>
              <w:rPr>
                <w:color w:val="000000" w:themeColor="text1"/>
              </w:rPr>
              <w:t>YN</w:t>
            </w:r>
            <w:r w:rsidRPr="00676108">
              <w:rPr>
                <w:rFonts w:hint="eastAsia"/>
                <w:color w:val="000000" w:themeColor="text1"/>
              </w:rPr>
              <w:t>_</w:t>
            </w:r>
            <w:r w:rsidRPr="004E2A71">
              <w:rPr>
                <w:rFonts w:hint="eastAsia"/>
              </w:rPr>
              <w:t>GET</w:t>
            </w:r>
            <w:r>
              <w:t>_NO</w:t>
            </w:r>
            <w:r w:rsidR="009A2623">
              <w:t>2</w:t>
            </w:r>
          </w:p>
        </w:tc>
        <w:tc>
          <w:tcPr>
            <w:tcW w:w="1560" w:type="dxa"/>
          </w:tcPr>
          <w:p w:rsidR="00A7685E" w:rsidRDefault="00A7685E" w:rsidP="001D1CC4">
            <w:pPr>
              <w:ind w:left="0"/>
              <w:rPr>
                <w:color w:val="000000"/>
              </w:rPr>
            </w:pPr>
            <w:r w:rsidRPr="006C5BC3">
              <w:rPr>
                <w:rFonts w:hint="eastAsia"/>
                <w:color w:val="000000" w:themeColor="text1"/>
              </w:rPr>
              <w:t>CHAR(1)</w:t>
            </w:r>
          </w:p>
        </w:tc>
        <w:tc>
          <w:tcPr>
            <w:tcW w:w="3795" w:type="dxa"/>
          </w:tcPr>
          <w:p w:rsidR="00A7685E" w:rsidRPr="006C5BC3" w:rsidRDefault="00A7685E" w:rsidP="001D1CC4">
            <w:pPr>
              <w:ind w:left="0"/>
              <w:rPr>
                <w:color w:val="000000" w:themeColor="text1"/>
              </w:rPr>
            </w:pPr>
            <w:r w:rsidRPr="006C5BC3">
              <w:rPr>
                <w:rFonts w:hint="eastAsia"/>
                <w:color w:val="000000" w:themeColor="text1"/>
              </w:rPr>
              <w:t>0</w:t>
            </w:r>
            <w:r w:rsidRPr="006C5BC3">
              <w:rPr>
                <w:rFonts w:hint="eastAsia"/>
                <w:color w:val="000000" w:themeColor="text1"/>
              </w:rPr>
              <w:t>：否</w:t>
            </w:r>
          </w:p>
          <w:p w:rsidR="00A7685E" w:rsidRPr="00A6774F" w:rsidRDefault="00A7685E" w:rsidP="001D1CC4">
            <w:pPr>
              <w:ind w:left="0"/>
              <w:rPr>
                <w:color w:val="FF0000"/>
              </w:rPr>
            </w:pPr>
            <w:r w:rsidRPr="006C5BC3">
              <w:rPr>
                <w:rFonts w:hint="eastAsia"/>
                <w:color w:val="000000" w:themeColor="text1"/>
              </w:rPr>
              <w:t>1</w:t>
            </w:r>
            <w:r w:rsidRPr="006C5BC3">
              <w:rPr>
                <w:rFonts w:hint="eastAsia"/>
                <w:color w:val="000000" w:themeColor="text1"/>
              </w:rPr>
              <w:t>：是</w:t>
            </w:r>
          </w:p>
        </w:tc>
      </w:tr>
      <w:tr w:rsidR="00984A2C" w:rsidRPr="00F27A05" w:rsidTr="00984A2C">
        <w:tc>
          <w:tcPr>
            <w:tcW w:w="1418" w:type="dxa"/>
          </w:tcPr>
          <w:p w:rsidR="00984A2C" w:rsidRPr="00F27A05" w:rsidRDefault="00984A2C" w:rsidP="001D1CC4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新增人員</w:t>
            </w:r>
            <w:r>
              <w:rPr>
                <w:rFonts w:hint="eastAsia"/>
                <w:color w:val="000000"/>
                <w:lang w:val="zh-TW"/>
              </w:rPr>
              <w:t>帳號</w:t>
            </w:r>
          </w:p>
        </w:tc>
        <w:tc>
          <w:tcPr>
            <w:tcW w:w="3118" w:type="dxa"/>
          </w:tcPr>
          <w:p w:rsidR="00984A2C" w:rsidRPr="00F27A05" w:rsidRDefault="00984A2C" w:rsidP="001D1CC4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OP_ADD_ID</w:t>
            </w:r>
          </w:p>
        </w:tc>
        <w:tc>
          <w:tcPr>
            <w:tcW w:w="1560" w:type="dxa"/>
          </w:tcPr>
          <w:p w:rsidR="00984A2C" w:rsidRPr="00F27A05" w:rsidRDefault="00984A2C" w:rsidP="001D1CC4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VARCHAR(10)</w:t>
            </w:r>
          </w:p>
        </w:tc>
        <w:tc>
          <w:tcPr>
            <w:tcW w:w="3795" w:type="dxa"/>
          </w:tcPr>
          <w:p w:rsidR="00984A2C" w:rsidRPr="00CA68B2" w:rsidRDefault="00984A2C" w:rsidP="001D1CC4">
            <w:pPr>
              <w:ind w:left="0"/>
              <w:rPr>
                <w:color w:val="FF0000"/>
              </w:rPr>
            </w:pPr>
          </w:p>
        </w:tc>
      </w:tr>
      <w:tr w:rsidR="00984A2C" w:rsidRPr="00F27A05" w:rsidTr="00984A2C">
        <w:tc>
          <w:tcPr>
            <w:tcW w:w="1418" w:type="dxa"/>
          </w:tcPr>
          <w:p w:rsidR="00984A2C" w:rsidRPr="00F27A05" w:rsidRDefault="00984A2C" w:rsidP="001D1CC4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新增人員姓名</w:t>
            </w:r>
          </w:p>
        </w:tc>
        <w:tc>
          <w:tcPr>
            <w:tcW w:w="3118" w:type="dxa"/>
          </w:tcPr>
          <w:p w:rsidR="00984A2C" w:rsidRPr="00F27A05" w:rsidRDefault="00984A2C" w:rsidP="001D1CC4">
            <w:pPr>
              <w:ind w:left="0"/>
            </w:pPr>
            <w:r w:rsidRPr="00F27A05">
              <w:rPr>
                <w:rFonts w:hint="eastAsia"/>
              </w:rPr>
              <w:t>OP_ADD_NM</w:t>
            </w:r>
          </w:p>
        </w:tc>
        <w:tc>
          <w:tcPr>
            <w:tcW w:w="1560" w:type="dxa"/>
          </w:tcPr>
          <w:p w:rsidR="00984A2C" w:rsidRPr="00F27A05" w:rsidRDefault="00984A2C" w:rsidP="00E10EAC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 w:rsidR="00E10EAC" w:rsidRPr="00E10EAC">
              <w:rPr>
                <w:color w:val="FF0000"/>
              </w:rPr>
              <w:t>200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795" w:type="dxa"/>
          </w:tcPr>
          <w:p w:rsidR="00984A2C" w:rsidRPr="00F27A05" w:rsidRDefault="00E10EAC" w:rsidP="001D1CC4">
            <w:pPr>
              <w:ind w:left="0"/>
              <w:rPr>
                <w:color w:val="000000"/>
              </w:rPr>
            </w:pPr>
            <w:r w:rsidRPr="0050400E">
              <w:rPr>
                <w:rFonts w:hint="eastAsia"/>
                <w:color w:val="FF0000"/>
              </w:rPr>
              <w:t>20190320</w:t>
            </w:r>
            <w:r w:rsidRPr="0050400E">
              <w:rPr>
                <w:rFonts w:hint="eastAsia"/>
                <w:color w:val="FF0000"/>
                <w:lang w:eastAsia="zh-HK"/>
              </w:rPr>
              <w:t>修改</w:t>
            </w:r>
          </w:p>
        </w:tc>
      </w:tr>
      <w:tr w:rsidR="00984A2C" w:rsidRPr="00F27A05" w:rsidTr="00984A2C">
        <w:tc>
          <w:tcPr>
            <w:tcW w:w="1418" w:type="dxa"/>
          </w:tcPr>
          <w:p w:rsidR="00984A2C" w:rsidRPr="00F27A05" w:rsidRDefault="00984A2C" w:rsidP="001D1CC4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新增單位代</w:t>
            </w:r>
            <w:r w:rsidRPr="00F27A05">
              <w:rPr>
                <w:rFonts w:hint="eastAsia"/>
                <w:color w:val="000000"/>
                <w:lang w:val="zh-TW"/>
              </w:rPr>
              <w:lastRenderedPageBreak/>
              <w:t>碼</w:t>
            </w:r>
          </w:p>
        </w:tc>
        <w:tc>
          <w:tcPr>
            <w:tcW w:w="3118" w:type="dxa"/>
          </w:tcPr>
          <w:p w:rsidR="00984A2C" w:rsidRPr="00F27A05" w:rsidRDefault="00984A2C" w:rsidP="001D1CC4">
            <w:pPr>
              <w:ind w:left="0"/>
            </w:pPr>
            <w:r w:rsidRPr="00F27A05">
              <w:rPr>
                <w:rFonts w:hint="eastAsia"/>
              </w:rPr>
              <w:lastRenderedPageBreak/>
              <w:t>OP_ADD_UNIT_CD</w:t>
            </w:r>
          </w:p>
        </w:tc>
        <w:tc>
          <w:tcPr>
            <w:tcW w:w="1560" w:type="dxa"/>
          </w:tcPr>
          <w:p w:rsidR="00984A2C" w:rsidRPr="00F27A05" w:rsidRDefault="00984A2C" w:rsidP="001D1CC4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lastRenderedPageBreak/>
              <w:t>5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795" w:type="dxa"/>
          </w:tcPr>
          <w:p w:rsidR="00984A2C" w:rsidRPr="00F27A05" w:rsidRDefault="00984A2C" w:rsidP="001D1CC4">
            <w:pPr>
              <w:ind w:left="0"/>
              <w:rPr>
                <w:color w:val="FF0000"/>
              </w:rPr>
            </w:pPr>
          </w:p>
        </w:tc>
      </w:tr>
      <w:tr w:rsidR="00984A2C" w:rsidRPr="00F27A05" w:rsidTr="00984A2C">
        <w:tc>
          <w:tcPr>
            <w:tcW w:w="1418" w:type="dxa"/>
          </w:tcPr>
          <w:p w:rsidR="00984A2C" w:rsidRPr="00F27A05" w:rsidRDefault="00984A2C" w:rsidP="001D1CC4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lastRenderedPageBreak/>
              <w:t>新增單位名稱</w:t>
            </w:r>
          </w:p>
        </w:tc>
        <w:tc>
          <w:tcPr>
            <w:tcW w:w="3118" w:type="dxa"/>
          </w:tcPr>
          <w:p w:rsidR="00984A2C" w:rsidRPr="00F27A05" w:rsidRDefault="00984A2C" w:rsidP="001D1CC4">
            <w:pPr>
              <w:ind w:left="0"/>
            </w:pPr>
            <w:r w:rsidRPr="00F27A05">
              <w:rPr>
                <w:rFonts w:hint="eastAsia"/>
              </w:rPr>
              <w:t>OP_ADD_UNIT_NM</w:t>
            </w:r>
          </w:p>
        </w:tc>
        <w:tc>
          <w:tcPr>
            <w:tcW w:w="1560" w:type="dxa"/>
          </w:tcPr>
          <w:p w:rsidR="00984A2C" w:rsidRPr="00F27A05" w:rsidRDefault="00984A2C" w:rsidP="001D1CC4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1</w:t>
            </w:r>
            <w:r w:rsidRPr="00F27A05">
              <w:rPr>
                <w:rFonts w:hint="eastAsia"/>
                <w:color w:val="000000"/>
              </w:rPr>
              <w:t>50)</w:t>
            </w:r>
          </w:p>
        </w:tc>
        <w:tc>
          <w:tcPr>
            <w:tcW w:w="3795" w:type="dxa"/>
          </w:tcPr>
          <w:p w:rsidR="00984A2C" w:rsidRPr="00F27A05" w:rsidRDefault="00984A2C" w:rsidP="001D1CC4">
            <w:pPr>
              <w:ind w:left="0"/>
              <w:rPr>
                <w:color w:val="FF0000"/>
              </w:rPr>
            </w:pPr>
          </w:p>
        </w:tc>
      </w:tr>
      <w:tr w:rsidR="00984A2C" w:rsidRPr="00F27A05" w:rsidTr="00984A2C">
        <w:tc>
          <w:tcPr>
            <w:tcW w:w="1418" w:type="dxa"/>
          </w:tcPr>
          <w:p w:rsidR="00984A2C" w:rsidRPr="00F27A05" w:rsidRDefault="00984A2C" w:rsidP="001D1CC4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新增日期時間</w:t>
            </w:r>
          </w:p>
        </w:tc>
        <w:tc>
          <w:tcPr>
            <w:tcW w:w="3118" w:type="dxa"/>
          </w:tcPr>
          <w:p w:rsidR="00984A2C" w:rsidRPr="00F27A05" w:rsidRDefault="00984A2C" w:rsidP="001D1CC4">
            <w:pPr>
              <w:ind w:left="0"/>
            </w:pPr>
            <w:r>
              <w:rPr>
                <w:rFonts w:hint="eastAsia"/>
              </w:rPr>
              <w:t>OP_ADD_DT</w:t>
            </w:r>
            <w:r w:rsidRPr="00F27A05">
              <w:rPr>
                <w:rFonts w:hint="eastAsia"/>
              </w:rPr>
              <w:t>TM</w:t>
            </w:r>
          </w:p>
        </w:tc>
        <w:tc>
          <w:tcPr>
            <w:tcW w:w="1560" w:type="dxa"/>
          </w:tcPr>
          <w:p w:rsidR="00984A2C" w:rsidRPr="00F27A05" w:rsidRDefault="00984A2C" w:rsidP="001D1CC4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</w:rPr>
              <w:t>VARCHAR(14)</w:t>
            </w:r>
          </w:p>
        </w:tc>
        <w:tc>
          <w:tcPr>
            <w:tcW w:w="3795" w:type="dxa"/>
          </w:tcPr>
          <w:p w:rsidR="00984A2C" w:rsidRPr="00F27A05" w:rsidRDefault="00984A2C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YYYYMMDDhhmmss</w:t>
            </w:r>
          </w:p>
        </w:tc>
      </w:tr>
      <w:tr w:rsidR="0080729E" w:rsidTr="001D1CC4">
        <w:tc>
          <w:tcPr>
            <w:tcW w:w="1418" w:type="dxa"/>
          </w:tcPr>
          <w:p w:rsidR="0080729E" w:rsidRDefault="0080729E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修改人員帳號</w:t>
            </w:r>
          </w:p>
        </w:tc>
        <w:tc>
          <w:tcPr>
            <w:tcW w:w="3118" w:type="dxa"/>
          </w:tcPr>
          <w:p w:rsidR="0080729E" w:rsidRPr="00676108" w:rsidRDefault="0080729E" w:rsidP="001D1CC4">
            <w:pPr>
              <w:ind w:left="0"/>
              <w:rPr>
                <w:color w:val="000000" w:themeColor="text1"/>
              </w:rPr>
            </w:pPr>
            <w:r w:rsidRPr="00676108">
              <w:rPr>
                <w:rFonts w:hint="eastAsia"/>
                <w:color w:val="000000" w:themeColor="text1"/>
              </w:rPr>
              <w:t>OP_UPD_ID</w:t>
            </w:r>
          </w:p>
        </w:tc>
        <w:tc>
          <w:tcPr>
            <w:tcW w:w="1560" w:type="dxa"/>
          </w:tcPr>
          <w:p w:rsidR="0080729E" w:rsidRDefault="0080729E" w:rsidP="001D1C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VARCHAR(10)</w:t>
            </w:r>
          </w:p>
        </w:tc>
        <w:tc>
          <w:tcPr>
            <w:tcW w:w="3795" w:type="dxa"/>
          </w:tcPr>
          <w:p w:rsidR="0080729E" w:rsidRPr="00D407BD" w:rsidRDefault="0080729E" w:rsidP="001D1CC4">
            <w:pPr>
              <w:ind w:left="0"/>
              <w:rPr>
                <w:color w:val="FF0000"/>
                <w:lang w:val="zh-TW"/>
              </w:rPr>
            </w:pPr>
          </w:p>
        </w:tc>
      </w:tr>
      <w:tr w:rsidR="0080729E" w:rsidRPr="00F27A05" w:rsidTr="001D1CC4">
        <w:tc>
          <w:tcPr>
            <w:tcW w:w="1418" w:type="dxa"/>
          </w:tcPr>
          <w:p w:rsidR="0080729E" w:rsidRDefault="0080729E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修改人員姓名</w:t>
            </w:r>
          </w:p>
        </w:tc>
        <w:tc>
          <w:tcPr>
            <w:tcW w:w="3118" w:type="dxa"/>
          </w:tcPr>
          <w:p w:rsidR="0080729E" w:rsidRPr="00676108" w:rsidRDefault="0080729E" w:rsidP="001D1CC4">
            <w:pPr>
              <w:ind w:left="0"/>
              <w:rPr>
                <w:color w:val="000000" w:themeColor="text1"/>
              </w:rPr>
            </w:pPr>
            <w:r w:rsidRPr="00676108">
              <w:rPr>
                <w:rFonts w:hint="eastAsia"/>
                <w:color w:val="000000" w:themeColor="text1"/>
              </w:rPr>
              <w:t>OP_UPD_NM</w:t>
            </w:r>
          </w:p>
        </w:tc>
        <w:tc>
          <w:tcPr>
            <w:tcW w:w="1560" w:type="dxa"/>
          </w:tcPr>
          <w:p w:rsidR="0080729E" w:rsidRDefault="0080729E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 w:rsidR="00E10EAC" w:rsidRPr="00E10EAC">
              <w:rPr>
                <w:color w:val="FF0000"/>
              </w:rPr>
              <w:t>200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3795" w:type="dxa"/>
          </w:tcPr>
          <w:p w:rsidR="0080729E" w:rsidRPr="00F030A8" w:rsidRDefault="00E10EAC" w:rsidP="001D1CC4">
            <w:pPr>
              <w:ind w:left="0"/>
              <w:rPr>
                <w:color w:val="FF0000"/>
                <w:lang w:val="zh-TW"/>
              </w:rPr>
            </w:pPr>
            <w:r w:rsidRPr="0050400E">
              <w:rPr>
                <w:rFonts w:hint="eastAsia"/>
                <w:color w:val="FF0000"/>
              </w:rPr>
              <w:t>20190320</w:t>
            </w:r>
            <w:r w:rsidRPr="0050400E">
              <w:rPr>
                <w:rFonts w:hint="eastAsia"/>
                <w:color w:val="FF0000"/>
                <w:lang w:eastAsia="zh-HK"/>
              </w:rPr>
              <w:t>修改</w:t>
            </w:r>
          </w:p>
        </w:tc>
      </w:tr>
      <w:tr w:rsidR="0080729E" w:rsidRPr="00F27A05" w:rsidTr="001D1CC4">
        <w:tc>
          <w:tcPr>
            <w:tcW w:w="1418" w:type="dxa"/>
          </w:tcPr>
          <w:p w:rsidR="0080729E" w:rsidRDefault="0080729E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修改單位代碼</w:t>
            </w:r>
          </w:p>
        </w:tc>
        <w:tc>
          <w:tcPr>
            <w:tcW w:w="3118" w:type="dxa"/>
          </w:tcPr>
          <w:p w:rsidR="0080729E" w:rsidRPr="00676108" w:rsidRDefault="0080729E" w:rsidP="001D1CC4">
            <w:pPr>
              <w:ind w:left="0"/>
              <w:rPr>
                <w:color w:val="000000" w:themeColor="text1"/>
              </w:rPr>
            </w:pPr>
            <w:r w:rsidRPr="00676108">
              <w:rPr>
                <w:rFonts w:hint="eastAsia"/>
                <w:color w:val="000000" w:themeColor="text1"/>
              </w:rPr>
              <w:t>OP_UPD_UNIT_CD</w:t>
            </w:r>
          </w:p>
        </w:tc>
        <w:tc>
          <w:tcPr>
            <w:tcW w:w="1560" w:type="dxa"/>
          </w:tcPr>
          <w:p w:rsidR="0080729E" w:rsidRDefault="0080729E" w:rsidP="001D1C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  <w:r w:rsidRPr="002719A5">
              <w:rPr>
                <w:rFonts w:hint="eastAsia"/>
              </w:rPr>
              <w:t>(5)</w:t>
            </w:r>
          </w:p>
        </w:tc>
        <w:tc>
          <w:tcPr>
            <w:tcW w:w="3795" w:type="dxa"/>
          </w:tcPr>
          <w:p w:rsidR="0080729E" w:rsidRPr="00D407BD" w:rsidRDefault="0080729E" w:rsidP="001D1CC4">
            <w:pPr>
              <w:ind w:left="0"/>
              <w:rPr>
                <w:color w:val="FF0000"/>
              </w:rPr>
            </w:pPr>
          </w:p>
        </w:tc>
      </w:tr>
      <w:tr w:rsidR="0080729E" w:rsidRPr="00F27A05" w:rsidTr="001D1CC4">
        <w:tc>
          <w:tcPr>
            <w:tcW w:w="1418" w:type="dxa"/>
          </w:tcPr>
          <w:p w:rsidR="0080729E" w:rsidRDefault="0080729E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修改單位名稱</w:t>
            </w:r>
          </w:p>
        </w:tc>
        <w:tc>
          <w:tcPr>
            <w:tcW w:w="3118" w:type="dxa"/>
          </w:tcPr>
          <w:p w:rsidR="0080729E" w:rsidRPr="00676108" w:rsidRDefault="0080729E" w:rsidP="001D1CC4">
            <w:pPr>
              <w:ind w:left="0"/>
              <w:rPr>
                <w:color w:val="000000" w:themeColor="text1"/>
              </w:rPr>
            </w:pPr>
            <w:r w:rsidRPr="00676108">
              <w:rPr>
                <w:rFonts w:hint="eastAsia"/>
                <w:color w:val="000000" w:themeColor="text1"/>
              </w:rPr>
              <w:t>OP_UPD_UNIT_NM</w:t>
            </w:r>
          </w:p>
        </w:tc>
        <w:tc>
          <w:tcPr>
            <w:tcW w:w="1560" w:type="dxa"/>
          </w:tcPr>
          <w:p w:rsidR="0080729E" w:rsidRDefault="0080729E" w:rsidP="001D1C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  <w:r w:rsidRPr="00636231">
              <w:rPr>
                <w:rFonts w:hint="eastAsia"/>
              </w:rPr>
              <w:t>(150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3795" w:type="dxa"/>
          </w:tcPr>
          <w:p w:rsidR="0080729E" w:rsidRPr="00D407BD" w:rsidRDefault="0080729E" w:rsidP="001D1CC4">
            <w:pPr>
              <w:ind w:left="0"/>
              <w:rPr>
                <w:color w:val="FF0000"/>
              </w:rPr>
            </w:pPr>
          </w:p>
        </w:tc>
      </w:tr>
      <w:tr w:rsidR="00984A2C" w:rsidTr="001D1CC4">
        <w:tc>
          <w:tcPr>
            <w:tcW w:w="1418" w:type="dxa"/>
            <w:vAlign w:val="center"/>
          </w:tcPr>
          <w:p w:rsidR="00984A2C" w:rsidRPr="00CF0779" w:rsidRDefault="00984A2C" w:rsidP="001D1CC4">
            <w:pPr>
              <w:ind w:left="0"/>
              <w:jc w:val="both"/>
              <w:rPr>
                <w:lang w:val="zh-TW"/>
              </w:rPr>
            </w:pPr>
            <w:r>
              <w:rPr>
                <w:rFonts w:hint="eastAsia"/>
                <w:lang w:val="zh-TW"/>
              </w:rPr>
              <w:t>修改</w:t>
            </w:r>
            <w:r w:rsidRPr="00CF0779">
              <w:rPr>
                <w:rFonts w:hint="eastAsia"/>
                <w:lang w:val="zh-TW"/>
              </w:rPr>
              <w:t>日期</w:t>
            </w:r>
            <w:r>
              <w:rPr>
                <w:rFonts w:hint="eastAsia"/>
                <w:lang w:val="zh-TW"/>
              </w:rPr>
              <w:t>時間</w:t>
            </w:r>
          </w:p>
        </w:tc>
        <w:tc>
          <w:tcPr>
            <w:tcW w:w="3118" w:type="dxa"/>
            <w:vAlign w:val="center"/>
          </w:tcPr>
          <w:p w:rsidR="00984A2C" w:rsidRPr="00676108" w:rsidRDefault="00984A2C" w:rsidP="001D1CC4">
            <w:pPr>
              <w:ind w:left="0"/>
              <w:jc w:val="both"/>
              <w:rPr>
                <w:color w:val="000000" w:themeColor="text1"/>
              </w:rPr>
            </w:pPr>
            <w:r w:rsidRPr="00676108">
              <w:rPr>
                <w:rFonts w:hint="eastAsia"/>
                <w:color w:val="000000" w:themeColor="text1"/>
              </w:rPr>
              <w:t>OP_UPD_DTTM</w:t>
            </w:r>
          </w:p>
        </w:tc>
        <w:tc>
          <w:tcPr>
            <w:tcW w:w="1560" w:type="dxa"/>
            <w:vAlign w:val="center"/>
          </w:tcPr>
          <w:p w:rsidR="00984A2C" w:rsidRPr="00783A23" w:rsidRDefault="00984A2C" w:rsidP="001D1CC4">
            <w:pPr>
              <w:ind w:left="0"/>
              <w:jc w:val="both"/>
            </w:pPr>
            <w:r>
              <w:rPr>
                <w:rFonts w:hint="eastAsia"/>
              </w:rPr>
              <w:t>VARCHAR(14)</w:t>
            </w:r>
          </w:p>
        </w:tc>
        <w:tc>
          <w:tcPr>
            <w:tcW w:w="3795" w:type="dxa"/>
            <w:vAlign w:val="center"/>
          </w:tcPr>
          <w:p w:rsidR="00984A2C" w:rsidRDefault="00984A2C" w:rsidP="001D1CC4">
            <w:pPr>
              <w:ind w:left="0"/>
              <w:jc w:val="both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YYYYMMDDhhmmss</w:t>
            </w:r>
          </w:p>
          <w:p w:rsidR="00984A2C" w:rsidRPr="00CF0779" w:rsidRDefault="00984A2C" w:rsidP="001D1CC4">
            <w:pPr>
              <w:ind w:left="0"/>
              <w:jc w:val="both"/>
            </w:pPr>
          </w:p>
        </w:tc>
      </w:tr>
    </w:tbl>
    <w:p w:rsidR="0080729E" w:rsidRDefault="0080729E" w:rsidP="0080729E"/>
    <w:p w:rsidR="0080729E" w:rsidRPr="00CF0779" w:rsidRDefault="0080729E" w:rsidP="0080729E"/>
    <w:p w:rsidR="007C5E5D" w:rsidRDefault="007C5E5D">
      <w:pPr>
        <w:spacing w:before="0" w:line="240" w:lineRule="auto"/>
        <w:ind w:left="0"/>
      </w:pPr>
      <w:r>
        <w:br w:type="page"/>
      </w:r>
    </w:p>
    <w:p w:rsidR="007C5E5D" w:rsidRPr="00561FA8" w:rsidRDefault="007C5E5D" w:rsidP="007C5E5D">
      <w:pPr>
        <w:pStyle w:val="3"/>
      </w:pPr>
      <w:bookmarkStart w:id="44" w:name="_Toc490736830"/>
      <w:bookmarkStart w:id="45" w:name="_Toc521590664"/>
      <w:r>
        <w:lastRenderedPageBreak/>
        <w:t>OPDT</w:t>
      </w:r>
      <w:r w:rsidRPr="00561FA8">
        <w:t>_FUNC</w:t>
      </w:r>
      <w:r>
        <w:rPr>
          <w:rFonts w:hint="eastAsia"/>
        </w:rPr>
        <w:t>系統</w:t>
      </w:r>
      <w:r w:rsidRPr="007C5E5D">
        <w:rPr>
          <w:rFonts w:hint="eastAsia"/>
          <w:lang w:val="zh-TW"/>
        </w:rPr>
        <w:t>功能</w:t>
      </w:r>
      <w:r w:rsidRPr="00561FA8">
        <w:rPr>
          <w:rFonts w:hint="eastAsia"/>
        </w:rPr>
        <w:t>資料檔</w:t>
      </w:r>
      <w:bookmarkEnd w:id="44"/>
      <w:bookmarkEnd w:id="45"/>
    </w:p>
    <w:p w:rsidR="007C5E5D" w:rsidRDefault="007C5E5D" w:rsidP="007C5E5D"/>
    <w:tbl>
      <w:tblPr>
        <w:tblW w:w="98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2631"/>
        <w:gridCol w:w="1963"/>
        <w:gridCol w:w="3879"/>
      </w:tblGrid>
      <w:tr w:rsidR="007C5E5D" w:rsidTr="001D1CC4">
        <w:tc>
          <w:tcPr>
            <w:tcW w:w="1418" w:type="dxa"/>
            <w:shd w:val="clear" w:color="auto" w:fill="E0E0E0"/>
          </w:tcPr>
          <w:p w:rsidR="007C5E5D" w:rsidRDefault="007C5E5D" w:rsidP="007C5E5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資料代號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P</w:t>
            </w:r>
            <w:r>
              <w:rPr>
                <w:rFonts w:hint="eastAsia"/>
                <w:color w:val="000000"/>
              </w:rPr>
              <w:t>IDB</w:t>
            </w:r>
          </w:p>
        </w:tc>
        <w:tc>
          <w:tcPr>
            <w:tcW w:w="2631" w:type="dxa"/>
            <w:shd w:val="clear" w:color="auto" w:fill="E0E0E0"/>
          </w:tcPr>
          <w:p w:rsidR="007C5E5D" w:rsidRDefault="007C5E5D" w:rsidP="001D1C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表格代號</w:t>
            </w:r>
            <w:r>
              <w:rPr>
                <w:rFonts w:hint="eastAsia"/>
                <w:color w:val="000000"/>
              </w:rPr>
              <w:t>：</w:t>
            </w:r>
          </w:p>
          <w:p w:rsidR="007C5E5D" w:rsidRDefault="007C5E5D" w:rsidP="001D1CC4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OPDT</w:t>
            </w:r>
            <w:r w:rsidRPr="00561FA8">
              <w:rPr>
                <w:color w:val="000000"/>
              </w:rPr>
              <w:t>_FUNC</w:t>
            </w:r>
          </w:p>
        </w:tc>
        <w:tc>
          <w:tcPr>
            <w:tcW w:w="5842" w:type="dxa"/>
            <w:gridSpan w:val="2"/>
            <w:shd w:val="clear" w:color="auto" w:fill="E0E0E0"/>
          </w:tcPr>
          <w:p w:rsidR="007C5E5D" w:rsidRDefault="007C5E5D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表格名稱：</w:t>
            </w:r>
            <w:r>
              <w:rPr>
                <w:rFonts w:hint="eastAsia"/>
              </w:rPr>
              <w:t>系統</w:t>
            </w:r>
            <w:r>
              <w:rPr>
                <w:rFonts w:hint="eastAsia"/>
                <w:lang w:val="zh-TW"/>
              </w:rPr>
              <w:t>功能</w:t>
            </w:r>
            <w:r w:rsidRPr="00561FA8">
              <w:rPr>
                <w:rFonts w:hint="eastAsia"/>
              </w:rPr>
              <w:t>資料檔</w:t>
            </w:r>
          </w:p>
        </w:tc>
      </w:tr>
      <w:tr w:rsidR="007C5E5D" w:rsidTr="001D1CC4">
        <w:tc>
          <w:tcPr>
            <w:tcW w:w="1418" w:type="dxa"/>
            <w:shd w:val="clear" w:color="auto" w:fill="E0E0E0"/>
          </w:tcPr>
          <w:p w:rsidR="007C5E5D" w:rsidRDefault="007C5E5D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欄位名稱</w:t>
            </w:r>
          </w:p>
        </w:tc>
        <w:tc>
          <w:tcPr>
            <w:tcW w:w="2631" w:type="dxa"/>
            <w:shd w:val="clear" w:color="auto" w:fill="E0E0E0"/>
          </w:tcPr>
          <w:p w:rsidR="007C5E5D" w:rsidRDefault="007C5E5D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欄位代號</w:t>
            </w:r>
          </w:p>
        </w:tc>
        <w:tc>
          <w:tcPr>
            <w:tcW w:w="1963" w:type="dxa"/>
            <w:shd w:val="clear" w:color="auto" w:fill="E0E0E0"/>
          </w:tcPr>
          <w:p w:rsidR="007C5E5D" w:rsidRDefault="007C5E5D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格式</w:t>
            </w:r>
          </w:p>
        </w:tc>
        <w:tc>
          <w:tcPr>
            <w:tcW w:w="3879" w:type="dxa"/>
            <w:shd w:val="clear" w:color="auto" w:fill="E0E0E0"/>
          </w:tcPr>
          <w:p w:rsidR="007C5E5D" w:rsidRDefault="007C5E5D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備註</w:t>
            </w:r>
          </w:p>
        </w:tc>
      </w:tr>
      <w:tr w:rsidR="007C5E5D" w:rsidTr="001D1CC4">
        <w:tc>
          <w:tcPr>
            <w:tcW w:w="1418" w:type="dxa"/>
          </w:tcPr>
          <w:p w:rsidR="007C5E5D" w:rsidRDefault="007C5E5D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lang w:val="zh-TW"/>
              </w:rPr>
              <w:t>功能</w:t>
            </w:r>
            <w:r>
              <w:rPr>
                <w:rFonts w:hint="eastAsia"/>
                <w:color w:val="000000"/>
                <w:lang w:val="zh-TW"/>
              </w:rPr>
              <w:t>代碼</w:t>
            </w:r>
          </w:p>
        </w:tc>
        <w:tc>
          <w:tcPr>
            <w:tcW w:w="2631" w:type="dxa"/>
          </w:tcPr>
          <w:p w:rsidR="007C5E5D" w:rsidRDefault="007C5E5D" w:rsidP="001D1CC4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OP_</w:t>
            </w:r>
            <w:r w:rsidRPr="00561FA8">
              <w:rPr>
                <w:color w:val="000000"/>
              </w:rPr>
              <w:t>FUNC_ID</w:t>
            </w:r>
          </w:p>
        </w:tc>
        <w:tc>
          <w:tcPr>
            <w:tcW w:w="1963" w:type="dxa"/>
          </w:tcPr>
          <w:p w:rsidR="007C5E5D" w:rsidRDefault="007C5E5D" w:rsidP="001D1C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</w:t>
            </w:r>
            <w:r w:rsidRPr="00D3627B">
              <w:rPr>
                <w:color w:val="000000"/>
              </w:rPr>
              <w:t>char(</w:t>
            </w:r>
            <w:r>
              <w:rPr>
                <w:rFonts w:hint="eastAsia"/>
                <w:color w:val="000000"/>
              </w:rPr>
              <w:t>15</w:t>
            </w:r>
            <w:r w:rsidRPr="00D3627B">
              <w:rPr>
                <w:color w:val="000000"/>
              </w:rPr>
              <w:t>)</w:t>
            </w:r>
          </w:p>
        </w:tc>
        <w:tc>
          <w:tcPr>
            <w:tcW w:w="3879" w:type="dxa"/>
          </w:tcPr>
          <w:p w:rsidR="007C5E5D" w:rsidRPr="00BF35B2" w:rsidRDefault="007C5E5D" w:rsidP="001D1CC4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</w:rPr>
            </w:pPr>
            <w:r w:rsidRPr="00BF35B2">
              <w:rPr>
                <w:rFonts w:hint="eastAsia"/>
                <w:color w:val="000000"/>
              </w:rPr>
              <w:t>PK</w:t>
            </w:r>
          </w:p>
          <w:p w:rsidR="007C5E5D" w:rsidRPr="00D3627B" w:rsidRDefault="007C5E5D" w:rsidP="001D1CC4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</w:rPr>
            </w:pPr>
          </w:p>
        </w:tc>
      </w:tr>
      <w:tr w:rsidR="007C5E5D" w:rsidTr="001D1CC4">
        <w:tc>
          <w:tcPr>
            <w:tcW w:w="1418" w:type="dxa"/>
          </w:tcPr>
          <w:p w:rsidR="007C5E5D" w:rsidRDefault="007C5E5D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lang w:val="zh-TW"/>
              </w:rPr>
              <w:t>功能名稱</w:t>
            </w:r>
          </w:p>
        </w:tc>
        <w:tc>
          <w:tcPr>
            <w:tcW w:w="2631" w:type="dxa"/>
          </w:tcPr>
          <w:p w:rsidR="007C5E5D" w:rsidRDefault="007C5E5D" w:rsidP="001D1CC4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OP_</w:t>
            </w:r>
            <w:r w:rsidRPr="00561FA8">
              <w:rPr>
                <w:color w:val="000000"/>
              </w:rPr>
              <w:t>FUNC_NM</w:t>
            </w:r>
          </w:p>
        </w:tc>
        <w:tc>
          <w:tcPr>
            <w:tcW w:w="1963" w:type="dxa"/>
          </w:tcPr>
          <w:p w:rsidR="007C5E5D" w:rsidRDefault="007C5E5D" w:rsidP="001D1CC4">
            <w:pPr>
              <w:ind w:left="0"/>
              <w:rPr>
                <w:color w:val="000000"/>
              </w:rPr>
            </w:pPr>
            <w:r w:rsidRPr="00D3627B"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100</w:t>
            </w:r>
            <w:r w:rsidRPr="00D3627B">
              <w:rPr>
                <w:color w:val="000000"/>
              </w:rPr>
              <w:t>)</w:t>
            </w:r>
          </w:p>
        </w:tc>
        <w:tc>
          <w:tcPr>
            <w:tcW w:w="3879" w:type="dxa"/>
          </w:tcPr>
          <w:p w:rsidR="007C5E5D" w:rsidRPr="00840B6F" w:rsidRDefault="007C5E5D" w:rsidP="001D1CC4">
            <w:pPr>
              <w:ind w:left="0"/>
              <w:rPr>
                <w:color w:val="000000"/>
              </w:rPr>
            </w:pPr>
          </w:p>
        </w:tc>
      </w:tr>
      <w:tr w:rsidR="007C5E5D" w:rsidTr="001D1CC4">
        <w:tc>
          <w:tcPr>
            <w:tcW w:w="1418" w:type="dxa"/>
            <w:vAlign w:val="center"/>
          </w:tcPr>
          <w:p w:rsidR="007C5E5D" w:rsidRPr="00D3627B" w:rsidRDefault="007C5E5D" w:rsidP="001D1CC4">
            <w:pPr>
              <w:ind w:left="0"/>
              <w:jc w:val="both"/>
              <w:rPr>
                <w:lang w:val="zh-TW"/>
              </w:rPr>
            </w:pPr>
            <w:r>
              <w:rPr>
                <w:rFonts w:hint="eastAsia"/>
                <w:lang w:val="zh-TW"/>
              </w:rPr>
              <w:t>功能</w:t>
            </w:r>
            <w:r>
              <w:rPr>
                <w:rFonts w:hint="eastAsia"/>
                <w:lang w:val="zh-TW"/>
              </w:rPr>
              <w:t>URL</w:t>
            </w:r>
          </w:p>
        </w:tc>
        <w:tc>
          <w:tcPr>
            <w:tcW w:w="2631" w:type="dxa"/>
            <w:vAlign w:val="center"/>
          </w:tcPr>
          <w:p w:rsidR="007C5E5D" w:rsidRPr="00D3627B" w:rsidRDefault="007C5E5D" w:rsidP="001D1CC4">
            <w:pPr>
              <w:ind w:left="0"/>
              <w:jc w:val="both"/>
            </w:pPr>
            <w:r>
              <w:rPr>
                <w:color w:val="000000"/>
              </w:rPr>
              <w:t>OP_</w:t>
            </w:r>
            <w:r w:rsidRPr="00561FA8">
              <w:rPr>
                <w:color w:val="000000"/>
              </w:rPr>
              <w:t>FUNC_URL</w:t>
            </w:r>
          </w:p>
        </w:tc>
        <w:tc>
          <w:tcPr>
            <w:tcW w:w="1963" w:type="dxa"/>
            <w:vAlign w:val="center"/>
          </w:tcPr>
          <w:p w:rsidR="007C5E5D" w:rsidRDefault="007C5E5D" w:rsidP="001D1CC4">
            <w:pPr>
              <w:ind w:left="0"/>
              <w:jc w:val="both"/>
            </w:pPr>
            <w:r w:rsidRPr="00D3627B"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300</w:t>
            </w:r>
            <w:r w:rsidRPr="00D3627B">
              <w:rPr>
                <w:color w:val="000000"/>
              </w:rPr>
              <w:t>)</w:t>
            </w:r>
          </w:p>
        </w:tc>
        <w:tc>
          <w:tcPr>
            <w:tcW w:w="3879" w:type="dxa"/>
          </w:tcPr>
          <w:p w:rsidR="007C5E5D" w:rsidRDefault="007C5E5D" w:rsidP="001D1CC4">
            <w:pPr>
              <w:ind w:left="0"/>
              <w:rPr>
                <w:color w:val="000000"/>
                <w:lang w:val="zh-TW"/>
              </w:rPr>
            </w:pPr>
          </w:p>
        </w:tc>
      </w:tr>
      <w:tr w:rsidR="007C5E5D" w:rsidTr="001D1CC4">
        <w:tc>
          <w:tcPr>
            <w:tcW w:w="1418" w:type="dxa"/>
            <w:vAlign w:val="center"/>
          </w:tcPr>
          <w:p w:rsidR="007C5E5D" w:rsidRPr="00D3627B" w:rsidRDefault="007C5E5D" w:rsidP="001D1CC4">
            <w:pPr>
              <w:ind w:left="0"/>
              <w:jc w:val="both"/>
              <w:rPr>
                <w:lang w:val="zh-TW"/>
              </w:rPr>
            </w:pPr>
            <w:r>
              <w:rPr>
                <w:rFonts w:hint="eastAsia"/>
                <w:lang w:val="zh-TW"/>
              </w:rPr>
              <w:t>功能群組</w:t>
            </w:r>
          </w:p>
        </w:tc>
        <w:tc>
          <w:tcPr>
            <w:tcW w:w="2631" w:type="dxa"/>
            <w:vAlign w:val="center"/>
          </w:tcPr>
          <w:p w:rsidR="007C5E5D" w:rsidRPr="00D3627B" w:rsidRDefault="007C5E5D" w:rsidP="001D1CC4">
            <w:pPr>
              <w:ind w:left="0"/>
              <w:jc w:val="both"/>
            </w:pPr>
            <w:r>
              <w:rPr>
                <w:color w:val="000000"/>
              </w:rPr>
              <w:t>OP_</w:t>
            </w:r>
            <w:r w:rsidRPr="00561FA8">
              <w:rPr>
                <w:color w:val="000000"/>
              </w:rPr>
              <w:t>FUNC_GROUP</w:t>
            </w:r>
          </w:p>
        </w:tc>
        <w:tc>
          <w:tcPr>
            <w:tcW w:w="1963" w:type="dxa"/>
            <w:vAlign w:val="center"/>
          </w:tcPr>
          <w:p w:rsidR="007C5E5D" w:rsidRDefault="007C5E5D" w:rsidP="001D1CC4">
            <w:pPr>
              <w:ind w:left="0"/>
              <w:jc w:val="both"/>
            </w:pPr>
            <w:r>
              <w:t>varchar(</w:t>
            </w:r>
            <w:r>
              <w:rPr>
                <w:rFonts w:hint="eastAsia"/>
              </w:rPr>
              <w:t>4</w:t>
            </w:r>
            <w:r w:rsidRPr="00D3627B">
              <w:t>0)</w:t>
            </w:r>
          </w:p>
        </w:tc>
        <w:tc>
          <w:tcPr>
            <w:tcW w:w="3879" w:type="dxa"/>
          </w:tcPr>
          <w:p w:rsidR="007C5E5D" w:rsidRDefault="007C5E5D" w:rsidP="001D1CC4">
            <w:pPr>
              <w:ind w:left="0"/>
              <w:rPr>
                <w:color w:val="000000"/>
                <w:lang w:val="zh-TW"/>
              </w:rPr>
            </w:pPr>
          </w:p>
        </w:tc>
      </w:tr>
      <w:tr w:rsidR="007C5E5D" w:rsidTr="001D1CC4">
        <w:tc>
          <w:tcPr>
            <w:tcW w:w="1418" w:type="dxa"/>
            <w:vAlign w:val="center"/>
          </w:tcPr>
          <w:p w:rsidR="007C5E5D" w:rsidRDefault="007C5E5D" w:rsidP="001D1CC4">
            <w:pPr>
              <w:ind w:left="0"/>
              <w:jc w:val="both"/>
            </w:pPr>
            <w:r>
              <w:rPr>
                <w:rFonts w:hint="eastAsia"/>
              </w:rPr>
              <w:t>是否啟用</w:t>
            </w:r>
          </w:p>
        </w:tc>
        <w:tc>
          <w:tcPr>
            <w:tcW w:w="2631" w:type="dxa"/>
            <w:vAlign w:val="center"/>
          </w:tcPr>
          <w:p w:rsidR="007C5E5D" w:rsidRDefault="007C5E5D" w:rsidP="001D1CC4">
            <w:pPr>
              <w:ind w:left="0"/>
              <w:jc w:val="both"/>
            </w:pPr>
            <w:r>
              <w:t>OP_</w:t>
            </w:r>
            <w:r w:rsidRPr="00561FA8">
              <w:t>ENABLED</w:t>
            </w:r>
          </w:p>
        </w:tc>
        <w:tc>
          <w:tcPr>
            <w:tcW w:w="1963" w:type="dxa"/>
            <w:vAlign w:val="center"/>
          </w:tcPr>
          <w:p w:rsidR="007C5E5D" w:rsidRDefault="007C5E5D" w:rsidP="001D1CC4">
            <w:pPr>
              <w:ind w:left="0"/>
              <w:jc w:val="both"/>
            </w:pPr>
            <w:r>
              <w:rPr>
                <w:rFonts w:hint="eastAsia"/>
              </w:rPr>
              <w:t>CHAR(1)</w:t>
            </w:r>
          </w:p>
        </w:tc>
        <w:tc>
          <w:tcPr>
            <w:tcW w:w="3879" w:type="dxa"/>
            <w:vAlign w:val="bottom"/>
          </w:tcPr>
          <w:p w:rsidR="007C5E5D" w:rsidRDefault="007C5E5D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Y</w:t>
            </w:r>
            <w:r>
              <w:rPr>
                <w:rFonts w:hint="eastAsia"/>
                <w:color w:val="000000"/>
                <w:lang w:val="zh-TW"/>
              </w:rPr>
              <w:t>：啟用</w:t>
            </w:r>
          </w:p>
          <w:p w:rsidR="007C5E5D" w:rsidRPr="001A5498" w:rsidRDefault="007C5E5D" w:rsidP="001D1CC4">
            <w:pPr>
              <w:ind w:left="0"/>
            </w:pPr>
            <w:r>
              <w:rPr>
                <w:rFonts w:hint="eastAsia"/>
                <w:color w:val="000000"/>
                <w:lang w:val="zh-TW"/>
              </w:rPr>
              <w:t>N</w:t>
            </w:r>
            <w:r>
              <w:rPr>
                <w:rFonts w:hint="eastAsia"/>
                <w:color w:val="000000"/>
                <w:lang w:val="zh-TW"/>
              </w:rPr>
              <w:t>：不啟用</w:t>
            </w:r>
          </w:p>
        </w:tc>
      </w:tr>
      <w:tr w:rsidR="007C5E5D" w:rsidTr="001D1CC4">
        <w:tc>
          <w:tcPr>
            <w:tcW w:w="1418" w:type="dxa"/>
            <w:vAlign w:val="center"/>
          </w:tcPr>
          <w:p w:rsidR="007C5E5D" w:rsidRDefault="007C5E5D" w:rsidP="001D1CC4">
            <w:pPr>
              <w:ind w:left="0"/>
              <w:jc w:val="both"/>
            </w:pPr>
            <w:r>
              <w:rPr>
                <w:rFonts w:hint="eastAsia"/>
              </w:rPr>
              <w:t>排序</w:t>
            </w:r>
          </w:p>
        </w:tc>
        <w:tc>
          <w:tcPr>
            <w:tcW w:w="2631" w:type="dxa"/>
            <w:vAlign w:val="center"/>
          </w:tcPr>
          <w:p w:rsidR="007C5E5D" w:rsidRPr="00561FA8" w:rsidRDefault="007C5E5D" w:rsidP="001D1CC4">
            <w:pPr>
              <w:ind w:left="0"/>
              <w:jc w:val="both"/>
            </w:pPr>
            <w:r>
              <w:t>OP_</w:t>
            </w:r>
            <w:r w:rsidRPr="00561FA8">
              <w:t>ORDER</w:t>
            </w:r>
          </w:p>
        </w:tc>
        <w:tc>
          <w:tcPr>
            <w:tcW w:w="1963" w:type="dxa"/>
            <w:vAlign w:val="center"/>
          </w:tcPr>
          <w:p w:rsidR="007C5E5D" w:rsidRDefault="007C5E5D" w:rsidP="001D1CC4">
            <w:pPr>
              <w:ind w:left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3879" w:type="dxa"/>
            <w:vAlign w:val="bottom"/>
          </w:tcPr>
          <w:p w:rsidR="007C5E5D" w:rsidRDefault="007C5E5D" w:rsidP="001D1CC4">
            <w:pPr>
              <w:ind w:left="0"/>
            </w:pPr>
          </w:p>
        </w:tc>
      </w:tr>
    </w:tbl>
    <w:p w:rsidR="007C5E5D" w:rsidRPr="00CF0779" w:rsidRDefault="007C5E5D" w:rsidP="007C5E5D"/>
    <w:p w:rsidR="007C5E5D" w:rsidRPr="00561FA8" w:rsidRDefault="007C5E5D" w:rsidP="007C5E5D">
      <w:pPr>
        <w:pStyle w:val="3"/>
      </w:pPr>
      <w:bookmarkStart w:id="46" w:name="_Toc490736831"/>
      <w:bookmarkStart w:id="47" w:name="_Toc521590665"/>
      <w:r>
        <w:t>OPDT</w:t>
      </w:r>
      <w:r w:rsidRPr="001960A2">
        <w:t>_ROLE</w:t>
      </w:r>
      <w:r>
        <w:rPr>
          <w:rFonts w:hint="eastAsia"/>
        </w:rPr>
        <w:t>角色</w:t>
      </w:r>
      <w:r w:rsidRPr="00561FA8">
        <w:rPr>
          <w:rFonts w:hint="eastAsia"/>
        </w:rPr>
        <w:t>資料檔</w:t>
      </w:r>
      <w:bookmarkEnd w:id="46"/>
      <w:bookmarkEnd w:id="47"/>
    </w:p>
    <w:p w:rsidR="007C5E5D" w:rsidRDefault="007C5E5D" w:rsidP="007C5E5D"/>
    <w:tbl>
      <w:tblPr>
        <w:tblW w:w="98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2631"/>
        <w:gridCol w:w="1963"/>
        <w:gridCol w:w="3879"/>
      </w:tblGrid>
      <w:tr w:rsidR="007C5E5D" w:rsidTr="001D1CC4">
        <w:tc>
          <w:tcPr>
            <w:tcW w:w="1418" w:type="dxa"/>
            <w:shd w:val="clear" w:color="auto" w:fill="E0E0E0"/>
          </w:tcPr>
          <w:p w:rsidR="007C5E5D" w:rsidRDefault="007C5E5D" w:rsidP="007C5E5D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資料代號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color w:val="000000"/>
              </w:rPr>
              <w:t>OP</w:t>
            </w:r>
            <w:r>
              <w:rPr>
                <w:rFonts w:hint="eastAsia"/>
                <w:color w:val="000000"/>
              </w:rPr>
              <w:t>IDB</w:t>
            </w:r>
          </w:p>
        </w:tc>
        <w:tc>
          <w:tcPr>
            <w:tcW w:w="2631" w:type="dxa"/>
            <w:shd w:val="clear" w:color="auto" w:fill="E0E0E0"/>
          </w:tcPr>
          <w:p w:rsidR="007C5E5D" w:rsidRDefault="007C5E5D" w:rsidP="001D1C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表格代號</w:t>
            </w:r>
            <w:r>
              <w:rPr>
                <w:rFonts w:hint="eastAsia"/>
                <w:color w:val="000000"/>
              </w:rPr>
              <w:t>：</w:t>
            </w:r>
          </w:p>
          <w:p w:rsidR="007C5E5D" w:rsidRDefault="007C5E5D" w:rsidP="001D1CC4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OPDT</w:t>
            </w:r>
            <w:r w:rsidRPr="001960A2">
              <w:rPr>
                <w:color w:val="000000"/>
              </w:rPr>
              <w:t>_ROLE</w:t>
            </w:r>
          </w:p>
        </w:tc>
        <w:tc>
          <w:tcPr>
            <w:tcW w:w="5842" w:type="dxa"/>
            <w:gridSpan w:val="2"/>
            <w:shd w:val="clear" w:color="auto" w:fill="E0E0E0"/>
          </w:tcPr>
          <w:p w:rsidR="007C5E5D" w:rsidRDefault="007C5E5D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表格名稱：</w:t>
            </w:r>
            <w:r>
              <w:rPr>
                <w:rFonts w:hint="eastAsia"/>
              </w:rPr>
              <w:t>角色</w:t>
            </w:r>
            <w:r w:rsidRPr="00561FA8">
              <w:rPr>
                <w:rFonts w:hint="eastAsia"/>
              </w:rPr>
              <w:t>資料檔</w:t>
            </w:r>
          </w:p>
        </w:tc>
      </w:tr>
      <w:tr w:rsidR="007C5E5D" w:rsidTr="001D1CC4">
        <w:tc>
          <w:tcPr>
            <w:tcW w:w="1418" w:type="dxa"/>
            <w:shd w:val="clear" w:color="auto" w:fill="E0E0E0"/>
          </w:tcPr>
          <w:p w:rsidR="007C5E5D" w:rsidRDefault="007C5E5D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欄位名稱</w:t>
            </w:r>
          </w:p>
        </w:tc>
        <w:tc>
          <w:tcPr>
            <w:tcW w:w="2631" w:type="dxa"/>
            <w:shd w:val="clear" w:color="auto" w:fill="E0E0E0"/>
          </w:tcPr>
          <w:p w:rsidR="007C5E5D" w:rsidRDefault="007C5E5D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欄位代號</w:t>
            </w:r>
          </w:p>
        </w:tc>
        <w:tc>
          <w:tcPr>
            <w:tcW w:w="1963" w:type="dxa"/>
            <w:shd w:val="clear" w:color="auto" w:fill="E0E0E0"/>
          </w:tcPr>
          <w:p w:rsidR="007C5E5D" w:rsidRDefault="007C5E5D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格式</w:t>
            </w:r>
          </w:p>
        </w:tc>
        <w:tc>
          <w:tcPr>
            <w:tcW w:w="3879" w:type="dxa"/>
            <w:shd w:val="clear" w:color="auto" w:fill="E0E0E0"/>
          </w:tcPr>
          <w:p w:rsidR="007C5E5D" w:rsidRDefault="007C5E5D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備註</w:t>
            </w:r>
          </w:p>
        </w:tc>
      </w:tr>
      <w:tr w:rsidR="007C5E5D" w:rsidTr="001D1CC4">
        <w:tc>
          <w:tcPr>
            <w:tcW w:w="1418" w:type="dxa"/>
          </w:tcPr>
          <w:p w:rsidR="007C5E5D" w:rsidRDefault="007C5E5D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角色代碼</w:t>
            </w:r>
          </w:p>
        </w:tc>
        <w:tc>
          <w:tcPr>
            <w:tcW w:w="2631" w:type="dxa"/>
          </w:tcPr>
          <w:p w:rsidR="007C5E5D" w:rsidRDefault="007C5E5D" w:rsidP="001D1CC4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OP_</w:t>
            </w:r>
            <w:r w:rsidRPr="001960A2">
              <w:rPr>
                <w:color w:val="000000"/>
              </w:rPr>
              <w:t>ROLE_ID</w:t>
            </w:r>
          </w:p>
        </w:tc>
        <w:tc>
          <w:tcPr>
            <w:tcW w:w="1963" w:type="dxa"/>
          </w:tcPr>
          <w:p w:rsidR="007C5E5D" w:rsidRDefault="007C5E5D" w:rsidP="001D1C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</w:t>
            </w:r>
            <w:r w:rsidRPr="00D3627B">
              <w:rPr>
                <w:color w:val="000000"/>
              </w:rPr>
              <w:t>char(</w:t>
            </w:r>
            <w:r>
              <w:rPr>
                <w:rFonts w:hint="eastAsia"/>
                <w:color w:val="000000"/>
              </w:rPr>
              <w:t>15</w:t>
            </w:r>
            <w:r w:rsidRPr="00D3627B">
              <w:rPr>
                <w:color w:val="000000"/>
              </w:rPr>
              <w:t>)</w:t>
            </w:r>
          </w:p>
        </w:tc>
        <w:tc>
          <w:tcPr>
            <w:tcW w:w="3879" w:type="dxa"/>
          </w:tcPr>
          <w:p w:rsidR="007C5E5D" w:rsidRPr="00BF35B2" w:rsidRDefault="007C5E5D" w:rsidP="001D1CC4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</w:rPr>
            </w:pPr>
            <w:r w:rsidRPr="00BF35B2">
              <w:rPr>
                <w:rFonts w:hint="eastAsia"/>
                <w:color w:val="000000"/>
              </w:rPr>
              <w:t>PK</w:t>
            </w:r>
          </w:p>
          <w:p w:rsidR="007C5E5D" w:rsidRPr="00D3627B" w:rsidRDefault="007C5E5D" w:rsidP="001D1CC4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</w:rPr>
            </w:pPr>
          </w:p>
        </w:tc>
      </w:tr>
      <w:tr w:rsidR="007C5E5D" w:rsidTr="001D1CC4">
        <w:tc>
          <w:tcPr>
            <w:tcW w:w="1418" w:type="dxa"/>
          </w:tcPr>
          <w:p w:rsidR="007C5E5D" w:rsidRDefault="007C5E5D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角色</w:t>
            </w:r>
            <w:r>
              <w:rPr>
                <w:rFonts w:hint="eastAsia"/>
                <w:lang w:val="zh-TW"/>
              </w:rPr>
              <w:t>名稱</w:t>
            </w:r>
          </w:p>
        </w:tc>
        <w:tc>
          <w:tcPr>
            <w:tcW w:w="2631" w:type="dxa"/>
          </w:tcPr>
          <w:p w:rsidR="007C5E5D" w:rsidRDefault="007C5E5D" w:rsidP="001D1CC4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OP_</w:t>
            </w:r>
            <w:r w:rsidRPr="001960A2">
              <w:rPr>
                <w:color w:val="000000"/>
              </w:rPr>
              <w:t>ROLE_NM</w:t>
            </w:r>
          </w:p>
        </w:tc>
        <w:tc>
          <w:tcPr>
            <w:tcW w:w="1963" w:type="dxa"/>
          </w:tcPr>
          <w:p w:rsidR="007C5E5D" w:rsidRDefault="007C5E5D" w:rsidP="001D1CC4">
            <w:pPr>
              <w:ind w:left="0"/>
              <w:rPr>
                <w:color w:val="000000"/>
              </w:rPr>
            </w:pPr>
            <w:r w:rsidRPr="00D3627B"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60</w:t>
            </w:r>
            <w:r w:rsidRPr="00D3627B">
              <w:rPr>
                <w:color w:val="000000"/>
              </w:rPr>
              <w:t>)</w:t>
            </w:r>
          </w:p>
        </w:tc>
        <w:tc>
          <w:tcPr>
            <w:tcW w:w="3879" w:type="dxa"/>
          </w:tcPr>
          <w:p w:rsidR="007C5E5D" w:rsidRPr="00840B6F" w:rsidRDefault="007C5E5D" w:rsidP="001D1CC4">
            <w:pPr>
              <w:ind w:left="0"/>
              <w:rPr>
                <w:color w:val="000000"/>
              </w:rPr>
            </w:pPr>
          </w:p>
        </w:tc>
      </w:tr>
      <w:tr w:rsidR="007C5E5D" w:rsidTr="001D1CC4">
        <w:tc>
          <w:tcPr>
            <w:tcW w:w="1418" w:type="dxa"/>
            <w:vAlign w:val="center"/>
          </w:tcPr>
          <w:p w:rsidR="007C5E5D" w:rsidRPr="00D3627B" w:rsidRDefault="007C5E5D" w:rsidP="001D1CC4">
            <w:pPr>
              <w:ind w:left="0"/>
              <w:jc w:val="both"/>
              <w:rPr>
                <w:lang w:val="zh-TW"/>
              </w:rPr>
            </w:pPr>
            <w:r>
              <w:rPr>
                <w:rFonts w:hint="eastAsia"/>
                <w:lang w:val="zh-TW"/>
              </w:rPr>
              <w:t>是否啟用</w:t>
            </w:r>
          </w:p>
        </w:tc>
        <w:tc>
          <w:tcPr>
            <w:tcW w:w="2631" w:type="dxa"/>
            <w:vAlign w:val="center"/>
          </w:tcPr>
          <w:p w:rsidR="007C5E5D" w:rsidRPr="00D3627B" w:rsidRDefault="007C5E5D" w:rsidP="001D1CC4">
            <w:pPr>
              <w:ind w:left="0"/>
              <w:jc w:val="both"/>
            </w:pPr>
            <w:r>
              <w:rPr>
                <w:color w:val="000000"/>
              </w:rPr>
              <w:t>OP_</w:t>
            </w:r>
            <w:r w:rsidRPr="001960A2">
              <w:rPr>
                <w:color w:val="000000"/>
              </w:rPr>
              <w:t>ENABLED</w:t>
            </w:r>
          </w:p>
        </w:tc>
        <w:tc>
          <w:tcPr>
            <w:tcW w:w="1963" w:type="dxa"/>
            <w:vAlign w:val="center"/>
          </w:tcPr>
          <w:p w:rsidR="007C5E5D" w:rsidRDefault="007C5E5D" w:rsidP="001D1CC4">
            <w:pPr>
              <w:ind w:left="0"/>
              <w:jc w:val="both"/>
            </w:pPr>
            <w:r w:rsidRPr="00D3627B">
              <w:rPr>
                <w:color w:val="000000"/>
              </w:rPr>
              <w:t>char(</w:t>
            </w:r>
            <w:r>
              <w:rPr>
                <w:rFonts w:hint="eastAsia"/>
                <w:color w:val="000000"/>
              </w:rPr>
              <w:t>1</w:t>
            </w:r>
            <w:r w:rsidRPr="00D3627B">
              <w:rPr>
                <w:color w:val="000000"/>
              </w:rPr>
              <w:t>)</w:t>
            </w:r>
          </w:p>
        </w:tc>
        <w:tc>
          <w:tcPr>
            <w:tcW w:w="3879" w:type="dxa"/>
          </w:tcPr>
          <w:p w:rsidR="007C5E5D" w:rsidRDefault="007C5E5D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Y</w:t>
            </w:r>
            <w:r>
              <w:rPr>
                <w:rFonts w:hint="eastAsia"/>
                <w:color w:val="000000"/>
                <w:lang w:val="zh-TW"/>
              </w:rPr>
              <w:t>：啟用</w:t>
            </w:r>
          </w:p>
          <w:p w:rsidR="007C5E5D" w:rsidRPr="003441C3" w:rsidRDefault="007C5E5D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N</w:t>
            </w:r>
            <w:r>
              <w:rPr>
                <w:rFonts w:hint="eastAsia"/>
                <w:color w:val="000000"/>
                <w:lang w:val="zh-TW"/>
              </w:rPr>
              <w:t>：不啟用</w:t>
            </w:r>
          </w:p>
        </w:tc>
      </w:tr>
      <w:tr w:rsidR="007C5E5D" w:rsidTr="001D1CC4">
        <w:tc>
          <w:tcPr>
            <w:tcW w:w="1418" w:type="dxa"/>
            <w:vAlign w:val="center"/>
          </w:tcPr>
          <w:p w:rsidR="007C5E5D" w:rsidRPr="00D3627B" w:rsidRDefault="007C5E5D" w:rsidP="001D1CC4">
            <w:pPr>
              <w:ind w:left="0"/>
              <w:jc w:val="both"/>
              <w:rPr>
                <w:lang w:val="zh-TW"/>
              </w:rPr>
            </w:pPr>
            <w:r>
              <w:rPr>
                <w:rFonts w:hint="eastAsia"/>
                <w:lang w:val="zh-TW"/>
              </w:rPr>
              <w:t>排序</w:t>
            </w:r>
          </w:p>
        </w:tc>
        <w:tc>
          <w:tcPr>
            <w:tcW w:w="2631" w:type="dxa"/>
            <w:vAlign w:val="center"/>
          </w:tcPr>
          <w:p w:rsidR="007C5E5D" w:rsidRPr="00D3627B" w:rsidRDefault="007C5E5D" w:rsidP="001D1CC4">
            <w:pPr>
              <w:ind w:left="0"/>
              <w:jc w:val="both"/>
            </w:pPr>
            <w:r>
              <w:rPr>
                <w:color w:val="000000"/>
              </w:rPr>
              <w:t>OP_</w:t>
            </w:r>
            <w:r w:rsidRPr="001960A2">
              <w:rPr>
                <w:color w:val="000000"/>
              </w:rPr>
              <w:t>ORDER</w:t>
            </w:r>
          </w:p>
        </w:tc>
        <w:tc>
          <w:tcPr>
            <w:tcW w:w="1963" w:type="dxa"/>
            <w:vAlign w:val="center"/>
          </w:tcPr>
          <w:p w:rsidR="007C5E5D" w:rsidRDefault="007C5E5D" w:rsidP="001D1CC4">
            <w:pPr>
              <w:ind w:left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3879" w:type="dxa"/>
          </w:tcPr>
          <w:p w:rsidR="007C5E5D" w:rsidRDefault="007C5E5D" w:rsidP="001D1CC4">
            <w:pPr>
              <w:ind w:left="0"/>
              <w:rPr>
                <w:color w:val="000000"/>
                <w:lang w:val="zh-TW"/>
              </w:rPr>
            </w:pPr>
          </w:p>
        </w:tc>
      </w:tr>
      <w:tr w:rsidR="007C5E5D" w:rsidTr="001D1CC4">
        <w:tc>
          <w:tcPr>
            <w:tcW w:w="1418" w:type="dxa"/>
            <w:vAlign w:val="center"/>
          </w:tcPr>
          <w:p w:rsidR="007C5E5D" w:rsidRDefault="007C5E5D" w:rsidP="001D1CC4">
            <w:pPr>
              <w:ind w:left="0"/>
              <w:jc w:val="both"/>
            </w:pPr>
            <w:r>
              <w:rPr>
                <w:rFonts w:hint="eastAsia"/>
              </w:rPr>
              <w:t>權限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三層控制</w:t>
            </w:r>
            <w:r>
              <w:rPr>
                <w:rFonts w:hint="eastAsia"/>
              </w:rPr>
              <w:t>)</w:t>
            </w:r>
          </w:p>
        </w:tc>
        <w:tc>
          <w:tcPr>
            <w:tcW w:w="2631" w:type="dxa"/>
            <w:vAlign w:val="center"/>
          </w:tcPr>
          <w:p w:rsidR="007C5E5D" w:rsidRDefault="007C5E5D" w:rsidP="001D1CC4">
            <w:pPr>
              <w:ind w:left="0"/>
              <w:jc w:val="both"/>
            </w:pPr>
            <w:r>
              <w:t>OP_</w:t>
            </w:r>
            <w:r w:rsidRPr="001960A2">
              <w:t>PERMISSION</w:t>
            </w:r>
          </w:p>
        </w:tc>
        <w:tc>
          <w:tcPr>
            <w:tcW w:w="1963" w:type="dxa"/>
            <w:vAlign w:val="center"/>
          </w:tcPr>
          <w:p w:rsidR="007C5E5D" w:rsidRDefault="007C5E5D" w:rsidP="001D1CC4">
            <w:pPr>
              <w:ind w:left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3879" w:type="dxa"/>
            <w:vAlign w:val="bottom"/>
          </w:tcPr>
          <w:p w:rsidR="007C5E5D" w:rsidRDefault="007C5E5D" w:rsidP="001D1CC4">
            <w:pPr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：只能看自己</w:t>
            </w:r>
          </w:p>
          <w:p w:rsidR="007C5E5D" w:rsidRDefault="007C5E5D" w:rsidP="001D1CC4">
            <w:pPr>
              <w:ind w:left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：能看自己和下屬</w:t>
            </w:r>
          </w:p>
          <w:p w:rsidR="007C5E5D" w:rsidRPr="001A5498" w:rsidRDefault="007C5E5D" w:rsidP="001D1CC4">
            <w:pPr>
              <w:ind w:left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：三層全可被控制</w:t>
            </w:r>
          </w:p>
        </w:tc>
      </w:tr>
    </w:tbl>
    <w:p w:rsidR="007C5E5D" w:rsidRPr="00CF0779" w:rsidRDefault="007C5E5D" w:rsidP="007C5E5D"/>
    <w:p w:rsidR="007C5E5D" w:rsidRPr="00561FA8" w:rsidRDefault="00165B28" w:rsidP="007C5E5D">
      <w:pPr>
        <w:pStyle w:val="3"/>
      </w:pPr>
      <w:bookmarkStart w:id="48" w:name="_Toc490736832"/>
      <w:bookmarkStart w:id="49" w:name="_Toc521590666"/>
      <w:r>
        <w:rPr>
          <w:rFonts w:hint="eastAsia"/>
        </w:rPr>
        <w:t>OP</w:t>
      </w:r>
      <w:r w:rsidR="007C5E5D">
        <w:t>DT</w:t>
      </w:r>
      <w:r w:rsidR="007C5E5D" w:rsidRPr="00BA42EE">
        <w:t>_FUNC_ROLE</w:t>
      </w:r>
      <w:r w:rsidR="007C5E5D">
        <w:rPr>
          <w:rFonts w:hint="eastAsia"/>
        </w:rPr>
        <w:t>系統</w:t>
      </w:r>
      <w:r w:rsidR="007C5E5D" w:rsidRPr="00BA42EE">
        <w:rPr>
          <w:rFonts w:hint="eastAsia"/>
          <w:lang w:val="zh-TW"/>
        </w:rPr>
        <w:t>功能</w:t>
      </w:r>
      <w:r w:rsidR="007C5E5D">
        <w:rPr>
          <w:rFonts w:hint="eastAsia"/>
          <w:lang w:val="zh-TW"/>
        </w:rPr>
        <w:t>角色</w:t>
      </w:r>
      <w:r w:rsidR="007C5E5D" w:rsidRPr="00561FA8">
        <w:rPr>
          <w:rFonts w:hint="eastAsia"/>
        </w:rPr>
        <w:t>資料檔</w:t>
      </w:r>
      <w:bookmarkEnd w:id="48"/>
      <w:bookmarkEnd w:id="49"/>
    </w:p>
    <w:p w:rsidR="007C5E5D" w:rsidRDefault="007C5E5D" w:rsidP="007C5E5D"/>
    <w:tbl>
      <w:tblPr>
        <w:tblW w:w="98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2631"/>
        <w:gridCol w:w="1963"/>
        <w:gridCol w:w="3879"/>
      </w:tblGrid>
      <w:tr w:rsidR="007C5E5D" w:rsidTr="001D1CC4">
        <w:tc>
          <w:tcPr>
            <w:tcW w:w="1418" w:type="dxa"/>
            <w:shd w:val="clear" w:color="auto" w:fill="E0E0E0"/>
          </w:tcPr>
          <w:p w:rsidR="007C5E5D" w:rsidRDefault="007C5E5D" w:rsidP="001D1C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資料代號</w:t>
            </w:r>
            <w:r>
              <w:rPr>
                <w:rFonts w:hint="eastAsia"/>
                <w:color w:val="000000"/>
              </w:rPr>
              <w:t>：</w:t>
            </w:r>
            <w:r w:rsidR="003629C9">
              <w:rPr>
                <w:rFonts w:hint="eastAsia"/>
                <w:color w:val="000000"/>
              </w:rPr>
              <w:t>OP</w:t>
            </w:r>
            <w:r>
              <w:rPr>
                <w:rFonts w:hint="eastAsia"/>
                <w:color w:val="000000"/>
              </w:rPr>
              <w:t>IDB</w:t>
            </w:r>
          </w:p>
        </w:tc>
        <w:tc>
          <w:tcPr>
            <w:tcW w:w="2631" w:type="dxa"/>
            <w:shd w:val="clear" w:color="auto" w:fill="E0E0E0"/>
          </w:tcPr>
          <w:p w:rsidR="007C5E5D" w:rsidRDefault="007C5E5D" w:rsidP="001D1C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表格代號</w:t>
            </w:r>
            <w:r>
              <w:rPr>
                <w:rFonts w:hint="eastAsia"/>
                <w:color w:val="000000"/>
              </w:rPr>
              <w:t>：</w:t>
            </w:r>
          </w:p>
          <w:p w:rsidR="007C5E5D" w:rsidRDefault="003629C9" w:rsidP="001D1C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</w:t>
            </w:r>
            <w:r w:rsidR="007C5E5D">
              <w:rPr>
                <w:color w:val="000000"/>
              </w:rPr>
              <w:t>DT</w:t>
            </w:r>
            <w:r w:rsidR="007C5E5D" w:rsidRPr="00BA42EE">
              <w:rPr>
                <w:color w:val="000000"/>
              </w:rPr>
              <w:t>_FUNC_ROLE</w:t>
            </w:r>
          </w:p>
        </w:tc>
        <w:tc>
          <w:tcPr>
            <w:tcW w:w="5842" w:type="dxa"/>
            <w:gridSpan w:val="2"/>
            <w:shd w:val="clear" w:color="auto" w:fill="E0E0E0"/>
          </w:tcPr>
          <w:p w:rsidR="007C5E5D" w:rsidRDefault="007C5E5D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表格名稱：</w:t>
            </w:r>
            <w:r>
              <w:rPr>
                <w:rFonts w:hint="eastAsia"/>
              </w:rPr>
              <w:t>系統</w:t>
            </w:r>
            <w:r w:rsidRPr="00BA42EE">
              <w:rPr>
                <w:rFonts w:hint="eastAsia"/>
                <w:lang w:val="zh-TW"/>
              </w:rPr>
              <w:t>功能</w:t>
            </w:r>
            <w:r>
              <w:rPr>
                <w:rFonts w:hint="eastAsia"/>
                <w:lang w:val="zh-TW"/>
              </w:rPr>
              <w:t>角色</w:t>
            </w:r>
            <w:r w:rsidRPr="00561FA8">
              <w:rPr>
                <w:rFonts w:hint="eastAsia"/>
              </w:rPr>
              <w:t>資料檔</w:t>
            </w:r>
          </w:p>
        </w:tc>
      </w:tr>
      <w:tr w:rsidR="007C5E5D" w:rsidTr="001D1CC4">
        <w:tc>
          <w:tcPr>
            <w:tcW w:w="1418" w:type="dxa"/>
            <w:shd w:val="clear" w:color="auto" w:fill="E0E0E0"/>
          </w:tcPr>
          <w:p w:rsidR="007C5E5D" w:rsidRDefault="007C5E5D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欄位名稱</w:t>
            </w:r>
          </w:p>
        </w:tc>
        <w:tc>
          <w:tcPr>
            <w:tcW w:w="2631" w:type="dxa"/>
            <w:shd w:val="clear" w:color="auto" w:fill="E0E0E0"/>
          </w:tcPr>
          <w:p w:rsidR="007C5E5D" w:rsidRDefault="007C5E5D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欄位代號</w:t>
            </w:r>
          </w:p>
        </w:tc>
        <w:tc>
          <w:tcPr>
            <w:tcW w:w="1963" w:type="dxa"/>
            <w:shd w:val="clear" w:color="auto" w:fill="E0E0E0"/>
          </w:tcPr>
          <w:p w:rsidR="007C5E5D" w:rsidRDefault="007C5E5D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格式</w:t>
            </w:r>
          </w:p>
        </w:tc>
        <w:tc>
          <w:tcPr>
            <w:tcW w:w="3879" w:type="dxa"/>
            <w:shd w:val="clear" w:color="auto" w:fill="E0E0E0"/>
          </w:tcPr>
          <w:p w:rsidR="007C5E5D" w:rsidRDefault="007C5E5D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備註</w:t>
            </w:r>
          </w:p>
        </w:tc>
      </w:tr>
      <w:tr w:rsidR="007C5E5D" w:rsidTr="001D1CC4">
        <w:tc>
          <w:tcPr>
            <w:tcW w:w="1418" w:type="dxa"/>
          </w:tcPr>
          <w:p w:rsidR="007C5E5D" w:rsidRDefault="007C5E5D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lang w:val="zh-TW"/>
              </w:rPr>
              <w:t>功能</w:t>
            </w:r>
            <w:r>
              <w:rPr>
                <w:rFonts w:hint="eastAsia"/>
                <w:color w:val="000000"/>
                <w:lang w:val="zh-TW"/>
              </w:rPr>
              <w:t>代碼</w:t>
            </w:r>
          </w:p>
        </w:tc>
        <w:tc>
          <w:tcPr>
            <w:tcW w:w="2631" w:type="dxa"/>
          </w:tcPr>
          <w:p w:rsidR="007C5E5D" w:rsidRDefault="007C5E5D" w:rsidP="001D1CC4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OP_</w:t>
            </w:r>
            <w:r w:rsidRPr="00BA42EE">
              <w:rPr>
                <w:color w:val="000000"/>
              </w:rPr>
              <w:t>FUNC</w:t>
            </w:r>
            <w:r>
              <w:rPr>
                <w:color w:val="000000"/>
              </w:rPr>
              <w:t>_ID</w:t>
            </w:r>
          </w:p>
        </w:tc>
        <w:tc>
          <w:tcPr>
            <w:tcW w:w="1963" w:type="dxa"/>
          </w:tcPr>
          <w:p w:rsidR="007C5E5D" w:rsidRDefault="007C5E5D" w:rsidP="001D1C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</w:t>
            </w:r>
            <w:r w:rsidRPr="00D3627B">
              <w:rPr>
                <w:color w:val="000000"/>
              </w:rPr>
              <w:t>char(</w:t>
            </w:r>
            <w:r>
              <w:rPr>
                <w:rFonts w:hint="eastAsia"/>
                <w:color w:val="000000"/>
              </w:rPr>
              <w:t>15</w:t>
            </w:r>
            <w:r w:rsidRPr="00D3627B">
              <w:rPr>
                <w:color w:val="000000"/>
              </w:rPr>
              <w:t>)</w:t>
            </w:r>
          </w:p>
        </w:tc>
        <w:tc>
          <w:tcPr>
            <w:tcW w:w="3879" w:type="dxa"/>
          </w:tcPr>
          <w:p w:rsidR="007C5E5D" w:rsidRPr="00BF35B2" w:rsidRDefault="007C5E5D" w:rsidP="001D1CC4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</w:rPr>
            </w:pPr>
            <w:r w:rsidRPr="00BF35B2">
              <w:rPr>
                <w:rFonts w:hint="eastAsia"/>
                <w:color w:val="000000"/>
              </w:rPr>
              <w:t>PK</w:t>
            </w:r>
          </w:p>
          <w:p w:rsidR="007C5E5D" w:rsidRPr="00D3627B" w:rsidRDefault="007C5E5D" w:rsidP="001D1CC4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</w:rPr>
            </w:pPr>
          </w:p>
        </w:tc>
      </w:tr>
      <w:tr w:rsidR="007C5E5D" w:rsidTr="001D1CC4">
        <w:tc>
          <w:tcPr>
            <w:tcW w:w="1418" w:type="dxa"/>
          </w:tcPr>
          <w:p w:rsidR="007C5E5D" w:rsidRDefault="007C5E5D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lang w:val="zh-TW"/>
              </w:rPr>
              <w:t>角色名稱</w:t>
            </w:r>
          </w:p>
        </w:tc>
        <w:tc>
          <w:tcPr>
            <w:tcW w:w="2631" w:type="dxa"/>
          </w:tcPr>
          <w:p w:rsidR="007C5E5D" w:rsidRDefault="007C5E5D" w:rsidP="001D1CC4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OP_</w:t>
            </w:r>
            <w:r w:rsidRPr="00BA42EE">
              <w:rPr>
                <w:color w:val="000000"/>
              </w:rPr>
              <w:t>ROLE</w:t>
            </w:r>
            <w:r>
              <w:rPr>
                <w:color w:val="000000"/>
              </w:rPr>
              <w:t>_ID</w:t>
            </w:r>
          </w:p>
        </w:tc>
        <w:tc>
          <w:tcPr>
            <w:tcW w:w="1963" w:type="dxa"/>
          </w:tcPr>
          <w:p w:rsidR="007C5E5D" w:rsidRDefault="007C5E5D" w:rsidP="001D1CC4">
            <w:pPr>
              <w:ind w:left="0"/>
              <w:rPr>
                <w:color w:val="000000"/>
              </w:rPr>
            </w:pPr>
            <w:r w:rsidRPr="00D3627B"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15</w:t>
            </w:r>
            <w:r w:rsidRPr="00D3627B">
              <w:rPr>
                <w:color w:val="000000"/>
              </w:rPr>
              <w:t>)</w:t>
            </w:r>
          </w:p>
        </w:tc>
        <w:tc>
          <w:tcPr>
            <w:tcW w:w="3879" w:type="dxa"/>
          </w:tcPr>
          <w:p w:rsidR="007C5E5D" w:rsidRPr="00BF35B2" w:rsidRDefault="007C5E5D" w:rsidP="001D1CC4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</w:rPr>
            </w:pPr>
            <w:r w:rsidRPr="00BF35B2">
              <w:rPr>
                <w:rFonts w:hint="eastAsia"/>
                <w:color w:val="000000"/>
              </w:rPr>
              <w:t>PK</w:t>
            </w:r>
          </w:p>
          <w:p w:rsidR="007C5E5D" w:rsidRPr="00840B6F" w:rsidRDefault="007C5E5D" w:rsidP="001D1CC4">
            <w:pPr>
              <w:ind w:left="0"/>
              <w:rPr>
                <w:color w:val="000000"/>
              </w:rPr>
            </w:pPr>
          </w:p>
        </w:tc>
      </w:tr>
      <w:tr w:rsidR="007C5E5D" w:rsidTr="001D1CC4">
        <w:tc>
          <w:tcPr>
            <w:tcW w:w="1418" w:type="dxa"/>
            <w:vAlign w:val="center"/>
          </w:tcPr>
          <w:p w:rsidR="007C5E5D" w:rsidRPr="00D3627B" w:rsidRDefault="007C5E5D" w:rsidP="001D1CC4">
            <w:pPr>
              <w:ind w:left="0"/>
              <w:jc w:val="both"/>
              <w:rPr>
                <w:lang w:val="zh-TW"/>
              </w:rPr>
            </w:pPr>
            <w:r>
              <w:rPr>
                <w:rFonts w:hint="eastAsia"/>
                <w:lang w:val="zh-TW"/>
              </w:rPr>
              <w:lastRenderedPageBreak/>
              <w:t>是否啟用</w:t>
            </w:r>
          </w:p>
        </w:tc>
        <w:tc>
          <w:tcPr>
            <w:tcW w:w="2631" w:type="dxa"/>
            <w:vAlign w:val="center"/>
          </w:tcPr>
          <w:p w:rsidR="007C5E5D" w:rsidRPr="00D3627B" w:rsidRDefault="007C5E5D" w:rsidP="001D1CC4">
            <w:pPr>
              <w:ind w:left="0"/>
              <w:jc w:val="both"/>
            </w:pPr>
            <w:r>
              <w:rPr>
                <w:color w:val="000000"/>
              </w:rPr>
              <w:t>OP_</w:t>
            </w:r>
            <w:r w:rsidRPr="00BA42EE">
              <w:rPr>
                <w:color w:val="000000"/>
              </w:rPr>
              <w:t>ENABLE</w:t>
            </w:r>
            <w:r>
              <w:rPr>
                <w:color w:val="000000"/>
              </w:rPr>
              <w:t>D</w:t>
            </w:r>
          </w:p>
        </w:tc>
        <w:tc>
          <w:tcPr>
            <w:tcW w:w="1963" w:type="dxa"/>
            <w:vAlign w:val="center"/>
          </w:tcPr>
          <w:p w:rsidR="007C5E5D" w:rsidRDefault="007C5E5D" w:rsidP="001D1CC4">
            <w:pPr>
              <w:ind w:left="0"/>
              <w:jc w:val="both"/>
            </w:pPr>
            <w:r w:rsidRPr="00D3627B">
              <w:rPr>
                <w:color w:val="000000"/>
              </w:rPr>
              <w:t>char(</w:t>
            </w:r>
            <w:r>
              <w:rPr>
                <w:rFonts w:hint="eastAsia"/>
                <w:color w:val="000000"/>
              </w:rPr>
              <w:t>1</w:t>
            </w:r>
            <w:r w:rsidRPr="00D3627B">
              <w:rPr>
                <w:color w:val="000000"/>
              </w:rPr>
              <w:t>)</w:t>
            </w:r>
          </w:p>
        </w:tc>
        <w:tc>
          <w:tcPr>
            <w:tcW w:w="3879" w:type="dxa"/>
          </w:tcPr>
          <w:p w:rsidR="007C5E5D" w:rsidRDefault="007C5E5D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Y</w:t>
            </w:r>
            <w:r>
              <w:rPr>
                <w:rFonts w:hint="eastAsia"/>
                <w:color w:val="000000"/>
                <w:lang w:val="zh-TW"/>
              </w:rPr>
              <w:t>：啟用</w:t>
            </w:r>
          </w:p>
          <w:p w:rsidR="007C5E5D" w:rsidRDefault="007C5E5D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N</w:t>
            </w:r>
            <w:r>
              <w:rPr>
                <w:rFonts w:hint="eastAsia"/>
                <w:color w:val="000000"/>
                <w:lang w:val="zh-TW"/>
              </w:rPr>
              <w:t>：不啟用</w:t>
            </w:r>
          </w:p>
        </w:tc>
      </w:tr>
      <w:tr w:rsidR="007C5E5D" w:rsidTr="001D1CC4">
        <w:tc>
          <w:tcPr>
            <w:tcW w:w="1418" w:type="dxa"/>
          </w:tcPr>
          <w:p w:rsidR="007C5E5D" w:rsidRPr="00CF0779" w:rsidRDefault="007C5E5D" w:rsidP="001D1CC4">
            <w:pPr>
              <w:ind w:left="0"/>
              <w:rPr>
                <w:lang w:val="zh-TW"/>
              </w:rPr>
            </w:pPr>
            <w:r w:rsidRPr="00CF0779">
              <w:rPr>
                <w:rFonts w:hint="eastAsia"/>
                <w:lang w:val="zh-TW"/>
              </w:rPr>
              <w:t>異動日期</w:t>
            </w:r>
            <w:r>
              <w:rPr>
                <w:rFonts w:hint="eastAsia"/>
                <w:lang w:val="zh-TW"/>
              </w:rPr>
              <w:t>時間</w:t>
            </w:r>
          </w:p>
        </w:tc>
        <w:tc>
          <w:tcPr>
            <w:tcW w:w="2631" w:type="dxa"/>
          </w:tcPr>
          <w:p w:rsidR="007C5E5D" w:rsidRPr="00CF0779" w:rsidRDefault="007C5E5D" w:rsidP="001D1CC4">
            <w:pPr>
              <w:ind w:left="0"/>
            </w:pPr>
            <w:r>
              <w:t>OP</w:t>
            </w:r>
            <w:r>
              <w:rPr>
                <w:rFonts w:hint="eastAsia"/>
              </w:rPr>
              <w:t>_</w:t>
            </w:r>
            <w:r w:rsidRPr="00CF0779">
              <w:rPr>
                <w:rFonts w:hint="eastAsia"/>
              </w:rPr>
              <w:t>UPD_DTTM</w:t>
            </w:r>
          </w:p>
        </w:tc>
        <w:tc>
          <w:tcPr>
            <w:tcW w:w="1963" w:type="dxa"/>
          </w:tcPr>
          <w:p w:rsidR="007C5E5D" w:rsidRPr="00783A23" w:rsidRDefault="007C5E5D" w:rsidP="001D1CC4">
            <w:pPr>
              <w:ind w:left="0"/>
            </w:pPr>
            <w:r>
              <w:rPr>
                <w:rFonts w:hint="eastAsia"/>
              </w:rPr>
              <w:t>VARCHAR(14)</w:t>
            </w:r>
          </w:p>
        </w:tc>
        <w:tc>
          <w:tcPr>
            <w:tcW w:w="3879" w:type="dxa"/>
          </w:tcPr>
          <w:p w:rsidR="007C5E5D" w:rsidRPr="00CF0779" w:rsidRDefault="007C5E5D" w:rsidP="001D1CC4">
            <w:pPr>
              <w:ind w:left="0"/>
            </w:pPr>
            <w:r>
              <w:rPr>
                <w:rFonts w:hint="eastAsia"/>
                <w:color w:val="000000"/>
                <w:lang w:val="zh-TW"/>
              </w:rPr>
              <w:t>YYYYMMDDhhmmss</w:t>
            </w:r>
          </w:p>
        </w:tc>
      </w:tr>
      <w:tr w:rsidR="007C5E5D" w:rsidTr="001D1CC4">
        <w:tc>
          <w:tcPr>
            <w:tcW w:w="1418" w:type="dxa"/>
          </w:tcPr>
          <w:p w:rsidR="007C5E5D" w:rsidRPr="00CF0779" w:rsidRDefault="007C5E5D" w:rsidP="001D1CC4">
            <w:pPr>
              <w:ind w:left="0"/>
              <w:rPr>
                <w:lang w:val="zh-TW"/>
              </w:rPr>
            </w:pPr>
            <w:r w:rsidRPr="00CF0779">
              <w:rPr>
                <w:rFonts w:hint="eastAsia"/>
                <w:lang w:val="zh-TW"/>
              </w:rPr>
              <w:t>異動人姓名</w:t>
            </w:r>
          </w:p>
        </w:tc>
        <w:tc>
          <w:tcPr>
            <w:tcW w:w="2631" w:type="dxa"/>
          </w:tcPr>
          <w:p w:rsidR="007C5E5D" w:rsidRPr="00CF0779" w:rsidRDefault="007C5E5D" w:rsidP="001D1CC4">
            <w:pPr>
              <w:ind w:left="0"/>
            </w:pPr>
            <w:r>
              <w:t>OP</w:t>
            </w:r>
            <w:r>
              <w:rPr>
                <w:rFonts w:hint="eastAsia"/>
              </w:rPr>
              <w:t>_</w:t>
            </w:r>
            <w:r w:rsidRPr="00CF0779">
              <w:rPr>
                <w:rFonts w:hint="eastAsia"/>
              </w:rPr>
              <w:t>UPD_NM</w:t>
            </w:r>
          </w:p>
        </w:tc>
        <w:tc>
          <w:tcPr>
            <w:tcW w:w="1963" w:type="dxa"/>
          </w:tcPr>
          <w:p w:rsidR="007C5E5D" w:rsidRPr="00783A23" w:rsidRDefault="007C5E5D" w:rsidP="00E10EAC">
            <w:pPr>
              <w:ind w:left="0"/>
            </w:pPr>
            <w:r w:rsidRPr="00783A23">
              <w:rPr>
                <w:rFonts w:hint="eastAsia"/>
              </w:rPr>
              <w:t>VARCHAR(</w:t>
            </w:r>
            <w:r w:rsidR="00E10EAC" w:rsidRPr="00E10EAC">
              <w:rPr>
                <w:color w:val="FF0000"/>
              </w:rPr>
              <w:t>200</w:t>
            </w:r>
            <w:r w:rsidRPr="00783A23">
              <w:rPr>
                <w:rFonts w:hint="eastAsia"/>
              </w:rPr>
              <w:t>)</w:t>
            </w:r>
          </w:p>
        </w:tc>
        <w:tc>
          <w:tcPr>
            <w:tcW w:w="3879" w:type="dxa"/>
          </w:tcPr>
          <w:p w:rsidR="007C5E5D" w:rsidRPr="00CF0779" w:rsidRDefault="00E10EAC" w:rsidP="001D1CC4">
            <w:pPr>
              <w:ind w:left="0"/>
            </w:pPr>
            <w:r w:rsidRPr="0050400E">
              <w:rPr>
                <w:rFonts w:hint="eastAsia"/>
                <w:color w:val="FF0000"/>
              </w:rPr>
              <w:t>20190320</w:t>
            </w:r>
            <w:r w:rsidRPr="0050400E">
              <w:rPr>
                <w:rFonts w:hint="eastAsia"/>
                <w:color w:val="FF0000"/>
                <w:lang w:eastAsia="zh-HK"/>
              </w:rPr>
              <w:t>修改</w:t>
            </w:r>
          </w:p>
        </w:tc>
      </w:tr>
    </w:tbl>
    <w:p w:rsidR="00A65965" w:rsidRDefault="00A65965" w:rsidP="001274C4">
      <w:pPr>
        <w:ind w:left="0"/>
      </w:pPr>
    </w:p>
    <w:p w:rsidR="00263B39" w:rsidRPr="00B51AC5" w:rsidRDefault="00263B39" w:rsidP="00E63705">
      <w:pPr>
        <w:pStyle w:val="3"/>
      </w:pPr>
      <w:bookmarkStart w:id="50" w:name="_Toc521590667"/>
      <w:bookmarkStart w:id="51" w:name="_GoBack"/>
      <w:bookmarkEnd w:id="51"/>
      <w:r w:rsidRPr="0080729E">
        <w:t>OPDT_</w:t>
      </w:r>
      <w:r>
        <w:t>MAIL_PARA</w:t>
      </w:r>
      <w:r w:rsidRPr="00263B39">
        <w:rPr>
          <w:rFonts w:hint="eastAsia"/>
          <w:color w:val="000000"/>
          <w:lang w:eastAsia="zh-HK"/>
        </w:rPr>
        <w:t>電子郵件</w:t>
      </w:r>
      <w:r w:rsidRPr="00263B39">
        <w:rPr>
          <w:rFonts w:hint="eastAsia"/>
          <w:color w:val="000000"/>
        </w:rPr>
        <w:t>參數維護檔</w:t>
      </w:r>
      <w:bookmarkEnd w:id="50"/>
    </w:p>
    <w:p w:rsidR="00263B39" w:rsidRDefault="00263B39" w:rsidP="00263B39"/>
    <w:tbl>
      <w:tblPr>
        <w:tblW w:w="98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2551"/>
        <w:gridCol w:w="1985"/>
        <w:gridCol w:w="3937"/>
      </w:tblGrid>
      <w:tr w:rsidR="00263B39" w:rsidTr="00263B39">
        <w:tc>
          <w:tcPr>
            <w:tcW w:w="1418" w:type="dxa"/>
            <w:shd w:val="clear" w:color="auto" w:fill="E0E0E0"/>
          </w:tcPr>
          <w:p w:rsidR="00263B39" w:rsidRDefault="00263B39" w:rsidP="001D1C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資料代號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OP</w:t>
            </w: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DB</w:t>
            </w:r>
          </w:p>
        </w:tc>
        <w:tc>
          <w:tcPr>
            <w:tcW w:w="2551" w:type="dxa"/>
            <w:shd w:val="clear" w:color="auto" w:fill="E0E0E0"/>
          </w:tcPr>
          <w:p w:rsidR="00263B39" w:rsidRDefault="00263B39" w:rsidP="001D1C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  <w:lang w:val="zh-TW"/>
              </w:rPr>
              <w:t>表格代號</w:t>
            </w:r>
            <w:r>
              <w:rPr>
                <w:rFonts w:hint="eastAsia"/>
                <w:color w:val="000000"/>
              </w:rPr>
              <w:t>：</w:t>
            </w:r>
          </w:p>
          <w:p w:rsidR="00263B39" w:rsidRPr="003F6262" w:rsidRDefault="00263B39" w:rsidP="001D1CC4">
            <w:pPr>
              <w:ind w:left="0"/>
              <w:rPr>
                <w:color w:val="A6A6A6" w:themeColor="background1" w:themeShade="A6"/>
              </w:rPr>
            </w:pPr>
            <w:r>
              <w:t>OP</w:t>
            </w:r>
            <w:r w:rsidRPr="004E2A71">
              <w:rPr>
                <w:rFonts w:hint="eastAsia"/>
              </w:rPr>
              <w:t>DT_</w:t>
            </w:r>
            <w:r>
              <w:rPr>
                <w:rFonts w:hint="eastAsia"/>
              </w:rPr>
              <w:t>MAIL_PARA</w:t>
            </w:r>
          </w:p>
        </w:tc>
        <w:tc>
          <w:tcPr>
            <w:tcW w:w="5922" w:type="dxa"/>
            <w:gridSpan w:val="2"/>
            <w:shd w:val="clear" w:color="auto" w:fill="E0E0E0"/>
          </w:tcPr>
          <w:p w:rsidR="00263B39" w:rsidRDefault="00263B39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表格名稱：</w:t>
            </w:r>
            <w:r w:rsidR="00565C79">
              <w:rPr>
                <w:rFonts w:hint="eastAsia"/>
                <w:color w:val="000000"/>
                <w:lang w:val="zh-TW"/>
              </w:rPr>
              <w:t>電子郵件</w:t>
            </w:r>
            <w:r>
              <w:rPr>
                <w:rFonts w:hint="eastAsia"/>
                <w:color w:val="000000"/>
                <w:lang w:val="zh-TW"/>
              </w:rPr>
              <w:t>參數維護檔</w:t>
            </w:r>
          </w:p>
        </w:tc>
      </w:tr>
      <w:tr w:rsidR="00263B39" w:rsidTr="00263B39">
        <w:tc>
          <w:tcPr>
            <w:tcW w:w="1418" w:type="dxa"/>
            <w:shd w:val="clear" w:color="auto" w:fill="E0E0E0"/>
          </w:tcPr>
          <w:p w:rsidR="00263B39" w:rsidRDefault="00263B39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欄位名稱</w:t>
            </w:r>
          </w:p>
        </w:tc>
        <w:tc>
          <w:tcPr>
            <w:tcW w:w="2551" w:type="dxa"/>
            <w:shd w:val="clear" w:color="auto" w:fill="E0E0E0"/>
          </w:tcPr>
          <w:p w:rsidR="00263B39" w:rsidRDefault="00263B39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欄位代號</w:t>
            </w:r>
          </w:p>
        </w:tc>
        <w:tc>
          <w:tcPr>
            <w:tcW w:w="1985" w:type="dxa"/>
            <w:shd w:val="clear" w:color="auto" w:fill="E0E0E0"/>
          </w:tcPr>
          <w:p w:rsidR="00263B39" w:rsidRDefault="00263B39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格式</w:t>
            </w:r>
          </w:p>
        </w:tc>
        <w:tc>
          <w:tcPr>
            <w:tcW w:w="3937" w:type="dxa"/>
            <w:shd w:val="clear" w:color="auto" w:fill="E0E0E0"/>
          </w:tcPr>
          <w:p w:rsidR="00263B39" w:rsidRDefault="00263B39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備註</w:t>
            </w:r>
          </w:p>
        </w:tc>
      </w:tr>
      <w:tr w:rsidR="00263B39" w:rsidTr="00263B39">
        <w:trPr>
          <w:trHeight w:val="1077"/>
        </w:trPr>
        <w:tc>
          <w:tcPr>
            <w:tcW w:w="1418" w:type="dxa"/>
          </w:tcPr>
          <w:p w:rsidR="00263B39" w:rsidRDefault="00263B39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序號</w:t>
            </w:r>
          </w:p>
        </w:tc>
        <w:tc>
          <w:tcPr>
            <w:tcW w:w="2551" w:type="dxa"/>
          </w:tcPr>
          <w:p w:rsidR="00263B39" w:rsidRDefault="00263B39" w:rsidP="001D1C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OP_SEQ_NO</w:t>
            </w:r>
          </w:p>
        </w:tc>
        <w:tc>
          <w:tcPr>
            <w:tcW w:w="1985" w:type="dxa"/>
          </w:tcPr>
          <w:p w:rsidR="00263B39" w:rsidRDefault="00263B39" w:rsidP="001D1C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NUMERIC(10,0)</w:t>
            </w:r>
          </w:p>
        </w:tc>
        <w:tc>
          <w:tcPr>
            <w:tcW w:w="3937" w:type="dxa"/>
          </w:tcPr>
          <w:p w:rsidR="00263B39" w:rsidRDefault="00263B39" w:rsidP="001D1CC4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PK</w:t>
            </w:r>
          </w:p>
          <w:p w:rsidR="00263B39" w:rsidRDefault="00263B39" w:rsidP="001D1CC4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DB</w:t>
            </w:r>
            <w:r>
              <w:rPr>
                <w:rFonts w:hint="eastAsia"/>
                <w:color w:val="000000"/>
                <w:lang w:val="zh-TW"/>
              </w:rPr>
              <w:t>自動產生</w:t>
            </w:r>
          </w:p>
        </w:tc>
      </w:tr>
      <w:tr w:rsidR="00263B39" w:rsidTr="00263B39">
        <w:trPr>
          <w:trHeight w:val="1077"/>
        </w:trPr>
        <w:tc>
          <w:tcPr>
            <w:tcW w:w="1418" w:type="dxa"/>
          </w:tcPr>
          <w:p w:rsidR="00263B39" w:rsidRDefault="00263B39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 w:eastAsia="zh-HK"/>
              </w:rPr>
              <w:t>郵件種類代碼</w:t>
            </w:r>
          </w:p>
        </w:tc>
        <w:tc>
          <w:tcPr>
            <w:tcW w:w="2551" w:type="dxa"/>
          </w:tcPr>
          <w:p w:rsidR="00263B39" w:rsidRDefault="00263B39" w:rsidP="001D1C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OP_MAIL_TYPE_CD</w:t>
            </w:r>
          </w:p>
        </w:tc>
        <w:tc>
          <w:tcPr>
            <w:tcW w:w="1985" w:type="dxa"/>
          </w:tcPr>
          <w:p w:rsidR="00263B39" w:rsidRDefault="00263B39" w:rsidP="001D1C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3937" w:type="dxa"/>
          </w:tcPr>
          <w:p w:rsidR="00263B39" w:rsidRDefault="00263B39" w:rsidP="001D1CC4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*</w:t>
            </w:r>
          </w:p>
          <w:p w:rsidR="00263B39" w:rsidRDefault="00263B39" w:rsidP="001D1CC4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1</w:t>
            </w:r>
            <w:r>
              <w:rPr>
                <w:rFonts w:hint="eastAsia"/>
                <w:color w:val="000000"/>
                <w:lang w:val="zh-TW"/>
              </w:rPr>
              <w:t>：</w:t>
            </w:r>
            <w:r>
              <w:rPr>
                <w:rFonts w:hint="eastAsia"/>
                <w:color w:val="000000"/>
                <w:lang w:val="zh-TW" w:eastAsia="zh-HK"/>
              </w:rPr>
              <w:t>審核結果</w:t>
            </w:r>
            <w:r>
              <w:rPr>
                <w:rFonts w:hint="eastAsia"/>
                <w:color w:val="000000"/>
                <w:lang w:val="zh-TW" w:eastAsia="zh-HK"/>
              </w:rPr>
              <w:t>-</w:t>
            </w:r>
            <w:r>
              <w:rPr>
                <w:rFonts w:hint="eastAsia"/>
                <w:color w:val="000000"/>
                <w:lang w:val="zh-TW" w:eastAsia="zh-HK"/>
              </w:rPr>
              <w:t>非遺失人</w:t>
            </w:r>
          </w:p>
        </w:tc>
      </w:tr>
      <w:tr w:rsidR="00263B39" w:rsidTr="00263B39">
        <w:trPr>
          <w:trHeight w:val="1077"/>
        </w:trPr>
        <w:tc>
          <w:tcPr>
            <w:tcW w:w="1418" w:type="dxa"/>
          </w:tcPr>
          <w:p w:rsidR="00263B39" w:rsidRDefault="00263B39" w:rsidP="001D1CC4">
            <w:pPr>
              <w:ind w:left="0"/>
              <w:rPr>
                <w:color w:val="000000"/>
                <w:lang w:val="zh-TW" w:eastAsia="zh-HK"/>
              </w:rPr>
            </w:pPr>
            <w:r>
              <w:rPr>
                <w:rFonts w:hint="eastAsia"/>
                <w:color w:val="000000"/>
                <w:lang w:val="zh-TW" w:eastAsia="zh-HK"/>
              </w:rPr>
              <w:t>郵件種類名稱</w:t>
            </w:r>
          </w:p>
        </w:tc>
        <w:tc>
          <w:tcPr>
            <w:tcW w:w="2551" w:type="dxa"/>
          </w:tcPr>
          <w:p w:rsidR="00263B39" w:rsidRDefault="00263B39" w:rsidP="001D1C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OP_MAIL_TYPE_NM</w:t>
            </w:r>
          </w:p>
        </w:tc>
        <w:tc>
          <w:tcPr>
            <w:tcW w:w="1985" w:type="dxa"/>
          </w:tcPr>
          <w:p w:rsidR="00263B39" w:rsidRDefault="00263B39" w:rsidP="001D1C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</w:t>
            </w:r>
            <w:r>
              <w:rPr>
                <w:color w:val="000000"/>
              </w:rPr>
              <w:t>ARCHAR(30)</w:t>
            </w:r>
          </w:p>
        </w:tc>
        <w:tc>
          <w:tcPr>
            <w:tcW w:w="3937" w:type="dxa"/>
          </w:tcPr>
          <w:p w:rsidR="00263B39" w:rsidRDefault="00263B39" w:rsidP="001D1CC4">
            <w:pPr>
              <w:tabs>
                <w:tab w:val="center" w:pos="4320"/>
                <w:tab w:val="right" w:pos="8640"/>
              </w:tabs>
              <w:spacing w:line="312" w:lineRule="auto"/>
              <w:ind w:left="0"/>
              <w:rPr>
                <w:color w:val="000000"/>
                <w:lang w:val="zh-TW"/>
              </w:rPr>
            </w:pPr>
          </w:p>
        </w:tc>
      </w:tr>
      <w:tr w:rsidR="00263B39" w:rsidTr="00263B39">
        <w:trPr>
          <w:trHeight w:val="1077"/>
        </w:trPr>
        <w:tc>
          <w:tcPr>
            <w:tcW w:w="1418" w:type="dxa"/>
            <w:vAlign w:val="center"/>
          </w:tcPr>
          <w:p w:rsidR="00263B39" w:rsidRDefault="00263B39" w:rsidP="001D1CC4">
            <w:pPr>
              <w:ind w:left="0"/>
              <w:jc w:val="both"/>
              <w:rPr>
                <w:color w:val="000000"/>
                <w:lang w:val="zh-TW"/>
              </w:rPr>
            </w:pPr>
            <w:r>
              <w:rPr>
                <w:rFonts w:hint="eastAsia"/>
              </w:rPr>
              <w:t>單位代碼</w:t>
            </w:r>
          </w:p>
        </w:tc>
        <w:tc>
          <w:tcPr>
            <w:tcW w:w="2551" w:type="dxa"/>
            <w:vAlign w:val="center"/>
          </w:tcPr>
          <w:p w:rsidR="00263B39" w:rsidRDefault="00263B39" w:rsidP="001D1CC4">
            <w:pPr>
              <w:ind w:left="0"/>
              <w:rPr>
                <w:color w:val="000000"/>
              </w:rPr>
            </w:pPr>
            <w:r>
              <w:rPr>
                <w:rFonts w:hint="eastAsia"/>
              </w:rPr>
              <w:t>OP_UNIT_CD</w:t>
            </w:r>
          </w:p>
        </w:tc>
        <w:tc>
          <w:tcPr>
            <w:tcW w:w="1985" w:type="dxa"/>
            <w:vAlign w:val="center"/>
          </w:tcPr>
          <w:p w:rsidR="00263B39" w:rsidRDefault="00263B39" w:rsidP="001D1CC4">
            <w:pPr>
              <w:ind w:left="0"/>
              <w:rPr>
                <w:color w:val="000000"/>
              </w:rPr>
            </w:pPr>
            <w:r>
              <w:rPr>
                <w:rFonts w:hint="eastAsia"/>
              </w:rPr>
              <w:t>CHAR(5)</w:t>
            </w:r>
          </w:p>
        </w:tc>
        <w:tc>
          <w:tcPr>
            <w:tcW w:w="3937" w:type="dxa"/>
          </w:tcPr>
          <w:p w:rsidR="00263B39" w:rsidRPr="00676108" w:rsidRDefault="00263B39" w:rsidP="001D1CC4">
            <w:pPr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*</w:t>
            </w:r>
          </w:p>
        </w:tc>
      </w:tr>
      <w:tr w:rsidR="00263B39" w:rsidTr="00263B39">
        <w:trPr>
          <w:trHeight w:val="1077"/>
        </w:trPr>
        <w:tc>
          <w:tcPr>
            <w:tcW w:w="1418" w:type="dxa"/>
            <w:vAlign w:val="center"/>
          </w:tcPr>
          <w:p w:rsidR="00263B39" w:rsidRDefault="00263B39" w:rsidP="001D1CC4">
            <w:pPr>
              <w:ind w:left="0"/>
              <w:jc w:val="both"/>
              <w:rPr>
                <w:color w:val="000000"/>
                <w:lang w:val="zh-TW"/>
              </w:rPr>
            </w:pPr>
            <w:r>
              <w:rPr>
                <w:rFonts w:hint="eastAsia"/>
              </w:rPr>
              <w:t>單位</w:t>
            </w:r>
            <w:r>
              <w:rPr>
                <w:rFonts w:hint="eastAsia"/>
                <w:lang w:eastAsia="zh-HK"/>
              </w:rPr>
              <w:t>名稱</w:t>
            </w:r>
          </w:p>
        </w:tc>
        <w:tc>
          <w:tcPr>
            <w:tcW w:w="2551" w:type="dxa"/>
            <w:vAlign w:val="center"/>
          </w:tcPr>
          <w:p w:rsidR="00263B39" w:rsidRDefault="00263B39" w:rsidP="001D1CC4">
            <w:pPr>
              <w:ind w:left="0"/>
              <w:rPr>
                <w:color w:val="000000"/>
              </w:rPr>
            </w:pPr>
            <w:r>
              <w:rPr>
                <w:rFonts w:hint="eastAsia"/>
              </w:rPr>
              <w:t>OP_UNIT_</w:t>
            </w:r>
            <w:r>
              <w:t>NM</w:t>
            </w:r>
          </w:p>
        </w:tc>
        <w:tc>
          <w:tcPr>
            <w:tcW w:w="1985" w:type="dxa"/>
            <w:vAlign w:val="center"/>
          </w:tcPr>
          <w:p w:rsidR="00263B39" w:rsidRDefault="00263B39" w:rsidP="001D1CC4">
            <w:pPr>
              <w:ind w:left="0"/>
              <w:rPr>
                <w:color w:val="000000"/>
              </w:rPr>
            </w:pPr>
            <w:r>
              <w:t>VAR</w:t>
            </w:r>
            <w:r>
              <w:rPr>
                <w:rFonts w:hint="eastAsia"/>
              </w:rPr>
              <w:t>CHAR(</w:t>
            </w:r>
            <w:r>
              <w:t>150</w:t>
            </w:r>
            <w:r>
              <w:rPr>
                <w:rFonts w:hint="eastAsia"/>
              </w:rPr>
              <w:t>)</w:t>
            </w:r>
          </w:p>
        </w:tc>
        <w:tc>
          <w:tcPr>
            <w:tcW w:w="3937" w:type="dxa"/>
          </w:tcPr>
          <w:p w:rsidR="00263B39" w:rsidRPr="003C7AFE" w:rsidRDefault="00263B39" w:rsidP="001D1CC4">
            <w:pPr>
              <w:ind w:left="0"/>
              <w:jc w:val="both"/>
              <w:rPr>
                <w:color w:val="FF0000"/>
              </w:rPr>
            </w:pPr>
          </w:p>
        </w:tc>
      </w:tr>
      <w:tr w:rsidR="00263B39" w:rsidTr="00263B39">
        <w:tc>
          <w:tcPr>
            <w:tcW w:w="1418" w:type="dxa"/>
            <w:shd w:val="clear" w:color="auto" w:fill="auto"/>
            <w:vAlign w:val="center"/>
          </w:tcPr>
          <w:p w:rsidR="00263B39" w:rsidRDefault="00263B39" w:rsidP="001D1CC4">
            <w:pPr>
              <w:ind w:left="0"/>
              <w:jc w:val="both"/>
              <w:rPr>
                <w:color w:val="000000"/>
                <w:lang w:val="zh-TW"/>
              </w:rPr>
            </w:pPr>
            <w:r>
              <w:rPr>
                <w:rFonts w:hint="eastAsia"/>
              </w:rPr>
              <w:t>單位</w:t>
            </w:r>
            <w:r>
              <w:rPr>
                <w:rFonts w:hint="eastAsia"/>
                <w:lang w:eastAsia="zh-HK"/>
              </w:rPr>
              <w:t>分局</w:t>
            </w:r>
            <w:r>
              <w:rPr>
                <w:rFonts w:hint="eastAsia"/>
              </w:rPr>
              <w:t>代碼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263B39" w:rsidRDefault="00263B39" w:rsidP="001D1CC4">
            <w:pPr>
              <w:ind w:left="0"/>
              <w:rPr>
                <w:color w:val="000000"/>
              </w:rPr>
            </w:pPr>
            <w:r>
              <w:rPr>
                <w:rFonts w:hint="eastAsia"/>
              </w:rPr>
              <w:t>OP_</w:t>
            </w:r>
            <w:r>
              <w:t>B_</w:t>
            </w:r>
            <w:r>
              <w:rPr>
                <w:rFonts w:hint="eastAsia"/>
              </w:rPr>
              <w:t>UNIT_CD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63B39" w:rsidRDefault="00263B39" w:rsidP="001D1CC4">
            <w:pPr>
              <w:ind w:left="0"/>
              <w:rPr>
                <w:color w:val="000000"/>
              </w:rPr>
            </w:pPr>
            <w:r>
              <w:rPr>
                <w:rFonts w:hint="eastAsia"/>
              </w:rPr>
              <w:t>CHAR(5)</w:t>
            </w:r>
          </w:p>
        </w:tc>
        <w:tc>
          <w:tcPr>
            <w:tcW w:w="3937" w:type="dxa"/>
            <w:shd w:val="clear" w:color="auto" w:fill="auto"/>
          </w:tcPr>
          <w:p w:rsidR="00263B39" w:rsidRPr="00676108" w:rsidRDefault="00263B39" w:rsidP="001D1CC4">
            <w:pPr>
              <w:ind w:left="0"/>
              <w:jc w:val="both"/>
              <w:rPr>
                <w:color w:val="000000" w:themeColor="text1"/>
              </w:rPr>
            </w:pPr>
          </w:p>
        </w:tc>
      </w:tr>
      <w:tr w:rsidR="00263B39" w:rsidTr="00263B39">
        <w:tc>
          <w:tcPr>
            <w:tcW w:w="1418" w:type="dxa"/>
            <w:shd w:val="clear" w:color="auto" w:fill="auto"/>
            <w:vAlign w:val="center"/>
          </w:tcPr>
          <w:p w:rsidR="00263B39" w:rsidRDefault="00263B39" w:rsidP="001D1CC4">
            <w:pPr>
              <w:ind w:left="0"/>
              <w:jc w:val="both"/>
              <w:rPr>
                <w:color w:val="000000"/>
                <w:lang w:val="zh-TW"/>
              </w:rPr>
            </w:pPr>
            <w:r>
              <w:rPr>
                <w:rFonts w:hint="eastAsia"/>
              </w:rPr>
              <w:t>單位</w:t>
            </w:r>
            <w:r>
              <w:rPr>
                <w:rFonts w:hint="eastAsia"/>
                <w:lang w:eastAsia="zh-HK"/>
              </w:rPr>
              <w:t>分局名稱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263B39" w:rsidRDefault="00263B39" w:rsidP="001D1CC4">
            <w:pPr>
              <w:ind w:left="0"/>
              <w:rPr>
                <w:color w:val="000000"/>
              </w:rPr>
            </w:pPr>
            <w:r>
              <w:rPr>
                <w:rFonts w:hint="eastAsia"/>
              </w:rPr>
              <w:t>OP_</w:t>
            </w:r>
            <w:r>
              <w:t>B_</w:t>
            </w:r>
            <w:r>
              <w:rPr>
                <w:rFonts w:hint="eastAsia"/>
              </w:rPr>
              <w:t>UNIT_</w:t>
            </w:r>
            <w:r>
              <w:t>NM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63B39" w:rsidRDefault="00263B39" w:rsidP="001D1CC4">
            <w:pPr>
              <w:ind w:left="0"/>
              <w:rPr>
                <w:color w:val="000000"/>
              </w:rPr>
            </w:pPr>
            <w:r>
              <w:t>VAR</w:t>
            </w:r>
            <w:r>
              <w:rPr>
                <w:rFonts w:hint="eastAsia"/>
              </w:rPr>
              <w:t>CHAR(</w:t>
            </w:r>
            <w:r>
              <w:t>150</w:t>
            </w:r>
            <w:r>
              <w:rPr>
                <w:rFonts w:hint="eastAsia"/>
              </w:rPr>
              <w:t>)</w:t>
            </w:r>
          </w:p>
        </w:tc>
        <w:tc>
          <w:tcPr>
            <w:tcW w:w="3937" w:type="dxa"/>
            <w:shd w:val="clear" w:color="auto" w:fill="auto"/>
          </w:tcPr>
          <w:p w:rsidR="00263B39" w:rsidRPr="003C7AFE" w:rsidRDefault="00263B39" w:rsidP="001D1CC4">
            <w:pPr>
              <w:ind w:left="0"/>
              <w:jc w:val="both"/>
              <w:rPr>
                <w:color w:val="FF0000"/>
              </w:rPr>
            </w:pPr>
          </w:p>
        </w:tc>
      </w:tr>
      <w:tr w:rsidR="00263B39" w:rsidTr="00263B39">
        <w:tc>
          <w:tcPr>
            <w:tcW w:w="1418" w:type="dxa"/>
            <w:shd w:val="clear" w:color="auto" w:fill="auto"/>
            <w:vAlign w:val="center"/>
          </w:tcPr>
          <w:p w:rsidR="00263B39" w:rsidRDefault="00263B39" w:rsidP="001D1CC4">
            <w:pPr>
              <w:ind w:left="0"/>
              <w:jc w:val="both"/>
              <w:rPr>
                <w:lang w:eastAsia="zh-HK"/>
              </w:rPr>
            </w:pPr>
            <w:r>
              <w:rPr>
                <w:rFonts w:hint="eastAsia"/>
              </w:rPr>
              <w:t>單位總</w:t>
            </w:r>
            <w:r>
              <w:rPr>
                <w:rFonts w:hint="eastAsia"/>
                <w:lang w:eastAsia="zh-HK"/>
              </w:rPr>
              <w:t>局</w:t>
            </w:r>
            <w:r>
              <w:rPr>
                <w:rFonts w:hint="eastAsia"/>
              </w:rPr>
              <w:t>代碼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263B39" w:rsidRDefault="00263B39" w:rsidP="001D1CC4">
            <w:pPr>
              <w:ind w:left="0"/>
              <w:rPr>
                <w:color w:val="000000"/>
              </w:rPr>
            </w:pPr>
            <w:r>
              <w:rPr>
                <w:rFonts w:hint="eastAsia"/>
              </w:rPr>
              <w:t>OP_D</w:t>
            </w:r>
            <w:r>
              <w:t>_</w:t>
            </w:r>
            <w:r>
              <w:rPr>
                <w:rFonts w:hint="eastAsia"/>
              </w:rPr>
              <w:t>UNIT_CD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63B39" w:rsidRDefault="00263B39" w:rsidP="001D1CC4">
            <w:pPr>
              <w:ind w:left="0"/>
              <w:rPr>
                <w:color w:val="000000"/>
              </w:rPr>
            </w:pPr>
            <w:r>
              <w:rPr>
                <w:rFonts w:hint="eastAsia"/>
              </w:rPr>
              <w:t>CHAR(5)</w:t>
            </w:r>
          </w:p>
        </w:tc>
        <w:tc>
          <w:tcPr>
            <w:tcW w:w="3937" w:type="dxa"/>
            <w:shd w:val="clear" w:color="auto" w:fill="auto"/>
          </w:tcPr>
          <w:p w:rsidR="00263B39" w:rsidRPr="00676108" w:rsidRDefault="00263B39" w:rsidP="001D1CC4">
            <w:pPr>
              <w:ind w:left="0"/>
              <w:jc w:val="both"/>
              <w:rPr>
                <w:color w:val="000000" w:themeColor="text1"/>
              </w:rPr>
            </w:pPr>
          </w:p>
        </w:tc>
      </w:tr>
      <w:tr w:rsidR="00263B39" w:rsidTr="00263B39">
        <w:tc>
          <w:tcPr>
            <w:tcW w:w="1418" w:type="dxa"/>
            <w:shd w:val="clear" w:color="auto" w:fill="auto"/>
            <w:vAlign w:val="center"/>
          </w:tcPr>
          <w:p w:rsidR="00263B39" w:rsidRDefault="00263B39" w:rsidP="001D1CC4">
            <w:pPr>
              <w:ind w:left="0"/>
              <w:jc w:val="both"/>
              <w:rPr>
                <w:lang w:eastAsia="zh-HK"/>
              </w:rPr>
            </w:pPr>
            <w:r>
              <w:rPr>
                <w:rFonts w:hint="eastAsia"/>
              </w:rPr>
              <w:t>單位總</w:t>
            </w:r>
            <w:r>
              <w:rPr>
                <w:rFonts w:hint="eastAsia"/>
                <w:lang w:eastAsia="zh-HK"/>
              </w:rPr>
              <w:t>局名稱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263B39" w:rsidRDefault="00263B39" w:rsidP="001D1CC4">
            <w:pPr>
              <w:ind w:left="0"/>
              <w:rPr>
                <w:color w:val="000000"/>
              </w:rPr>
            </w:pPr>
            <w:r>
              <w:rPr>
                <w:rFonts w:hint="eastAsia"/>
              </w:rPr>
              <w:t>OP_D</w:t>
            </w:r>
            <w:r>
              <w:t>_</w:t>
            </w:r>
            <w:r>
              <w:rPr>
                <w:rFonts w:hint="eastAsia"/>
              </w:rPr>
              <w:t>UNIT_</w:t>
            </w:r>
            <w:r>
              <w:t>NM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63B39" w:rsidRDefault="00263B39" w:rsidP="001D1CC4">
            <w:pPr>
              <w:ind w:left="0"/>
              <w:rPr>
                <w:color w:val="000000"/>
              </w:rPr>
            </w:pPr>
            <w:r>
              <w:t>VAR</w:t>
            </w:r>
            <w:r>
              <w:rPr>
                <w:rFonts w:hint="eastAsia"/>
              </w:rPr>
              <w:t>CHAR(</w:t>
            </w:r>
            <w:r>
              <w:t>150</w:t>
            </w:r>
            <w:r>
              <w:rPr>
                <w:rFonts w:hint="eastAsia"/>
              </w:rPr>
              <w:t>)</w:t>
            </w:r>
          </w:p>
        </w:tc>
        <w:tc>
          <w:tcPr>
            <w:tcW w:w="3937" w:type="dxa"/>
            <w:shd w:val="clear" w:color="auto" w:fill="auto"/>
          </w:tcPr>
          <w:p w:rsidR="00263B39" w:rsidRPr="003C7AFE" w:rsidRDefault="00263B39" w:rsidP="001D1CC4">
            <w:pPr>
              <w:ind w:left="0"/>
              <w:jc w:val="both"/>
              <w:rPr>
                <w:color w:val="FF0000"/>
              </w:rPr>
            </w:pPr>
          </w:p>
        </w:tc>
      </w:tr>
      <w:tr w:rsidR="00263B39" w:rsidTr="00263B39">
        <w:tc>
          <w:tcPr>
            <w:tcW w:w="1418" w:type="dxa"/>
          </w:tcPr>
          <w:p w:rsidR="00263B39" w:rsidRPr="00A539E1" w:rsidRDefault="00263B39" w:rsidP="001D1CC4">
            <w:pPr>
              <w:ind w:left="0"/>
              <w:rPr>
                <w:color w:val="000000"/>
              </w:rPr>
            </w:pPr>
            <w:r>
              <w:rPr>
                <w:color w:val="000000"/>
                <w:lang w:val="zh-TW"/>
              </w:rPr>
              <w:t xml:space="preserve">Mail </w:t>
            </w:r>
            <w:r>
              <w:rPr>
                <w:rFonts w:hint="eastAsia"/>
                <w:color w:val="000000"/>
                <w:lang w:val="zh-TW" w:eastAsia="zh-HK"/>
              </w:rPr>
              <w:t>內容</w:t>
            </w:r>
          </w:p>
        </w:tc>
        <w:tc>
          <w:tcPr>
            <w:tcW w:w="2551" w:type="dxa"/>
          </w:tcPr>
          <w:p w:rsidR="00263B39" w:rsidRDefault="00263B39" w:rsidP="001D1C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OP_</w:t>
            </w:r>
            <w:r>
              <w:rPr>
                <w:color w:val="000000"/>
              </w:rPr>
              <w:t>MAIL_CONTENT</w:t>
            </w:r>
          </w:p>
        </w:tc>
        <w:tc>
          <w:tcPr>
            <w:tcW w:w="1985" w:type="dxa"/>
          </w:tcPr>
          <w:p w:rsidR="00263B39" w:rsidRDefault="00263B39" w:rsidP="001D1C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1000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3937" w:type="dxa"/>
          </w:tcPr>
          <w:p w:rsidR="00263B39" w:rsidRPr="003C7AFE" w:rsidRDefault="00263B39" w:rsidP="001D1CC4">
            <w:pPr>
              <w:ind w:left="0"/>
              <w:jc w:val="both"/>
              <w:rPr>
                <w:color w:val="FF0000"/>
              </w:rPr>
            </w:pPr>
            <w:r w:rsidRPr="006C5BC3">
              <w:rPr>
                <w:rFonts w:hint="eastAsia"/>
                <w:color w:val="000000" w:themeColor="text1"/>
              </w:rPr>
              <w:t>拾得遺失物招領公告</w:t>
            </w:r>
            <w:r>
              <w:rPr>
                <w:rFonts w:hint="eastAsia"/>
                <w:color w:val="000000" w:themeColor="text1"/>
              </w:rPr>
              <w:t>發文字</w:t>
            </w:r>
          </w:p>
        </w:tc>
      </w:tr>
      <w:tr w:rsidR="00263B39" w:rsidRPr="00F27A05" w:rsidTr="00263B39">
        <w:tc>
          <w:tcPr>
            <w:tcW w:w="1418" w:type="dxa"/>
          </w:tcPr>
          <w:p w:rsidR="00263B39" w:rsidRPr="00F27A05" w:rsidRDefault="00263B39" w:rsidP="001D1CC4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新增人員</w:t>
            </w:r>
            <w:r>
              <w:rPr>
                <w:rFonts w:hint="eastAsia"/>
                <w:color w:val="000000"/>
                <w:lang w:val="zh-TW"/>
              </w:rPr>
              <w:t>帳號</w:t>
            </w:r>
          </w:p>
        </w:tc>
        <w:tc>
          <w:tcPr>
            <w:tcW w:w="2551" w:type="dxa"/>
          </w:tcPr>
          <w:p w:rsidR="00263B39" w:rsidRPr="00F27A05" w:rsidRDefault="00263B39" w:rsidP="001D1CC4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OP_ADD_ID</w:t>
            </w:r>
          </w:p>
        </w:tc>
        <w:tc>
          <w:tcPr>
            <w:tcW w:w="1985" w:type="dxa"/>
          </w:tcPr>
          <w:p w:rsidR="00263B39" w:rsidRPr="00F27A05" w:rsidRDefault="00263B39" w:rsidP="001D1CC4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VARCHAR(10)</w:t>
            </w:r>
          </w:p>
        </w:tc>
        <w:tc>
          <w:tcPr>
            <w:tcW w:w="3937" w:type="dxa"/>
          </w:tcPr>
          <w:p w:rsidR="00263B39" w:rsidRPr="00CA68B2" w:rsidRDefault="00263B39" w:rsidP="001D1CC4">
            <w:pPr>
              <w:ind w:left="0"/>
              <w:rPr>
                <w:color w:val="FF0000"/>
              </w:rPr>
            </w:pPr>
          </w:p>
        </w:tc>
      </w:tr>
      <w:tr w:rsidR="00263B39" w:rsidRPr="00F27A05" w:rsidTr="00263B39">
        <w:tc>
          <w:tcPr>
            <w:tcW w:w="1418" w:type="dxa"/>
          </w:tcPr>
          <w:p w:rsidR="00263B39" w:rsidRPr="00F27A05" w:rsidRDefault="00263B39" w:rsidP="001D1CC4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新增人員姓名</w:t>
            </w:r>
          </w:p>
        </w:tc>
        <w:tc>
          <w:tcPr>
            <w:tcW w:w="2551" w:type="dxa"/>
          </w:tcPr>
          <w:p w:rsidR="00263B39" w:rsidRPr="00F27A05" w:rsidRDefault="00263B39" w:rsidP="001D1CC4">
            <w:pPr>
              <w:ind w:left="0"/>
            </w:pPr>
            <w:r w:rsidRPr="00F27A05">
              <w:rPr>
                <w:rFonts w:hint="eastAsia"/>
              </w:rPr>
              <w:t>OP_ADD_NM</w:t>
            </w:r>
          </w:p>
        </w:tc>
        <w:tc>
          <w:tcPr>
            <w:tcW w:w="1985" w:type="dxa"/>
          </w:tcPr>
          <w:p w:rsidR="00263B39" w:rsidRPr="00F27A05" w:rsidRDefault="00263B39" w:rsidP="00E10EAC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 w:rsidR="00E10EAC" w:rsidRPr="00E10EAC">
              <w:rPr>
                <w:color w:val="FF0000"/>
              </w:rPr>
              <w:t>200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937" w:type="dxa"/>
          </w:tcPr>
          <w:p w:rsidR="00263B39" w:rsidRPr="00F27A05" w:rsidRDefault="00E10EAC" w:rsidP="001D1CC4">
            <w:pPr>
              <w:ind w:left="0"/>
              <w:rPr>
                <w:color w:val="000000"/>
              </w:rPr>
            </w:pPr>
            <w:r w:rsidRPr="0050400E">
              <w:rPr>
                <w:rFonts w:hint="eastAsia"/>
                <w:color w:val="FF0000"/>
              </w:rPr>
              <w:t>20190320</w:t>
            </w:r>
            <w:r w:rsidRPr="0050400E">
              <w:rPr>
                <w:rFonts w:hint="eastAsia"/>
                <w:color w:val="FF0000"/>
                <w:lang w:eastAsia="zh-HK"/>
              </w:rPr>
              <w:t>修改</w:t>
            </w:r>
          </w:p>
        </w:tc>
      </w:tr>
      <w:tr w:rsidR="00263B39" w:rsidRPr="00F27A05" w:rsidTr="00263B39">
        <w:tc>
          <w:tcPr>
            <w:tcW w:w="1418" w:type="dxa"/>
          </w:tcPr>
          <w:p w:rsidR="00263B39" w:rsidRPr="00F27A05" w:rsidRDefault="00263B39" w:rsidP="001D1CC4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新增單位代</w:t>
            </w:r>
            <w:r w:rsidRPr="00F27A05">
              <w:rPr>
                <w:rFonts w:hint="eastAsia"/>
                <w:color w:val="000000"/>
                <w:lang w:val="zh-TW"/>
              </w:rPr>
              <w:lastRenderedPageBreak/>
              <w:t>碼</w:t>
            </w:r>
          </w:p>
        </w:tc>
        <w:tc>
          <w:tcPr>
            <w:tcW w:w="2551" w:type="dxa"/>
          </w:tcPr>
          <w:p w:rsidR="00263B39" w:rsidRPr="00F27A05" w:rsidRDefault="00263B39" w:rsidP="001D1CC4">
            <w:pPr>
              <w:ind w:left="0"/>
            </w:pPr>
            <w:r w:rsidRPr="00F27A05">
              <w:rPr>
                <w:rFonts w:hint="eastAsia"/>
              </w:rPr>
              <w:lastRenderedPageBreak/>
              <w:t>OP_ADD_UNIT_CD</w:t>
            </w:r>
          </w:p>
        </w:tc>
        <w:tc>
          <w:tcPr>
            <w:tcW w:w="1985" w:type="dxa"/>
          </w:tcPr>
          <w:p w:rsidR="00263B39" w:rsidRPr="00F27A05" w:rsidRDefault="00263B39" w:rsidP="001D1CC4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5</w:t>
            </w:r>
            <w:r w:rsidRPr="00F27A05">
              <w:rPr>
                <w:rFonts w:hint="eastAsia"/>
                <w:color w:val="000000"/>
              </w:rPr>
              <w:t>)</w:t>
            </w:r>
          </w:p>
        </w:tc>
        <w:tc>
          <w:tcPr>
            <w:tcW w:w="3937" w:type="dxa"/>
          </w:tcPr>
          <w:p w:rsidR="00263B39" w:rsidRPr="00F27A05" w:rsidRDefault="00263B39" w:rsidP="001D1CC4">
            <w:pPr>
              <w:ind w:left="0"/>
              <w:rPr>
                <w:color w:val="FF0000"/>
              </w:rPr>
            </w:pPr>
          </w:p>
        </w:tc>
      </w:tr>
      <w:tr w:rsidR="00263B39" w:rsidRPr="00F27A05" w:rsidTr="00263B39">
        <w:tc>
          <w:tcPr>
            <w:tcW w:w="1418" w:type="dxa"/>
          </w:tcPr>
          <w:p w:rsidR="00263B39" w:rsidRPr="00F27A05" w:rsidRDefault="00263B39" w:rsidP="001D1CC4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lastRenderedPageBreak/>
              <w:t>新增單位名稱</w:t>
            </w:r>
          </w:p>
        </w:tc>
        <w:tc>
          <w:tcPr>
            <w:tcW w:w="2551" w:type="dxa"/>
          </w:tcPr>
          <w:p w:rsidR="00263B39" w:rsidRPr="00F27A05" w:rsidRDefault="00263B39" w:rsidP="001D1CC4">
            <w:pPr>
              <w:ind w:left="0"/>
            </w:pPr>
            <w:r w:rsidRPr="00F27A05">
              <w:rPr>
                <w:rFonts w:hint="eastAsia"/>
              </w:rPr>
              <w:t>OP_ADD_UNIT_NM</w:t>
            </w:r>
          </w:p>
        </w:tc>
        <w:tc>
          <w:tcPr>
            <w:tcW w:w="1985" w:type="dxa"/>
          </w:tcPr>
          <w:p w:rsidR="00263B39" w:rsidRPr="00F27A05" w:rsidRDefault="00263B39" w:rsidP="001D1CC4">
            <w:pPr>
              <w:ind w:left="0"/>
              <w:rPr>
                <w:color w:val="000000"/>
              </w:rPr>
            </w:pPr>
            <w:r w:rsidRPr="00F27A05"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1</w:t>
            </w:r>
            <w:r w:rsidRPr="00F27A05">
              <w:rPr>
                <w:rFonts w:hint="eastAsia"/>
                <w:color w:val="000000"/>
              </w:rPr>
              <w:t>50)</w:t>
            </w:r>
          </w:p>
        </w:tc>
        <w:tc>
          <w:tcPr>
            <w:tcW w:w="3937" w:type="dxa"/>
          </w:tcPr>
          <w:p w:rsidR="00263B39" w:rsidRPr="00F27A05" w:rsidRDefault="00263B39" w:rsidP="001D1CC4">
            <w:pPr>
              <w:ind w:left="0"/>
              <w:rPr>
                <w:color w:val="FF0000"/>
              </w:rPr>
            </w:pPr>
          </w:p>
        </w:tc>
      </w:tr>
      <w:tr w:rsidR="00263B39" w:rsidRPr="00F27A05" w:rsidTr="00263B39">
        <w:tc>
          <w:tcPr>
            <w:tcW w:w="1418" w:type="dxa"/>
          </w:tcPr>
          <w:p w:rsidR="00263B39" w:rsidRPr="00F27A05" w:rsidRDefault="00263B39" w:rsidP="001D1CC4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  <w:lang w:val="zh-TW"/>
              </w:rPr>
              <w:t>新增日期時間</w:t>
            </w:r>
          </w:p>
        </w:tc>
        <w:tc>
          <w:tcPr>
            <w:tcW w:w="2551" w:type="dxa"/>
          </w:tcPr>
          <w:p w:rsidR="00263B39" w:rsidRPr="00F27A05" w:rsidRDefault="00263B39" w:rsidP="001D1CC4">
            <w:pPr>
              <w:ind w:left="0"/>
            </w:pPr>
            <w:r>
              <w:rPr>
                <w:rFonts w:hint="eastAsia"/>
              </w:rPr>
              <w:t>OP_ADD_DT</w:t>
            </w:r>
            <w:r w:rsidRPr="00F27A05">
              <w:rPr>
                <w:rFonts w:hint="eastAsia"/>
              </w:rPr>
              <w:t>TM</w:t>
            </w:r>
          </w:p>
        </w:tc>
        <w:tc>
          <w:tcPr>
            <w:tcW w:w="1985" w:type="dxa"/>
          </w:tcPr>
          <w:p w:rsidR="00263B39" w:rsidRPr="00F27A05" w:rsidRDefault="00263B39" w:rsidP="001D1CC4">
            <w:pPr>
              <w:ind w:left="0"/>
              <w:rPr>
                <w:color w:val="000000"/>
                <w:lang w:val="zh-TW"/>
              </w:rPr>
            </w:pPr>
            <w:r w:rsidRPr="00F27A05">
              <w:rPr>
                <w:rFonts w:hint="eastAsia"/>
                <w:color w:val="000000"/>
              </w:rPr>
              <w:t>VARCHAR(14)</w:t>
            </w:r>
          </w:p>
        </w:tc>
        <w:tc>
          <w:tcPr>
            <w:tcW w:w="3937" w:type="dxa"/>
          </w:tcPr>
          <w:p w:rsidR="00263B39" w:rsidRPr="00F27A05" w:rsidRDefault="00263B39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YYYYMMDDhhmmss</w:t>
            </w:r>
          </w:p>
        </w:tc>
      </w:tr>
      <w:tr w:rsidR="00263B39" w:rsidTr="00263B39">
        <w:tc>
          <w:tcPr>
            <w:tcW w:w="1418" w:type="dxa"/>
          </w:tcPr>
          <w:p w:rsidR="00263B39" w:rsidRDefault="00263B39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修改人員帳號</w:t>
            </w:r>
          </w:p>
        </w:tc>
        <w:tc>
          <w:tcPr>
            <w:tcW w:w="2551" w:type="dxa"/>
          </w:tcPr>
          <w:p w:rsidR="00263B39" w:rsidRPr="00676108" w:rsidRDefault="00263B39" w:rsidP="001D1CC4">
            <w:pPr>
              <w:ind w:left="0"/>
              <w:rPr>
                <w:color w:val="000000" w:themeColor="text1"/>
              </w:rPr>
            </w:pPr>
            <w:r w:rsidRPr="00676108">
              <w:rPr>
                <w:rFonts w:hint="eastAsia"/>
                <w:color w:val="000000" w:themeColor="text1"/>
              </w:rPr>
              <w:t>OP_UPD_ID</w:t>
            </w:r>
          </w:p>
        </w:tc>
        <w:tc>
          <w:tcPr>
            <w:tcW w:w="1985" w:type="dxa"/>
          </w:tcPr>
          <w:p w:rsidR="00263B39" w:rsidRDefault="00263B39" w:rsidP="001D1C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VARCHAR(10)</w:t>
            </w:r>
          </w:p>
        </w:tc>
        <w:tc>
          <w:tcPr>
            <w:tcW w:w="3937" w:type="dxa"/>
          </w:tcPr>
          <w:p w:rsidR="00263B39" w:rsidRPr="00D407BD" w:rsidRDefault="00263B39" w:rsidP="001D1CC4">
            <w:pPr>
              <w:ind w:left="0"/>
              <w:rPr>
                <w:color w:val="FF0000"/>
                <w:lang w:val="zh-TW"/>
              </w:rPr>
            </w:pPr>
          </w:p>
        </w:tc>
      </w:tr>
      <w:tr w:rsidR="00263B39" w:rsidRPr="00F27A05" w:rsidTr="00263B39">
        <w:tc>
          <w:tcPr>
            <w:tcW w:w="1418" w:type="dxa"/>
          </w:tcPr>
          <w:p w:rsidR="00263B39" w:rsidRDefault="00263B39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修改人員姓名</w:t>
            </w:r>
          </w:p>
        </w:tc>
        <w:tc>
          <w:tcPr>
            <w:tcW w:w="2551" w:type="dxa"/>
          </w:tcPr>
          <w:p w:rsidR="00263B39" w:rsidRPr="00676108" w:rsidRDefault="00263B39" w:rsidP="001D1CC4">
            <w:pPr>
              <w:ind w:left="0"/>
              <w:rPr>
                <w:color w:val="000000" w:themeColor="text1"/>
              </w:rPr>
            </w:pPr>
            <w:r w:rsidRPr="00676108">
              <w:rPr>
                <w:rFonts w:hint="eastAsia"/>
                <w:color w:val="000000" w:themeColor="text1"/>
              </w:rPr>
              <w:t>OP_UPD_NM</w:t>
            </w:r>
          </w:p>
        </w:tc>
        <w:tc>
          <w:tcPr>
            <w:tcW w:w="1985" w:type="dxa"/>
          </w:tcPr>
          <w:p w:rsidR="00263B39" w:rsidRDefault="00263B39" w:rsidP="00E10EAC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 w:rsidR="00E10EAC" w:rsidRPr="00E10EAC">
              <w:rPr>
                <w:color w:val="FF0000"/>
              </w:rPr>
              <w:t>200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3937" w:type="dxa"/>
          </w:tcPr>
          <w:p w:rsidR="00263B39" w:rsidRPr="00F030A8" w:rsidRDefault="00E10EAC" w:rsidP="001D1CC4">
            <w:pPr>
              <w:ind w:left="0"/>
              <w:rPr>
                <w:color w:val="FF0000"/>
                <w:lang w:val="zh-TW"/>
              </w:rPr>
            </w:pPr>
            <w:r w:rsidRPr="0050400E">
              <w:rPr>
                <w:rFonts w:hint="eastAsia"/>
                <w:color w:val="FF0000"/>
              </w:rPr>
              <w:t>20190320</w:t>
            </w:r>
            <w:r w:rsidRPr="0050400E">
              <w:rPr>
                <w:rFonts w:hint="eastAsia"/>
                <w:color w:val="FF0000"/>
                <w:lang w:eastAsia="zh-HK"/>
              </w:rPr>
              <w:t>修改</w:t>
            </w:r>
          </w:p>
        </w:tc>
      </w:tr>
      <w:tr w:rsidR="00263B39" w:rsidRPr="00F27A05" w:rsidTr="00263B39">
        <w:tc>
          <w:tcPr>
            <w:tcW w:w="1418" w:type="dxa"/>
          </w:tcPr>
          <w:p w:rsidR="00263B39" w:rsidRDefault="00263B39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修改單位代碼</w:t>
            </w:r>
          </w:p>
        </w:tc>
        <w:tc>
          <w:tcPr>
            <w:tcW w:w="2551" w:type="dxa"/>
          </w:tcPr>
          <w:p w:rsidR="00263B39" w:rsidRPr="00676108" w:rsidRDefault="00263B39" w:rsidP="001D1CC4">
            <w:pPr>
              <w:ind w:left="0"/>
              <w:rPr>
                <w:color w:val="000000" w:themeColor="text1"/>
              </w:rPr>
            </w:pPr>
            <w:r w:rsidRPr="00676108">
              <w:rPr>
                <w:rFonts w:hint="eastAsia"/>
                <w:color w:val="000000" w:themeColor="text1"/>
              </w:rPr>
              <w:t>OP_UPD_UNIT_CD</w:t>
            </w:r>
          </w:p>
        </w:tc>
        <w:tc>
          <w:tcPr>
            <w:tcW w:w="1985" w:type="dxa"/>
          </w:tcPr>
          <w:p w:rsidR="00263B39" w:rsidRDefault="00263B39" w:rsidP="001D1C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  <w:r w:rsidRPr="002719A5">
              <w:rPr>
                <w:rFonts w:hint="eastAsia"/>
              </w:rPr>
              <w:t>(5)</w:t>
            </w:r>
          </w:p>
        </w:tc>
        <w:tc>
          <w:tcPr>
            <w:tcW w:w="3937" w:type="dxa"/>
          </w:tcPr>
          <w:p w:rsidR="00263B39" w:rsidRPr="00D407BD" w:rsidRDefault="00263B39" w:rsidP="001D1CC4">
            <w:pPr>
              <w:ind w:left="0"/>
              <w:rPr>
                <w:color w:val="FF0000"/>
              </w:rPr>
            </w:pPr>
          </w:p>
        </w:tc>
      </w:tr>
      <w:tr w:rsidR="00263B39" w:rsidRPr="00F27A05" w:rsidTr="00263B39">
        <w:tc>
          <w:tcPr>
            <w:tcW w:w="1418" w:type="dxa"/>
          </w:tcPr>
          <w:p w:rsidR="00263B39" w:rsidRDefault="00263B39" w:rsidP="001D1CC4">
            <w:pPr>
              <w:ind w:left="0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修改單位名稱</w:t>
            </w:r>
          </w:p>
        </w:tc>
        <w:tc>
          <w:tcPr>
            <w:tcW w:w="2551" w:type="dxa"/>
          </w:tcPr>
          <w:p w:rsidR="00263B39" w:rsidRPr="00676108" w:rsidRDefault="00263B39" w:rsidP="001D1CC4">
            <w:pPr>
              <w:ind w:left="0"/>
              <w:rPr>
                <w:color w:val="000000" w:themeColor="text1"/>
              </w:rPr>
            </w:pPr>
            <w:r w:rsidRPr="00676108">
              <w:rPr>
                <w:rFonts w:hint="eastAsia"/>
                <w:color w:val="000000" w:themeColor="text1"/>
              </w:rPr>
              <w:t>OP_UPD_UNIT_NM</w:t>
            </w:r>
          </w:p>
        </w:tc>
        <w:tc>
          <w:tcPr>
            <w:tcW w:w="1985" w:type="dxa"/>
          </w:tcPr>
          <w:p w:rsidR="00263B39" w:rsidRDefault="00263B39" w:rsidP="001D1CC4">
            <w:pPr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  <w:r w:rsidRPr="00636231">
              <w:rPr>
                <w:rFonts w:hint="eastAsia"/>
              </w:rPr>
              <w:t>(150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3937" w:type="dxa"/>
          </w:tcPr>
          <w:p w:rsidR="00263B39" w:rsidRPr="00D407BD" w:rsidRDefault="00263B39" w:rsidP="001D1CC4">
            <w:pPr>
              <w:ind w:left="0"/>
              <w:rPr>
                <w:color w:val="FF0000"/>
              </w:rPr>
            </w:pPr>
          </w:p>
        </w:tc>
      </w:tr>
      <w:tr w:rsidR="00263B39" w:rsidTr="00263B39">
        <w:tc>
          <w:tcPr>
            <w:tcW w:w="1418" w:type="dxa"/>
            <w:vAlign w:val="center"/>
          </w:tcPr>
          <w:p w:rsidR="00263B39" w:rsidRPr="00CF0779" w:rsidRDefault="00263B39" w:rsidP="001D1CC4">
            <w:pPr>
              <w:ind w:left="0"/>
              <w:jc w:val="both"/>
              <w:rPr>
                <w:lang w:val="zh-TW"/>
              </w:rPr>
            </w:pPr>
            <w:r>
              <w:rPr>
                <w:rFonts w:hint="eastAsia"/>
                <w:lang w:val="zh-TW"/>
              </w:rPr>
              <w:t>修改</w:t>
            </w:r>
            <w:r w:rsidRPr="00CF0779">
              <w:rPr>
                <w:rFonts w:hint="eastAsia"/>
                <w:lang w:val="zh-TW"/>
              </w:rPr>
              <w:t>日期</w:t>
            </w:r>
            <w:r>
              <w:rPr>
                <w:rFonts w:hint="eastAsia"/>
                <w:lang w:val="zh-TW"/>
              </w:rPr>
              <w:t>時間</w:t>
            </w:r>
          </w:p>
        </w:tc>
        <w:tc>
          <w:tcPr>
            <w:tcW w:w="2551" w:type="dxa"/>
            <w:vAlign w:val="center"/>
          </w:tcPr>
          <w:p w:rsidR="00263B39" w:rsidRPr="00676108" w:rsidRDefault="00263B39" w:rsidP="001D1CC4">
            <w:pPr>
              <w:ind w:left="0"/>
              <w:jc w:val="both"/>
              <w:rPr>
                <w:color w:val="000000" w:themeColor="text1"/>
              </w:rPr>
            </w:pPr>
            <w:r w:rsidRPr="00676108">
              <w:rPr>
                <w:rFonts w:hint="eastAsia"/>
                <w:color w:val="000000" w:themeColor="text1"/>
              </w:rPr>
              <w:t>OP_UPD_DTTM</w:t>
            </w:r>
          </w:p>
        </w:tc>
        <w:tc>
          <w:tcPr>
            <w:tcW w:w="1985" w:type="dxa"/>
            <w:vAlign w:val="center"/>
          </w:tcPr>
          <w:p w:rsidR="00263B39" w:rsidRPr="00783A23" w:rsidRDefault="00263B39" w:rsidP="001D1CC4">
            <w:pPr>
              <w:ind w:left="0"/>
              <w:jc w:val="both"/>
            </w:pPr>
            <w:r>
              <w:rPr>
                <w:rFonts w:hint="eastAsia"/>
              </w:rPr>
              <w:t>VARCHAR(14)</w:t>
            </w:r>
          </w:p>
        </w:tc>
        <w:tc>
          <w:tcPr>
            <w:tcW w:w="3937" w:type="dxa"/>
            <w:vAlign w:val="center"/>
          </w:tcPr>
          <w:p w:rsidR="00263B39" w:rsidRDefault="00263B39" w:rsidP="001D1CC4">
            <w:pPr>
              <w:ind w:left="0"/>
              <w:jc w:val="both"/>
              <w:rPr>
                <w:color w:val="000000"/>
                <w:lang w:val="zh-TW"/>
              </w:rPr>
            </w:pPr>
            <w:r>
              <w:rPr>
                <w:rFonts w:hint="eastAsia"/>
                <w:color w:val="000000"/>
                <w:lang w:val="zh-TW"/>
              </w:rPr>
              <w:t>YYYYMMDDhhmmss</w:t>
            </w:r>
          </w:p>
          <w:p w:rsidR="00263B39" w:rsidRPr="00CF0779" w:rsidRDefault="00263B39" w:rsidP="001D1CC4">
            <w:pPr>
              <w:ind w:left="0"/>
              <w:jc w:val="both"/>
            </w:pPr>
          </w:p>
        </w:tc>
      </w:tr>
    </w:tbl>
    <w:p w:rsidR="00263B39" w:rsidRPr="00CF0779" w:rsidRDefault="00263B39" w:rsidP="001274C4">
      <w:pPr>
        <w:ind w:left="0"/>
      </w:pPr>
    </w:p>
    <w:sectPr w:rsidR="00263B39" w:rsidRPr="00CF0779" w:rsidSect="007C35B1">
      <w:headerReference w:type="even" r:id="rId16"/>
      <w:footerReference w:type="even" r:id="rId17"/>
      <w:footerReference w:type="default" r:id="rId18"/>
      <w:pgSz w:w="11907" w:h="16840" w:code="9"/>
      <w:pgMar w:top="142" w:right="1021" w:bottom="142" w:left="1418" w:header="567" w:footer="567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2AD" w:rsidRDefault="006952AD">
      <w:r>
        <w:separator/>
      </w:r>
    </w:p>
  </w:endnote>
  <w:endnote w:type="continuationSeparator" w:id="0">
    <w:p w:rsidR="006952AD" w:rsidRDefault="00695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25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896"/>
      <w:gridCol w:w="6800"/>
    </w:tblGrid>
    <w:tr w:rsidR="0050400E">
      <w:tc>
        <w:tcPr>
          <w:tcW w:w="8696" w:type="dxa"/>
          <w:gridSpan w:val="2"/>
        </w:tcPr>
        <w:p w:rsidR="0050400E" w:rsidRDefault="0050400E">
          <w:pPr>
            <w:pStyle w:val="a5"/>
            <w:tabs>
              <w:tab w:val="clear" w:pos="8640"/>
            </w:tabs>
            <w:spacing w:before="0" w:line="240" w:lineRule="auto"/>
            <w:jc w:val="center"/>
          </w:pPr>
          <w:r>
            <w:t>Document Information</w:t>
          </w:r>
        </w:p>
      </w:tc>
    </w:tr>
    <w:tr w:rsidR="0050400E">
      <w:tc>
        <w:tcPr>
          <w:tcW w:w="1896" w:type="dxa"/>
        </w:tcPr>
        <w:p w:rsidR="0050400E" w:rsidRDefault="0050400E">
          <w:pPr>
            <w:pStyle w:val="a5"/>
            <w:tabs>
              <w:tab w:val="clear" w:pos="8640"/>
            </w:tabs>
            <w:spacing w:before="0" w:line="240" w:lineRule="auto"/>
            <w:ind w:left="0"/>
          </w:pPr>
          <w:r>
            <w:t>Created Date</w:t>
          </w:r>
        </w:p>
      </w:tc>
      <w:tc>
        <w:tcPr>
          <w:tcW w:w="6800" w:type="dxa"/>
        </w:tcPr>
        <w:p w:rsidR="0050400E" w:rsidRDefault="0050400E">
          <w:pPr>
            <w:pStyle w:val="a5"/>
            <w:tabs>
              <w:tab w:val="clear" w:pos="8640"/>
            </w:tabs>
            <w:spacing w:before="0" w:line="240" w:lineRule="auto"/>
            <w:ind w:left="0"/>
          </w:pPr>
          <w:fldSimple w:instr=" CREATEDATE  \* MERGEFORMAT ">
            <w:r>
              <w:rPr>
                <w:noProof/>
              </w:rPr>
              <w:t>1/11/2006 9:24:00 AM</w:t>
            </w:r>
          </w:fldSimple>
        </w:p>
      </w:tc>
    </w:tr>
    <w:tr w:rsidR="0050400E">
      <w:tc>
        <w:tcPr>
          <w:tcW w:w="1896" w:type="dxa"/>
        </w:tcPr>
        <w:p w:rsidR="0050400E" w:rsidRDefault="0050400E">
          <w:pPr>
            <w:pStyle w:val="a5"/>
            <w:tabs>
              <w:tab w:val="clear" w:pos="8640"/>
            </w:tabs>
            <w:spacing w:before="0" w:line="240" w:lineRule="auto"/>
            <w:ind w:left="0"/>
          </w:pPr>
          <w:r>
            <w:t>Saved Date</w:t>
          </w:r>
        </w:p>
      </w:tc>
      <w:tc>
        <w:tcPr>
          <w:tcW w:w="6800" w:type="dxa"/>
        </w:tcPr>
        <w:p w:rsidR="0050400E" w:rsidRDefault="0050400E">
          <w:pPr>
            <w:pStyle w:val="a5"/>
            <w:tabs>
              <w:tab w:val="clear" w:pos="8640"/>
            </w:tabs>
            <w:spacing w:before="0" w:line="240" w:lineRule="auto"/>
            <w:ind w:left="0"/>
          </w:pPr>
          <w:fldSimple w:instr=" SAVEDATE  \* MERGEFORMAT ">
            <w:r>
              <w:rPr>
                <w:noProof/>
              </w:rPr>
              <w:t>3/28/2019 11:39:00 AM</w:t>
            </w:r>
          </w:fldSimple>
        </w:p>
      </w:tc>
    </w:tr>
    <w:tr w:rsidR="0050400E">
      <w:tc>
        <w:tcPr>
          <w:tcW w:w="1896" w:type="dxa"/>
        </w:tcPr>
        <w:p w:rsidR="0050400E" w:rsidRDefault="0050400E">
          <w:pPr>
            <w:pStyle w:val="a5"/>
            <w:tabs>
              <w:tab w:val="clear" w:pos="8640"/>
            </w:tabs>
            <w:spacing w:before="0" w:line="240" w:lineRule="auto"/>
            <w:ind w:left="0"/>
          </w:pPr>
          <w:r>
            <w:t>Printed Date</w:t>
          </w:r>
        </w:p>
      </w:tc>
      <w:tc>
        <w:tcPr>
          <w:tcW w:w="6800" w:type="dxa"/>
        </w:tcPr>
        <w:p w:rsidR="0050400E" w:rsidRDefault="0050400E">
          <w:pPr>
            <w:pStyle w:val="a5"/>
            <w:tabs>
              <w:tab w:val="clear" w:pos="8640"/>
            </w:tabs>
            <w:spacing w:before="0" w:line="240" w:lineRule="auto"/>
            <w:ind w:left="0"/>
          </w:pPr>
          <w:fldSimple w:instr=" PRINTDATE  \* MERGEFORMAT ">
            <w:r>
              <w:rPr>
                <w:noProof/>
              </w:rPr>
              <w:t>3/21/2006 4:34:00 PM</w:t>
            </w:r>
          </w:fldSimple>
        </w:p>
      </w:tc>
    </w:tr>
    <w:tr w:rsidR="0050400E">
      <w:tc>
        <w:tcPr>
          <w:tcW w:w="1896" w:type="dxa"/>
        </w:tcPr>
        <w:p w:rsidR="0050400E" w:rsidRDefault="0050400E">
          <w:pPr>
            <w:pStyle w:val="a5"/>
            <w:tabs>
              <w:tab w:val="clear" w:pos="8640"/>
            </w:tabs>
            <w:spacing w:before="0" w:line="240" w:lineRule="auto"/>
            <w:ind w:left="0"/>
          </w:pPr>
          <w:r>
            <w:t>File Name</w:t>
          </w:r>
        </w:p>
      </w:tc>
      <w:tc>
        <w:tcPr>
          <w:tcW w:w="6800" w:type="dxa"/>
        </w:tcPr>
        <w:p w:rsidR="0050400E" w:rsidRDefault="0050400E">
          <w:pPr>
            <w:pStyle w:val="a5"/>
            <w:tabs>
              <w:tab w:val="clear" w:pos="8640"/>
            </w:tabs>
            <w:spacing w:before="0" w:line="240" w:lineRule="auto"/>
            <w:ind w:left="0"/>
          </w:pPr>
          <w:fldSimple w:instr=" FILENAME  \* MERGEFORMAT ">
            <w:r>
              <w:rPr>
                <w:noProof/>
              </w:rPr>
              <w:t>NPA96-218-DD-Candy.doc</w:t>
            </w:r>
          </w:fldSimple>
        </w:p>
      </w:tc>
    </w:tr>
  </w:tbl>
  <w:p w:rsidR="0050400E" w:rsidRDefault="0050400E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00E" w:rsidRDefault="0050400E">
    <w:pPr>
      <w:pStyle w:val="a5"/>
      <w:framePr w:wrap="around" w:vAnchor="text" w:hAnchor="margin" w:xAlign="right" w:y="1"/>
      <w:ind w:left="300" w:hanging="100"/>
      <w:jc w:val="center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E10EAC">
      <w:rPr>
        <w:rStyle w:val="ab"/>
        <w:noProof/>
      </w:rPr>
      <w:t>i</w:t>
    </w:r>
    <w:r>
      <w:rPr>
        <w:rStyle w:val="ab"/>
      </w:rPr>
      <w:fldChar w:fldCharType="end"/>
    </w:r>
  </w:p>
  <w:p w:rsidR="0050400E" w:rsidRDefault="0050400E">
    <w:pPr>
      <w:pStyle w:val="a5"/>
      <w:pBdr>
        <w:top w:val="single" w:sz="6" w:space="1" w:color="auto"/>
      </w:pBdr>
      <w:adjustRightInd w:val="0"/>
      <w:ind w:left="0"/>
    </w:pPr>
    <w:r>
      <w:fldChar w:fldCharType="begin"/>
    </w:r>
    <w:r>
      <w:instrText xml:space="preserve"> DOCPROPERTY "</w:instrText>
    </w:r>
    <w:r>
      <w:instrText>文件編號</w:instrText>
    </w:r>
    <w:r>
      <w:instrText xml:space="preserve">"  \* MERGEFORMAT </w:instrText>
    </w:r>
    <w:r>
      <w:fldChar w:fldCharType="separate"/>
    </w:r>
    <w:r>
      <w:t>NM107-512-SDD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00E" w:rsidRDefault="0050400E">
    <w:pPr>
      <w:pStyle w:val="a5"/>
      <w:ind w:left="0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00E" w:rsidRDefault="0050400E">
    <w:pPr>
      <w:pStyle w:val="a5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50400E" w:rsidRDefault="0050400E">
    <w:pPr>
      <w:pStyle w:val="a5"/>
      <w:pBdr>
        <w:top w:val="single" w:sz="6" w:space="1" w:color="auto"/>
      </w:pBdr>
      <w:ind w:left="0" w:right="360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00E" w:rsidRDefault="0050400E">
    <w:pPr>
      <w:pStyle w:val="a5"/>
      <w:framePr w:wrap="around" w:vAnchor="text" w:hAnchor="margin" w:xAlign="center" w:y="1"/>
      <w:ind w:left="300" w:hanging="10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28</w:t>
    </w:r>
    <w:r>
      <w:rPr>
        <w:rStyle w:val="ab"/>
      </w:rPr>
      <w:fldChar w:fldCharType="end"/>
    </w:r>
  </w:p>
  <w:p w:rsidR="0050400E" w:rsidRDefault="0050400E">
    <w:pPr>
      <w:pStyle w:val="a5"/>
      <w:pBdr>
        <w:top w:val="single" w:sz="6" w:space="1" w:color="auto"/>
      </w:pBdr>
      <w:ind w:left="0"/>
    </w:pPr>
    <w:r>
      <w:rPr>
        <w:rStyle w:val="ab"/>
        <w:rFonts w:hint="eastAsia"/>
      </w:rPr>
      <w:t xml:space="preserve">                    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00E" w:rsidRDefault="0050400E">
    <w:pPr>
      <w:pStyle w:val="a5"/>
      <w:framePr w:wrap="around" w:vAnchor="text" w:hAnchor="margin" w:xAlign="right" w:y="1"/>
      <w:ind w:left="300" w:hanging="100"/>
      <w:jc w:val="center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E10EAC">
      <w:rPr>
        <w:rStyle w:val="ab"/>
        <w:noProof/>
      </w:rPr>
      <w:t>40</w:t>
    </w:r>
    <w:r>
      <w:rPr>
        <w:rStyle w:val="ab"/>
      </w:rPr>
      <w:fldChar w:fldCharType="end"/>
    </w:r>
  </w:p>
  <w:p w:rsidR="0050400E" w:rsidRDefault="0050400E">
    <w:pPr>
      <w:pStyle w:val="a5"/>
      <w:pBdr>
        <w:top w:val="single" w:sz="6" w:space="1" w:color="auto"/>
      </w:pBdr>
      <w:adjustRightInd w:val="0"/>
      <w:ind w:left="0"/>
    </w:pPr>
    <w:r>
      <w:fldChar w:fldCharType="begin"/>
    </w:r>
    <w:r>
      <w:instrText xml:space="preserve"> DOCPROPERTY "</w:instrText>
    </w:r>
    <w:r>
      <w:instrText>文件編號</w:instrText>
    </w:r>
    <w:r>
      <w:instrText xml:space="preserve">"  \* MERGEFORMAT </w:instrText>
    </w:r>
    <w:r>
      <w:fldChar w:fldCharType="separate"/>
    </w:r>
    <w:r>
      <w:t xml:space="preserve"> NPA94-208-SDD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2AD" w:rsidRDefault="006952AD">
      <w:r>
        <w:separator/>
      </w:r>
    </w:p>
  </w:footnote>
  <w:footnote w:type="continuationSeparator" w:id="0">
    <w:p w:rsidR="006952AD" w:rsidRDefault="006952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00E" w:rsidRDefault="0050400E">
    <w:pPr>
      <w:pStyle w:val="a6"/>
      <w:pBdr>
        <w:bottom w:val="single" w:sz="6" w:space="1" w:color="auto"/>
      </w:pBdr>
      <w:tabs>
        <w:tab w:val="clear" w:pos="4320"/>
        <w:tab w:val="clear" w:pos="8640"/>
        <w:tab w:val="right" w:pos="8100"/>
      </w:tabs>
      <w:spacing w:before="48"/>
      <w:ind w:left="0"/>
      <w:jc w:val="right"/>
    </w:pPr>
    <w:r>
      <w:rPr>
        <w:noProof/>
      </w:rPr>
      <w:pict>
        <v:rect id="Rectangle 10" o:spid="_x0000_s2054" style="position:absolute;left:0;text-align:left;margin-left:11.05pt;margin-top:65.3pt;width:459.8pt;height:618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" o:allowincell="f" filled="f" stroked="f">
          <v:textbox style="mso-next-textbox:#Rectangle 10" inset="1pt,1pt,1pt,1pt">
            <w:txbxContent>
              <w:p w:rsidR="0050400E" w:rsidRDefault="0050400E">
                <w:pPr>
                  <w:spacing w:before="0" w:line="240" w:lineRule="auto"/>
                  <w:ind w:left="0"/>
                </w:pPr>
                <w:r w:rsidRPr="00E02619">
                  <w:object w:dxaOrig="9210" w:dyaOrig="1239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460.5pt;height:619.5pt">
                      <v:imagedata r:id="rId1" o:title=""/>
                    </v:shape>
                    <o:OLEObject Type="Embed" ProgID="MSWordArt.2" ShapeID="_x0000_i1026" DrawAspect="Content" ObjectID="_1624092068" r:id="rId2">
                      <o:FieldCodes>\s</o:FieldCodes>
                    </o:OLEObject>
                  </w:object>
                </w:r>
              </w:p>
            </w:txbxContent>
          </v:textbox>
        </v:rect>
      </w:pict>
    </w:r>
    <w:r>
      <w:rPr>
        <w:noProof/>
      </w:rPr>
      <w:drawing>
        <wp:inline distT="0" distB="0" distL="0" distR="0" wp14:anchorId="766D4515" wp14:editId="59002F7D">
          <wp:extent cx="1314450" cy="419100"/>
          <wp:effectExtent l="0" t="0" r="0" b="0"/>
          <wp:docPr id="1" name="圖片 1" descr="SYSC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SYSCOM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00E" w:rsidRDefault="0050400E">
    <w:pPr>
      <w:pStyle w:val="a6"/>
      <w:pBdr>
        <w:bottom w:val="single" w:sz="6" w:space="2" w:color="auto"/>
      </w:pBdr>
      <w:tabs>
        <w:tab w:val="clear" w:pos="4320"/>
        <w:tab w:val="clear" w:pos="8640"/>
        <w:tab w:val="right" w:pos="9072"/>
      </w:tabs>
      <w:spacing w:before="48"/>
      <w:ind w:left="0"/>
      <w:jc w:val="both"/>
    </w:pPr>
    <w:r>
      <w:rPr>
        <w:rFonts w:ascii="Times New Roman" w:hAnsi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2" o:spid="_x0000_s2053" type="#_x0000_t202" style="position:absolute;left:0;text-align:left;margin-left:-4.85pt;margin-top:50.45pt;width:486pt;height:609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" stroked="f">
          <v:textbox style="mso-next-textbox:#Text Box 12">
            <w:txbxContent>
              <w:p w:rsidR="0050400E" w:rsidRDefault="0050400E"/>
              <w:p w:rsidR="0050400E" w:rsidRDefault="0050400E"/>
            </w:txbxContent>
          </v:textbox>
        </v:shape>
      </w:pict>
    </w:r>
    <w:r>
      <w:rPr>
        <w:rFonts w:ascii="Times New Roman" w:hAnsi="Times New Roman"/>
        <w:b w:val="0"/>
        <w:bCs/>
        <w:noProof/>
        <w:sz w:val="28"/>
      </w:rPr>
      <w:drawing>
        <wp:inline distT="0" distB="0" distL="0" distR="0" wp14:anchorId="772AA7CC" wp14:editId="3A7431B3">
          <wp:extent cx="1219200" cy="304800"/>
          <wp:effectExtent l="0" t="0" r="0" b="0"/>
          <wp:docPr id="5" name="圖片 5" descr="凌群電腦+英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凌群電腦+英文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 w:hint="eastAsia"/>
        <w:b w:val="0"/>
        <w:bCs/>
        <w:sz w:val="28"/>
      </w:rPr>
      <w:tab/>
    </w:r>
    <w:r>
      <w:fldChar w:fldCharType="begin"/>
    </w:r>
    <w:r>
      <w:instrText xml:space="preserve"> DOCPROPERTY "</w:instrText>
    </w:r>
    <w:r>
      <w:instrText>系統名稱</w:instrText>
    </w:r>
    <w:r>
      <w:instrText xml:space="preserve">"  \* MERGEFORMAT </w:instrText>
    </w:r>
    <w:r>
      <w:fldChar w:fldCharType="separate"/>
    </w:r>
    <w:r w:rsidRPr="002657E6">
      <w:rPr>
        <w:rFonts w:ascii="Times New Roman" w:hAnsi="Times New Roman" w:hint="eastAsia"/>
        <w:b w:val="0"/>
        <w:bCs/>
        <w:sz w:val="20"/>
      </w:rPr>
      <w:t>拾得遺失物管理系統</w:t>
    </w:r>
    <w:r>
      <w:rPr>
        <w:rFonts w:ascii="Times New Roman" w:hAnsi="Times New Roman"/>
        <w:b w:val="0"/>
        <w:bCs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00E" w:rsidRDefault="0050400E">
    <w:pPr>
      <w:pStyle w:val="a6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6A36BC8" wp14:editId="166AA3A3">
          <wp:simplePos x="0" y="0"/>
          <wp:positionH relativeFrom="column">
            <wp:posOffset>-730885</wp:posOffset>
          </wp:positionH>
          <wp:positionV relativeFrom="paragraph">
            <wp:posOffset>-358140</wp:posOffset>
          </wp:positionV>
          <wp:extent cx="7593330" cy="10772775"/>
          <wp:effectExtent l="0" t="0" r="7620" b="9525"/>
          <wp:wrapNone/>
          <wp:docPr id="6" name="圖片 6" descr="封面-第一冊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封面-第一冊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3330" cy="10772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00E" w:rsidRDefault="0050400E">
    <w:pPr>
      <w:pStyle w:val="a6"/>
      <w:pBdr>
        <w:bottom w:val="single" w:sz="6" w:space="1" w:color="auto"/>
      </w:pBdr>
      <w:tabs>
        <w:tab w:val="clear" w:pos="4320"/>
        <w:tab w:val="clear" w:pos="8640"/>
        <w:tab w:val="right" w:pos="8100"/>
      </w:tabs>
      <w:spacing w:before="48"/>
      <w:ind w:left="0"/>
      <w:jc w:val="right"/>
    </w:pPr>
    <w:r>
      <w:rPr>
        <w:rFonts w:ascii="Times New Roman" w:hAnsi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3" o:spid="_x0000_s2051" type="#_x0000_t202" style="position:absolute;left:0;text-align:left;margin-left:-4.8pt;margin-top:45.2pt;width:486pt;height:61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" filled="f" stroked="f">
          <v:textbox style="mso-next-textbox:#Text Box 13">
            <w:txbxContent>
              <w:p w:rsidR="0050400E" w:rsidRDefault="0050400E">
                <w:r w:rsidRPr="00E02619">
                  <w:object w:dxaOrig="8925" w:dyaOrig="11805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8" type="#_x0000_t75" style="width:446.5pt;height:590.5pt">
                      <v:imagedata r:id="rId1" o:title=""/>
                    </v:shape>
                    <o:OLEObject Type="Embed" ProgID="MSWordArt.2" ShapeID="_x0000_i1028" DrawAspect="Content" ObjectID="_1624092069" r:id="rId2">
                      <o:FieldCodes>\s</o:FieldCodes>
                    </o:OLEObject>
                  </w:object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drawing>
        <wp:inline distT="0" distB="0" distL="0" distR="0" wp14:anchorId="14145EBD" wp14:editId="6C8326D0">
          <wp:extent cx="266700" cy="200025"/>
          <wp:effectExtent l="0" t="0" r="0" b="9525"/>
          <wp:docPr id="7" name="圖片 7" descr="sys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syscom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0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b w:val="0"/>
        <w:bCs/>
        <w:sz w:val="28"/>
      </w:rPr>
      <w:t xml:space="preserve">SYSCOM </w:t>
    </w: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00E" w:rsidRDefault="0050400E">
    <w:pPr>
      <w:pStyle w:val="a6"/>
      <w:pBdr>
        <w:bottom w:val="single" w:sz="6" w:space="1" w:color="auto"/>
      </w:pBdr>
      <w:tabs>
        <w:tab w:val="clear" w:pos="4320"/>
        <w:tab w:val="clear" w:pos="8640"/>
        <w:tab w:val="right" w:pos="8100"/>
      </w:tabs>
      <w:spacing w:before="48"/>
      <w:ind w:left="0"/>
      <w:jc w:val="right"/>
    </w:pPr>
    <w:r>
      <w:rPr>
        <w:rFonts w:ascii="Times New Roman" w:hAnsi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2049" type="#_x0000_t202" style="position:absolute;left:0;text-align:left;margin-left:4.05pt;margin-top:54.2pt;width:477pt;height:62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" filled="f" stroked="f">
          <v:textbox style="mso-next-textbox:#Text Box 26">
            <w:txbxContent>
              <w:p w:rsidR="0050400E" w:rsidRDefault="0050400E">
                <w:r w:rsidRPr="00E02619">
                  <w:object w:dxaOrig="8205" w:dyaOrig="1080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30" type="#_x0000_t75" style="width:410.5pt;height:540pt" filled="t">
                      <v:imagedata r:id="rId1" o:title=""/>
                    </v:shape>
                    <o:OLEObject Type="Embed" ProgID="MSWordArt.2" ShapeID="_x0000_i1030" DrawAspect="Content" ObjectID="_1624092070" r:id="rId2">
                      <o:FieldCodes>\s</o:FieldCodes>
                    </o:OLEObject>
                  </w:object>
                </w:r>
              </w:p>
            </w:txbxContent>
          </v:textbox>
        </v:shape>
      </w:pict>
    </w:r>
    <w:r>
      <w:rPr>
        <w:rFonts w:ascii="Times New Roman" w:hAnsi="Times New Roman"/>
        <w:b w:val="0"/>
        <w:bCs/>
        <w:noProof/>
        <w:sz w:val="28"/>
      </w:rPr>
      <w:drawing>
        <wp:inline distT="0" distB="0" distL="0" distR="0" wp14:anchorId="5F45AF00" wp14:editId="0F578AE3">
          <wp:extent cx="1219200" cy="304800"/>
          <wp:effectExtent l="0" t="0" r="0" b="0"/>
          <wp:docPr id="10" name="圖片 10" descr="凌群電腦+英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凌群電腦+英文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b w:val="0"/>
        <w:bCs/>
        <w:sz w:val="28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C3483"/>
    <w:multiLevelType w:val="multilevel"/>
    <w:tmpl w:val="49A489A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41L3Heading14Heading141Heading1421--1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EA34687"/>
    <w:multiLevelType w:val="multilevel"/>
    <w:tmpl w:val="520E6A00"/>
    <w:lvl w:ilvl="0">
      <w:start w:val="1"/>
      <w:numFmt w:val="decimal"/>
      <w:pStyle w:val="3subpro--111Level3HeadH3h31111123"/>
      <w:lvlText w:val="%1."/>
      <w:lvlJc w:val="left"/>
      <w:pPr>
        <w:tabs>
          <w:tab w:val="num" w:pos="1331"/>
        </w:tabs>
        <w:ind w:left="1331" w:hanging="480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pStyle w:val="3subpro--111Level3HeadH3h31111123"/>
      <w:lvlText w:val="%1.%2.%3"/>
      <w:lvlJc w:val="left"/>
      <w:pPr>
        <w:tabs>
          <w:tab w:val="num" w:pos="1418"/>
        </w:tabs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" w15:restartNumberingAfterBreak="0">
    <w:nsid w:val="40205B27"/>
    <w:multiLevelType w:val="hybridMultilevel"/>
    <w:tmpl w:val="66A8D06E"/>
    <w:lvl w:ilvl="0" w:tplc="6B1CB21A">
      <w:start w:val="1"/>
      <w:numFmt w:val="decimal"/>
      <w:lvlText w:val="%1."/>
      <w:lvlJc w:val="left"/>
      <w:pPr>
        <w:tabs>
          <w:tab w:val="num" w:pos="1100"/>
        </w:tabs>
        <w:ind w:left="1100" w:hanging="360"/>
      </w:pPr>
      <w:rPr>
        <w:rFonts w:hint="default"/>
      </w:rPr>
    </w:lvl>
    <w:lvl w:ilvl="1" w:tplc="3CE0D5C4">
      <w:start w:val="1"/>
      <w:numFmt w:val="decimal"/>
      <w:lvlText w:val="(%2)"/>
      <w:lvlJc w:val="left"/>
      <w:pPr>
        <w:tabs>
          <w:tab w:val="num" w:pos="1505"/>
        </w:tabs>
        <w:ind w:left="1505" w:hanging="285"/>
      </w:pPr>
      <w:rPr>
        <w:rFonts w:hint="default"/>
      </w:rPr>
    </w:lvl>
    <w:lvl w:ilvl="2" w:tplc="746832A8">
      <w:numFmt w:val="bullet"/>
      <w:lvlText w:val=""/>
      <w:lvlJc w:val="left"/>
      <w:pPr>
        <w:tabs>
          <w:tab w:val="num" w:pos="2060"/>
        </w:tabs>
        <w:ind w:left="2060" w:hanging="360"/>
      </w:pPr>
      <w:rPr>
        <w:rFonts w:ascii="Wingdings" w:eastAsia="新細明體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60"/>
        </w:tabs>
        <w:ind w:left="26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40"/>
        </w:tabs>
        <w:ind w:left="31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20"/>
        </w:tabs>
        <w:ind w:left="36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00"/>
        </w:tabs>
        <w:ind w:left="41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80"/>
        </w:tabs>
        <w:ind w:left="45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60"/>
        </w:tabs>
        <w:ind w:left="5060" w:hanging="480"/>
      </w:pPr>
    </w:lvl>
  </w:abstractNum>
  <w:abstractNum w:abstractNumId="3" w15:restartNumberingAfterBreak="0">
    <w:nsid w:val="68304253"/>
    <w:multiLevelType w:val="singleLevel"/>
    <w:tmpl w:val="70F83ACA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4" w15:restartNumberingAfterBreak="0">
    <w:nsid w:val="79F907F3"/>
    <w:multiLevelType w:val="multilevel"/>
    <w:tmpl w:val="5CEC38B6"/>
    <w:lvl w:ilvl="0">
      <w:start w:val="1"/>
      <w:numFmt w:val="decimal"/>
      <w:pStyle w:val="1"/>
      <w:lvlText w:val="%1"/>
      <w:lvlJc w:val="left"/>
      <w:pPr>
        <w:tabs>
          <w:tab w:val="num" w:pos="1265"/>
        </w:tabs>
        <w:ind w:left="1265" w:hanging="425"/>
      </w:pPr>
    </w:lvl>
    <w:lvl w:ilvl="1">
      <w:start w:val="1"/>
      <w:numFmt w:val="decimal"/>
      <w:pStyle w:val="2"/>
      <w:lvlText w:val="%1.%2"/>
      <w:lvlJc w:val="left"/>
      <w:pPr>
        <w:tabs>
          <w:tab w:val="num" w:pos="1832"/>
        </w:tabs>
        <w:ind w:left="1832" w:hanging="567"/>
      </w:pPr>
    </w:lvl>
    <w:lvl w:ilvl="2">
      <w:start w:val="1"/>
      <w:numFmt w:val="decimal"/>
      <w:pStyle w:val="3"/>
      <w:lvlText w:val="%1.%2.%3"/>
      <w:lvlJc w:val="left"/>
      <w:pPr>
        <w:tabs>
          <w:tab w:val="num" w:pos="2258"/>
        </w:tabs>
        <w:ind w:left="2258" w:hanging="567"/>
      </w:pPr>
    </w:lvl>
    <w:lvl w:ilvl="3">
      <w:start w:val="1"/>
      <w:numFmt w:val="decimal"/>
      <w:pStyle w:val="41L3Heading14Heading141Heading1421--11"/>
      <w:lvlText w:val="%1.%2.%3.%4"/>
      <w:lvlJc w:val="left"/>
      <w:pPr>
        <w:tabs>
          <w:tab w:val="num" w:pos="3196"/>
        </w:tabs>
        <w:ind w:left="2824" w:hanging="708"/>
      </w:pPr>
    </w:lvl>
    <w:lvl w:ilvl="4">
      <w:start w:val="1"/>
      <w:numFmt w:val="decimal"/>
      <w:lvlText w:val="%1.%2.%3.%4.%5"/>
      <w:lvlJc w:val="left"/>
      <w:pPr>
        <w:tabs>
          <w:tab w:val="num" w:pos="3621"/>
        </w:tabs>
        <w:ind w:left="3391" w:hanging="850"/>
      </w:pPr>
    </w:lvl>
    <w:lvl w:ilvl="5">
      <w:start w:val="1"/>
      <w:numFmt w:val="decimal"/>
      <w:lvlText w:val="%1.%2.%3.%4.%5.%6"/>
      <w:lvlJc w:val="left"/>
      <w:pPr>
        <w:tabs>
          <w:tab w:val="num" w:pos="4100"/>
        </w:tabs>
        <w:ind w:left="410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831"/>
        </w:tabs>
        <w:ind w:left="466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616"/>
        </w:tabs>
        <w:ind w:left="523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42"/>
        </w:tabs>
        <w:ind w:left="5942" w:hanging="17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activeWritingStyle w:appName="MSWord" w:lang="zh-TW" w:vendorID="64" w:dllVersion="131077" w:nlCheck="1" w:checkStyle="1"/>
  <w:activeWritingStyle w:appName="MSWord" w:lang="en-US" w:vendorID="64" w:dllVersion="131078" w:nlCheck="1" w:checkStyle="0"/>
  <w:activeWritingStyle w:appName="MSWord" w:lang="en-US" w:vendorID="64" w:dllVersion="131077" w:nlCheck="1" w:checkStyle="1"/>
  <w:activeWritingStyle w:appName="MSWord" w:lang="zh-HK" w:vendorID="64" w:dllVersion="131077" w:nlCheck="1" w:checkStyle="1"/>
  <w:activeWritingStyle w:appName="MSWord" w:lang="en-US" w:vendorID="8" w:dllVersion="513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0FB7"/>
    <w:rsid w:val="00000441"/>
    <w:rsid w:val="00000B5F"/>
    <w:rsid w:val="00001117"/>
    <w:rsid w:val="00001C77"/>
    <w:rsid w:val="00001FF8"/>
    <w:rsid w:val="00002E70"/>
    <w:rsid w:val="0000325B"/>
    <w:rsid w:val="00004B95"/>
    <w:rsid w:val="00005A01"/>
    <w:rsid w:val="00005FCD"/>
    <w:rsid w:val="0000709D"/>
    <w:rsid w:val="0000712F"/>
    <w:rsid w:val="0001132F"/>
    <w:rsid w:val="0001160D"/>
    <w:rsid w:val="00012277"/>
    <w:rsid w:val="00012538"/>
    <w:rsid w:val="000145E4"/>
    <w:rsid w:val="000146B2"/>
    <w:rsid w:val="00014D60"/>
    <w:rsid w:val="00015E29"/>
    <w:rsid w:val="00015E66"/>
    <w:rsid w:val="00020BA8"/>
    <w:rsid w:val="00021A06"/>
    <w:rsid w:val="00021ED2"/>
    <w:rsid w:val="0002227F"/>
    <w:rsid w:val="00022881"/>
    <w:rsid w:val="00022B8A"/>
    <w:rsid w:val="00022FDA"/>
    <w:rsid w:val="0002323D"/>
    <w:rsid w:val="0002351F"/>
    <w:rsid w:val="000241EB"/>
    <w:rsid w:val="00024511"/>
    <w:rsid w:val="00025D82"/>
    <w:rsid w:val="00026326"/>
    <w:rsid w:val="0002660F"/>
    <w:rsid w:val="00026AFF"/>
    <w:rsid w:val="00026B59"/>
    <w:rsid w:val="00026D03"/>
    <w:rsid w:val="00027629"/>
    <w:rsid w:val="000277D2"/>
    <w:rsid w:val="00027D62"/>
    <w:rsid w:val="00030453"/>
    <w:rsid w:val="0003117B"/>
    <w:rsid w:val="00031466"/>
    <w:rsid w:val="00031682"/>
    <w:rsid w:val="00031976"/>
    <w:rsid w:val="00032955"/>
    <w:rsid w:val="00033387"/>
    <w:rsid w:val="00033C6F"/>
    <w:rsid w:val="000347F2"/>
    <w:rsid w:val="0003513A"/>
    <w:rsid w:val="000357F8"/>
    <w:rsid w:val="000361B4"/>
    <w:rsid w:val="000363C4"/>
    <w:rsid w:val="000366F9"/>
    <w:rsid w:val="00037334"/>
    <w:rsid w:val="0004039B"/>
    <w:rsid w:val="00040675"/>
    <w:rsid w:val="00041C8B"/>
    <w:rsid w:val="00041EF8"/>
    <w:rsid w:val="00042238"/>
    <w:rsid w:val="0004287E"/>
    <w:rsid w:val="00042A34"/>
    <w:rsid w:val="00042E2B"/>
    <w:rsid w:val="000432E1"/>
    <w:rsid w:val="000436B5"/>
    <w:rsid w:val="00043BBA"/>
    <w:rsid w:val="0004413A"/>
    <w:rsid w:val="00044B56"/>
    <w:rsid w:val="00044CA3"/>
    <w:rsid w:val="00045234"/>
    <w:rsid w:val="0004542E"/>
    <w:rsid w:val="000455EB"/>
    <w:rsid w:val="00045D99"/>
    <w:rsid w:val="00046FF8"/>
    <w:rsid w:val="00047289"/>
    <w:rsid w:val="00047D91"/>
    <w:rsid w:val="00050105"/>
    <w:rsid w:val="00051B9B"/>
    <w:rsid w:val="0005264F"/>
    <w:rsid w:val="0005275C"/>
    <w:rsid w:val="00053638"/>
    <w:rsid w:val="000540D4"/>
    <w:rsid w:val="000543C8"/>
    <w:rsid w:val="00054400"/>
    <w:rsid w:val="00055E64"/>
    <w:rsid w:val="0005675F"/>
    <w:rsid w:val="00056D5E"/>
    <w:rsid w:val="0005740B"/>
    <w:rsid w:val="00057982"/>
    <w:rsid w:val="0006021D"/>
    <w:rsid w:val="000602CC"/>
    <w:rsid w:val="00060A2C"/>
    <w:rsid w:val="00061690"/>
    <w:rsid w:val="000618E4"/>
    <w:rsid w:val="000629F7"/>
    <w:rsid w:val="00065C2F"/>
    <w:rsid w:val="00065D9D"/>
    <w:rsid w:val="00066138"/>
    <w:rsid w:val="00066C99"/>
    <w:rsid w:val="00067402"/>
    <w:rsid w:val="00070313"/>
    <w:rsid w:val="0007092D"/>
    <w:rsid w:val="00071044"/>
    <w:rsid w:val="000710BC"/>
    <w:rsid w:val="000713A6"/>
    <w:rsid w:val="00071496"/>
    <w:rsid w:val="00071C27"/>
    <w:rsid w:val="0007284B"/>
    <w:rsid w:val="00072AD0"/>
    <w:rsid w:val="00074421"/>
    <w:rsid w:val="00074535"/>
    <w:rsid w:val="00074FD5"/>
    <w:rsid w:val="00075362"/>
    <w:rsid w:val="00075F3A"/>
    <w:rsid w:val="00075FB1"/>
    <w:rsid w:val="00076737"/>
    <w:rsid w:val="00076EA8"/>
    <w:rsid w:val="00080830"/>
    <w:rsid w:val="00081209"/>
    <w:rsid w:val="00082467"/>
    <w:rsid w:val="0008513D"/>
    <w:rsid w:val="00085998"/>
    <w:rsid w:val="00086F31"/>
    <w:rsid w:val="00086F61"/>
    <w:rsid w:val="00087947"/>
    <w:rsid w:val="00090A28"/>
    <w:rsid w:val="00090E05"/>
    <w:rsid w:val="0009156F"/>
    <w:rsid w:val="00092574"/>
    <w:rsid w:val="00093628"/>
    <w:rsid w:val="00093978"/>
    <w:rsid w:val="000945EA"/>
    <w:rsid w:val="000958AC"/>
    <w:rsid w:val="000959E3"/>
    <w:rsid w:val="00096BEA"/>
    <w:rsid w:val="00097C3C"/>
    <w:rsid w:val="00097CFD"/>
    <w:rsid w:val="000A069E"/>
    <w:rsid w:val="000A18FE"/>
    <w:rsid w:val="000A1ACA"/>
    <w:rsid w:val="000A1B67"/>
    <w:rsid w:val="000A24D5"/>
    <w:rsid w:val="000A3B72"/>
    <w:rsid w:val="000A3DF6"/>
    <w:rsid w:val="000A4AC6"/>
    <w:rsid w:val="000A5817"/>
    <w:rsid w:val="000A5F4B"/>
    <w:rsid w:val="000A6492"/>
    <w:rsid w:val="000A709B"/>
    <w:rsid w:val="000A7B2C"/>
    <w:rsid w:val="000A7CF7"/>
    <w:rsid w:val="000A7D51"/>
    <w:rsid w:val="000B093C"/>
    <w:rsid w:val="000B0DD0"/>
    <w:rsid w:val="000B2410"/>
    <w:rsid w:val="000B2BF0"/>
    <w:rsid w:val="000B38F1"/>
    <w:rsid w:val="000B3C05"/>
    <w:rsid w:val="000B4B6E"/>
    <w:rsid w:val="000B56B8"/>
    <w:rsid w:val="000B5C0F"/>
    <w:rsid w:val="000B5F3A"/>
    <w:rsid w:val="000B633E"/>
    <w:rsid w:val="000B70AF"/>
    <w:rsid w:val="000C0FB9"/>
    <w:rsid w:val="000C1369"/>
    <w:rsid w:val="000C137F"/>
    <w:rsid w:val="000C19D5"/>
    <w:rsid w:val="000C2818"/>
    <w:rsid w:val="000C2D3D"/>
    <w:rsid w:val="000C3928"/>
    <w:rsid w:val="000C40E0"/>
    <w:rsid w:val="000C41F6"/>
    <w:rsid w:val="000C5247"/>
    <w:rsid w:val="000C683E"/>
    <w:rsid w:val="000D04CB"/>
    <w:rsid w:val="000D0730"/>
    <w:rsid w:val="000D0C6A"/>
    <w:rsid w:val="000D119A"/>
    <w:rsid w:val="000D1A1C"/>
    <w:rsid w:val="000D1EEC"/>
    <w:rsid w:val="000D2136"/>
    <w:rsid w:val="000D2323"/>
    <w:rsid w:val="000D2562"/>
    <w:rsid w:val="000D3C16"/>
    <w:rsid w:val="000D3C63"/>
    <w:rsid w:val="000D5547"/>
    <w:rsid w:val="000D6EAC"/>
    <w:rsid w:val="000D6F18"/>
    <w:rsid w:val="000D7D30"/>
    <w:rsid w:val="000E025A"/>
    <w:rsid w:val="000E03E8"/>
    <w:rsid w:val="000E1202"/>
    <w:rsid w:val="000E243F"/>
    <w:rsid w:val="000E285A"/>
    <w:rsid w:val="000E2886"/>
    <w:rsid w:val="000E309F"/>
    <w:rsid w:val="000E666C"/>
    <w:rsid w:val="000E72DB"/>
    <w:rsid w:val="000F10AE"/>
    <w:rsid w:val="000F1380"/>
    <w:rsid w:val="000F14CF"/>
    <w:rsid w:val="000F284C"/>
    <w:rsid w:val="000F3850"/>
    <w:rsid w:val="000F4492"/>
    <w:rsid w:val="000F4599"/>
    <w:rsid w:val="000F5AFD"/>
    <w:rsid w:val="000F5C94"/>
    <w:rsid w:val="000F6568"/>
    <w:rsid w:val="000F6800"/>
    <w:rsid w:val="000F7F09"/>
    <w:rsid w:val="001004B1"/>
    <w:rsid w:val="001004C7"/>
    <w:rsid w:val="001008CC"/>
    <w:rsid w:val="0010121C"/>
    <w:rsid w:val="00102AD5"/>
    <w:rsid w:val="00102E74"/>
    <w:rsid w:val="001038C1"/>
    <w:rsid w:val="00104B4E"/>
    <w:rsid w:val="00104FD6"/>
    <w:rsid w:val="001058B6"/>
    <w:rsid w:val="0010670B"/>
    <w:rsid w:val="00106AA7"/>
    <w:rsid w:val="00106B3A"/>
    <w:rsid w:val="001074B1"/>
    <w:rsid w:val="001101BB"/>
    <w:rsid w:val="00110925"/>
    <w:rsid w:val="00110ABB"/>
    <w:rsid w:val="001110EE"/>
    <w:rsid w:val="001115D7"/>
    <w:rsid w:val="00111F9F"/>
    <w:rsid w:val="00114225"/>
    <w:rsid w:val="00114683"/>
    <w:rsid w:val="00114D5C"/>
    <w:rsid w:val="0011503C"/>
    <w:rsid w:val="001158DE"/>
    <w:rsid w:val="00115E8B"/>
    <w:rsid w:val="001173C1"/>
    <w:rsid w:val="00117A8D"/>
    <w:rsid w:val="00120246"/>
    <w:rsid w:val="001212E2"/>
    <w:rsid w:val="00121446"/>
    <w:rsid w:val="00123FB2"/>
    <w:rsid w:val="001259F5"/>
    <w:rsid w:val="00125D8B"/>
    <w:rsid w:val="00125ECC"/>
    <w:rsid w:val="00126260"/>
    <w:rsid w:val="00126A67"/>
    <w:rsid w:val="00126E4E"/>
    <w:rsid w:val="001274BD"/>
    <w:rsid w:val="001274C4"/>
    <w:rsid w:val="0012753D"/>
    <w:rsid w:val="001302EF"/>
    <w:rsid w:val="00130EA2"/>
    <w:rsid w:val="00131889"/>
    <w:rsid w:val="00131C82"/>
    <w:rsid w:val="00131E12"/>
    <w:rsid w:val="00131E92"/>
    <w:rsid w:val="00132043"/>
    <w:rsid w:val="001337E0"/>
    <w:rsid w:val="00134171"/>
    <w:rsid w:val="0013459E"/>
    <w:rsid w:val="001348A0"/>
    <w:rsid w:val="00134981"/>
    <w:rsid w:val="00134CB1"/>
    <w:rsid w:val="001358D9"/>
    <w:rsid w:val="001359E0"/>
    <w:rsid w:val="00136AAC"/>
    <w:rsid w:val="001376C5"/>
    <w:rsid w:val="00137881"/>
    <w:rsid w:val="00137962"/>
    <w:rsid w:val="00137CCE"/>
    <w:rsid w:val="00141327"/>
    <w:rsid w:val="001419EF"/>
    <w:rsid w:val="001420CA"/>
    <w:rsid w:val="00143079"/>
    <w:rsid w:val="001431DC"/>
    <w:rsid w:val="00143784"/>
    <w:rsid w:val="001444AB"/>
    <w:rsid w:val="00144C3E"/>
    <w:rsid w:val="00145E87"/>
    <w:rsid w:val="0014614E"/>
    <w:rsid w:val="00146173"/>
    <w:rsid w:val="00146277"/>
    <w:rsid w:val="00146564"/>
    <w:rsid w:val="001465B9"/>
    <w:rsid w:val="00151875"/>
    <w:rsid w:val="00151A5C"/>
    <w:rsid w:val="00151E2E"/>
    <w:rsid w:val="001527FB"/>
    <w:rsid w:val="00153767"/>
    <w:rsid w:val="00153A1D"/>
    <w:rsid w:val="00153B27"/>
    <w:rsid w:val="00157DCD"/>
    <w:rsid w:val="00157F95"/>
    <w:rsid w:val="00160956"/>
    <w:rsid w:val="00160E66"/>
    <w:rsid w:val="0016119C"/>
    <w:rsid w:val="00161D0A"/>
    <w:rsid w:val="00163355"/>
    <w:rsid w:val="0016348B"/>
    <w:rsid w:val="0016556E"/>
    <w:rsid w:val="00165B28"/>
    <w:rsid w:val="0016622E"/>
    <w:rsid w:val="0016686A"/>
    <w:rsid w:val="00167E9C"/>
    <w:rsid w:val="001708AF"/>
    <w:rsid w:val="00170E93"/>
    <w:rsid w:val="001710C5"/>
    <w:rsid w:val="001716E7"/>
    <w:rsid w:val="001728EB"/>
    <w:rsid w:val="00172C11"/>
    <w:rsid w:val="00172FCD"/>
    <w:rsid w:val="001740D4"/>
    <w:rsid w:val="00174A2F"/>
    <w:rsid w:val="00175136"/>
    <w:rsid w:val="0017513C"/>
    <w:rsid w:val="0017615C"/>
    <w:rsid w:val="00176217"/>
    <w:rsid w:val="0017655F"/>
    <w:rsid w:val="00177DF7"/>
    <w:rsid w:val="00182261"/>
    <w:rsid w:val="001830D1"/>
    <w:rsid w:val="001837C2"/>
    <w:rsid w:val="00185174"/>
    <w:rsid w:val="00185332"/>
    <w:rsid w:val="001857C5"/>
    <w:rsid w:val="00186805"/>
    <w:rsid w:val="00186D2F"/>
    <w:rsid w:val="00187609"/>
    <w:rsid w:val="0018764B"/>
    <w:rsid w:val="00187E0E"/>
    <w:rsid w:val="001906DD"/>
    <w:rsid w:val="00192542"/>
    <w:rsid w:val="00192885"/>
    <w:rsid w:val="00192C0D"/>
    <w:rsid w:val="00193579"/>
    <w:rsid w:val="00193C95"/>
    <w:rsid w:val="001946BA"/>
    <w:rsid w:val="001946BC"/>
    <w:rsid w:val="001946DB"/>
    <w:rsid w:val="00194A85"/>
    <w:rsid w:val="0019531B"/>
    <w:rsid w:val="001960A2"/>
    <w:rsid w:val="001964D6"/>
    <w:rsid w:val="00197125"/>
    <w:rsid w:val="00197580"/>
    <w:rsid w:val="00197BAA"/>
    <w:rsid w:val="00197CA0"/>
    <w:rsid w:val="001A0350"/>
    <w:rsid w:val="001A0A30"/>
    <w:rsid w:val="001A347F"/>
    <w:rsid w:val="001A42CC"/>
    <w:rsid w:val="001A49DD"/>
    <w:rsid w:val="001A53F2"/>
    <w:rsid w:val="001A5498"/>
    <w:rsid w:val="001A54B8"/>
    <w:rsid w:val="001A562B"/>
    <w:rsid w:val="001A5A36"/>
    <w:rsid w:val="001A5C95"/>
    <w:rsid w:val="001A62E9"/>
    <w:rsid w:val="001A7296"/>
    <w:rsid w:val="001A788F"/>
    <w:rsid w:val="001A7892"/>
    <w:rsid w:val="001B0AF1"/>
    <w:rsid w:val="001B11BB"/>
    <w:rsid w:val="001B122B"/>
    <w:rsid w:val="001B342D"/>
    <w:rsid w:val="001B3BB4"/>
    <w:rsid w:val="001B4523"/>
    <w:rsid w:val="001B5D4A"/>
    <w:rsid w:val="001B6295"/>
    <w:rsid w:val="001B7523"/>
    <w:rsid w:val="001B7A15"/>
    <w:rsid w:val="001C0BB2"/>
    <w:rsid w:val="001C1A41"/>
    <w:rsid w:val="001C23C5"/>
    <w:rsid w:val="001C448A"/>
    <w:rsid w:val="001C7AFC"/>
    <w:rsid w:val="001D1045"/>
    <w:rsid w:val="001D130E"/>
    <w:rsid w:val="001D1CC4"/>
    <w:rsid w:val="001D2B9B"/>
    <w:rsid w:val="001D393F"/>
    <w:rsid w:val="001D4499"/>
    <w:rsid w:val="001D46EF"/>
    <w:rsid w:val="001D4DB3"/>
    <w:rsid w:val="001D5B05"/>
    <w:rsid w:val="001D6E5C"/>
    <w:rsid w:val="001D7203"/>
    <w:rsid w:val="001D7600"/>
    <w:rsid w:val="001D78EA"/>
    <w:rsid w:val="001D7F7A"/>
    <w:rsid w:val="001E00E5"/>
    <w:rsid w:val="001E01AA"/>
    <w:rsid w:val="001E03CB"/>
    <w:rsid w:val="001E12FD"/>
    <w:rsid w:val="001E168E"/>
    <w:rsid w:val="001E19B1"/>
    <w:rsid w:val="001E6042"/>
    <w:rsid w:val="001E63CE"/>
    <w:rsid w:val="001E6EEC"/>
    <w:rsid w:val="001E7FA8"/>
    <w:rsid w:val="001F0067"/>
    <w:rsid w:val="001F07A7"/>
    <w:rsid w:val="001F10B2"/>
    <w:rsid w:val="001F1AA6"/>
    <w:rsid w:val="001F1CA7"/>
    <w:rsid w:val="001F476D"/>
    <w:rsid w:val="001F4BD2"/>
    <w:rsid w:val="001F5580"/>
    <w:rsid w:val="001F7B97"/>
    <w:rsid w:val="001F7DB0"/>
    <w:rsid w:val="0020052D"/>
    <w:rsid w:val="0020060E"/>
    <w:rsid w:val="00201364"/>
    <w:rsid w:val="00201BA2"/>
    <w:rsid w:val="00202744"/>
    <w:rsid w:val="00203003"/>
    <w:rsid w:val="00203464"/>
    <w:rsid w:val="00203ACC"/>
    <w:rsid w:val="00203BCE"/>
    <w:rsid w:val="00204349"/>
    <w:rsid w:val="00204F65"/>
    <w:rsid w:val="002061D1"/>
    <w:rsid w:val="002103D9"/>
    <w:rsid w:val="0021087C"/>
    <w:rsid w:val="00210C7E"/>
    <w:rsid w:val="002115C6"/>
    <w:rsid w:val="00211CF6"/>
    <w:rsid w:val="0021320C"/>
    <w:rsid w:val="00213416"/>
    <w:rsid w:val="0021351E"/>
    <w:rsid w:val="00213DE6"/>
    <w:rsid w:val="00213E41"/>
    <w:rsid w:val="00213F95"/>
    <w:rsid w:val="002143A1"/>
    <w:rsid w:val="00215069"/>
    <w:rsid w:val="002161A4"/>
    <w:rsid w:val="002166BD"/>
    <w:rsid w:val="00217096"/>
    <w:rsid w:val="00217873"/>
    <w:rsid w:val="002201C1"/>
    <w:rsid w:val="0022188A"/>
    <w:rsid w:val="002222F9"/>
    <w:rsid w:val="002225FC"/>
    <w:rsid w:val="00222AEA"/>
    <w:rsid w:val="00223787"/>
    <w:rsid w:val="00223D55"/>
    <w:rsid w:val="00226AEB"/>
    <w:rsid w:val="0022742A"/>
    <w:rsid w:val="0022742E"/>
    <w:rsid w:val="002275A4"/>
    <w:rsid w:val="00227C25"/>
    <w:rsid w:val="002306F0"/>
    <w:rsid w:val="002316B9"/>
    <w:rsid w:val="0023270A"/>
    <w:rsid w:val="0023322C"/>
    <w:rsid w:val="00233C47"/>
    <w:rsid w:val="00234D99"/>
    <w:rsid w:val="002354CD"/>
    <w:rsid w:val="002359CD"/>
    <w:rsid w:val="00235A32"/>
    <w:rsid w:val="002366C7"/>
    <w:rsid w:val="002369D5"/>
    <w:rsid w:val="00236D28"/>
    <w:rsid w:val="00236F5C"/>
    <w:rsid w:val="002372DA"/>
    <w:rsid w:val="00237627"/>
    <w:rsid w:val="00237B60"/>
    <w:rsid w:val="00240D41"/>
    <w:rsid w:val="00240E54"/>
    <w:rsid w:val="002411B1"/>
    <w:rsid w:val="00241945"/>
    <w:rsid w:val="0024263F"/>
    <w:rsid w:val="00243407"/>
    <w:rsid w:val="00245D89"/>
    <w:rsid w:val="0024705B"/>
    <w:rsid w:val="00247FD4"/>
    <w:rsid w:val="00252DB1"/>
    <w:rsid w:val="0025303F"/>
    <w:rsid w:val="0025485D"/>
    <w:rsid w:val="002553EB"/>
    <w:rsid w:val="00255A0F"/>
    <w:rsid w:val="00260C18"/>
    <w:rsid w:val="00261970"/>
    <w:rsid w:val="00261F42"/>
    <w:rsid w:val="00262BD2"/>
    <w:rsid w:val="00263A8D"/>
    <w:rsid w:val="00263B39"/>
    <w:rsid w:val="00264880"/>
    <w:rsid w:val="00264CCD"/>
    <w:rsid w:val="00264F1F"/>
    <w:rsid w:val="002657E6"/>
    <w:rsid w:val="002665F3"/>
    <w:rsid w:val="002708D3"/>
    <w:rsid w:val="00270A0D"/>
    <w:rsid w:val="0027111F"/>
    <w:rsid w:val="00271373"/>
    <w:rsid w:val="002719A5"/>
    <w:rsid w:val="0027292F"/>
    <w:rsid w:val="00272D7C"/>
    <w:rsid w:val="00273278"/>
    <w:rsid w:val="00273428"/>
    <w:rsid w:val="00273574"/>
    <w:rsid w:val="002736F3"/>
    <w:rsid w:val="002738E8"/>
    <w:rsid w:val="00273C04"/>
    <w:rsid w:val="002743CF"/>
    <w:rsid w:val="00274480"/>
    <w:rsid w:val="00274492"/>
    <w:rsid w:val="0027539A"/>
    <w:rsid w:val="00275948"/>
    <w:rsid w:val="0027595B"/>
    <w:rsid w:val="002768F4"/>
    <w:rsid w:val="00277DC7"/>
    <w:rsid w:val="00280A9A"/>
    <w:rsid w:val="002810D9"/>
    <w:rsid w:val="002810FF"/>
    <w:rsid w:val="00281F0C"/>
    <w:rsid w:val="00282033"/>
    <w:rsid w:val="002829BF"/>
    <w:rsid w:val="002847B3"/>
    <w:rsid w:val="002854B7"/>
    <w:rsid w:val="00285769"/>
    <w:rsid w:val="002863C3"/>
    <w:rsid w:val="00286743"/>
    <w:rsid w:val="00286A4B"/>
    <w:rsid w:val="0028746D"/>
    <w:rsid w:val="00291381"/>
    <w:rsid w:val="00291E36"/>
    <w:rsid w:val="00294DFC"/>
    <w:rsid w:val="00295E30"/>
    <w:rsid w:val="00295E4E"/>
    <w:rsid w:val="00296048"/>
    <w:rsid w:val="002967E9"/>
    <w:rsid w:val="00297135"/>
    <w:rsid w:val="00297612"/>
    <w:rsid w:val="00297D80"/>
    <w:rsid w:val="002A07EB"/>
    <w:rsid w:val="002A0A3C"/>
    <w:rsid w:val="002A13B8"/>
    <w:rsid w:val="002A1A99"/>
    <w:rsid w:val="002A1CDF"/>
    <w:rsid w:val="002A1DB6"/>
    <w:rsid w:val="002A2308"/>
    <w:rsid w:val="002A2B4A"/>
    <w:rsid w:val="002A6CD5"/>
    <w:rsid w:val="002A6D3C"/>
    <w:rsid w:val="002A707D"/>
    <w:rsid w:val="002A7EA7"/>
    <w:rsid w:val="002B0C02"/>
    <w:rsid w:val="002B26BC"/>
    <w:rsid w:val="002B2E61"/>
    <w:rsid w:val="002B5BF9"/>
    <w:rsid w:val="002B6A78"/>
    <w:rsid w:val="002B6E42"/>
    <w:rsid w:val="002B7034"/>
    <w:rsid w:val="002C0593"/>
    <w:rsid w:val="002C0966"/>
    <w:rsid w:val="002C09D3"/>
    <w:rsid w:val="002C1291"/>
    <w:rsid w:val="002C1995"/>
    <w:rsid w:val="002C19F5"/>
    <w:rsid w:val="002C1D2B"/>
    <w:rsid w:val="002C29F0"/>
    <w:rsid w:val="002C3F49"/>
    <w:rsid w:val="002C5E74"/>
    <w:rsid w:val="002C5E9D"/>
    <w:rsid w:val="002C7CF6"/>
    <w:rsid w:val="002C7E3B"/>
    <w:rsid w:val="002D00E7"/>
    <w:rsid w:val="002D0106"/>
    <w:rsid w:val="002D030F"/>
    <w:rsid w:val="002D113F"/>
    <w:rsid w:val="002D261D"/>
    <w:rsid w:val="002D292B"/>
    <w:rsid w:val="002D2F40"/>
    <w:rsid w:val="002D3CDF"/>
    <w:rsid w:val="002D48CB"/>
    <w:rsid w:val="002D517C"/>
    <w:rsid w:val="002D5DB5"/>
    <w:rsid w:val="002D62B8"/>
    <w:rsid w:val="002D67FC"/>
    <w:rsid w:val="002D753E"/>
    <w:rsid w:val="002D77FC"/>
    <w:rsid w:val="002D7D5A"/>
    <w:rsid w:val="002D7EE7"/>
    <w:rsid w:val="002E0031"/>
    <w:rsid w:val="002E1262"/>
    <w:rsid w:val="002E12FA"/>
    <w:rsid w:val="002E3042"/>
    <w:rsid w:val="002E32C4"/>
    <w:rsid w:val="002E4B99"/>
    <w:rsid w:val="002E7A24"/>
    <w:rsid w:val="002F0E83"/>
    <w:rsid w:val="002F14C6"/>
    <w:rsid w:val="002F22FD"/>
    <w:rsid w:val="002F2770"/>
    <w:rsid w:val="002F2795"/>
    <w:rsid w:val="002F2C26"/>
    <w:rsid w:val="002F33DD"/>
    <w:rsid w:val="002F3D79"/>
    <w:rsid w:val="002F5C5D"/>
    <w:rsid w:val="002F6030"/>
    <w:rsid w:val="002F69C7"/>
    <w:rsid w:val="002F6AE3"/>
    <w:rsid w:val="00300355"/>
    <w:rsid w:val="003007BB"/>
    <w:rsid w:val="0030164F"/>
    <w:rsid w:val="003026C8"/>
    <w:rsid w:val="00303025"/>
    <w:rsid w:val="0030344D"/>
    <w:rsid w:val="00303677"/>
    <w:rsid w:val="00303A5D"/>
    <w:rsid w:val="00304335"/>
    <w:rsid w:val="0030478F"/>
    <w:rsid w:val="00304F10"/>
    <w:rsid w:val="0030532B"/>
    <w:rsid w:val="00305E77"/>
    <w:rsid w:val="00306706"/>
    <w:rsid w:val="003074AF"/>
    <w:rsid w:val="00307591"/>
    <w:rsid w:val="00310390"/>
    <w:rsid w:val="00310F71"/>
    <w:rsid w:val="0031139C"/>
    <w:rsid w:val="00311F95"/>
    <w:rsid w:val="00312ECF"/>
    <w:rsid w:val="003134CF"/>
    <w:rsid w:val="00314BF1"/>
    <w:rsid w:val="00314D5E"/>
    <w:rsid w:val="00315A71"/>
    <w:rsid w:val="00316288"/>
    <w:rsid w:val="00316C99"/>
    <w:rsid w:val="00316E3A"/>
    <w:rsid w:val="00317CE0"/>
    <w:rsid w:val="00317F10"/>
    <w:rsid w:val="00317F50"/>
    <w:rsid w:val="003201DA"/>
    <w:rsid w:val="00321B1A"/>
    <w:rsid w:val="00321BA8"/>
    <w:rsid w:val="00322610"/>
    <w:rsid w:val="00323E06"/>
    <w:rsid w:val="003262A7"/>
    <w:rsid w:val="00326331"/>
    <w:rsid w:val="003265B4"/>
    <w:rsid w:val="003267B9"/>
    <w:rsid w:val="003268B3"/>
    <w:rsid w:val="003269E1"/>
    <w:rsid w:val="00326CE4"/>
    <w:rsid w:val="003270D6"/>
    <w:rsid w:val="0032739F"/>
    <w:rsid w:val="003273CC"/>
    <w:rsid w:val="00327401"/>
    <w:rsid w:val="00327CDF"/>
    <w:rsid w:val="00330E83"/>
    <w:rsid w:val="00331D4C"/>
    <w:rsid w:val="00332AA9"/>
    <w:rsid w:val="003331C9"/>
    <w:rsid w:val="00333941"/>
    <w:rsid w:val="0033395F"/>
    <w:rsid w:val="003346DB"/>
    <w:rsid w:val="00335CA9"/>
    <w:rsid w:val="00335FB5"/>
    <w:rsid w:val="00336014"/>
    <w:rsid w:val="00336328"/>
    <w:rsid w:val="00336709"/>
    <w:rsid w:val="0033791E"/>
    <w:rsid w:val="003405C3"/>
    <w:rsid w:val="0034085F"/>
    <w:rsid w:val="00340CB6"/>
    <w:rsid w:val="00340F5D"/>
    <w:rsid w:val="00341768"/>
    <w:rsid w:val="00341C44"/>
    <w:rsid w:val="00341D1D"/>
    <w:rsid w:val="003423A5"/>
    <w:rsid w:val="003435E7"/>
    <w:rsid w:val="003437B4"/>
    <w:rsid w:val="003441C3"/>
    <w:rsid w:val="003461B4"/>
    <w:rsid w:val="00346CFC"/>
    <w:rsid w:val="00347179"/>
    <w:rsid w:val="0034727B"/>
    <w:rsid w:val="00347E70"/>
    <w:rsid w:val="00351B48"/>
    <w:rsid w:val="003525CE"/>
    <w:rsid w:val="0035266F"/>
    <w:rsid w:val="0035321C"/>
    <w:rsid w:val="00353B1F"/>
    <w:rsid w:val="00361CFC"/>
    <w:rsid w:val="00362086"/>
    <w:rsid w:val="003629C9"/>
    <w:rsid w:val="00362ACA"/>
    <w:rsid w:val="00362ECD"/>
    <w:rsid w:val="0036354A"/>
    <w:rsid w:val="0036390A"/>
    <w:rsid w:val="00363B9F"/>
    <w:rsid w:val="00363BB0"/>
    <w:rsid w:val="00364390"/>
    <w:rsid w:val="003643F6"/>
    <w:rsid w:val="00365254"/>
    <w:rsid w:val="00365F3F"/>
    <w:rsid w:val="00366374"/>
    <w:rsid w:val="0037053C"/>
    <w:rsid w:val="00370DEF"/>
    <w:rsid w:val="00371158"/>
    <w:rsid w:val="003711C0"/>
    <w:rsid w:val="0037140F"/>
    <w:rsid w:val="003721F7"/>
    <w:rsid w:val="0037235A"/>
    <w:rsid w:val="00372703"/>
    <w:rsid w:val="00372A94"/>
    <w:rsid w:val="00375819"/>
    <w:rsid w:val="00376884"/>
    <w:rsid w:val="00376B88"/>
    <w:rsid w:val="00376C46"/>
    <w:rsid w:val="00377D7C"/>
    <w:rsid w:val="00380F91"/>
    <w:rsid w:val="00380FE3"/>
    <w:rsid w:val="00382145"/>
    <w:rsid w:val="003825D8"/>
    <w:rsid w:val="003835A1"/>
    <w:rsid w:val="00383852"/>
    <w:rsid w:val="00383A01"/>
    <w:rsid w:val="00383F2B"/>
    <w:rsid w:val="003840C4"/>
    <w:rsid w:val="00385490"/>
    <w:rsid w:val="00385797"/>
    <w:rsid w:val="0038634B"/>
    <w:rsid w:val="00387BC9"/>
    <w:rsid w:val="00387FF5"/>
    <w:rsid w:val="003901F1"/>
    <w:rsid w:val="0039077F"/>
    <w:rsid w:val="0039456B"/>
    <w:rsid w:val="00394A81"/>
    <w:rsid w:val="00394BB7"/>
    <w:rsid w:val="00394C99"/>
    <w:rsid w:val="00395799"/>
    <w:rsid w:val="00395A82"/>
    <w:rsid w:val="0039606F"/>
    <w:rsid w:val="003969ED"/>
    <w:rsid w:val="00396BC4"/>
    <w:rsid w:val="003A04CD"/>
    <w:rsid w:val="003A060D"/>
    <w:rsid w:val="003A1BFB"/>
    <w:rsid w:val="003A1C11"/>
    <w:rsid w:val="003A2171"/>
    <w:rsid w:val="003A33A0"/>
    <w:rsid w:val="003A6422"/>
    <w:rsid w:val="003A76E7"/>
    <w:rsid w:val="003B0975"/>
    <w:rsid w:val="003B0F1F"/>
    <w:rsid w:val="003B1CF9"/>
    <w:rsid w:val="003B1DA3"/>
    <w:rsid w:val="003B3288"/>
    <w:rsid w:val="003B3AFB"/>
    <w:rsid w:val="003B44B7"/>
    <w:rsid w:val="003B4ABA"/>
    <w:rsid w:val="003B575F"/>
    <w:rsid w:val="003B637F"/>
    <w:rsid w:val="003B63C8"/>
    <w:rsid w:val="003B6E08"/>
    <w:rsid w:val="003B6EE7"/>
    <w:rsid w:val="003B7B87"/>
    <w:rsid w:val="003C07CB"/>
    <w:rsid w:val="003C0B05"/>
    <w:rsid w:val="003C20CA"/>
    <w:rsid w:val="003C2374"/>
    <w:rsid w:val="003C2708"/>
    <w:rsid w:val="003C307B"/>
    <w:rsid w:val="003C596B"/>
    <w:rsid w:val="003C5C7B"/>
    <w:rsid w:val="003C5D75"/>
    <w:rsid w:val="003D003E"/>
    <w:rsid w:val="003D0941"/>
    <w:rsid w:val="003D122F"/>
    <w:rsid w:val="003D1D25"/>
    <w:rsid w:val="003D2883"/>
    <w:rsid w:val="003D2909"/>
    <w:rsid w:val="003D2C2A"/>
    <w:rsid w:val="003D35CD"/>
    <w:rsid w:val="003D50E5"/>
    <w:rsid w:val="003D5710"/>
    <w:rsid w:val="003D581A"/>
    <w:rsid w:val="003D63EC"/>
    <w:rsid w:val="003D67BE"/>
    <w:rsid w:val="003D75FE"/>
    <w:rsid w:val="003D7C5D"/>
    <w:rsid w:val="003E0980"/>
    <w:rsid w:val="003E0C02"/>
    <w:rsid w:val="003E13D5"/>
    <w:rsid w:val="003E1A6F"/>
    <w:rsid w:val="003E275E"/>
    <w:rsid w:val="003E2848"/>
    <w:rsid w:val="003E2B63"/>
    <w:rsid w:val="003E3B41"/>
    <w:rsid w:val="003E47E9"/>
    <w:rsid w:val="003E58AA"/>
    <w:rsid w:val="003E6229"/>
    <w:rsid w:val="003E623A"/>
    <w:rsid w:val="003E6E40"/>
    <w:rsid w:val="003E6EBD"/>
    <w:rsid w:val="003E754E"/>
    <w:rsid w:val="003F00B4"/>
    <w:rsid w:val="003F0415"/>
    <w:rsid w:val="003F1DF3"/>
    <w:rsid w:val="003F30BB"/>
    <w:rsid w:val="003F3198"/>
    <w:rsid w:val="003F3928"/>
    <w:rsid w:val="003F5108"/>
    <w:rsid w:val="003F5D7A"/>
    <w:rsid w:val="003F5FED"/>
    <w:rsid w:val="003F6095"/>
    <w:rsid w:val="003F6262"/>
    <w:rsid w:val="003F669F"/>
    <w:rsid w:val="003F6707"/>
    <w:rsid w:val="003F6B33"/>
    <w:rsid w:val="003F6EE8"/>
    <w:rsid w:val="003F6F0A"/>
    <w:rsid w:val="003F749F"/>
    <w:rsid w:val="003F7DB3"/>
    <w:rsid w:val="0040063D"/>
    <w:rsid w:val="0040088D"/>
    <w:rsid w:val="0040120E"/>
    <w:rsid w:val="00401582"/>
    <w:rsid w:val="0040400C"/>
    <w:rsid w:val="0040509A"/>
    <w:rsid w:val="004053C0"/>
    <w:rsid w:val="004077AC"/>
    <w:rsid w:val="004079AF"/>
    <w:rsid w:val="00407DF4"/>
    <w:rsid w:val="00410463"/>
    <w:rsid w:val="00410BF8"/>
    <w:rsid w:val="00410DBC"/>
    <w:rsid w:val="00410DBD"/>
    <w:rsid w:val="0041201F"/>
    <w:rsid w:val="00415417"/>
    <w:rsid w:val="0041558B"/>
    <w:rsid w:val="00415669"/>
    <w:rsid w:val="00415C50"/>
    <w:rsid w:val="0041611D"/>
    <w:rsid w:val="004169C6"/>
    <w:rsid w:val="00416B51"/>
    <w:rsid w:val="00417159"/>
    <w:rsid w:val="00417203"/>
    <w:rsid w:val="004206B3"/>
    <w:rsid w:val="00420CD3"/>
    <w:rsid w:val="00420F31"/>
    <w:rsid w:val="00421775"/>
    <w:rsid w:val="004219FC"/>
    <w:rsid w:val="00421B56"/>
    <w:rsid w:val="00421E33"/>
    <w:rsid w:val="00421F10"/>
    <w:rsid w:val="00422932"/>
    <w:rsid w:val="00422C0B"/>
    <w:rsid w:val="004236A2"/>
    <w:rsid w:val="004245A7"/>
    <w:rsid w:val="00424B02"/>
    <w:rsid w:val="00426943"/>
    <w:rsid w:val="00426F2D"/>
    <w:rsid w:val="004273F3"/>
    <w:rsid w:val="0043005A"/>
    <w:rsid w:val="00430419"/>
    <w:rsid w:val="0043084F"/>
    <w:rsid w:val="00430B25"/>
    <w:rsid w:val="0043113F"/>
    <w:rsid w:val="00431598"/>
    <w:rsid w:val="004321DA"/>
    <w:rsid w:val="0043238A"/>
    <w:rsid w:val="00432B33"/>
    <w:rsid w:val="00433028"/>
    <w:rsid w:val="00433A98"/>
    <w:rsid w:val="00433F4E"/>
    <w:rsid w:val="0043436F"/>
    <w:rsid w:val="004346E3"/>
    <w:rsid w:val="004348A6"/>
    <w:rsid w:val="00434F22"/>
    <w:rsid w:val="00436042"/>
    <w:rsid w:val="00436044"/>
    <w:rsid w:val="004365DB"/>
    <w:rsid w:val="00436ACE"/>
    <w:rsid w:val="00436DBF"/>
    <w:rsid w:val="00436E39"/>
    <w:rsid w:val="0043740D"/>
    <w:rsid w:val="00437906"/>
    <w:rsid w:val="00440275"/>
    <w:rsid w:val="00440639"/>
    <w:rsid w:val="00440957"/>
    <w:rsid w:val="00441362"/>
    <w:rsid w:val="0044181C"/>
    <w:rsid w:val="00441ABF"/>
    <w:rsid w:val="0044284F"/>
    <w:rsid w:val="00442E06"/>
    <w:rsid w:val="00443144"/>
    <w:rsid w:val="0044397A"/>
    <w:rsid w:val="00444E48"/>
    <w:rsid w:val="00444F76"/>
    <w:rsid w:val="0044529B"/>
    <w:rsid w:val="004458D6"/>
    <w:rsid w:val="00447329"/>
    <w:rsid w:val="00447452"/>
    <w:rsid w:val="004501B5"/>
    <w:rsid w:val="0045031B"/>
    <w:rsid w:val="00450F1F"/>
    <w:rsid w:val="00451A64"/>
    <w:rsid w:val="00451CDF"/>
    <w:rsid w:val="00452207"/>
    <w:rsid w:val="00452654"/>
    <w:rsid w:val="004548F8"/>
    <w:rsid w:val="00454AE8"/>
    <w:rsid w:val="00455617"/>
    <w:rsid w:val="00455B02"/>
    <w:rsid w:val="00456249"/>
    <w:rsid w:val="0045691E"/>
    <w:rsid w:val="004577E7"/>
    <w:rsid w:val="00457E9A"/>
    <w:rsid w:val="0046061C"/>
    <w:rsid w:val="00461625"/>
    <w:rsid w:val="00462438"/>
    <w:rsid w:val="004624A4"/>
    <w:rsid w:val="004625DF"/>
    <w:rsid w:val="00462872"/>
    <w:rsid w:val="00462922"/>
    <w:rsid w:val="004640D4"/>
    <w:rsid w:val="00464797"/>
    <w:rsid w:val="0046569E"/>
    <w:rsid w:val="004659E0"/>
    <w:rsid w:val="004664BB"/>
    <w:rsid w:val="00466661"/>
    <w:rsid w:val="00466C9B"/>
    <w:rsid w:val="00467BA0"/>
    <w:rsid w:val="00467EA2"/>
    <w:rsid w:val="00470869"/>
    <w:rsid w:val="00470F32"/>
    <w:rsid w:val="00471005"/>
    <w:rsid w:val="00471404"/>
    <w:rsid w:val="0047140D"/>
    <w:rsid w:val="004729A5"/>
    <w:rsid w:val="004732D4"/>
    <w:rsid w:val="00474AE1"/>
    <w:rsid w:val="00475282"/>
    <w:rsid w:val="004764E4"/>
    <w:rsid w:val="00476C12"/>
    <w:rsid w:val="00476C92"/>
    <w:rsid w:val="00482DE6"/>
    <w:rsid w:val="00482E58"/>
    <w:rsid w:val="0048328A"/>
    <w:rsid w:val="00483545"/>
    <w:rsid w:val="00483D4B"/>
    <w:rsid w:val="0048416D"/>
    <w:rsid w:val="00485E24"/>
    <w:rsid w:val="00486211"/>
    <w:rsid w:val="00486463"/>
    <w:rsid w:val="00487854"/>
    <w:rsid w:val="00492354"/>
    <w:rsid w:val="00492E68"/>
    <w:rsid w:val="00495627"/>
    <w:rsid w:val="00496899"/>
    <w:rsid w:val="004968AC"/>
    <w:rsid w:val="004A23E8"/>
    <w:rsid w:val="004A2A3C"/>
    <w:rsid w:val="004A3867"/>
    <w:rsid w:val="004A4AAE"/>
    <w:rsid w:val="004A5B0A"/>
    <w:rsid w:val="004A70AC"/>
    <w:rsid w:val="004A755D"/>
    <w:rsid w:val="004A77EA"/>
    <w:rsid w:val="004B0413"/>
    <w:rsid w:val="004B12EA"/>
    <w:rsid w:val="004B1EC7"/>
    <w:rsid w:val="004B236E"/>
    <w:rsid w:val="004B2779"/>
    <w:rsid w:val="004B2B98"/>
    <w:rsid w:val="004B327E"/>
    <w:rsid w:val="004B32C2"/>
    <w:rsid w:val="004B377D"/>
    <w:rsid w:val="004B3937"/>
    <w:rsid w:val="004B483F"/>
    <w:rsid w:val="004B4C4E"/>
    <w:rsid w:val="004B612E"/>
    <w:rsid w:val="004B6519"/>
    <w:rsid w:val="004B6AC2"/>
    <w:rsid w:val="004B732D"/>
    <w:rsid w:val="004B79C9"/>
    <w:rsid w:val="004B7D6C"/>
    <w:rsid w:val="004B7F87"/>
    <w:rsid w:val="004C080E"/>
    <w:rsid w:val="004C0CCF"/>
    <w:rsid w:val="004C175A"/>
    <w:rsid w:val="004C1DCD"/>
    <w:rsid w:val="004C34CD"/>
    <w:rsid w:val="004C3515"/>
    <w:rsid w:val="004C3939"/>
    <w:rsid w:val="004C422C"/>
    <w:rsid w:val="004C491D"/>
    <w:rsid w:val="004C495F"/>
    <w:rsid w:val="004C4C56"/>
    <w:rsid w:val="004C5BE5"/>
    <w:rsid w:val="004C602B"/>
    <w:rsid w:val="004C7188"/>
    <w:rsid w:val="004D082E"/>
    <w:rsid w:val="004D0F18"/>
    <w:rsid w:val="004D2C6C"/>
    <w:rsid w:val="004D32D6"/>
    <w:rsid w:val="004D4257"/>
    <w:rsid w:val="004D4311"/>
    <w:rsid w:val="004D4363"/>
    <w:rsid w:val="004D46E9"/>
    <w:rsid w:val="004D5234"/>
    <w:rsid w:val="004D715B"/>
    <w:rsid w:val="004E00F4"/>
    <w:rsid w:val="004E041B"/>
    <w:rsid w:val="004E0C28"/>
    <w:rsid w:val="004E10A2"/>
    <w:rsid w:val="004E15EE"/>
    <w:rsid w:val="004E2922"/>
    <w:rsid w:val="004E2A71"/>
    <w:rsid w:val="004E2ED5"/>
    <w:rsid w:val="004E30A4"/>
    <w:rsid w:val="004E34E5"/>
    <w:rsid w:val="004E3B7D"/>
    <w:rsid w:val="004E3C32"/>
    <w:rsid w:val="004E3E08"/>
    <w:rsid w:val="004E59E5"/>
    <w:rsid w:val="004E6F36"/>
    <w:rsid w:val="004F0F5C"/>
    <w:rsid w:val="004F0FC2"/>
    <w:rsid w:val="004F113B"/>
    <w:rsid w:val="004F3AE4"/>
    <w:rsid w:val="004F46C2"/>
    <w:rsid w:val="004F46FD"/>
    <w:rsid w:val="004F4E58"/>
    <w:rsid w:val="004F794C"/>
    <w:rsid w:val="00500785"/>
    <w:rsid w:val="00500B63"/>
    <w:rsid w:val="0050218C"/>
    <w:rsid w:val="00502B58"/>
    <w:rsid w:val="0050348F"/>
    <w:rsid w:val="005034D2"/>
    <w:rsid w:val="00503693"/>
    <w:rsid w:val="00503740"/>
    <w:rsid w:val="00503BAC"/>
    <w:rsid w:val="0050400E"/>
    <w:rsid w:val="00505362"/>
    <w:rsid w:val="0050556A"/>
    <w:rsid w:val="0050570D"/>
    <w:rsid w:val="00506085"/>
    <w:rsid w:val="0050616D"/>
    <w:rsid w:val="005071BF"/>
    <w:rsid w:val="0050728C"/>
    <w:rsid w:val="005072E2"/>
    <w:rsid w:val="00507667"/>
    <w:rsid w:val="005078EB"/>
    <w:rsid w:val="005104DA"/>
    <w:rsid w:val="005108DB"/>
    <w:rsid w:val="00510CB1"/>
    <w:rsid w:val="00510FD8"/>
    <w:rsid w:val="0051123C"/>
    <w:rsid w:val="00511671"/>
    <w:rsid w:val="00512AA9"/>
    <w:rsid w:val="005148C5"/>
    <w:rsid w:val="00515401"/>
    <w:rsid w:val="00516AE0"/>
    <w:rsid w:val="005171BA"/>
    <w:rsid w:val="00517850"/>
    <w:rsid w:val="00520816"/>
    <w:rsid w:val="00520878"/>
    <w:rsid w:val="005217A4"/>
    <w:rsid w:val="005218C1"/>
    <w:rsid w:val="0052289A"/>
    <w:rsid w:val="0052322F"/>
    <w:rsid w:val="00523553"/>
    <w:rsid w:val="00523C21"/>
    <w:rsid w:val="00525A06"/>
    <w:rsid w:val="00526FE6"/>
    <w:rsid w:val="005317EA"/>
    <w:rsid w:val="00531A26"/>
    <w:rsid w:val="00531AC0"/>
    <w:rsid w:val="00531C48"/>
    <w:rsid w:val="005322EF"/>
    <w:rsid w:val="00532FAE"/>
    <w:rsid w:val="0053319F"/>
    <w:rsid w:val="00534952"/>
    <w:rsid w:val="00535268"/>
    <w:rsid w:val="005353BB"/>
    <w:rsid w:val="005356F6"/>
    <w:rsid w:val="0053580A"/>
    <w:rsid w:val="00536819"/>
    <w:rsid w:val="005369B4"/>
    <w:rsid w:val="00536DA9"/>
    <w:rsid w:val="00536DF0"/>
    <w:rsid w:val="005374D0"/>
    <w:rsid w:val="005400DC"/>
    <w:rsid w:val="00540F59"/>
    <w:rsid w:val="00541FB2"/>
    <w:rsid w:val="00542E4F"/>
    <w:rsid w:val="00543170"/>
    <w:rsid w:val="005439F6"/>
    <w:rsid w:val="00543F77"/>
    <w:rsid w:val="00543FE1"/>
    <w:rsid w:val="00544C05"/>
    <w:rsid w:val="00545289"/>
    <w:rsid w:val="00545D86"/>
    <w:rsid w:val="005511C2"/>
    <w:rsid w:val="0055136D"/>
    <w:rsid w:val="005520D9"/>
    <w:rsid w:val="00552238"/>
    <w:rsid w:val="00552C66"/>
    <w:rsid w:val="00553CAB"/>
    <w:rsid w:val="0055511F"/>
    <w:rsid w:val="0055583C"/>
    <w:rsid w:val="00555E7D"/>
    <w:rsid w:val="00556138"/>
    <w:rsid w:val="00556478"/>
    <w:rsid w:val="005565FC"/>
    <w:rsid w:val="005566FC"/>
    <w:rsid w:val="00556DA4"/>
    <w:rsid w:val="0055707E"/>
    <w:rsid w:val="0055790A"/>
    <w:rsid w:val="00560148"/>
    <w:rsid w:val="00560368"/>
    <w:rsid w:val="00561338"/>
    <w:rsid w:val="00561CA9"/>
    <w:rsid w:val="00561E1F"/>
    <w:rsid w:val="00561F39"/>
    <w:rsid w:val="00561FA8"/>
    <w:rsid w:val="00562477"/>
    <w:rsid w:val="00562B32"/>
    <w:rsid w:val="00563B92"/>
    <w:rsid w:val="005648CC"/>
    <w:rsid w:val="005650BF"/>
    <w:rsid w:val="005656AB"/>
    <w:rsid w:val="00565C79"/>
    <w:rsid w:val="00565D18"/>
    <w:rsid w:val="005677C6"/>
    <w:rsid w:val="00567B8E"/>
    <w:rsid w:val="00570006"/>
    <w:rsid w:val="005707EF"/>
    <w:rsid w:val="005726FA"/>
    <w:rsid w:val="0057281C"/>
    <w:rsid w:val="005733EE"/>
    <w:rsid w:val="00573BE0"/>
    <w:rsid w:val="00574296"/>
    <w:rsid w:val="00574551"/>
    <w:rsid w:val="00574B25"/>
    <w:rsid w:val="005754B8"/>
    <w:rsid w:val="00576679"/>
    <w:rsid w:val="0057695A"/>
    <w:rsid w:val="00576A4E"/>
    <w:rsid w:val="0057758E"/>
    <w:rsid w:val="00577C0B"/>
    <w:rsid w:val="00580072"/>
    <w:rsid w:val="00580181"/>
    <w:rsid w:val="005808ED"/>
    <w:rsid w:val="00582D7D"/>
    <w:rsid w:val="005834E1"/>
    <w:rsid w:val="0058485C"/>
    <w:rsid w:val="0058547A"/>
    <w:rsid w:val="00585CD6"/>
    <w:rsid w:val="00587358"/>
    <w:rsid w:val="0059090D"/>
    <w:rsid w:val="00590B5A"/>
    <w:rsid w:val="00590DAC"/>
    <w:rsid w:val="005914CF"/>
    <w:rsid w:val="00591C4A"/>
    <w:rsid w:val="0059214D"/>
    <w:rsid w:val="00593F3E"/>
    <w:rsid w:val="00594B7F"/>
    <w:rsid w:val="0059504F"/>
    <w:rsid w:val="0059508F"/>
    <w:rsid w:val="005951F9"/>
    <w:rsid w:val="00597E8C"/>
    <w:rsid w:val="005A0BDC"/>
    <w:rsid w:val="005A16E1"/>
    <w:rsid w:val="005A215C"/>
    <w:rsid w:val="005A2482"/>
    <w:rsid w:val="005A2751"/>
    <w:rsid w:val="005A2F82"/>
    <w:rsid w:val="005A3214"/>
    <w:rsid w:val="005A3845"/>
    <w:rsid w:val="005A3915"/>
    <w:rsid w:val="005A709C"/>
    <w:rsid w:val="005A70DC"/>
    <w:rsid w:val="005A7430"/>
    <w:rsid w:val="005A7E42"/>
    <w:rsid w:val="005B0657"/>
    <w:rsid w:val="005B0A78"/>
    <w:rsid w:val="005B108B"/>
    <w:rsid w:val="005B1F64"/>
    <w:rsid w:val="005B27BC"/>
    <w:rsid w:val="005B3993"/>
    <w:rsid w:val="005B56F4"/>
    <w:rsid w:val="005B5966"/>
    <w:rsid w:val="005B6193"/>
    <w:rsid w:val="005B75DC"/>
    <w:rsid w:val="005B7AA9"/>
    <w:rsid w:val="005C03CF"/>
    <w:rsid w:val="005C04DF"/>
    <w:rsid w:val="005C11F9"/>
    <w:rsid w:val="005C17B6"/>
    <w:rsid w:val="005C2EC9"/>
    <w:rsid w:val="005C32BA"/>
    <w:rsid w:val="005C33FC"/>
    <w:rsid w:val="005C3883"/>
    <w:rsid w:val="005C38CA"/>
    <w:rsid w:val="005C3D4D"/>
    <w:rsid w:val="005C3F7A"/>
    <w:rsid w:val="005C4089"/>
    <w:rsid w:val="005C45D3"/>
    <w:rsid w:val="005C500A"/>
    <w:rsid w:val="005C588B"/>
    <w:rsid w:val="005C665B"/>
    <w:rsid w:val="005C7485"/>
    <w:rsid w:val="005D09AA"/>
    <w:rsid w:val="005D0CE9"/>
    <w:rsid w:val="005D152A"/>
    <w:rsid w:val="005D20AB"/>
    <w:rsid w:val="005D25A3"/>
    <w:rsid w:val="005D2FC5"/>
    <w:rsid w:val="005D410D"/>
    <w:rsid w:val="005D526A"/>
    <w:rsid w:val="005D53E8"/>
    <w:rsid w:val="005D57A6"/>
    <w:rsid w:val="005D721C"/>
    <w:rsid w:val="005E034C"/>
    <w:rsid w:val="005E09AB"/>
    <w:rsid w:val="005E0FB0"/>
    <w:rsid w:val="005E13F1"/>
    <w:rsid w:val="005E1BAA"/>
    <w:rsid w:val="005E1C30"/>
    <w:rsid w:val="005E412F"/>
    <w:rsid w:val="005E424A"/>
    <w:rsid w:val="005E5025"/>
    <w:rsid w:val="005E5498"/>
    <w:rsid w:val="005E55EB"/>
    <w:rsid w:val="005E58B3"/>
    <w:rsid w:val="005E5CE2"/>
    <w:rsid w:val="005E5EEF"/>
    <w:rsid w:val="005E60A4"/>
    <w:rsid w:val="005E74E5"/>
    <w:rsid w:val="005E766A"/>
    <w:rsid w:val="005E78D4"/>
    <w:rsid w:val="005E7DC8"/>
    <w:rsid w:val="005F005C"/>
    <w:rsid w:val="005F0618"/>
    <w:rsid w:val="005F0DE5"/>
    <w:rsid w:val="005F0E94"/>
    <w:rsid w:val="005F214F"/>
    <w:rsid w:val="005F29C6"/>
    <w:rsid w:val="005F3197"/>
    <w:rsid w:val="005F3202"/>
    <w:rsid w:val="005F66B4"/>
    <w:rsid w:val="005F73E7"/>
    <w:rsid w:val="005F7D21"/>
    <w:rsid w:val="00601131"/>
    <w:rsid w:val="00601562"/>
    <w:rsid w:val="00601EDB"/>
    <w:rsid w:val="00602F35"/>
    <w:rsid w:val="006034C0"/>
    <w:rsid w:val="006036B6"/>
    <w:rsid w:val="006051CE"/>
    <w:rsid w:val="00606325"/>
    <w:rsid w:val="00606407"/>
    <w:rsid w:val="006069D8"/>
    <w:rsid w:val="006101DC"/>
    <w:rsid w:val="00611DDC"/>
    <w:rsid w:val="00612410"/>
    <w:rsid w:val="00612750"/>
    <w:rsid w:val="006132A0"/>
    <w:rsid w:val="006134B1"/>
    <w:rsid w:val="00613652"/>
    <w:rsid w:val="00615D3F"/>
    <w:rsid w:val="0061601E"/>
    <w:rsid w:val="00616063"/>
    <w:rsid w:val="006167BE"/>
    <w:rsid w:val="00616C48"/>
    <w:rsid w:val="0061704A"/>
    <w:rsid w:val="0061727C"/>
    <w:rsid w:val="006176CE"/>
    <w:rsid w:val="00617BCF"/>
    <w:rsid w:val="00620834"/>
    <w:rsid w:val="006215E4"/>
    <w:rsid w:val="00621F33"/>
    <w:rsid w:val="00621F71"/>
    <w:rsid w:val="00622A97"/>
    <w:rsid w:val="0062389B"/>
    <w:rsid w:val="0062446D"/>
    <w:rsid w:val="006246CE"/>
    <w:rsid w:val="00625404"/>
    <w:rsid w:val="00625862"/>
    <w:rsid w:val="00625B19"/>
    <w:rsid w:val="006265D0"/>
    <w:rsid w:val="00627520"/>
    <w:rsid w:val="00630FFA"/>
    <w:rsid w:val="00631E95"/>
    <w:rsid w:val="0063385A"/>
    <w:rsid w:val="00633927"/>
    <w:rsid w:val="00633DCD"/>
    <w:rsid w:val="006340BF"/>
    <w:rsid w:val="0063483F"/>
    <w:rsid w:val="00635226"/>
    <w:rsid w:val="00635B8C"/>
    <w:rsid w:val="00635BB4"/>
    <w:rsid w:val="00636231"/>
    <w:rsid w:val="00636279"/>
    <w:rsid w:val="006368F8"/>
    <w:rsid w:val="006378CD"/>
    <w:rsid w:val="00637D2B"/>
    <w:rsid w:val="00640A60"/>
    <w:rsid w:val="00641070"/>
    <w:rsid w:val="00641B19"/>
    <w:rsid w:val="00642012"/>
    <w:rsid w:val="0064296F"/>
    <w:rsid w:val="00642CAA"/>
    <w:rsid w:val="00643B5D"/>
    <w:rsid w:val="006443DD"/>
    <w:rsid w:val="00644A68"/>
    <w:rsid w:val="0064558C"/>
    <w:rsid w:val="0064654D"/>
    <w:rsid w:val="00646B20"/>
    <w:rsid w:val="006475A9"/>
    <w:rsid w:val="006478E3"/>
    <w:rsid w:val="00650E60"/>
    <w:rsid w:val="00650EFE"/>
    <w:rsid w:val="006511C1"/>
    <w:rsid w:val="0065166C"/>
    <w:rsid w:val="00652CB5"/>
    <w:rsid w:val="0065306F"/>
    <w:rsid w:val="00653DCF"/>
    <w:rsid w:val="00653FB9"/>
    <w:rsid w:val="00654900"/>
    <w:rsid w:val="00655627"/>
    <w:rsid w:val="00655923"/>
    <w:rsid w:val="00655EF7"/>
    <w:rsid w:val="0065687B"/>
    <w:rsid w:val="00657F24"/>
    <w:rsid w:val="00660774"/>
    <w:rsid w:val="00660E3A"/>
    <w:rsid w:val="006614F8"/>
    <w:rsid w:val="0066427C"/>
    <w:rsid w:val="0066473A"/>
    <w:rsid w:val="00664FD5"/>
    <w:rsid w:val="0066540D"/>
    <w:rsid w:val="0066630D"/>
    <w:rsid w:val="00666709"/>
    <w:rsid w:val="00666ED4"/>
    <w:rsid w:val="0066700F"/>
    <w:rsid w:val="006673AF"/>
    <w:rsid w:val="006673F4"/>
    <w:rsid w:val="006676B2"/>
    <w:rsid w:val="00667FF4"/>
    <w:rsid w:val="00670309"/>
    <w:rsid w:val="00671905"/>
    <w:rsid w:val="00671F69"/>
    <w:rsid w:val="006723D0"/>
    <w:rsid w:val="00672A23"/>
    <w:rsid w:val="006733BB"/>
    <w:rsid w:val="00673C87"/>
    <w:rsid w:val="00673C9E"/>
    <w:rsid w:val="00674878"/>
    <w:rsid w:val="0067606B"/>
    <w:rsid w:val="00676108"/>
    <w:rsid w:val="00676136"/>
    <w:rsid w:val="00676AD3"/>
    <w:rsid w:val="00676EDC"/>
    <w:rsid w:val="0067768F"/>
    <w:rsid w:val="00677AF6"/>
    <w:rsid w:val="00677D37"/>
    <w:rsid w:val="006803E7"/>
    <w:rsid w:val="00680F26"/>
    <w:rsid w:val="006816B8"/>
    <w:rsid w:val="00681B05"/>
    <w:rsid w:val="00683019"/>
    <w:rsid w:val="006832A7"/>
    <w:rsid w:val="006835CB"/>
    <w:rsid w:val="0068414F"/>
    <w:rsid w:val="0068492C"/>
    <w:rsid w:val="00686D3D"/>
    <w:rsid w:val="00687ACF"/>
    <w:rsid w:val="0069036F"/>
    <w:rsid w:val="006905B8"/>
    <w:rsid w:val="00690BD1"/>
    <w:rsid w:val="00691D93"/>
    <w:rsid w:val="006926A3"/>
    <w:rsid w:val="00692E1E"/>
    <w:rsid w:val="00692FBC"/>
    <w:rsid w:val="006939C6"/>
    <w:rsid w:val="00694863"/>
    <w:rsid w:val="00694A17"/>
    <w:rsid w:val="006952AD"/>
    <w:rsid w:val="00695A2A"/>
    <w:rsid w:val="00696091"/>
    <w:rsid w:val="00697946"/>
    <w:rsid w:val="00697CC6"/>
    <w:rsid w:val="006A00AC"/>
    <w:rsid w:val="006A032C"/>
    <w:rsid w:val="006A0AC7"/>
    <w:rsid w:val="006A1DCF"/>
    <w:rsid w:val="006A22E1"/>
    <w:rsid w:val="006A3089"/>
    <w:rsid w:val="006A4539"/>
    <w:rsid w:val="006A4DBF"/>
    <w:rsid w:val="006A5E79"/>
    <w:rsid w:val="006A5E93"/>
    <w:rsid w:val="006A6330"/>
    <w:rsid w:val="006A6533"/>
    <w:rsid w:val="006A6964"/>
    <w:rsid w:val="006A7FE4"/>
    <w:rsid w:val="006B006C"/>
    <w:rsid w:val="006B0395"/>
    <w:rsid w:val="006B17E0"/>
    <w:rsid w:val="006B17FC"/>
    <w:rsid w:val="006B1F46"/>
    <w:rsid w:val="006B41FC"/>
    <w:rsid w:val="006B4E6D"/>
    <w:rsid w:val="006B4FC9"/>
    <w:rsid w:val="006B7F2F"/>
    <w:rsid w:val="006C0201"/>
    <w:rsid w:val="006C1193"/>
    <w:rsid w:val="006C129C"/>
    <w:rsid w:val="006C19D9"/>
    <w:rsid w:val="006C1F58"/>
    <w:rsid w:val="006C283B"/>
    <w:rsid w:val="006C2D2A"/>
    <w:rsid w:val="006C2DDB"/>
    <w:rsid w:val="006C32C6"/>
    <w:rsid w:val="006C37A4"/>
    <w:rsid w:val="006C3C0A"/>
    <w:rsid w:val="006C415D"/>
    <w:rsid w:val="006C489B"/>
    <w:rsid w:val="006C4DFE"/>
    <w:rsid w:val="006C4E30"/>
    <w:rsid w:val="006C5BC3"/>
    <w:rsid w:val="006C72E3"/>
    <w:rsid w:val="006D0252"/>
    <w:rsid w:val="006D0800"/>
    <w:rsid w:val="006D0AC2"/>
    <w:rsid w:val="006D12AD"/>
    <w:rsid w:val="006D2E13"/>
    <w:rsid w:val="006D35DF"/>
    <w:rsid w:val="006D4058"/>
    <w:rsid w:val="006D502F"/>
    <w:rsid w:val="006D58D2"/>
    <w:rsid w:val="006D5C09"/>
    <w:rsid w:val="006D66FE"/>
    <w:rsid w:val="006D67A4"/>
    <w:rsid w:val="006D6AA8"/>
    <w:rsid w:val="006D6F42"/>
    <w:rsid w:val="006D736F"/>
    <w:rsid w:val="006E0D4C"/>
    <w:rsid w:val="006E100B"/>
    <w:rsid w:val="006E1614"/>
    <w:rsid w:val="006E1F55"/>
    <w:rsid w:val="006E29B3"/>
    <w:rsid w:val="006E2FE0"/>
    <w:rsid w:val="006E48C0"/>
    <w:rsid w:val="006E4950"/>
    <w:rsid w:val="006E62A5"/>
    <w:rsid w:val="006E6587"/>
    <w:rsid w:val="006E679D"/>
    <w:rsid w:val="006E7115"/>
    <w:rsid w:val="006E7F21"/>
    <w:rsid w:val="006F0229"/>
    <w:rsid w:val="006F044F"/>
    <w:rsid w:val="006F09E2"/>
    <w:rsid w:val="006F174B"/>
    <w:rsid w:val="006F185B"/>
    <w:rsid w:val="006F1C60"/>
    <w:rsid w:val="006F1DDA"/>
    <w:rsid w:val="006F24A7"/>
    <w:rsid w:val="006F35A6"/>
    <w:rsid w:val="006F38FD"/>
    <w:rsid w:val="006F4014"/>
    <w:rsid w:val="006F5778"/>
    <w:rsid w:val="006F57B9"/>
    <w:rsid w:val="006F61B2"/>
    <w:rsid w:val="006F6DE5"/>
    <w:rsid w:val="006F71E8"/>
    <w:rsid w:val="006F72F8"/>
    <w:rsid w:val="006F787E"/>
    <w:rsid w:val="006F7910"/>
    <w:rsid w:val="006F7E8F"/>
    <w:rsid w:val="007003E4"/>
    <w:rsid w:val="00700C5F"/>
    <w:rsid w:val="007010CC"/>
    <w:rsid w:val="007019A0"/>
    <w:rsid w:val="007033C8"/>
    <w:rsid w:val="00703F60"/>
    <w:rsid w:val="00704440"/>
    <w:rsid w:val="00704C05"/>
    <w:rsid w:val="0070561A"/>
    <w:rsid w:val="00705866"/>
    <w:rsid w:val="007059E4"/>
    <w:rsid w:val="00706BA7"/>
    <w:rsid w:val="00706BDA"/>
    <w:rsid w:val="007070D1"/>
    <w:rsid w:val="0070778A"/>
    <w:rsid w:val="007077A6"/>
    <w:rsid w:val="00707830"/>
    <w:rsid w:val="00707D30"/>
    <w:rsid w:val="00710700"/>
    <w:rsid w:val="0071092B"/>
    <w:rsid w:val="00710E0F"/>
    <w:rsid w:val="00711A6C"/>
    <w:rsid w:val="007132B4"/>
    <w:rsid w:val="00713BFA"/>
    <w:rsid w:val="0071456D"/>
    <w:rsid w:val="007162A8"/>
    <w:rsid w:val="00717B89"/>
    <w:rsid w:val="00721C90"/>
    <w:rsid w:val="0072202B"/>
    <w:rsid w:val="00722099"/>
    <w:rsid w:val="00723150"/>
    <w:rsid w:val="007236D7"/>
    <w:rsid w:val="007244E3"/>
    <w:rsid w:val="007250EA"/>
    <w:rsid w:val="007262D1"/>
    <w:rsid w:val="00726890"/>
    <w:rsid w:val="00726D7D"/>
    <w:rsid w:val="00730F59"/>
    <w:rsid w:val="00731F50"/>
    <w:rsid w:val="007321FC"/>
    <w:rsid w:val="007328D7"/>
    <w:rsid w:val="00733464"/>
    <w:rsid w:val="00733515"/>
    <w:rsid w:val="00733CEA"/>
    <w:rsid w:val="0073427E"/>
    <w:rsid w:val="007342E9"/>
    <w:rsid w:val="007344F3"/>
    <w:rsid w:val="0073456C"/>
    <w:rsid w:val="00734994"/>
    <w:rsid w:val="00734E26"/>
    <w:rsid w:val="0073572A"/>
    <w:rsid w:val="0073708B"/>
    <w:rsid w:val="00740226"/>
    <w:rsid w:val="00740363"/>
    <w:rsid w:val="00740E84"/>
    <w:rsid w:val="00741F80"/>
    <w:rsid w:val="00742B50"/>
    <w:rsid w:val="007465D3"/>
    <w:rsid w:val="007465FC"/>
    <w:rsid w:val="00746EA8"/>
    <w:rsid w:val="0074752D"/>
    <w:rsid w:val="00747866"/>
    <w:rsid w:val="007478B4"/>
    <w:rsid w:val="00747C66"/>
    <w:rsid w:val="00750A67"/>
    <w:rsid w:val="00750B6F"/>
    <w:rsid w:val="00750FAB"/>
    <w:rsid w:val="00751121"/>
    <w:rsid w:val="00751417"/>
    <w:rsid w:val="00751854"/>
    <w:rsid w:val="00751FBC"/>
    <w:rsid w:val="0075219E"/>
    <w:rsid w:val="00752934"/>
    <w:rsid w:val="00752F6E"/>
    <w:rsid w:val="007542A4"/>
    <w:rsid w:val="00754965"/>
    <w:rsid w:val="00754EF0"/>
    <w:rsid w:val="00755E72"/>
    <w:rsid w:val="00756100"/>
    <w:rsid w:val="00756671"/>
    <w:rsid w:val="00757C39"/>
    <w:rsid w:val="00757CBE"/>
    <w:rsid w:val="00762602"/>
    <w:rsid w:val="00762C4E"/>
    <w:rsid w:val="00763104"/>
    <w:rsid w:val="007636CB"/>
    <w:rsid w:val="00763ADE"/>
    <w:rsid w:val="00763E2D"/>
    <w:rsid w:val="0076491F"/>
    <w:rsid w:val="00764CAE"/>
    <w:rsid w:val="0076520A"/>
    <w:rsid w:val="007655DF"/>
    <w:rsid w:val="00770391"/>
    <w:rsid w:val="007704EA"/>
    <w:rsid w:val="007713C9"/>
    <w:rsid w:val="00771548"/>
    <w:rsid w:val="007718CD"/>
    <w:rsid w:val="0077275F"/>
    <w:rsid w:val="007727BA"/>
    <w:rsid w:val="00772A47"/>
    <w:rsid w:val="007739A6"/>
    <w:rsid w:val="00773CE1"/>
    <w:rsid w:val="00773E2D"/>
    <w:rsid w:val="0077490A"/>
    <w:rsid w:val="007750A7"/>
    <w:rsid w:val="00775725"/>
    <w:rsid w:val="0077646E"/>
    <w:rsid w:val="00777E72"/>
    <w:rsid w:val="007814F1"/>
    <w:rsid w:val="007816BD"/>
    <w:rsid w:val="007824BB"/>
    <w:rsid w:val="00783732"/>
    <w:rsid w:val="00783A23"/>
    <w:rsid w:val="007848D2"/>
    <w:rsid w:val="00785836"/>
    <w:rsid w:val="00786459"/>
    <w:rsid w:val="007866DD"/>
    <w:rsid w:val="00786D49"/>
    <w:rsid w:val="007872B7"/>
    <w:rsid w:val="00787BFA"/>
    <w:rsid w:val="007925BC"/>
    <w:rsid w:val="00792740"/>
    <w:rsid w:val="007931B5"/>
    <w:rsid w:val="00793777"/>
    <w:rsid w:val="00793D54"/>
    <w:rsid w:val="0079421F"/>
    <w:rsid w:val="00794910"/>
    <w:rsid w:val="00795016"/>
    <w:rsid w:val="00795418"/>
    <w:rsid w:val="00796010"/>
    <w:rsid w:val="00797052"/>
    <w:rsid w:val="00797759"/>
    <w:rsid w:val="00797D15"/>
    <w:rsid w:val="007A08D5"/>
    <w:rsid w:val="007A0ED6"/>
    <w:rsid w:val="007A1D68"/>
    <w:rsid w:val="007A1D7A"/>
    <w:rsid w:val="007A2ADB"/>
    <w:rsid w:val="007A2EF5"/>
    <w:rsid w:val="007A3FED"/>
    <w:rsid w:val="007A46D3"/>
    <w:rsid w:val="007A46E1"/>
    <w:rsid w:val="007A4757"/>
    <w:rsid w:val="007A47CA"/>
    <w:rsid w:val="007A4C28"/>
    <w:rsid w:val="007A501D"/>
    <w:rsid w:val="007A53BF"/>
    <w:rsid w:val="007A5514"/>
    <w:rsid w:val="007A6B63"/>
    <w:rsid w:val="007A7934"/>
    <w:rsid w:val="007B210E"/>
    <w:rsid w:val="007B248C"/>
    <w:rsid w:val="007B249E"/>
    <w:rsid w:val="007B2C61"/>
    <w:rsid w:val="007B462F"/>
    <w:rsid w:val="007B49A8"/>
    <w:rsid w:val="007B6455"/>
    <w:rsid w:val="007B74D4"/>
    <w:rsid w:val="007B7E24"/>
    <w:rsid w:val="007C12D8"/>
    <w:rsid w:val="007C1F9C"/>
    <w:rsid w:val="007C23FD"/>
    <w:rsid w:val="007C3569"/>
    <w:rsid w:val="007C35B1"/>
    <w:rsid w:val="007C3B62"/>
    <w:rsid w:val="007C4F71"/>
    <w:rsid w:val="007C581D"/>
    <w:rsid w:val="007C5A87"/>
    <w:rsid w:val="007C5C43"/>
    <w:rsid w:val="007C5E5B"/>
    <w:rsid w:val="007C5E5D"/>
    <w:rsid w:val="007C62D1"/>
    <w:rsid w:val="007C7875"/>
    <w:rsid w:val="007C7C73"/>
    <w:rsid w:val="007C7F50"/>
    <w:rsid w:val="007D0199"/>
    <w:rsid w:val="007D095E"/>
    <w:rsid w:val="007D09BD"/>
    <w:rsid w:val="007D0A41"/>
    <w:rsid w:val="007D4363"/>
    <w:rsid w:val="007D4A8F"/>
    <w:rsid w:val="007D4D0F"/>
    <w:rsid w:val="007D5A56"/>
    <w:rsid w:val="007D5BF1"/>
    <w:rsid w:val="007D5D6C"/>
    <w:rsid w:val="007D6F2B"/>
    <w:rsid w:val="007E024F"/>
    <w:rsid w:val="007E0955"/>
    <w:rsid w:val="007E0D92"/>
    <w:rsid w:val="007E13D6"/>
    <w:rsid w:val="007E21C5"/>
    <w:rsid w:val="007E2697"/>
    <w:rsid w:val="007E337E"/>
    <w:rsid w:val="007E3B59"/>
    <w:rsid w:val="007E3D3B"/>
    <w:rsid w:val="007E4FCA"/>
    <w:rsid w:val="007E5D62"/>
    <w:rsid w:val="007E6231"/>
    <w:rsid w:val="007E6354"/>
    <w:rsid w:val="007E63AA"/>
    <w:rsid w:val="007E6A0E"/>
    <w:rsid w:val="007E6A7C"/>
    <w:rsid w:val="007F068C"/>
    <w:rsid w:val="007F0C6D"/>
    <w:rsid w:val="007F0CFC"/>
    <w:rsid w:val="007F1FCD"/>
    <w:rsid w:val="007F21C5"/>
    <w:rsid w:val="007F3AD8"/>
    <w:rsid w:val="007F4B3E"/>
    <w:rsid w:val="007F55FD"/>
    <w:rsid w:val="007F6EBB"/>
    <w:rsid w:val="007F701E"/>
    <w:rsid w:val="007F77C0"/>
    <w:rsid w:val="00800706"/>
    <w:rsid w:val="008009C0"/>
    <w:rsid w:val="00800B96"/>
    <w:rsid w:val="00800E35"/>
    <w:rsid w:val="008016BC"/>
    <w:rsid w:val="0080174D"/>
    <w:rsid w:val="00801CBB"/>
    <w:rsid w:val="00802256"/>
    <w:rsid w:val="008036AF"/>
    <w:rsid w:val="00803D60"/>
    <w:rsid w:val="0080482B"/>
    <w:rsid w:val="00804BE4"/>
    <w:rsid w:val="00805C65"/>
    <w:rsid w:val="0080665E"/>
    <w:rsid w:val="00806662"/>
    <w:rsid w:val="008069B6"/>
    <w:rsid w:val="008070C0"/>
    <w:rsid w:val="0080729E"/>
    <w:rsid w:val="008072A6"/>
    <w:rsid w:val="00807602"/>
    <w:rsid w:val="00807F94"/>
    <w:rsid w:val="00810921"/>
    <w:rsid w:val="00811418"/>
    <w:rsid w:val="00811562"/>
    <w:rsid w:val="00811873"/>
    <w:rsid w:val="0081219F"/>
    <w:rsid w:val="00812AAF"/>
    <w:rsid w:val="00812DE7"/>
    <w:rsid w:val="00813454"/>
    <w:rsid w:val="0081371A"/>
    <w:rsid w:val="00813D6E"/>
    <w:rsid w:val="008144B3"/>
    <w:rsid w:val="008148C6"/>
    <w:rsid w:val="00815434"/>
    <w:rsid w:val="00815BFC"/>
    <w:rsid w:val="00815C8C"/>
    <w:rsid w:val="00816297"/>
    <w:rsid w:val="0081690D"/>
    <w:rsid w:val="00816D6E"/>
    <w:rsid w:val="0081777B"/>
    <w:rsid w:val="00817A12"/>
    <w:rsid w:val="008201DE"/>
    <w:rsid w:val="00820755"/>
    <w:rsid w:val="008220A8"/>
    <w:rsid w:val="008228FB"/>
    <w:rsid w:val="0082298C"/>
    <w:rsid w:val="00822F27"/>
    <w:rsid w:val="0082321E"/>
    <w:rsid w:val="00823C17"/>
    <w:rsid w:val="00824114"/>
    <w:rsid w:val="008246C2"/>
    <w:rsid w:val="00824C5B"/>
    <w:rsid w:val="0082567E"/>
    <w:rsid w:val="008274A7"/>
    <w:rsid w:val="00827504"/>
    <w:rsid w:val="00827699"/>
    <w:rsid w:val="0083116D"/>
    <w:rsid w:val="00831510"/>
    <w:rsid w:val="00832CD2"/>
    <w:rsid w:val="00832FE4"/>
    <w:rsid w:val="0083361E"/>
    <w:rsid w:val="008336EC"/>
    <w:rsid w:val="008340CA"/>
    <w:rsid w:val="00835E94"/>
    <w:rsid w:val="00836C80"/>
    <w:rsid w:val="00837C52"/>
    <w:rsid w:val="00837DA5"/>
    <w:rsid w:val="00840B6F"/>
    <w:rsid w:val="00840C86"/>
    <w:rsid w:val="00840E61"/>
    <w:rsid w:val="00841813"/>
    <w:rsid w:val="00841B74"/>
    <w:rsid w:val="00841E9E"/>
    <w:rsid w:val="00842059"/>
    <w:rsid w:val="00842169"/>
    <w:rsid w:val="008441D9"/>
    <w:rsid w:val="008443D3"/>
    <w:rsid w:val="008447DD"/>
    <w:rsid w:val="00845D9A"/>
    <w:rsid w:val="008467B8"/>
    <w:rsid w:val="00846A96"/>
    <w:rsid w:val="00847670"/>
    <w:rsid w:val="00847871"/>
    <w:rsid w:val="008517E4"/>
    <w:rsid w:val="008522AD"/>
    <w:rsid w:val="008523A1"/>
    <w:rsid w:val="00852887"/>
    <w:rsid w:val="008529F7"/>
    <w:rsid w:val="00853370"/>
    <w:rsid w:val="0085381D"/>
    <w:rsid w:val="00853B02"/>
    <w:rsid w:val="00854367"/>
    <w:rsid w:val="0085518B"/>
    <w:rsid w:val="008555E7"/>
    <w:rsid w:val="00855AC9"/>
    <w:rsid w:val="00856632"/>
    <w:rsid w:val="00856CD1"/>
    <w:rsid w:val="0085738B"/>
    <w:rsid w:val="0085746F"/>
    <w:rsid w:val="00857634"/>
    <w:rsid w:val="008615A1"/>
    <w:rsid w:val="008615E3"/>
    <w:rsid w:val="00861A5A"/>
    <w:rsid w:val="00861A79"/>
    <w:rsid w:val="00862119"/>
    <w:rsid w:val="008624D5"/>
    <w:rsid w:val="00862515"/>
    <w:rsid w:val="00863710"/>
    <w:rsid w:val="0086371D"/>
    <w:rsid w:val="00863E56"/>
    <w:rsid w:val="00863EE6"/>
    <w:rsid w:val="0086557F"/>
    <w:rsid w:val="00865D99"/>
    <w:rsid w:val="00866882"/>
    <w:rsid w:val="008671DF"/>
    <w:rsid w:val="00867649"/>
    <w:rsid w:val="008702B5"/>
    <w:rsid w:val="00871E26"/>
    <w:rsid w:val="00872135"/>
    <w:rsid w:val="008729BA"/>
    <w:rsid w:val="008736A1"/>
    <w:rsid w:val="00873810"/>
    <w:rsid w:val="008741AA"/>
    <w:rsid w:val="0087609B"/>
    <w:rsid w:val="00876995"/>
    <w:rsid w:val="00876D76"/>
    <w:rsid w:val="008771B7"/>
    <w:rsid w:val="0088035A"/>
    <w:rsid w:val="00880EC7"/>
    <w:rsid w:val="0088169F"/>
    <w:rsid w:val="00883938"/>
    <w:rsid w:val="00883E78"/>
    <w:rsid w:val="00884EBB"/>
    <w:rsid w:val="00886731"/>
    <w:rsid w:val="00886C2C"/>
    <w:rsid w:val="00886CF8"/>
    <w:rsid w:val="00887B57"/>
    <w:rsid w:val="00891996"/>
    <w:rsid w:val="00891EE6"/>
    <w:rsid w:val="00891FF4"/>
    <w:rsid w:val="008929BA"/>
    <w:rsid w:val="0089318A"/>
    <w:rsid w:val="008934C7"/>
    <w:rsid w:val="008948A7"/>
    <w:rsid w:val="00894C3B"/>
    <w:rsid w:val="008960DF"/>
    <w:rsid w:val="008963AC"/>
    <w:rsid w:val="00896CA6"/>
    <w:rsid w:val="008A01C0"/>
    <w:rsid w:val="008A10CC"/>
    <w:rsid w:val="008A2075"/>
    <w:rsid w:val="008A20EF"/>
    <w:rsid w:val="008A2FCB"/>
    <w:rsid w:val="008A4768"/>
    <w:rsid w:val="008A47AD"/>
    <w:rsid w:val="008A4C93"/>
    <w:rsid w:val="008A531C"/>
    <w:rsid w:val="008A6092"/>
    <w:rsid w:val="008A610E"/>
    <w:rsid w:val="008A6C80"/>
    <w:rsid w:val="008A6E0F"/>
    <w:rsid w:val="008A6E87"/>
    <w:rsid w:val="008A6FD2"/>
    <w:rsid w:val="008A71E0"/>
    <w:rsid w:val="008A724C"/>
    <w:rsid w:val="008A730A"/>
    <w:rsid w:val="008A7C20"/>
    <w:rsid w:val="008B0050"/>
    <w:rsid w:val="008B10F3"/>
    <w:rsid w:val="008B28EA"/>
    <w:rsid w:val="008B2927"/>
    <w:rsid w:val="008B319D"/>
    <w:rsid w:val="008B31F4"/>
    <w:rsid w:val="008B3434"/>
    <w:rsid w:val="008B3A81"/>
    <w:rsid w:val="008B3CC4"/>
    <w:rsid w:val="008B3EFC"/>
    <w:rsid w:val="008B435F"/>
    <w:rsid w:val="008B4724"/>
    <w:rsid w:val="008B4F31"/>
    <w:rsid w:val="008B5212"/>
    <w:rsid w:val="008B578E"/>
    <w:rsid w:val="008B59DA"/>
    <w:rsid w:val="008B59EF"/>
    <w:rsid w:val="008B5C7B"/>
    <w:rsid w:val="008B5C9A"/>
    <w:rsid w:val="008B5CBC"/>
    <w:rsid w:val="008B6B2F"/>
    <w:rsid w:val="008B7538"/>
    <w:rsid w:val="008C2B01"/>
    <w:rsid w:val="008C2C16"/>
    <w:rsid w:val="008C3633"/>
    <w:rsid w:val="008C3C82"/>
    <w:rsid w:val="008C423C"/>
    <w:rsid w:val="008C5F60"/>
    <w:rsid w:val="008C69E5"/>
    <w:rsid w:val="008C6DC3"/>
    <w:rsid w:val="008D0EF6"/>
    <w:rsid w:val="008D15B4"/>
    <w:rsid w:val="008D1D22"/>
    <w:rsid w:val="008D1FBF"/>
    <w:rsid w:val="008D20AE"/>
    <w:rsid w:val="008D4FF0"/>
    <w:rsid w:val="008D5122"/>
    <w:rsid w:val="008D6023"/>
    <w:rsid w:val="008E046D"/>
    <w:rsid w:val="008E04E3"/>
    <w:rsid w:val="008E124D"/>
    <w:rsid w:val="008E3829"/>
    <w:rsid w:val="008E38D2"/>
    <w:rsid w:val="008E3E81"/>
    <w:rsid w:val="008E47A8"/>
    <w:rsid w:val="008E5917"/>
    <w:rsid w:val="008E5AC5"/>
    <w:rsid w:val="008E7D13"/>
    <w:rsid w:val="008E7E10"/>
    <w:rsid w:val="008F0432"/>
    <w:rsid w:val="008F23E6"/>
    <w:rsid w:val="008F41E8"/>
    <w:rsid w:val="008F4AD6"/>
    <w:rsid w:val="008F5320"/>
    <w:rsid w:val="008F631F"/>
    <w:rsid w:val="008F73D7"/>
    <w:rsid w:val="008F7C38"/>
    <w:rsid w:val="00901B82"/>
    <w:rsid w:val="00901BD3"/>
    <w:rsid w:val="00902871"/>
    <w:rsid w:val="00904270"/>
    <w:rsid w:val="00904AD6"/>
    <w:rsid w:val="00904B2B"/>
    <w:rsid w:val="009059FA"/>
    <w:rsid w:val="00906557"/>
    <w:rsid w:val="00906586"/>
    <w:rsid w:val="009070E9"/>
    <w:rsid w:val="00907124"/>
    <w:rsid w:val="00911C30"/>
    <w:rsid w:val="00911D71"/>
    <w:rsid w:val="00912443"/>
    <w:rsid w:val="00912A6E"/>
    <w:rsid w:val="009130D1"/>
    <w:rsid w:val="00913767"/>
    <w:rsid w:val="00913797"/>
    <w:rsid w:val="0091387E"/>
    <w:rsid w:val="00913B9C"/>
    <w:rsid w:val="0091465D"/>
    <w:rsid w:val="0091612D"/>
    <w:rsid w:val="00916154"/>
    <w:rsid w:val="009167A1"/>
    <w:rsid w:val="00916C06"/>
    <w:rsid w:val="00917E47"/>
    <w:rsid w:val="009201E9"/>
    <w:rsid w:val="00922851"/>
    <w:rsid w:val="009240A7"/>
    <w:rsid w:val="00924AEC"/>
    <w:rsid w:val="00925148"/>
    <w:rsid w:val="0092533D"/>
    <w:rsid w:val="00926A81"/>
    <w:rsid w:val="00927116"/>
    <w:rsid w:val="009276D7"/>
    <w:rsid w:val="0092774E"/>
    <w:rsid w:val="00927767"/>
    <w:rsid w:val="00927A35"/>
    <w:rsid w:val="009308DA"/>
    <w:rsid w:val="009309A7"/>
    <w:rsid w:val="00931561"/>
    <w:rsid w:val="00931745"/>
    <w:rsid w:val="00933B9A"/>
    <w:rsid w:val="009341CB"/>
    <w:rsid w:val="00934584"/>
    <w:rsid w:val="009346AC"/>
    <w:rsid w:val="00934BDC"/>
    <w:rsid w:val="009350BF"/>
    <w:rsid w:val="0093536D"/>
    <w:rsid w:val="00935381"/>
    <w:rsid w:val="0093685C"/>
    <w:rsid w:val="00940209"/>
    <w:rsid w:val="009405CC"/>
    <w:rsid w:val="00940ED7"/>
    <w:rsid w:val="00941144"/>
    <w:rsid w:val="009411A4"/>
    <w:rsid w:val="009416BB"/>
    <w:rsid w:val="009423C9"/>
    <w:rsid w:val="00942734"/>
    <w:rsid w:val="009428C0"/>
    <w:rsid w:val="009436DC"/>
    <w:rsid w:val="009446CF"/>
    <w:rsid w:val="00945464"/>
    <w:rsid w:val="009454E4"/>
    <w:rsid w:val="0094592B"/>
    <w:rsid w:val="009460A2"/>
    <w:rsid w:val="009466B9"/>
    <w:rsid w:val="009466C8"/>
    <w:rsid w:val="00946739"/>
    <w:rsid w:val="00946D4F"/>
    <w:rsid w:val="00947D3D"/>
    <w:rsid w:val="00950047"/>
    <w:rsid w:val="0095009B"/>
    <w:rsid w:val="00950E64"/>
    <w:rsid w:val="00952032"/>
    <w:rsid w:val="00954BA0"/>
    <w:rsid w:val="00954EFC"/>
    <w:rsid w:val="00954FA6"/>
    <w:rsid w:val="009556E6"/>
    <w:rsid w:val="00956044"/>
    <w:rsid w:val="009562EB"/>
    <w:rsid w:val="0095637B"/>
    <w:rsid w:val="0095686E"/>
    <w:rsid w:val="00956935"/>
    <w:rsid w:val="00956967"/>
    <w:rsid w:val="009571B1"/>
    <w:rsid w:val="00957B92"/>
    <w:rsid w:val="00957DD5"/>
    <w:rsid w:val="00957E9D"/>
    <w:rsid w:val="009601AE"/>
    <w:rsid w:val="009605D1"/>
    <w:rsid w:val="00960BFB"/>
    <w:rsid w:val="009614F9"/>
    <w:rsid w:val="00961B28"/>
    <w:rsid w:val="0096220E"/>
    <w:rsid w:val="00962CDC"/>
    <w:rsid w:val="009630B5"/>
    <w:rsid w:val="009645CB"/>
    <w:rsid w:val="0096519F"/>
    <w:rsid w:val="0096588B"/>
    <w:rsid w:val="00965A5A"/>
    <w:rsid w:val="0096656D"/>
    <w:rsid w:val="00970078"/>
    <w:rsid w:val="0097035A"/>
    <w:rsid w:val="00970765"/>
    <w:rsid w:val="00971682"/>
    <w:rsid w:val="00971FCC"/>
    <w:rsid w:val="00972302"/>
    <w:rsid w:val="009723C3"/>
    <w:rsid w:val="009739D4"/>
    <w:rsid w:val="0097420C"/>
    <w:rsid w:val="009753E5"/>
    <w:rsid w:val="00976464"/>
    <w:rsid w:val="009769AD"/>
    <w:rsid w:val="00977157"/>
    <w:rsid w:val="00977E0B"/>
    <w:rsid w:val="00981864"/>
    <w:rsid w:val="00982FD0"/>
    <w:rsid w:val="009839EC"/>
    <w:rsid w:val="00984A2C"/>
    <w:rsid w:val="00984F11"/>
    <w:rsid w:val="0098578C"/>
    <w:rsid w:val="00985AAD"/>
    <w:rsid w:val="00985C39"/>
    <w:rsid w:val="009871F3"/>
    <w:rsid w:val="00987967"/>
    <w:rsid w:val="0099042B"/>
    <w:rsid w:val="009907C0"/>
    <w:rsid w:val="00990BAB"/>
    <w:rsid w:val="009910AF"/>
    <w:rsid w:val="00991290"/>
    <w:rsid w:val="00991D9E"/>
    <w:rsid w:val="00991ED8"/>
    <w:rsid w:val="009921AA"/>
    <w:rsid w:val="00992477"/>
    <w:rsid w:val="00992E40"/>
    <w:rsid w:val="00993280"/>
    <w:rsid w:val="0099345A"/>
    <w:rsid w:val="009948E8"/>
    <w:rsid w:val="009948FE"/>
    <w:rsid w:val="009953EA"/>
    <w:rsid w:val="009958C1"/>
    <w:rsid w:val="00995914"/>
    <w:rsid w:val="00996497"/>
    <w:rsid w:val="0099698A"/>
    <w:rsid w:val="00997199"/>
    <w:rsid w:val="00997DCC"/>
    <w:rsid w:val="00997DE6"/>
    <w:rsid w:val="009A0727"/>
    <w:rsid w:val="009A103F"/>
    <w:rsid w:val="009A1227"/>
    <w:rsid w:val="009A1243"/>
    <w:rsid w:val="009A2442"/>
    <w:rsid w:val="009A2623"/>
    <w:rsid w:val="009A3F27"/>
    <w:rsid w:val="009A50FD"/>
    <w:rsid w:val="009A5B90"/>
    <w:rsid w:val="009A5D12"/>
    <w:rsid w:val="009A7B81"/>
    <w:rsid w:val="009B0563"/>
    <w:rsid w:val="009B13D7"/>
    <w:rsid w:val="009B15DB"/>
    <w:rsid w:val="009B21C2"/>
    <w:rsid w:val="009B357F"/>
    <w:rsid w:val="009B37E1"/>
    <w:rsid w:val="009B531D"/>
    <w:rsid w:val="009B75E0"/>
    <w:rsid w:val="009B7A8D"/>
    <w:rsid w:val="009B7E85"/>
    <w:rsid w:val="009C0102"/>
    <w:rsid w:val="009C0278"/>
    <w:rsid w:val="009C0549"/>
    <w:rsid w:val="009C0F72"/>
    <w:rsid w:val="009C1480"/>
    <w:rsid w:val="009C2665"/>
    <w:rsid w:val="009C2AE1"/>
    <w:rsid w:val="009C3875"/>
    <w:rsid w:val="009C3DDB"/>
    <w:rsid w:val="009C421C"/>
    <w:rsid w:val="009C44A2"/>
    <w:rsid w:val="009C4BE4"/>
    <w:rsid w:val="009C564D"/>
    <w:rsid w:val="009C5DC6"/>
    <w:rsid w:val="009C5F66"/>
    <w:rsid w:val="009C720E"/>
    <w:rsid w:val="009C7CED"/>
    <w:rsid w:val="009C7DD8"/>
    <w:rsid w:val="009D01C2"/>
    <w:rsid w:val="009D050B"/>
    <w:rsid w:val="009D0538"/>
    <w:rsid w:val="009D0629"/>
    <w:rsid w:val="009D12C2"/>
    <w:rsid w:val="009D12ED"/>
    <w:rsid w:val="009D25C6"/>
    <w:rsid w:val="009D2CC3"/>
    <w:rsid w:val="009D36EF"/>
    <w:rsid w:val="009D4303"/>
    <w:rsid w:val="009D4627"/>
    <w:rsid w:val="009D5803"/>
    <w:rsid w:val="009D622D"/>
    <w:rsid w:val="009D721F"/>
    <w:rsid w:val="009D7E26"/>
    <w:rsid w:val="009E08F9"/>
    <w:rsid w:val="009E0903"/>
    <w:rsid w:val="009E0C28"/>
    <w:rsid w:val="009E0FE9"/>
    <w:rsid w:val="009E0FF1"/>
    <w:rsid w:val="009E132A"/>
    <w:rsid w:val="009E2C51"/>
    <w:rsid w:val="009E3531"/>
    <w:rsid w:val="009E3AB3"/>
    <w:rsid w:val="009E4D30"/>
    <w:rsid w:val="009E6085"/>
    <w:rsid w:val="009E620E"/>
    <w:rsid w:val="009E66BF"/>
    <w:rsid w:val="009E66DA"/>
    <w:rsid w:val="009E71F7"/>
    <w:rsid w:val="009F1F5B"/>
    <w:rsid w:val="009F263E"/>
    <w:rsid w:val="009F46F4"/>
    <w:rsid w:val="009F6474"/>
    <w:rsid w:val="009F64F2"/>
    <w:rsid w:val="009F7397"/>
    <w:rsid w:val="009F741B"/>
    <w:rsid w:val="009F75E2"/>
    <w:rsid w:val="009F7FA6"/>
    <w:rsid w:val="00A000BB"/>
    <w:rsid w:val="00A0034D"/>
    <w:rsid w:val="00A004B4"/>
    <w:rsid w:val="00A010F8"/>
    <w:rsid w:val="00A01CD8"/>
    <w:rsid w:val="00A02014"/>
    <w:rsid w:val="00A020C9"/>
    <w:rsid w:val="00A02853"/>
    <w:rsid w:val="00A03B7D"/>
    <w:rsid w:val="00A04441"/>
    <w:rsid w:val="00A04CFC"/>
    <w:rsid w:val="00A04FA6"/>
    <w:rsid w:val="00A06C23"/>
    <w:rsid w:val="00A07096"/>
    <w:rsid w:val="00A076FA"/>
    <w:rsid w:val="00A07878"/>
    <w:rsid w:val="00A07900"/>
    <w:rsid w:val="00A0793A"/>
    <w:rsid w:val="00A101E7"/>
    <w:rsid w:val="00A1079E"/>
    <w:rsid w:val="00A10B72"/>
    <w:rsid w:val="00A10CA6"/>
    <w:rsid w:val="00A11195"/>
    <w:rsid w:val="00A11256"/>
    <w:rsid w:val="00A11FDC"/>
    <w:rsid w:val="00A12B42"/>
    <w:rsid w:val="00A143B6"/>
    <w:rsid w:val="00A15904"/>
    <w:rsid w:val="00A1624F"/>
    <w:rsid w:val="00A171FA"/>
    <w:rsid w:val="00A17438"/>
    <w:rsid w:val="00A17884"/>
    <w:rsid w:val="00A20098"/>
    <w:rsid w:val="00A20C51"/>
    <w:rsid w:val="00A2162E"/>
    <w:rsid w:val="00A218A7"/>
    <w:rsid w:val="00A222ED"/>
    <w:rsid w:val="00A22350"/>
    <w:rsid w:val="00A22E79"/>
    <w:rsid w:val="00A23B4A"/>
    <w:rsid w:val="00A23DA7"/>
    <w:rsid w:val="00A24F96"/>
    <w:rsid w:val="00A25F55"/>
    <w:rsid w:val="00A263BA"/>
    <w:rsid w:val="00A26556"/>
    <w:rsid w:val="00A26667"/>
    <w:rsid w:val="00A26B44"/>
    <w:rsid w:val="00A27816"/>
    <w:rsid w:val="00A3245C"/>
    <w:rsid w:val="00A32733"/>
    <w:rsid w:val="00A3337D"/>
    <w:rsid w:val="00A337E7"/>
    <w:rsid w:val="00A33828"/>
    <w:rsid w:val="00A35089"/>
    <w:rsid w:val="00A361B1"/>
    <w:rsid w:val="00A365A1"/>
    <w:rsid w:val="00A366A0"/>
    <w:rsid w:val="00A36B55"/>
    <w:rsid w:val="00A37A05"/>
    <w:rsid w:val="00A432DC"/>
    <w:rsid w:val="00A436BC"/>
    <w:rsid w:val="00A43705"/>
    <w:rsid w:val="00A43A73"/>
    <w:rsid w:val="00A44209"/>
    <w:rsid w:val="00A4436F"/>
    <w:rsid w:val="00A4467C"/>
    <w:rsid w:val="00A45734"/>
    <w:rsid w:val="00A4580D"/>
    <w:rsid w:val="00A45CC6"/>
    <w:rsid w:val="00A46FFB"/>
    <w:rsid w:val="00A50026"/>
    <w:rsid w:val="00A50D5A"/>
    <w:rsid w:val="00A53964"/>
    <w:rsid w:val="00A539E1"/>
    <w:rsid w:val="00A54404"/>
    <w:rsid w:val="00A54624"/>
    <w:rsid w:val="00A54E54"/>
    <w:rsid w:val="00A553FF"/>
    <w:rsid w:val="00A55B95"/>
    <w:rsid w:val="00A5681F"/>
    <w:rsid w:val="00A60595"/>
    <w:rsid w:val="00A6074E"/>
    <w:rsid w:val="00A60CD7"/>
    <w:rsid w:val="00A60F35"/>
    <w:rsid w:val="00A612C9"/>
    <w:rsid w:val="00A612D8"/>
    <w:rsid w:val="00A614C6"/>
    <w:rsid w:val="00A615FC"/>
    <w:rsid w:val="00A62F75"/>
    <w:rsid w:val="00A63612"/>
    <w:rsid w:val="00A63FCE"/>
    <w:rsid w:val="00A65965"/>
    <w:rsid w:val="00A66F61"/>
    <w:rsid w:val="00A6774F"/>
    <w:rsid w:val="00A709F6"/>
    <w:rsid w:val="00A70AA6"/>
    <w:rsid w:val="00A70EEF"/>
    <w:rsid w:val="00A715B0"/>
    <w:rsid w:val="00A723E6"/>
    <w:rsid w:val="00A72596"/>
    <w:rsid w:val="00A72EB5"/>
    <w:rsid w:val="00A737F5"/>
    <w:rsid w:val="00A7575A"/>
    <w:rsid w:val="00A75881"/>
    <w:rsid w:val="00A75961"/>
    <w:rsid w:val="00A76302"/>
    <w:rsid w:val="00A76313"/>
    <w:rsid w:val="00A767A0"/>
    <w:rsid w:val="00A7685E"/>
    <w:rsid w:val="00A77B58"/>
    <w:rsid w:val="00A80218"/>
    <w:rsid w:val="00A802D4"/>
    <w:rsid w:val="00A81862"/>
    <w:rsid w:val="00A818F2"/>
    <w:rsid w:val="00A82293"/>
    <w:rsid w:val="00A84D9C"/>
    <w:rsid w:val="00A85EEB"/>
    <w:rsid w:val="00A85FB4"/>
    <w:rsid w:val="00A86F5C"/>
    <w:rsid w:val="00A86FC6"/>
    <w:rsid w:val="00A87832"/>
    <w:rsid w:val="00A90230"/>
    <w:rsid w:val="00A9052B"/>
    <w:rsid w:val="00A90A4A"/>
    <w:rsid w:val="00A90E28"/>
    <w:rsid w:val="00A91042"/>
    <w:rsid w:val="00A91DBA"/>
    <w:rsid w:val="00A9286E"/>
    <w:rsid w:val="00A93E43"/>
    <w:rsid w:val="00A93F6D"/>
    <w:rsid w:val="00A942E2"/>
    <w:rsid w:val="00A95A7F"/>
    <w:rsid w:val="00A966FF"/>
    <w:rsid w:val="00A96FCE"/>
    <w:rsid w:val="00A9731A"/>
    <w:rsid w:val="00A97C05"/>
    <w:rsid w:val="00AA02C2"/>
    <w:rsid w:val="00AA053F"/>
    <w:rsid w:val="00AA0D79"/>
    <w:rsid w:val="00AA11F6"/>
    <w:rsid w:val="00AA1B35"/>
    <w:rsid w:val="00AA2520"/>
    <w:rsid w:val="00AA3399"/>
    <w:rsid w:val="00AA3F68"/>
    <w:rsid w:val="00AA46C8"/>
    <w:rsid w:val="00AA48D7"/>
    <w:rsid w:val="00AA6689"/>
    <w:rsid w:val="00AA6B0C"/>
    <w:rsid w:val="00AA7944"/>
    <w:rsid w:val="00AB0B6E"/>
    <w:rsid w:val="00AB0F74"/>
    <w:rsid w:val="00AB32EA"/>
    <w:rsid w:val="00AB3805"/>
    <w:rsid w:val="00AB3AFE"/>
    <w:rsid w:val="00AB41CF"/>
    <w:rsid w:val="00AB4784"/>
    <w:rsid w:val="00AB53C5"/>
    <w:rsid w:val="00AB6C5E"/>
    <w:rsid w:val="00AB7015"/>
    <w:rsid w:val="00AB73CE"/>
    <w:rsid w:val="00AB7844"/>
    <w:rsid w:val="00AC0E3B"/>
    <w:rsid w:val="00AC101E"/>
    <w:rsid w:val="00AC1968"/>
    <w:rsid w:val="00AC33C5"/>
    <w:rsid w:val="00AC3D60"/>
    <w:rsid w:val="00AC4AC6"/>
    <w:rsid w:val="00AC53D1"/>
    <w:rsid w:val="00AC5975"/>
    <w:rsid w:val="00AC6711"/>
    <w:rsid w:val="00AD0E1E"/>
    <w:rsid w:val="00AD1AF8"/>
    <w:rsid w:val="00AD1EF2"/>
    <w:rsid w:val="00AD25EC"/>
    <w:rsid w:val="00AD2B75"/>
    <w:rsid w:val="00AD2E8D"/>
    <w:rsid w:val="00AD480E"/>
    <w:rsid w:val="00AD49CC"/>
    <w:rsid w:val="00AD4C40"/>
    <w:rsid w:val="00AD5F55"/>
    <w:rsid w:val="00AD6523"/>
    <w:rsid w:val="00AD68F5"/>
    <w:rsid w:val="00AD7C59"/>
    <w:rsid w:val="00AE02E7"/>
    <w:rsid w:val="00AE14A8"/>
    <w:rsid w:val="00AE1D4D"/>
    <w:rsid w:val="00AE2B2A"/>
    <w:rsid w:val="00AE3311"/>
    <w:rsid w:val="00AE44B2"/>
    <w:rsid w:val="00AE494D"/>
    <w:rsid w:val="00AE4B84"/>
    <w:rsid w:val="00AE4DE4"/>
    <w:rsid w:val="00AE5290"/>
    <w:rsid w:val="00AE6716"/>
    <w:rsid w:val="00AE691C"/>
    <w:rsid w:val="00AE6970"/>
    <w:rsid w:val="00AE7930"/>
    <w:rsid w:val="00AF0528"/>
    <w:rsid w:val="00AF0565"/>
    <w:rsid w:val="00AF05EA"/>
    <w:rsid w:val="00AF0FDA"/>
    <w:rsid w:val="00AF1282"/>
    <w:rsid w:val="00AF1925"/>
    <w:rsid w:val="00AF1B84"/>
    <w:rsid w:val="00AF229B"/>
    <w:rsid w:val="00AF2D40"/>
    <w:rsid w:val="00AF3C9C"/>
    <w:rsid w:val="00AF45C7"/>
    <w:rsid w:val="00AF552D"/>
    <w:rsid w:val="00AF5658"/>
    <w:rsid w:val="00AF6593"/>
    <w:rsid w:val="00AF6C99"/>
    <w:rsid w:val="00AF73A7"/>
    <w:rsid w:val="00B019EE"/>
    <w:rsid w:val="00B02F21"/>
    <w:rsid w:val="00B03069"/>
    <w:rsid w:val="00B03F91"/>
    <w:rsid w:val="00B047F3"/>
    <w:rsid w:val="00B0484D"/>
    <w:rsid w:val="00B0486E"/>
    <w:rsid w:val="00B051AD"/>
    <w:rsid w:val="00B0561E"/>
    <w:rsid w:val="00B056B9"/>
    <w:rsid w:val="00B05C82"/>
    <w:rsid w:val="00B05FE1"/>
    <w:rsid w:val="00B06123"/>
    <w:rsid w:val="00B070EC"/>
    <w:rsid w:val="00B07C14"/>
    <w:rsid w:val="00B07DFC"/>
    <w:rsid w:val="00B1059D"/>
    <w:rsid w:val="00B10F91"/>
    <w:rsid w:val="00B11984"/>
    <w:rsid w:val="00B122E0"/>
    <w:rsid w:val="00B1282D"/>
    <w:rsid w:val="00B12923"/>
    <w:rsid w:val="00B12D14"/>
    <w:rsid w:val="00B12FED"/>
    <w:rsid w:val="00B1332D"/>
    <w:rsid w:val="00B13379"/>
    <w:rsid w:val="00B137BE"/>
    <w:rsid w:val="00B143D6"/>
    <w:rsid w:val="00B145EB"/>
    <w:rsid w:val="00B1538F"/>
    <w:rsid w:val="00B155A0"/>
    <w:rsid w:val="00B15CB3"/>
    <w:rsid w:val="00B16337"/>
    <w:rsid w:val="00B169F6"/>
    <w:rsid w:val="00B16DF7"/>
    <w:rsid w:val="00B170F4"/>
    <w:rsid w:val="00B175C4"/>
    <w:rsid w:val="00B17778"/>
    <w:rsid w:val="00B17837"/>
    <w:rsid w:val="00B20074"/>
    <w:rsid w:val="00B212A2"/>
    <w:rsid w:val="00B21E74"/>
    <w:rsid w:val="00B226FE"/>
    <w:rsid w:val="00B22EBB"/>
    <w:rsid w:val="00B23292"/>
    <w:rsid w:val="00B249A5"/>
    <w:rsid w:val="00B252CF"/>
    <w:rsid w:val="00B25ADA"/>
    <w:rsid w:val="00B25F84"/>
    <w:rsid w:val="00B26183"/>
    <w:rsid w:val="00B27780"/>
    <w:rsid w:val="00B27ACC"/>
    <w:rsid w:val="00B27CDB"/>
    <w:rsid w:val="00B27F17"/>
    <w:rsid w:val="00B303C8"/>
    <w:rsid w:val="00B305AE"/>
    <w:rsid w:val="00B3062A"/>
    <w:rsid w:val="00B31874"/>
    <w:rsid w:val="00B3241F"/>
    <w:rsid w:val="00B3329E"/>
    <w:rsid w:val="00B34B01"/>
    <w:rsid w:val="00B34E8E"/>
    <w:rsid w:val="00B34FFF"/>
    <w:rsid w:val="00B35DC1"/>
    <w:rsid w:val="00B375D7"/>
    <w:rsid w:val="00B37673"/>
    <w:rsid w:val="00B37B87"/>
    <w:rsid w:val="00B401EE"/>
    <w:rsid w:val="00B40420"/>
    <w:rsid w:val="00B4054D"/>
    <w:rsid w:val="00B412A1"/>
    <w:rsid w:val="00B41882"/>
    <w:rsid w:val="00B4264D"/>
    <w:rsid w:val="00B432BF"/>
    <w:rsid w:val="00B4373E"/>
    <w:rsid w:val="00B4385F"/>
    <w:rsid w:val="00B43F01"/>
    <w:rsid w:val="00B444ED"/>
    <w:rsid w:val="00B44F94"/>
    <w:rsid w:val="00B45DA1"/>
    <w:rsid w:val="00B46915"/>
    <w:rsid w:val="00B472FF"/>
    <w:rsid w:val="00B47821"/>
    <w:rsid w:val="00B47D18"/>
    <w:rsid w:val="00B509E2"/>
    <w:rsid w:val="00B51850"/>
    <w:rsid w:val="00B51AC5"/>
    <w:rsid w:val="00B51E93"/>
    <w:rsid w:val="00B523E3"/>
    <w:rsid w:val="00B526FC"/>
    <w:rsid w:val="00B52993"/>
    <w:rsid w:val="00B52F61"/>
    <w:rsid w:val="00B536A4"/>
    <w:rsid w:val="00B536B0"/>
    <w:rsid w:val="00B538A8"/>
    <w:rsid w:val="00B549AA"/>
    <w:rsid w:val="00B54AC7"/>
    <w:rsid w:val="00B54DD2"/>
    <w:rsid w:val="00B550AA"/>
    <w:rsid w:val="00B557AB"/>
    <w:rsid w:val="00B5618F"/>
    <w:rsid w:val="00B57AA2"/>
    <w:rsid w:val="00B57D22"/>
    <w:rsid w:val="00B60323"/>
    <w:rsid w:val="00B6257D"/>
    <w:rsid w:val="00B63103"/>
    <w:rsid w:val="00B63C8B"/>
    <w:rsid w:val="00B6476A"/>
    <w:rsid w:val="00B64E4A"/>
    <w:rsid w:val="00B65006"/>
    <w:rsid w:val="00B65030"/>
    <w:rsid w:val="00B65EB8"/>
    <w:rsid w:val="00B66227"/>
    <w:rsid w:val="00B66936"/>
    <w:rsid w:val="00B66CF8"/>
    <w:rsid w:val="00B66E8E"/>
    <w:rsid w:val="00B67B9B"/>
    <w:rsid w:val="00B70A00"/>
    <w:rsid w:val="00B70BAE"/>
    <w:rsid w:val="00B71395"/>
    <w:rsid w:val="00B7165C"/>
    <w:rsid w:val="00B723F6"/>
    <w:rsid w:val="00B727F2"/>
    <w:rsid w:val="00B73BE0"/>
    <w:rsid w:val="00B7601C"/>
    <w:rsid w:val="00B76349"/>
    <w:rsid w:val="00B7680B"/>
    <w:rsid w:val="00B76E7D"/>
    <w:rsid w:val="00B8026B"/>
    <w:rsid w:val="00B80BEA"/>
    <w:rsid w:val="00B81FB2"/>
    <w:rsid w:val="00B82308"/>
    <w:rsid w:val="00B8329E"/>
    <w:rsid w:val="00B8435A"/>
    <w:rsid w:val="00B84E72"/>
    <w:rsid w:val="00B85186"/>
    <w:rsid w:val="00B855FA"/>
    <w:rsid w:val="00B86D90"/>
    <w:rsid w:val="00B8724C"/>
    <w:rsid w:val="00B9016F"/>
    <w:rsid w:val="00B90E59"/>
    <w:rsid w:val="00B9200E"/>
    <w:rsid w:val="00B940CF"/>
    <w:rsid w:val="00B943BF"/>
    <w:rsid w:val="00B9669E"/>
    <w:rsid w:val="00B97170"/>
    <w:rsid w:val="00B97501"/>
    <w:rsid w:val="00BA0002"/>
    <w:rsid w:val="00BA0034"/>
    <w:rsid w:val="00BA04E6"/>
    <w:rsid w:val="00BA1326"/>
    <w:rsid w:val="00BA34D3"/>
    <w:rsid w:val="00BA3A4C"/>
    <w:rsid w:val="00BA3B6B"/>
    <w:rsid w:val="00BA41CC"/>
    <w:rsid w:val="00BA42EE"/>
    <w:rsid w:val="00BA46E7"/>
    <w:rsid w:val="00BA5964"/>
    <w:rsid w:val="00BA715B"/>
    <w:rsid w:val="00BA736E"/>
    <w:rsid w:val="00BB05A5"/>
    <w:rsid w:val="00BB06B0"/>
    <w:rsid w:val="00BB17C7"/>
    <w:rsid w:val="00BB2DE8"/>
    <w:rsid w:val="00BB3367"/>
    <w:rsid w:val="00BB485F"/>
    <w:rsid w:val="00BB55F5"/>
    <w:rsid w:val="00BB60AC"/>
    <w:rsid w:val="00BC0239"/>
    <w:rsid w:val="00BC0618"/>
    <w:rsid w:val="00BC14A4"/>
    <w:rsid w:val="00BC14B9"/>
    <w:rsid w:val="00BC23F7"/>
    <w:rsid w:val="00BC3873"/>
    <w:rsid w:val="00BC3EAB"/>
    <w:rsid w:val="00BC5A57"/>
    <w:rsid w:val="00BC5E17"/>
    <w:rsid w:val="00BD18F5"/>
    <w:rsid w:val="00BD1EF1"/>
    <w:rsid w:val="00BD4799"/>
    <w:rsid w:val="00BD52C1"/>
    <w:rsid w:val="00BD625E"/>
    <w:rsid w:val="00BD6399"/>
    <w:rsid w:val="00BD6D63"/>
    <w:rsid w:val="00BD7CB0"/>
    <w:rsid w:val="00BE11D8"/>
    <w:rsid w:val="00BE2C6E"/>
    <w:rsid w:val="00BE3A02"/>
    <w:rsid w:val="00BE44EC"/>
    <w:rsid w:val="00BE4B22"/>
    <w:rsid w:val="00BE5074"/>
    <w:rsid w:val="00BE5A30"/>
    <w:rsid w:val="00BE6459"/>
    <w:rsid w:val="00BE6AED"/>
    <w:rsid w:val="00BE6E32"/>
    <w:rsid w:val="00BE7591"/>
    <w:rsid w:val="00BE766A"/>
    <w:rsid w:val="00BF0469"/>
    <w:rsid w:val="00BF0D64"/>
    <w:rsid w:val="00BF1BB7"/>
    <w:rsid w:val="00BF2F21"/>
    <w:rsid w:val="00BF2F39"/>
    <w:rsid w:val="00BF2FD3"/>
    <w:rsid w:val="00BF35B2"/>
    <w:rsid w:val="00BF3978"/>
    <w:rsid w:val="00BF4246"/>
    <w:rsid w:val="00BF48AC"/>
    <w:rsid w:val="00BF4B7F"/>
    <w:rsid w:val="00BF4F03"/>
    <w:rsid w:val="00BF5B19"/>
    <w:rsid w:val="00BF7793"/>
    <w:rsid w:val="00BF7849"/>
    <w:rsid w:val="00C004F8"/>
    <w:rsid w:val="00C00582"/>
    <w:rsid w:val="00C00725"/>
    <w:rsid w:val="00C00863"/>
    <w:rsid w:val="00C00E1C"/>
    <w:rsid w:val="00C01B55"/>
    <w:rsid w:val="00C01EB5"/>
    <w:rsid w:val="00C03338"/>
    <w:rsid w:val="00C03427"/>
    <w:rsid w:val="00C05473"/>
    <w:rsid w:val="00C05819"/>
    <w:rsid w:val="00C06C74"/>
    <w:rsid w:val="00C06C97"/>
    <w:rsid w:val="00C06E29"/>
    <w:rsid w:val="00C07959"/>
    <w:rsid w:val="00C103F6"/>
    <w:rsid w:val="00C10E3C"/>
    <w:rsid w:val="00C11009"/>
    <w:rsid w:val="00C12024"/>
    <w:rsid w:val="00C124BA"/>
    <w:rsid w:val="00C1299D"/>
    <w:rsid w:val="00C12AB3"/>
    <w:rsid w:val="00C12B3D"/>
    <w:rsid w:val="00C1380B"/>
    <w:rsid w:val="00C14429"/>
    <w:rsid w:val="00C149FF"/>
    <w:rsid w:val="00C160EF"/>
    <w:rsid w:val="00C16AE2"/>
    <w:rsid w:val="00C17DC2"/>
    <w:rsid w:val="00C21B3D"/>
    <w:rsid w:val="00C226DF"/>
    <w:rsid w:val="00C22DF0"/>
    <w:rsid w:val="00C23094"/>
    <w:rsid w:val="00C2512E"/>
    <w:rsid w:val="00C25963"/>
    <w:rsid w:val="00C25F3A"/>
    <w:rsid w:val="00C266FD"/>
    <w:rsid w:val="00C27152"/>
    <w:rsid w:val="00C27994"/>
    <w:rsid w:val="00C27D63"/>
    <w:rsid w:val="00C300F9"/>
    <w:rsid w:val="00C304AC"/>
    <w:rsid w:val="00C30664"/>
    <w:rsid w:val="00C308EE"/>
    <w:rsid w:val="00C31532"/>
    <w:rsid w:val="00C31ABB"/>
    <w:rsid w:val="00C32061"/>
    <w:rsid w:val="00C32AB7"/>
    <w:rsid w:val="00C34243"/>
    <w:rsid w:val="00C34620"/>
    <w:rsid w:val="00C34B24"/>
    <w:rsid w:val="00C35085"/>
    <w:rsid w:val="00C354A8"/>
    <w:rsid w:val="00C355B0"/>
    <w:rsid w:val="00C35D1D"/>
    <w:rsid w:val="00C36E10"/>
    <w:rsid w:val="00C3787C"/>
    <w:rsid w:val="00C37B24"/>
    <w:rsid w:val="00C37CAD"/>
    <w:rsid w:val="00C40D49"/>
    <w:rsid w:val="00C425E8"/>
    <w:rsid w:val="00C4301D"/>
    <w:rsid w:val="00C4433E"/>
    <w:rsid w:val="00C4593A"/>
    <w:rsid w:val="00C45DA5"/>
    <w:rsid w:val="00C468DC"/>
    <w:rsid w:val="00C50759"/>
    <w:rsid w:val="00C50F39"/>
    <w:rsid w:val="00C51154"/>
    <w:rsid w:val="00C516A3"/>
    <w:rsid w:val="00C51CE1"/>
    <w:rsid w:val="00C525B8"/>
    <w:rsid w:val="00C52AB1"/>
    <w:rsid w:val="00C538AF"/>
    <w:rsid w:val="00C53F28"/>
    <w:rsid w:val="00C540BE"/>
    <w:rsid w:val="00C5562E"/>
    <w:rsid w:val="00C55F8B"/>
    <w:rsid w:val="00C5630B"/>
    <w:rsid w:val="00C565CB"/>
    <w:rsid w:val="00C57451"/>
    <w:rsid w:val="00C57AF6"/>
    <w:rsid w:val="00C6049D"/>
    <w:rsid w:val="00C60BA5"/>
    <w:rsid w:val="00C611DF"/>
    <w:rsid w:val="00C616C9"/>
    <w:rsid w:val="00C63856"/>
    <w:rsid w:val="00C63B82"/>
    <w:rsid w:val="00C63CC1"/>
    <w:rsid w:val="00C643BA"/>
    <w:rsid w:val="00C64746"/>
    <w:rsid w:val="00C64C53"/>
    <w:rsid w:val="00C64C9D"/>
    <w:rsid w:val="00C64C9E"/>
    <w:rsid w:val="00C65246"/>
    <w:rsid w:val="00C65591"/>
    <w:rsid w:val="00C65BCE"/>
    <w:rsid w:val="00C65C5F"/>
    <w:rsid w:val="00C65FF3"/>
    <w:rsid w:val="00C67288"/>
    <w:rsid w:val="00C70838"/>
    <w:rsid w:val="00C70C93"/>
    <w:rsid w:val="00C71B68"/>
    <w:rsid w:val="00C71CB7"/>
    <w:rsid w:val="00C71DD3"/>
    <w:rsid w:val="00C723E5"/>
    <w:rsid w:val="00C72B90"/>
    <w:rsid w:val="00C72CCD"/>
    <w:rsid w:val="00C72DA3"/>
    <w:rsid w:val="00C73050"/>
    <w:rsid w:val="00C74B0E"/>
    <w:rsid w:val="00C74E43"/>
    <w:rsid w:val="00C75437"/>
    <w:rsid w:val="00C76B25"/>
    <w:rsid w:val="00C76CC1"/>
    <w:rsid w:val="00C7731C"/>
    <w:rsid w:val="00C77A9A"/>
    <w:rsid w:val="00C80155"/>
    <w:rsid w:val="00C81365"/>
    <w:rsid w:val="00C813DB"/>
    <w:rsid w:val="00C81CB7"/>
    <w:rsid w:val="00C82D54"/>
    <w:rsid w:val="00C82D87"/>
    <w:rsid w:val="00C834C6"/>
    <w:rsid w:val="00C839E5"/>
    <w:rsid w:val="00C84E14"/>
    <w:rsid w:val="00C84F92"/>
    <w:rsid w:val="00C860BB"/>
    <w:rsid w:val="00C86435"/>
    <w:rsid w:val="00C864EA"/>
    <w:rsid w:val="00C865C3"/>
    <w:rsid w:val="00C86C3F"/>
    <w:rsid w:val="00C86E67"/>
    <w:rsid w:val="00C86FDC"/>
    <w:rsid w:val="00C90288"/>
    <w:rsid w:val="00C90514"/>
    <w:rsid w:val="00C905C1"/>
    <w:rsid w:val="00C91215"/>
    <w:rsid w:val="00C917F6"/>
    <w:rsid w:val="00C919E9"/>
    <w:rsid w:val="00C923CD"/>
    <w:rsid w:val="00C92F95"/>
    <w:rsid w:val="00C931AA"/>
    <w:rsid w:val="00C932A9"/>
    <w:rsid w:val="00C938B5"/>
    <w:rsid w:val="00C94109"/>
    <w:rsid w:val="00C95490"/>
    <w:rsid w:val="00C95BF6"/>
    <w:rsid w:val="00C96358"/>
    <w:rsid w:val="00C96FD9"/>
    <w:rsid w:val="00C97224"/>
    <w:rsid w:val="00C973AE"/>
    <w:rsid w:val="00C975FD"/>
    <w:rsid w:val="00C9760B"/>
    <w:rsid w:val="00C97E9A"/>
    <w:rsid w:val="00CA03BF"/>
    <w:rsid w:val="00CA0B09"/>
    <w:rsid w:val="00CA38E4"/>
    <w:rsid w:val="00CA3C9F"/>
    <w:rsid w:val="00CA3DB9"/>
    <w:rsid w:val="00CA43AF"/>
    <w:rsid w:val="00CA49D2"/>
    <w:rsid w:val="00CA4BB4"/>
    <w:rsid w:val="00CA560F"/>
    <w:rsid w:val="00CA68B2"/>
    <w:rsid w:val="00CA6C87"/>
    <w:rsid w:val="00CA7266"/>
    <w:rsid w:val="00CA72A9"/>
    <w:rsid w:val="00CA7BC7"/>
    <w:rsid w:val="00CB0B50"/>
    <w:rsid w:val="00CB1B6D"/>
    <w:rsid w:val="00CB264F"/>
    <w:rsid w:val="00CB3867"/>
    <w:rsid w:val="00CB3944"/>
    <w:rsid w:val="00CB3B50"/>
    <w:rsid w:val="00CB473B"/>
    <w:rsid w:val="00CB4AA5"/>
    <w:rsid w:val="00CB4D32"/>
    <w:rsid w:val="00CB504E"/>
    <w:rsid w:val="00CB5483"/>
    <w:rsid w:val="00CB70D5"/>
    <w:rsid w:val="00CC0304"/>
    <w:rsid w:val="00CC07D9"/>
    <w:rsid w:val="00CC3021"/>
    <w:rsid w:val="00CC447B"/>
    <w:rsid w:val="00CC4560"/>
    <w:rsid w:val="00CC6935"/>
    <w:rsid w:val="00CC6B39"/>
    <w:rsid w:val="00CC6E96"/>
    <w:rsid w:val="00CC726B"/>
    <w:rsid w:val="00CC74B8"/>
    <w:rsid w:val="00CD000E"/>
    <w:rsid w:val="00CD2046"/>
    <w:rsid w:val="00CD21EB"/>
    <w:rsid w:val="00CD2A95"/>
    <w:rsid w:val="00CD2C05"/>
    <w:rsid w:val="00CD384D"/>
    <w:rsid w:val="00CD3B09"/>
    <w:rsid w:val="00CD3E1D"/>
    <w:rsid w:val="00CD5328"/>
    <w:rsid w:val="00CD5349"/>
    <w:rsid w:val="00CD5AED"/>
    <w:rsid w:val="00CD64BA"/>
    <w:rsid w:val="00CD6B6C"/>
    <w:rsid w:val="00CD71E4"/>
    <w:rsid w:val="00CD792E"/>
    <w:rsid w:val="00CD7959"/>
    <w:rsid w:val="00CE17DE"/>
    <w:rsid w:val="00CE1E4A"/>
    <w:rsid w:val="00CE2333"/>
    <w:rsid w:val="00CE2521"/>
    <w:rsid w:val="00CE26A3"/>
    <w:rsid w:val="00CE2896"/>
    <w:rsid w:val="00CE2D65"/>
    <w:rsid w:val="00CE336A"/>
    <w:rsid w:val="00CE4643"/>
    <w:rsid w:val="00CE46F9"/>
    <w:rsid w:val="00CE4C27"/>
    <w:rsid w:val="00CE6132"/>
    <w:rsid w:val="00CE6A70"/>
    <w:rsid w:val="00CE7317"/>
    <w:rsid w:val="00CE7FDF"/>
    <w:rsid w:val="00CF021C"/>
    <w:rsid w:val="00CF1873"/>
    <w:rsid w:val="00CF1954"/>
    <w:rsid w:val="00CF225B"/>
    <w:rsid w:val="00CF3B5C"/>
    <w:rsid w:val="00CF3F2D"/>
    <w:rsid w:val="00CF5550"/>
    <w:rsid w:val="00CF5AD3"/>
    <w:rsid w:val="00CF6252"/>
    <w:rsid w:val="00CF7BA0"/>
    <w:rsid w:val="00CF7E16"/>
    <w:rsid w:val="00D00AD2"/>
    <w:rsid w:val="00D01504"/>
    <w:rsid w:val="00D021A3"/>
    <w:rsid w:val="00D023EA"/>
    <w:rsid w:val="00D03224"/>
    <w:rsid w:val="00D03517"/>
    <w:rsid w:val="00D03E4A"/>
    <w:rsid w:val="00D04340"/>
    <w:rsid w:val="00D04B0B"/>
    <w:rsid w:val="00D05D32"/>
    <w:rsid w:val="00D071F5"/>
    <w:rsid w:val="00D073BB"/>
    <w:rsid w:val="00D1007E"/>
    <w:rsid w:val="00D10629"/>
    <w:rsid w:val="00D11848"/>
    <w:rsid w:val="00D11895"/>
    <w:rsid w:val="00D11A9F"/>
    <w:rsid w:val="00D1266D"/>
    <w:rsid w:val="00D13E03"/>
    <w:rsid w:val="00D1414C"/>
    <w:rsid w:val="00D14811"/>
    <w:rsid w:val="00D15A46"/>
    <w:rsid w:val="00D15BA3"/>
    <w:rsid w:val="00D16F79"/>
    <w:rsid w:val="00D17546"/>
    <w:rsid w:val="00D20896"/>
    <w:rsid w:val="00D211CF"/>
    <w:rsid w:val="00D214D1"/>
    <w:rsid w:val="00D21AE1"/>
    <w:rsid w:val="00D2247D"/>
    <w:rsid w:val="00D2304B"/>
    <w:rsid w:val="00D25017"/>
    <w:rsid w:val="00D26C35"/>
    <w:rsid w:val="00D273CC"/>
    <w:rsid w:val="00D3077B"/>
    <w:rsid w:val="00D30DBD"/>
    <w:rsid w:val="00D30FB7"/>
    <w:rsid w:val="00D315AD"/>
    <w:rsid w:val="00D317F2"/>
    <w:rsid w:val="00D32130"/>
    <w:rsid w:val="00D343F4"/>
    <w:rsid w:val="00D349E7"/>
    <w:rsid w:val="00D35A93"/>
    <w:rsid w:val="00D35D27"/>
    <w:rsid w:val="00D360FB"/>
    <w:rsid w:val="00D3627B"/>
    <w:rsid w:val="00D37713"/>
    <w:rsid w:val="00D37F84"/>
    <w:rsid w:val="00D4005F"/>
    <w:rsid w:val="00D40791"/>
    <w:rsid w:val="00D407BD"/>
    <w:rsid w:val="00D416BF"/>
    <w:rsid w:val="00D42E9B"/>
    <w:rsid w:val="00D42EA9"/>
    <w:rsid w:val="00D4335B"/>
    <w:rsid w:val="00D4413D"/>
    <w:rsid w:val="00D45BFC"/>
    <w:rsid w:val="00D45C67"/>
    <w:rsid w:val="00D45FAA"/>
    <w:rsid w:val="00D46091"/>
    <w:rsid w:val="00D4637A"/>
    <w:rsid w:val="00D46423"/>
    <w:rsid w:val="00D476EF"/>
    <w:rsid w:val="00D479DD"/>
    <w:rsid w:val="00D5045A"/>
    <w:rsid w:val="00D52897"/>
    <w:rsid w:val="00D52E09"/>
    <w:rsid w:val="00D5347E"/>
    <w:rsid w:val="00D538A9"/>
    <w:rsid w:val="00D5393C"/>
    <w:rsid w:val="00D54029"/>
    <w:rsid w:val="00D559E7"/>
    <w:rsid w:val="00D5649A"/>
    <w:rsid w:val="00D5675B"/>
    <w:rsid w:val="00D57FAD"/>
    <w:rsid w:val="00D60DAE"/>
    <w:rsid w:val="00D61284"/>
    <w:rsid w:val="00D616C5"/>
    <w:rsid w:val="00D620AF"/>
    <w:rsid w:val="00D6294B"/>
    <w:rsid w:val="00D62F2D"/>
    <w:rsid w:val="00D639A5"/>
    <w:rsid w:val="00D64497"/>
    <w:rsid w:val="00D64C4D"/>
    <w:rsid w:val="00D65BA5"/>
    <w:rsid w:val="00D65C9F"/>
    <w:rsid w:val="00D65F7D"/>
    <w:rsid w:val="00D6703F"/>
    <w:rsid w:val="00D67168"/>
    <w:rsid w:val="00D700C5"/>
    <w:rsid w:val="00D70297"/>
    <w:rsid w:val="00D713B5"/>
    <w:rsid w:val="00D714E0"/>
    <w:rsid w:val="00D72CA8"/>
    <w:rsid w:val="00D73430"/>
    <w:rsid w:val="00D738CA"/>
    <w:rsid w:val="00D73FA2"/>
    <w:rsid w:val="00D749AD"/>
    <w:rsid w:val="00D74FB4"/>
    <w:rsid w:val="00D75FCB"/>
    <w:rsid w:val="00D76A57"/>
    <w:rsid w:val="00D80B2F"/>
    <w:rsid w:val="00D80BD9"/>
    <w:rsid w:val="00D81294"/>
    <w:rsid w:val="00D82B39"/>
    <w:rsid w:val="00D82C50"/>
    <w:rsid w:val="00D830B4"/>
    <w:rsid w:val="00D84267"/>
    <w:rsid w:val="00D843C6"/>
    <w:rsid w:val="00D8469E"/>
    <w:rsid w:val="00D86557"/>
    <w:rsid w:val="00D865F1"/>
    <w:rsid w:val="00D871E4"/>
    <w:rsid w:val="00D872FB"/>
    <w:rsid w:val="00D8761A"/>
    <w:rsid w:val="00D87E5B"/>
    <w:rsid w:val="00D9114B"/>
    <w:rsid w:val="00D91AF3"/>
    <w:rsid w:val="00D9222F"/>
    <w:rsid w:val="00D922BC"/>
    <w:rsid w:val="00D944F5"/>
    <w:rsid w:val="00D9454D"/>
    <w:rsid w:val="00D95B27"/>
    <w:rsid w:val="00D973CA"/>
    <w:rsid w:val="00D97891"/>
    <w:rsid w:val="00DA0E66"/>
    <w:rsid w:val="00DA0F59"/>
    <w:rsid w:val="00DA18BB"/>
    <w:rsid w:val="00DA20D1"/>
    <w:rsid w:val="00DA24AB"/>
    <w:rsid w:val="00DA30A0"/>
    <w:rsid w:val="00DA36D0"/>
    <w:rsid w:val="00DA3C5F"/>
    <w:rsid w:val="00DA3FF0"/>
    <w:rsid w:val="00DA467A"/>
    <w:rsid w:val="00DA4D16"/>
    <w:rsid w:val="00DA4FF8"/>
    <w:rsid w:val="00DA581A"/>
    <w:rsid w:val="00DA635F"/>
    <w:rsid w:val="00DA723B"/>
    <w:rsid w:val="00DB15AC"/>
    <w:rsid w:val="00DB2103"/>
    <w:rsid w:val="00DB3622"/>
    <w:rsid w:val="00DB3A85"/>
    <w:rsid w:val="00DB3AF0"/>
    <w:rsid w:val="00DB3B3A"/>
    <w:rsid w:val="00DB4D15"/>
    <w:rsid w:val="00DB500C"/>
    <w:rsid w:val="00DB5075"/>
    <w:rsid w:val="00DB6939"/>
    <w:rsid w:val="00DB6C10"/>
    <w:rsid w:val="00DB6D39"/>
    <w:rsid w:val="00DB72A0"/>
    <w:rsid w:val="00DB796E"/>
    <w:rsid w:val="00DC003F"/>
    <w:rsid w:val="00DC0373"/>
    <w:rsid w:val="00DC17AF"/>
    <w:rsid w:val="00DC1E49"/>
    <w:rsid w:val="00DC22A0"/>
    <w:rsid w:val="00DC2564"/>
    <w:rsid w:val="00DC56C8"/>
    <w:rsid w:val="00DC5BB9"/>
    <w:rsid w:val="00DC5D40"/>
    <w:rsid w:val="00DC6E0C"/>
    <w:rsid w:val="00DD009A"/>
    <w:rsid w:val="00DD08B1"/>
    <w:rsid w:val="00DD149F"/>
    <w:rsid w:val="00DD22F2"/>
    <w:rsid w:val="00DD2B96"/>
    <w:rsid w:val="00DD3246"/>
    <w:rsid w:val="00DD4F21"/>
    <w:rsid w:val="00DD4FDA"/>
    <w:rsid w:val="00DD5163"/>
    <w:rsid w:val="00DD58D9"/>
    <w:rsid w:val="00DD694A"/>
    <w:rsid w:val="00DD6D81"/>
    <w:rsid w:val="00DD7410"/>
    <w:rsid w:val="00DE0864"/>
    <w:rsid w:val="00DE1032"/>
    <w:rsid w:val="00DE1743"/>
    <w:rsid w:val="00DE1D65"/>
    <w:rsid w:val="00DE21BD"/>
    <w:rsid w:val="00DE2A60"/>
    <w:rsid w:val="00DE4437"/>
    <w:rsid w:val="00DE5705"/>
    <w:rsid w:val="00DE6A46"/>
    <w:rsid w:val="00DE6B86"/>
    <w:rsid w:val="00DF0C47"/>
    <w:rsid w:val="00DF146C"/>
    <w:rsid w:val="00DF1AE0"/>
    <w:rsid w:val="00DF201F"/>
    <w:rsid w:val="00DF2A3D"/>
    <w:rsid w:val="00DF2F4C"/>
    <w:rsid w:val="00DF3742"/>
    <w:rsid w:val="00DF42E8"/>
    <w:rsid w:val="00DF441E"/>
    <w:rsid w:val="00DF55C6"/>
    <w:rsid w:val="00DF56C7"/>
    <w:rsid w:val="00DF5FF8"/>
    <w:rsid w:val="00DF61F3"/>
    <w:rsid w:val="00DF687B"/>
    <w:rsid w:val="00DF6F1B"/>
    <w:rsid w:val="00DF7835"/>
    <w:rsid w:val="00DF7C9F"/>
    <w:rsid w:val="00E00678"/>
    <w:rsid w:val="00E00899"/>
    <w:rsid w:val="00E017FF"/>
    <w:rsid w:val="00E01B52"/>
    <w:rsid w:val="00E01CF8"/>
    <w:rsid w:val="00E01D02"/>
    <w:rsid w:val="00E01EE3"/>
    <w:rsid w:val="00E02619"/>
    <w:rsid w:val="00E029A2"/>
    <w:rsid w:val="00E02E15"/>
    <w:rsid w:val="00E02EC6"/>
    <w:rsid w:val="00E03209"/>
    <w:rsid w:val="00E05805"/>
    <w:rsid w:val="00E05E87"/>
    <w:rsid w:val="00E0612C"/>
    <w:rsid w:val="00E06214"/>
    <w:rsid w:val="00E06510"/>
    <w:rsid w:val="00E066D4"/>
    <w:rsid w:val="00E07988"/>
    <w:rsid w:val="00E07BB1"/>
    <w:rsid w:val="00E10D82"/>
    <w:rsid w:val="00E10EAC"/>
    <w:rsid w:val="00E11273"/>
    <w:rsid w:val="00E114B5"/>
    <w:rsid w:val="00E11F4F"/>
    <w:rsid w:val="00E133FE"/>
    <w:rsid w:val="00E14E6C"/>
    <w:rsid w:val="00E1511E"/>
    <w:rsid w:val="00E15D82"/>
    <w:rsid w:val="00E161C0"/>
    <w:rsid w:val="00E166AD"/>
    <w:rsid w:val="00E16A70"/>
    <w:rsid w:val="00E16BB4"/>
    <w:rsid w:val="00E16E9A"/>
    <w:rsid w:val="00E17192"/>
    <w:rsid w:val="00E171D6"/>
    <w:rsid w:val="00E17C48"/>
    <w:rsid w:val="00E17CDA"/>
    <w:rsid w:val="00E17FE4"/>
    <w:rsid w:val="00E20529"/>
    <w:rsid w:val="00E2073F"/>
    <w:rsid w:val="00E22D69"/>
    <w:rsid w:val="00E23641"/>
    <w:rsid w:val="00E24209"/>
    <w:rsid w:val="00E248C8"/>
    <w:rsid w:val="00E256C4"/>
    <w:rsid w:val="00E2576D"/>
    <w:rsid w:val="00E25FAA"/>
    <w:rsid w:val="00E27FEC"/>
    <w:rsid w:val="00E303D8"/>
    <w:rsid w:val="00E30751"/>
    <w:rsid w:val="00E32629"/>
    <w:rsid w:val="00E32AA7"/>
    <w:rsid w:val="00E35426"/>
    <w:rsid w:val="00E35DD8"/>
    <w:rsid w:val="00E36052"/>
    <w:rsid w:val="00E361B7"/>
    <w:rsid w:val="00E36389"/>
    <w:rsid w:val="00E37A0F"/>
    <w:rsid w:val="00E40B15"/>
    <w:rsid w:val="00E40B64"/>
    <w:rsid w:val="00E40CC4"/>
    <w:rsid w:val="00E40F6B"/>
    <w:rsid w:val="00E41CE5"/>
    <w:rsid w:val="00E41DCB"/>
    <w:rsid w:val="00E42718"/>
    <w:rsid w:val="00E4442E"/>
    <w:rsid w:val="00E4475F"/>
    <w:rsid w:val="00E455C3"/>
    <w:rsid w:val="00E45B4E"/>
    <w:rsid w:val="00E464D8"/>
    <w:rsid w:val="00E4679E"/>
    <w:rsid w:val="00E46EFC"/>
    <w:rsid w:val="00E47B39"/>
    <w:rsid w:val="00E50B79"/>
    <w:rsid w:val="00E50D39"/>
    <w:rsid w:val="00E5121C"/>
    <w:rsid w:val="00E51FF9"/>
    <w:rsid w:val="00E524CB"/>
    <w:rsid w:val="00E52506"/>
    <w:rsid w:val="00E52A36"/>
    <w:rsid w:val="00E530F2"/>
    <w:rsid w:val="00E5353E"/>
    <w:rsid w:val="00E53744"/>
    <w:rsid w:val="00E53CBC"/>
    <w:rsid w:val="00E53FCD"/>
    <w:rsid w:val="00E5426A"/>
    <w:rsid w:val="00E549DF"/>
    <w:rsid w:val="00E55F33"/>
    <w:rsid w:val="00E565FD"/>
    <w:rsid w:val="00E56601"/>
    <w:rsid w:val="00E5666E"/>
    <w:rsid w:val="00E5727C"/>
    <w:rsid w:val="00E57C32"/>
    <w:rsid w:val="00E57DC8"/>
    <w:rsid w:val="00E60142"/>
    <w:rsid w:val="00E60728"/>
    <w:rsid w:val="00E60B54"/>
    <w:rsid w:val="00E60CCD"/>
    <w:rsid w:val="00E60D51"/>
    <w:rsid w:val="00E60FC9"/>
    <w:rsid w:val="00E622EE"/>
    <w:rsid w:val="00E628A7"/>
    <w:rsid w:val="00E63705"/>
    <w:rsid w:val="00E63A29"/>
    <w:rsid w:val="00E63C7C"/>
    <w:rsid w:val="00E63F7C"/>
    <w:rsid w:val="00E65374"/>
    <w:rsid w:val="00E65427"/>
    <w:rsid w:val="00E65DA1"/>
    <w:rsid w:val="00E66182"/>
    <w:rsid w:val="00E66BC6"/>
    <w:rsid w:val="00E670F2"/>
    <w:rsid w:val="00E676FB"/>
    <w:rsid w:val="00E70496"/>
    <w:rsid w:val="00E70F92"/>
    <w:rsid w:val="00E71731"/>
    <w:rsid w:val="00E71C31"/>
    <w:rsid w:val="00E71E4C"/>
    <w:rsid w:val="00E73490"/>
    <w:rsid w:val="00E747FF"/>
    <w:rsid w:val="00E74893"/>
    <w:rsid w:val="00E748D7"/>
    <w:rsid w:val="00E74BB2"/>
    <w:rsid w:val="00E76158"/>
    <w:rsid w:val="00E762FE"/>
    <w:rsid w:val="00E76877"/>
    <w:rsid w:val="00E774A1"/>
    <w:rsid w:val="00E77AD1"/>
    <w:rsid w:val="00E77D87"/>
    <w:rsid w:val="00E8190F"/>
    <w:rsid w:val="00E81A4B"/>
    <w:rsid w:val="00E82296"/>
    <w:rsid w:val="00E834FE"/>
    <w:rsid w:val="00E84D34"/>
    <w:rsid w:val="00E850AE"/>
    <w:rsid w:val="00E85351"/>
    <w:rsid w:val="00E90095"/>
    <w:rsid w:val="00E9474F"/>
    <w:rsid w:val="00E94AE0"/>
    <w:rsid w:val="00E956E7"/>
    <w:rsid w:val="00E95B93"/>
    <w:rsid w:val="00E95BBA"/>
    <w:rsid w:val="00E9617A"/>
    <w:rsid w:val="00E9762B"/>
    <w:rsid w:val="00E97ADB"/>
    <w:rsid w:val="00E97C15"/>
    <w:rsid w:val="00EA0BFF"/>
    <w:rsid w:val="00EA11FB"/>
    <w:rsid w:val="00EA1FA1"/>
    <w:rsid w:val="00EA27BE"/>
    <w:rsid w:val="00EA2D83"/>
    <w:rsid w:val="00EA3565"/>
    <w:rsid w:val="00EA5EE0"/>
    <w:rsid w:val="00EA6399"/>
    <w:rsid w:val="00EA7971"/>
    <w:rsid w:val="00EB27EC"/>
    <w:rsid w:val="00EB31D1"/>
    <w:rsid w:val="00EB3C05"/>
    <w:rsid w:val="00EB4519"/>
    <w:rsid w:val="00EB5373"/>
    <w:rsid w:val="00EB549D"/>
    <w:rsid w:val="00EB6CCE"/>
    <w:rsid w:val="00EB7152"/>
    <w:rsid w:val="00EB79BF"/>
    <w:rsid w:val="00EB7A29"/>
    <w:rsid w:val="00EB7BF0"/>
    <w:rsid w:val="00EC13A8"/>
    <w:rsid w:val="00EC3243"/>
    <w:rsid w:val="00EC349E"/>
    <w:rsid w:val="00EC369A"/>
    <w:rsid w:val="00EC51F9"/>
    <w:rsid w:val="00EC567F"/>
    <w:rsid w:val="00EC640D"/>
    <w:rsid w:val="00EC697A"/>
    <w:rsid w:val="00ED0ED1"/>
    <w:rsid w:val="00ED170A"/>
    <w:rsid w:val="00ED17AA"/>
    <w:rsid w:val="00ED1960"/>
    <w:rsid w:val="00ED257A"/>
    <w:rsid w:val="00ED3463"/>
    <w:rsid w:val="00ED5547"/>
    <w:rsid w:val="00ED5851"/>
    <w:rsid w:val="00ED5981"/>
    <w:rsid w:val="00ED5F1A"/>
    <w:rsid w:val="00ED622C"/>
    <w:rsid w:val="00ED6B04"/>
    <w:rsid w:val="00ED7207"/>
    <w:rsid w:val="00EE0BC1"/>
    <w:rsid w:val="00EE1C03"/>
    <w:rsid w:val="00EE5429"/>
    <w:rsid w:val="00EE5E1B"/>
    <w:rsid w:val="00EE638D"/>
    <w:rsid w:val="00EE66FF"/>
    <w:rsid w:val="00EF09D2"/>
    <w:rsid w:val="00EF1D52"/>
    <w:rsid w:val="00EF2A53"/>
    <w:rsid w:val="00EF2D8F"/>
    <w:rsid w:val="00EF3CB4"/>
    <w:rsid w:val="00EF40D4"/>
    <w:rsid w:val="00EF4126"/>
    <w:rsid w:val="00EF462B"/>
    <w:rsid w:val="00EF4785"/>
    <w:rsid w:val="00EF5510"/>
    <w:rsid w:val="00EF5C24"/>
    <w:rsid w:val="00EF5CAD"/>
    <w:rsid w:val="00EF5E89"/>
    <w:rsid w:val="00EF5EC0"/>
    <w:rsid w:val="00EF6825"/>
    <w:rsid w:val="00EF6929"/>
    <w:rsid w:val="00EF7BA1"/>
    <w:rsid w:val="00F000F2"/>
    <w:rsid w:val="00F00118"/>
    <w:rsid w:val="00F004E1"/>
    <w:rsid w:val="00F02835"/>
    <w:rsid w:val="00F02951"/>
    <w:rsid w:val="00F02D6F"/>
    <w:rsid w:val="00F030A8"/>
    <w:rsid w:val="00F03351"/>
    <w:rsid w:val="00F039EF"/>
    <w:rsid w:val="00F03D83"/>
    <w:rsid w:val="00F041C0"/>
    <w:rsid w:val="00F04212"/>
    <w:rsid w:val="00F04810"/>
    <w:rsid w:val="00F04951"/>
    <w:rsid w:val="00F05516"/>
    <w:rsid w:val="00F058F9"/>
    <w:rsid w:val="00F05E1A"/>
    <w:rsid w:val="00F0689F"/>
    <w:rsid w:val="00F06C0D"/>
    <w:rsid w:val="00F07012"/>
    <w:rsid w:val="00F078C7"/>
    <w:rsid w:val="00F07AA8"/>
    <w:rsid w:val="00F10103"/>
    <w:rsid w:val="00F10B7B"/>
    <w:rsid w:val="00F10FD3"/>
    <w:rsid w:val="00F12CCA"/>
    <w:rsid w:val="00F12FEB"/>
    <w:rsid w:val="00F13059"/>
    <w:rsid w:val="00F14052"/>
    <w:rsid w:val="00F153F8"/>
    <w:rsid w:val="00F15C8A"/>
    <w:rsid w:val="00F15F96"/>
    <w:rsid w:val="00F17593"/>
    <w:rsid w:val="00F178AA"/>
    <w:rsid w:val="00F216A1"/>
    <w:rsid w:val="00F218EA"/>
    <w:rsid w:val="00F2369A"/>
    <w:rsid w:val="00F238C7"/>
    <w:rsid w:val="00F241DD"/>
    <w:rsid w:val="00F243C1"/>
    <w:rsid w:val="00F248F0"/>
    <w:rsid w:val="00F26C04"/>
    <w:rsid w:val="00F276E7"/>
    <w:rsid w:val="00F27A05"/>
    <w:rsid w:val="00F30490"/>
    <w:rsid w:val="00F31255"/>
    <w:rsid w:val="00F318BC"/>
    <w:rsid w:val="00F31EF7"/>
    <w:rsid w:val="00F32963"/>
    <w:rsid w:val="00F346F6"/>
    <w:rsid w:val="00F34A1E"/>
    <w:rsid w:val="00F350CF"/>
    <w:rsid w:val="00F358A9"/>
    <w:rsid w:val="00F3594B"/>
    <w:rsid w:val="00F36369"/>
    <w:rsid w:val="00F36DC7"/>
    <w:rsid w:val="00F3738D"/>
    <w:rsid w:val="00F3755D"/>
    <w:rsid w:val="00F4084B"/>
    <w:rsid w:val="00F4176E"/>
    <w:rsid w:val="00F42111"/>
    <w:rsid w:val="00F42A74"/>
    <w:rsid w:val="00F430E3"/>
    <w:rsid w:val="00F43917"/>
    <w:rsid w:val="00F44144"/>
    <w:rsid w:val="00F441C0"/>
    <w:rsid w:val="00F4432A"/>
    <w:rsid w:val="00F448CE"/>
    <w:rsid w:val="00F456A2"/>
    <w:rsid w:val="00F4630F"/>
    <w:rsid w:val="00F47A73"/>
    <w:rsid w:val="00F50371"/>
    <w:rsid w:val="00F50457"/>
    <w:rsid w:val="00F507C7"/>
    <w:rsid w:val="00F509F9"/>
    <w:rsid w:val="00F50BC1"/>
    <w:rsid w:val="00F51382"/>
    <w:rsid w:val="00F52546"/>
    <w:rsid w:val="00F532EA"/>
    <w:rsid w:val="00F53497"/>
    <w:rsid w:val="00F53AE0"/>
    <w:rsid w:val="00F53D6C"/>
    <w:rsid w:val="00F54B13"/>
    <w:rsid w:val="00F54B30"/>
    <w:rsid w:val="00F54FFA"/>
    <w:rsid w:val="00F562B5"/>
    <w:rsid w:val="00F56696"/>
    <w:rsid w:val="00F56A69"/>
    <w:rsid w:val="00F61E34"/>
    <w:rsid w:val="00F623AD"/>
    <w:rsid w:val="00F6245F"/>
    <w:rsid w:val="00F62554"/>
    <w:rsid w:val="00F62648"/>
    <w:rsid w:val="00F62E9E"/>
    <w:rsid w:val="00F644B2"/>
    <w:rsid w:val="00F64DE8"/>
    <w:rsid w:val="00F65691"/>
    <w:rsid w:val="00F65AF4"/>
    <w:rsid w:val="00F65EA8"/>
    <w:rsid w:val="00F66905"/>
    <w:rsid w:val="00F67364"/>
    <w:rsid w:val="00F676CA"/>
    <w:rsid w:val="00F71AEE"/>
    <w:rsid w:val="00F71E1A"/>
    <w:rsid w:val="00F71EDD"/>
    <w:rsid w:val="00F73C57"/>
    <w:rsid w:val="00F73CE8"/>
    <w:rsid w:val="00F741DD"/>
    <w:rsid w:val="00F7549C"/>
    <w:rsid w:val="00F75742"/>
    <w:rsid w:val="00F763BD"/>
    <w:rsid w:val="00F7722B"/>
    <w:rsid w:val="00F77E61"/>
    <w:rsid w:val="00F8023D"/>
    <w:rsid w:val="00F80C4D"/>
    <w:rsid w:val="00F8121E"/>
    <w:rsid w:val="00F818BD"/>
    <w:rsid w:val="00F8268A"/>
    <w:rsid w:val="00F83247"/>
    <w:rsid w:val="00F83329"/>
    <w:rsid w:val="00F83B45"/>
    <w:rsid w:val="00F83F2F"/>
    <w:rsid w:val="00F84287"/>
    <w:rsid w:val="00F844CB"/>
    <w:rsid w:val="00F844FD"/>
    <w:rsid w:val="00F84EF9"/>
    <w:rsid w:val="00F85030"/>
    <w:rsid w:val="00F85123"/>
    <w:rsid w:val="00F87183"/>
    <w:rsid w:val="00F871B2"/>
    <w:rsid w:val="00F873AA"/>
    <w:rsid w:val="00F87503"/>
    <w:rsid w:val="00F87D62"/>
    <w:rsid w:val="00F90EF8"/>
    <w:rsid w:val="00F91DF6"/>
    <w:rsid w:val="00F92248"/>
    <w:rsid w:val="00F92809"/>
    <w:rsid w:val="00F93563"/>
    <w:rsid w:val="00F95A1A"/>
    <w:rsid w:val="00F9687F"/>
    <w:rsid w:val="00F97267"/>
    <w:rsid w:val="00FA0B53"/>
    <w:rsid w:val="00FA1B80"/>
    <w:rsid w:val="00FA2127"/>
    <w:rsid w:val="00FA2E19"/>
    <w:rsid w:val="00FA3254"/>
    <w:rsid w:val="00FA4065"/>
    <w:rsid w:val="00FA4DB0"/>
    <w:rsid w:val="00FA519D"/>
    <w:rsid w:val="00FA5A08"/>
    <w:rsid w:val="00FA619B"/>
    <w:rsid w:val="00FA7617"/>
    <w:rsid w:val="00FA7A7D"/>
    <w:rsid w:val="00FA7CED"/>
    <w:rsid w:val="00FB0361"/>
    <w:rsid w:val="00FB0A96"/>
    <w:rsid w:val="00FB1BBB"/>
    <w:rsid w:val="00FB2118"/>
    <w:rsid w:val="00FB2A9C"/>
    <w:rsid w:val="00FB30CB"/>
    <w:rsid w:val="00FB31E0"/>
    <w:rsid w:val="00FB3296"/>
    <w:rsid w:val="00FB3D4F"/>
    <w:rsid w:val="00FB44BA"/>
    <w:rsid w:val="00FB4DB3"/>
    <w:rsid w:val="00FB5C86"/>
    <w:rsid w:val="00FB6298"/>
    <w:rsid w:val="00FB6706"/>
    <w:rsid w:val="00FB67A4"/>
    <w:rsid w:val="00FB7080"/>
    <w:rsid w:val="00FB7371"/>
    <w:rsid w:val="00FB7A38"/>
    <w:rsid w:val="00FC1DA2"/>
    <w:rsid w:val="00FC23CD"/>
    <w:rsid w:val="00FC2CD6"/>
    <w:rsid w:val="00FC3B41"/>
    <w:rsid w:val="00FC419C"/>
    <w:rsid w:val="00FC4977"/>
    <w:rsid w:val="00FC4D31"/>
    <w:rsid w:val="00FC4F23"/>
    <w:rsid w:val="00FC5B69"/>
    <w:rsid w:val="00FC6ACC"/>
    <w:rsid w:val="00FC7714"/>
    <w:rsid w:val="00FC7D34"/>
    <w:rsid w:val="00FC7FF8"/>
    <w:rsid w:val="00FD0884"/>
    <w:rsid w:val="00FD111D"/>
    <w:rsid w:val="00FD2842"/>
    <w:rsid w:val="00FD2C6B"/>
    <w:rsid w:val="00FD2E4E"/>
    <w:rsid w:val="00FD2FA1"/>
    <w:rsid w:val="00FD33AC"/>
    <w:rsid w:val="00FD33B6"/>
    <w:rsid w:val="00FD3D4A"/>
    <w:rsid w:val="00FD3EF9"/>
    <w:rsid w:val="00FD3F37"/>
    <w:rsid w:val="00FD41C4"/>
    <w:rsid w:val="00FD46B3"/>
    <w:rsid w:val="00FD4AA7"/>
    <w:rsid w:val="00FD561C"/>
    <w:rsid w:val="00FD7A82"/>
    <w:rsid w:val="00FE00C6"/>
    <w:rsid w:val="00FE08FD"/>
    <w:rsid w:val="00FE0AD0"/>
    <w:rsid w:val="00FE1EE6"/>
    <w:rsid w:val="00FE283E"/>
    <w:rsid w:val="00FE2B6F"/>
    <w:rsid w:val="00FE390E"/>
    <w:rsid w:val="00FE3A76"/>
    <w:rsid w:val="00FE41BF"/>
    <w:rsid w:val="00FE4855"/>
    <w:rsid w:val="00FE59DA"/>
    <w:rsid w:val="00FE5DF6"/>
    <w:rsid w:val="00FE61D4"/>
    <w:rsid w:val="00FE668F"/>
    <w:rsid w:val="00FE6BCB"/>
    <w:rsid w:val="00FE6E24"/>
    <w:rsid w:val="00FE7119"/>
    <w:rsid w:val="00FF0F04"/>
    <w:rsid w:val="00FF10D3"/>
    <w:rsid w:val="00FF189E"/>
    <w:rsid w:val="00FF205D"/>
    <w:rsid w:val="00FF2745"/>
    <w:rsid w:val="00FF4096"/>
    <w:rsid w:val="00FF48EE"/>
    <w:rsid w:val="00FF55A7"/>
    <w:rsid w:val="00FF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5"/>
    <o:shapelayout v:ext="edit">
      <o:idmap v:ext="edit" data="1"/>
    </o:shapelayout>
  </w:shapeDefaults>
  <w:decimalSymbol w:val="."/>
  <w:listSeparator w:val=","/>
  <w14:docId w14:val="5C97F376"/>
  <w15:docId w15:val="{755C39BB-2510-48CE-AD75-07E1971A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97199"/>
    <w:pPr>
      <w:spacing w:before="40" w:line="280" w:lineRule="atLeast"/>
      <w:ind w:left="680"/>
    </w:pPr>
    <w:rPr>
      <w:rFonts w:ascii="Arial" w:eastAsia="標楷體" w:hAnsi="Arial"/>
      <w:sz w:val="24"/>
    </w:rPr>
  </w:style>
  <w:style w:type="paragraph" w:styleId="1">
    <w:name w:val="heading 1"/>
    <w:aliases w:val="壹,level 1,Level 1 Head,H1,heading 1,Heading apps,Heading 11,h1,Level 1 Topic Heading,h11,h12,h111,h13,h112,h121,h1111,h14,h113,DO NOT USE_h1,論文標題,title,--章名,Header1,Data Sheet Headlines,大綱,X.X,Title1,l1,I1,1st level,HEADING 1,Heading level 1"/>
    <w:basedOn w:val="a0"/>
    <w:next w:val="a0"/>
    <w:qFormat/>
    <w:rsid w:val="00E02619"/>
    <w:pPr>
      <w:pageBreakBefore/>
      <w:numPr>
        <w:numId w:val="5"/>
      </w:numPr>
      <w:spacing w:before="1200" w:after="720"/>
      <w:outlineLvl w:val="0"/>
    </w:pPr>
    <w:rPr>
      <w:rFonts w:ascii="Arial Black" w:hAnsi="Arial Black"/>
      <w:sz w:val="48"/>
    </w:rPr>
  </w:style>
  <w:style w:type="paragraph" w:styleId="2">
    <w:name w:val="heading 2"/>
    <w:aliases w:val="H2,Chapter Number/Appendix Letter,chn,一,heading 2,Heading 2 Hidden,Heading 2 CCBS,一、,章標題,prob no,2nd level,h2,2,Header 2,標題 2 字元,標題 2-(一),標題 2--1.1,1.5.5.6.1,主標題,--1.1,h2 main heading,B Sub/Bold,hd2,l2,[ 一、],標題 2 字元 字元 字元,Header2,H2-Heading 2,22"/>
    <w:basedOn w:val="1"/>
    <w:next w:val="a0"/>
    <w:qFormat/>
    <w:rsid w:val="00E02619"/>
    <w:pPr>
      <w:keepNext/>
      <w:pageBreakBefore w:val="0"/>
      <w:numPr>
        <w:ilvl w:val="1"/>
      </w:numPr>
      <w:tabs>
        <w:tab w:val="clear" w:pos="1832"/>
        <w:tab w:val="left" w:pos="960"/>
      </w:tabs>
      <w:spacing w:before="360" w:after="0"/>
      <w:outlineLvl w:val="1"/>
    </w:pPr>
    <w:rPr>
      <w:sz w:val="32"/>
    </w:rPr>
  </w:style>
  <w:style w:type="paragraph" w:styleId="3">
    <w:name w:val="heading 3"/>
    <w:aliases w:val="小節標題,sub pro,--1.1.1.,Level 3 Head,H3,h3,標題111.1,123,步驟,BOD 0,l3,3,x.x.x,Level 1 - 1,1.1.1.1,Org Heading 1,Level 3 Topic Heading,Title3,CT,Sub-section Title,Head3,l3+toc 3,(一),標題 3 字元1,標題 3 字元 字元,小節標題 字元 字元,sub pro 字元 字元,--1.1.1. 字元 字元,H3 字元 字元"/>
    <w:basedOn w:val="a0"/>
    <w:next w:val="a0"/>
    <w:qFormat/>
    <w:rsid w:val="00E02619"/>
    <w:pPr>
      <w:keepNext/>
      <w:numPr>
        <w:ilvl w:val="2"/>
        <w:numId w:val="5"/>
      </w:numPr>
      <w:pBdr>
        <w:bottom w:val="single" w:sz="12" w:space="2" w:color="auto"/>
      </w:pBdr>
      <w:tabs>
        <w:tab w:val="left" w:pos="960"/>
      </w:tabs>
      <w:spacing w:before="240"/>
      <w:outlineLvl w:val="2"/>
    </w:pPr>
    <w:rPr>
      <w:b/>
      <w:smallCaps/>
      <w:sz w:val="28"/>
    </w:rPr>
  </w:style>
  <w:style w:type="paragraph" w:styleId="4">
    <w:name w:val="heading 4"/>
    <w:aliases w:val="(1)L3,Heading 14,Heading 141,Heading 142,合約條款標題,(1),--1.,H4,4,h4,a.,PIM 4,--1,標題111.1.1,1234,-1,l4,[ 1. ],Level 2 - a,TF-Overskrift 4,l4+toc4,I4,1"/>
    <w:basedOn w:val="a0"/>
    <w:next w:val="a0"/>
    <w:qFormat/>
    <w:rsid w:val="00E02619"/>
    <w:pPr>
      <w:keepNext/>
      <w:spacing w:before="240"/>
      <w:ind w:leftChars="350" w:left="350"/>
      <w:outlineLvl w:val="3"/>
    </w:pPr>
    <w:rPr>
      <w:b/>
    </w:rPr>
  </w:style>
  <w:style w:type="paragraph" w:styleId="5">
    <w:name w:val="heading 5"/>
    <w:aliases w:val="A.,A,--(1)1,H5,--(1),12345,h5,l5,hm,[ (1). ],Level 3 - i"/>
    <w:basedOn w:val="a0"/>
    <w:next w:val="a0"/>
    <w:qFormat/>
    <w:rsid w:val="00E02619"/>
    <w:pPr>
      <w:keepNext/>
      <w:spacing w:before="200"/>
      <w:ind w:left="0"/>
      <w:outlineLvl w:val="4"/>
    </w:pPr>
    <w:rPr>
      <w:b/>
      <w:i/>
      <w:sz w:val="22"/>
    </w:rPr>
  </w:style>
  <w:style w:type="paragraph" w:styleId="6">
    <w:name w:val="heading 6"/>
    <w:aliases w:val="參考文獻,ref-items,--A,H6,課程簡稱,h6,l6,hsm"/>
    <w:basedOn w:val="a0"/>
    <w:next w:val="a0"/>
    <w:qFormat/>
    <w:rsid w:val="00E02619"/>
    <w:pPr>
      <w:keepNext/>
      <w:spacing w:before="200"/>
      <w:ind w:left="0"/>
      <w:outlineLvl w:val="5"/>
    </w:pPr>
    <w:rPr>
      <w:b/>
    </w:rPr>
  </w:style>
  <w:style w:type="paragraph" w:styleId="7">
    <w:name w:val="heading 7"/>
    <w:aliases w:val="(A),--(a),標題 7-(a),--a"/>
    <w:basedOn w:val="a0"/>
    <w:next w:val="a0"/>
    <w:qFormat/>
    <w:rsid w:val="00E02619"/>
    <w:pPr>
      <w:spacing w:before="240" w:after="60"/>
      <w:ind w:left="0"/>
      <w:outlineLvl w:val="6"/>
    </w:pPr>
  </w:style>
  <w:style w:type="paragraph" w:styleId="8">
    <w:name w:val="heading 8"/>
    <w:aliases w:val="a,--.,Table Heading"/>
    <w:basedOn w:val="a0"/>
    <w:next w:val="a0"/>
    <w:qFormat/>
    <w:rsid w:val="00E02619"/>
    <w:pPr>
      <w:spacing w:before="240" w:after="60"/>
      <w:ind w:left="0"/>
      <w:outlineLvl w:val="7"/>
    </w:pPr>
    <w:rPr>
      <w:i/>
    </w:rPr>
  </w:style>
  <w:style w:type="paragraph" w:styleId="9">
    <w:name w:val="heading 9"/>
    <w:aliases w:val="(a),--.."/>
    <w:basedOn w:val="a0"/>
    <w:next w:val="a0"/>
    <w:qFormat/>
    <w:rsid w:val="00E02619"/>
    <w:pPr>
      <w:spacing w:before="240" w:after="60"/>
      <w:ind w:left="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小節標題 字元"/>
    <w:aliases w:val="sub pro 字元,--1.1.1. 字元,Level 3 Head 字元,H3 字元,h3 字元,標題111.1 字元,123 字元,步驟 字元,BOD 0 字元,l3 字元,3 字元,x.x.x 字元,Level 1 - 1 字元,1.1.1.1 字元,Org Heading 1 字元,Level 3 Topic Heading 字元,Title3 字元,CT 字元,Sub-section Title 字元,Head3 字元,l3+toc 3 字元,(一) 字元"/>
    <w:rsid w:val="00E02619"/>
    <w:rPr>
      <w:rFonts w:ascii="Arial" w:eastAsia="標楷體" w:hAnsi="Arial"/>
      <w:b/>
      <w:smallCaps/>
      <w:sz w:val="28"/>
      <w:lang w:val="en-US" w:eastAsia="zh-TW" w:bidi="ar-SA"/>
    </w:rPr>
  </w:style>
  <w:style w:type="paragraph" w:styleId="50">
    <w:name w:val="toc 5"/>
    <w:basedOn w:val="a0"/>
    <w:next w:val="a0"/>
    <w:semiHidden/>
    <w:rsid w:val="00E02619"/>
    <w:pPr>
      <w:spacing w:before="0"/>
      <w:ind w:left="800"/>
    </w:pPr>
    <w:rPr>
      <w:rFonts w:ascii="Times New Roman" w:hAnsi="Times New Roman"/>
      <w:sz w:val="18"/>
    </w:rPr>
  </w:style>
  <w:style w:type="paragraph" w:styleId="40">
    <w:name w:val="toc 4"/>
    <w:basedOn w:val="30"/>
    <w:next w:val="a0"/>
    <w:semiHidden/>
    <w:rsid w:val="00E02619"/>
    <w:pPr>
      <w:ind w:left="600"/>
    </w:pPr>
    <w:rPr>
      <w:i/>
      <w:sz w:val="18"/>
    </w:rPr>
  </w:style>
  <w:style w:type="paragraph" w:styleId="30">
    <w:name w:val="toc 3"/>
    <w:basedOn w:val="20"/>
    <w:next w:val="a0"/>
    <w:uiPriority w:val="39"/>
    <w:rsid w:val="00E02619"/>
    <w:pPr>
      <w:tabs>
        <w:tab w:val="clear" w:pos="1276"/>
        <w:tab w:val="left" w:pos="2126"/>
      </w:tabs>
      <w:ind w:left="1276"/>
    </w:pPr>
    <w:rPr>
      <w:rFonts w:ascii="Arial" w:hAnsi="Arial"/>
      <w:b/>
      <w:smallCaps/>
    </w:rPr>
  </w:style>
  <w:style w:type="paragraph" w:styleId="20">
    <w:name w:val="toc 2"/>
    <w:basedOn w:val="10"/>
    <w:next w:val="a0"/>
    <w:uiPriority w:val="39"/>
    <w:rsid w:val="00E02619"/>
    <w:pPr>
      <w:tabs>
        <w:tab w:val="clear" w:pos="567"/>
        <w:tab w:val="left" w:pos="1276"/>
      </w:tabs>
      <w:spacing w:before="0" w:after="0"/>
      <w:ind w:left="567"/>
    </w:pPr>
    <w:rPr>
      <w:sz w:val="28"/>
    </w:rPr>
  </w:style>
  <w:style w:type="paragraph" w:styleId="10">
    <w:name w:val="toc 1"/>
    <w:basedOn w:val="a0"/>
    <w:next w:val="a0"/>
    <w:semiHidden/>
    <w:rsid w:val="00E02619"/>
    <w:pPr>
      <w:tabs>
        <w:tab w:val="left" w:pos="567"/>
        <w:tab w:val="right" w:leader="dot" w:pos="9356"/>
      </w:tabs>
      <w:spacing w:before="240" w:after="120"/>
      <w:ind w:left="0"/>
    </w:pPr>
    <w:rPr>
      <w:rFonts w:ascii="Arial Black" w:hAnsi="Arial Black"/>
      <w:sz w:val="32"/>
    </w:rPr>
  </w:style>
  <w:style w:type="paragraph" w:styleId="a5">
    <w:name w:val="footer"/>
    <w:basedOn w:val="a0"/>
    <w:rsid w:val="00E02619"/>
    <w:pPr>
      <w:tabs>
        <w:tab w:val="center" w:pos="4320"/>
        <w:tab w:val="right" w:pos="8640"/>
      </w:tabs>
    </w:pPr>
  </w:style>
  <w:style w:type="paragraph" w:styleId="a6">
    <w:name w:val="header"/>
    <w:basedOn w:val="a0"/>
    <w:rsid w:val="00E02619"/>
    <w:pPr>
      <w:tabs>
        <w:tab w:val="center" w:pos="4320"/>
        <w:tab w:val="right" w:pos="8640"/>
      </w:tabs>
    </w:pPr>
    <w:rPr>
      <w:rFonts w:ascii="Impact" w:hAnsi="Impact"/>
      <w:b/>
    </w:rPr>
  </w:style>
  <w:style w:type="paragraph" w:styleId="a7">
    <w:name w:val="Normal Indent"/>
    <w:basedOn w:val="a0"/>
    <w:rsid w:val="00E02619"/>
    <w:pPr>
      <w:ind w:left="1134"/>
    </w:pPr>
  </w:style>
  <w:style w:type="paragraph" w:styleId="a8">
    <w:name w:val="caption"/>
    <w:basedOn w:val="a0"/>
    <w:next w:val="a0"/>
    <w:qFormat/>
    <w:rsid w:val="00E02619"/>
    <w:pPr>
      <w:spacing w:after="360" w:line="320" w:lineRule="atLeast"/>
    </w:pPr>
    <w:rPr>
      <w:rFonts w:ascii="Impact" w:hAnsi="Impact"/>
      <w:sz w:val="22"/>
    </w:rPr>
  </w:style>
  <w:style w:type="paragraph" w:customStyle="1" w:styleId="Bullet">
    <w:name w:val="Bullet"/>
    <w:basedOn w:val="a0"/>
    <w:rsid w:val="00E02619"/>
    <w:pPr>
      <w:tabs>
        <w:tab w:val="left" w:pos="1134"/>
      </w:tabs>
      <w:adjustRightInd w:val="0"/>
      <w:spacing w:beforeLines="50" w:afterLines="50" w:line="240" w:lineRule="auto"/>
      <w:ind w:left="1134" w:hanging="454"/>
    </w:pPr>
  </w:style>
  <w:style w:type="paragraph" w:customStyle="1" w:styleId="Table">
    <w:name w:val="Table"/>
    <w:basedOn w:val="a0"/>
    <w:rsid w:val="00E02619"/>
    <w:pPr>
      <w:spacing w:before="60" w:after="60"/>
      <w:ind w:left="0"/>
    </w:pPr>
  </w:style>
  <w:style w:type="paragraph" w:customStyle="1" w:styleId="Note">
    <w:name w:val="Note"/>
    <w:basedOn w:val="a0"/>
    <w:rsid w:val="00E02619"/>
    <w:pPr>
      <w:keepLines/>
      <w:shd w:val="clear" w:color="auto" w:fill="E0E0E0"/>
      <w:tabs>
        <w:tab w:val="left" w:pos="1800"/>
      </w:tabs>
      <w:snapToGrid w:val="0"/>
      <w:spacing w:before="200" w:after="120"/>
      <w:ind w:left="1418" w:hanging="709"/>
    </w:pPr>
    <w:rPr>
      <w:i/>
    </w:rPr>
  </w:style>
  <w:style w:type="paragraph" w:customStyle="1" w:styleId="Bullet2">
    <w:name w:val="Bullet 2"/>
    <w:basedOn w:val="Bullet"/>
    <w:rsid w:val="00E02619"/>
    <w:pPr>
      <w:tabs>
        <w:tab w:val="clear" w:pos="1134"/>
        <w:tab w:val="left" w:pos="1588"/>
      </w:tabs>
      <w:ind w:left="1588"/>
    </w:pPr>
  </w:style>
  <w:style w:type="paragraph" w:customStyle="1" w:styleId="graphic">
    <w:name w:val="graphic"/>
    <w:basedOn w:val="a0"/>
    <w:rsid w:val="00E02619"/>
    <w:pPr>
      <w:spacing w:before="240" w:after="240" w:line="240" w:lineRule="auto"/>
    </w:pPr>
    <w:rPr>
      <w:b/>
    </w:rPr>
  </w:style>
  <w:style w:type="paragraph" w:customStyle="1" w:styleId="Bullet3">
    <w:name w:val="Bullet 3"/>
    <w:basedOn w:val="Bullet2"/>
    <w:rsid w:val="00E02619"/>
    <w:pPr>
      <w:tabs>
        <w:tab w:val="clear" w:pos="1588"/>
        <w:tab w:val="num" w:pos="360"/>
        <w:tab w:val="left" w:pos="2041"/>
      </w:tabs>
      <w:ind w:left="2042"/>
    </w:pPr>
  </w:style>
  <w:style w:type="paragraph" w:customStyle="1" w:styleId="Procedure">
    <w:name w:val="Procedure"/>
    <w:basedOn w:val="a0"/>
    <w:next w:val="a0"/>
    <w:rsid w:val="00E02619"/>
    <w:pPr>
      <w:keepNext/>
      <w:tabs>
        <w:tab w:val="left" w:pos="720"/>
      </w:tabs>
      <w:ind w:hanging="403"/>
    </w:pPr>
    <w:rPr>
      <w:rFonts w:ascii="Impact" w:hAnsi="Impact"/>
      <w:b/>
    </w:rPr>
  </w:style>
  <w:style w:type="paragraph" w:customStyle="1" w:styleId="Courier">
    <w:name w:val="Courier"/>
    <w:basedOn w:val="a0"/>
    <w:rsid w:val="00E02619"/>
    <w:pPr>
      <w:spacing w:before="0" w:line="240" w:lineRule="auto"/>
    </w:pPr>
    <w:rPr>
      <w:rFonts w:ascii="Courier New" w:hAnsi="Courier New"/>
    </w:rPr>
  </w:style>
  <w:style w:type="paragraph" w:customStyle="1" w:styleId="SeeAlso">
    <w:name w:val="See Also"/>
    <w:basedOn w:val="Procedure"/>
    <w:rsid w:val="00E02619"/>
    <w:pPr>
      <w:pBdr>
        <w:top w:val="single" w:sz="12" w:space="1" w:color="auto"/>
      </w:pBdr>
      <w:tabs>
        <w:tab w:val="clear" w:pos="720"/>
      </w:tabs>
      <w:ind w:left="1170" w:right="6156" w:firstLine="0"/>
    </w:pPr>
    <w:rPr>
      <w:position w:val="2"/>
    </w:rPr>
  </w:style>
  <w:style w:type="paragraph" w:styleId="60">
    <w:name w:val="toc 6"/>
    <w:basedOn w:val="a0"/>
    <w:next w:val="a0"/>
    <w:semiHidden/>
    <w:rsid w:val="00E02619"/>
    <w:pPr>
      <w:spacing w:before="0"/>
      <w:ind w:left="1000"/>
    </w:pPr>
    <w:rPr>
      <w:rFonts w:ascii="Times New Roman" w:hAnsi="Times New Roman"/>
      <w:sz w:val="18"/>
    </w:rPr>
  </w:style>
  <w:style w:type="paragraph" w:styleId="70">
    <w:name w:val="toc 7"/>
    <w:basedOn w:val="a0"/>
    <w:next w:val="a0"/>
    <w:semiHidden/>
    <w:rsid w:val="00E02619"/>
    <w:pPr>
      <w:spacing w:before="0"/>
      <w:ind w:left="1200"/>
    </w:pPr>
    <w:rPr>
      <w:rFonts w:ascii="Times New Roman" w:hAnsi="Times New Roman"/>
      <w:sz w:val="18"/>
    </w:rPr>
  </w:style>
  <w:style w:type="paragraph" w:styleId="80">
    <w:name w:val="toc 8"/>
    <w:basedOn w:val="a0"/>
    <w:next w:val="a0"/>
    <w:semiHidden/>
    <w:rsid w:val="00E02619"/>
    <w:pPr>
      <w:spacing w:before="0"/>
      <w:ind w:left="1400"/>
    </w:pPr>
    <w:rPr>
      <w:rFonts w:ascii="Times New Roman" w:hAnsi="Times New Roman"/>
      <w:sz w:val="18"/>
    </w:rPr>
  </w:style>
  <w:style w:type="paragraph" w:styleId="90">
    <w:name w:val="toc 9"/>
    <w:basedOn w:val="a0"/>
    <w:next w:val="a0"/>
    <w:semiHidden/>
    <w:rsid w:val="00E02619"/>
    <w:pPr>
      <w:spacing w:before="0"/>
      <w:ind w:left="1600"/>
    </w:pPr>
    <w:rPr>
      <w:rFonts w:ascii="Times New Roman" w:hAnsi="Times New Roman"/>
      <w:sz w:val="18"/>
    </w:rPr>
  </w:style>
  <w:style w:type="character" w:styleId="a9">
    <w:name w:val="annotation reference"/>
    <w:semiHidden/>
    <w:rsid w:val="00E02619"/>
    <w:rPr>
      <w:sz w:val="16"/>
    </w:rPr>
  </w:style>
  <w:style w:type="paragraph" w:styleId="aa">
    <w:name w:val="annotation text"/>
    <w:basedOn w:val="a0"/>
    <w:semiHidden/>
    <w:rsid w:val="00E02619"/>
  </w:style>
  <w:style w:type="character" w:styleId="ab">
    <w:name w:val="page number"/>
    <w:basedOn w:val="a1"/>
    <w:rsid w:val="00E02619"/>
  </w:style>
  <w:style w:type="paragraph" w:styleId="ac">
    <w:name w:val="table of figures"/>
    <w:basedOn w:val="20"/>
    <w:next w:val="a0"/>
    <w:semiHidden/>
    <w:rsid w:val="00E02619"/>
    <w:pPr>
      <w:tabs>
        <w:tab w:val="clear" w:pos="9356"/>
        <w:tab w:val="right" w:leader="dot" w:pos="9365"/>
      </w:tabs>
      <w:ind w:left="400" w:hanging="400"/>
    </w:pPr>
    <w:rPr>
      <w:rFonts w:ascii="Garamond" w:hAnsi="Garamond"/>
      <w:smallCaps/>
    </w:rPr>
  </w:style>
  <w:style w:type="character" w:styleId="ad">
    <w:name w:val="Strong"/>
    <w:qFormat/>
    <w:rsid w:val="00E02619"/>
    <w:rPr>
      <w:b/>
    </w:rPr>
  </w:style>
  <w:style w:type="paragraph" w:styleId="ae">
    <w:name w:val="Document Map"/>
    <w:basedOn w:val="a0"/>
    <w:semiHidden/>
    <w:rsid w:val="00E02619"/>
    <w:pPr>
      <w:shd w:val="clear" w:color="auto" w:fill="000080"/>
    </w:pPr>
  </w:style>
  <w:style w:type="character" w:styleId="af">
    <w:name w:val="Hyperlink"/>
    <w:rsid w:val="00E02619"/>
    <w:rPr>
      <w:color w:val="0000FF"/>
      <w:u w:val="single"/>
    </w:rPr>
  </w:style>
  <w:style w:type="paragraph" w:styleId="af0">
    <w:name w:val="Block Text"/>
    <w:basedOn w:val="a0"/>
    <w:rsid w:val="00E02619"/>
    <w:pPr>
      <w:spacing w:after="120"/>
      <w:ind w:left="720" w:right="720"/>
    </w:pPr>
    <w:rPr>
      <w:sz w:val="16"/>
    </w:rPr>
  </w:style>
  <w:style w:type="paragraph" w:customStyle="1" w:styleId="actiondetail">
    <w:name w:val="action detail"/>
    <w:basedOn w:val="a0"/>
    <w:rsid w:val="00E02619"/>
    <w:pPr>
      <w:tabs>
        <w:tab w:val="center" w:pos="6480"/>
        <w:tab w:val="center" w:pos="8190"/>
        <w:tab w:val="center" w:pos="9540"/>
        <w:tab w:val="left" w:pos="10458"/>
      </w:tabs>
      <w:spacing w:before="0" w:line="240" w:lineRule="auto"/>
      <w:ind w:left="180" w:firstLine="18"/>
    </w:pPr>
    <w:rPr>
      <w:rFonts w:ascii="Book Antiqua" w:hAnsi="Book Antiqua"/>
      <w:sz w:val="18"/>
    </w:rPr>
  </w:style>
  <w:style w:type="paragraph" w:styleId="af1">
    <w:name w:val="Date"/>
    <w:basedOn w:val="a0"/>
    <w:next w:val="a0"/>
    <w:rsid w:val="00E02619"/>
    <w:pPr>
      <w:jc w:val="right"/>
    </w:pPr>
  </w:style>
  <w:style w:type="paragraph" w:styleId="af2">
    <w:name w:val="Plain Text"/>
    <w:basedOn w:val="a0"/>
    <w:rsid w:val="00E02619"/>
    <w:pPr>
      <w:widowControl w:val="0"/>
      <w:spacing w:before="0" w:line="240" w:lineRule="auto"/>
      <w:ind w:left="0"/>
    </w:pPr>
    <w:rPr>
      <w:rFonts w:ascii="細明體" w:eastAsia="細明體" w:hAnsi="Courier New"/>
      <w:kern w:val="2"/>
    </w:rPr>
  </w:style>
  <w:style w:type="paragraph" w:styleId="af3">
    <w:name w:val="Body Text Indent"/>
    <w:basedOn w:val="a0"/>
    <w:rsid w:val="00E02619"/>
    <w:pPr>
      <w:tabs>
        <w:tab w:val="left" w:pos="0"/>
        <w:tab w:val="left" w:pos="403"/>
        <w:tab w:val="left" w:pos="518"/>
        <w:tab w:val="left" w:pos="900"/>
        <w:tab w:val="left" w:pos="1325"/>
        <w:tab w:val="left" w:pos="1786"/>
        <w:tab w:val="left" w:pos="2246"/>
        <w:tab w:val="left" w:pos="2707"/>
      </w:tabs>
      <w:spacing w:line="312" w:lineRule="atLeast"/>
      <w:ind w:left="1800" w:hanging="720"/>
      <w:jc w:val="both"/>
    </w:pPr>
    <w:rPr>
      <w:rFonts w:ascii="Helvetica" w:hAnsi="Helvetica"/>
      <w:sz w:val="22"/>
    </w:rPr>
  </w:style>
  <w:style w:type="paragraph" w:styleId="21">
    <w:name w:val="Body Text Indent 2"/>
    <w:basedOn w:val="a0"/>
    <w:rsid w:val="00E02619"/>
    <w:pPr>
      <w:tabs>
        <w:tab w:val="left" w:pos="0"/>
        <w:tab w:val="left" w:pos="403"/>
        <w:tab w:val="left" w:pos="518"/>
        <w:tab w:val="left" w:pos="1786"/>
        <w:tab w:val="left" w:pos="2246"/>
        <w:tab w:val="left" w:pos="2707"/>
      </w:tabs>
      <w:ind w:left="2250" w:hanging="990"/>
      <w:jc w:val="both"/>
    </w:pPr>
    <w:rPr>
      <w:rFonts w:ascii="Helvetica" w:hAnsi="Helvetica"/>
      <w:sz w:val="22"/>
    </w:rPr>
  </w:style>
  <w:style w:type="paragraph" w:styleId="31">
    <w:name w:val="Body Text Indent 3"/>
    <w:basedOn w:val="a0"/>
    <w:rsid w:val="00E02619"/>
    <w:pPr>
      <w:tabs>
        <w:tab w:val="left" w:pos="0"/>
        <w:tab w:val="left" w:pos="403"/>
        <w:tab w:val="left" w:pos="518"/>
        <w:tab w:val="left" w:pos="864"/>
        <w:tab w:val="left" w:pos="1786"/>
        <w:tab w:val="left" w:pos="2246"/>
        <w:tab w:val="left" w:pos="2707"/>
      </w:tabs>
      <w:ind w:left="1620"/>
      <w:jc w:val="both"/>
    </w:pPr>
    <w:rPr>
      <w:rFonts w:ascii="Helvetica" w:hAnsi="Helvetica"/>
      <w:sz w:val="22"/>
    </w:rPr>
  </w:style>
  <w:style w:type="paragraph" w:customStyle="1" w:styleId="af4">
    <w:name w:val="內文編號"/>
    <w:basedOn w:val="a0"/>
    <w:rsid w:val="00E02619"/>
    <w:pPr>
      <w:tabs>
        <w:tab w:val="num" w:pos="1211"/>
      </w:tabs>
      <w:ind w:leftChars="400" w:left="825" w:hanging="340"/>
    </w:pPr>
  </w:style>
  <w:style w:type="paragraph" w:customStyle="1" w:styleId="Tablebold">
    <w:name w:val="Table bold"/>
    <w:basedOn w:val="a0"/>
    <w:autoRedefine/>
    <w:rsid w:val="00E02619"/>
    <w:pPr>
      <w:ind w:left="0"/>
    </w:pPr>
    <w:rPr>
      <w:b/>
    </w:rPr>
  </w:style>
  <w:style w:type="paragraph" w:customStyle="1" w:styleId="af5">
    <w:name w:val="大標題"/>
    <w:basedOn w:val="a0"/>
    <w:autoRedefine/>
    <w:rsid w:val="00E02619"/>
    <w:pPr>
      <w:pBdr>
        <w:bottom w:val="single" w:sz="4" w:space="1" w:color="auto"/>
      </w:pBdr>
      <w:ind w:left="560" w:hanging="360"/>
      <w:jc w:val="both"/>
      <w:outlineLvl w:val="0"/>
    </w:pPr>
    <w:rPr>
      <w:rFonts w:ascii="Impact" w:hAnsi="Impact"/>
      <w:i/>
      <w:sz w:val="72"/>
    </w:rPr>
  </w:style>
  <w:style w:type="paragraph" w:customStyle="1" w:styleId="11">
    <w:name w:val="副標題1"/>
    <w:basedOn w:val="a0"/>
    <w:autoRedefine/>
    <w:rsid w:val="00E02619"/>
    <w:pPr>
      <w:ind w:left="500" w:hanging="300"/>
      <w:jc w:val="right"/>
      <w:outlineLvl w:val="0"/>
    </w:pPr>
    <w:rPr>
      <w:rFonts w:ascii="Times New Roman" w:hAnsi="Times New Roman"/>
      <w:sz w:val="60"/>
    </w:rPr>
  </w:style>
  <w:style w:type="paragraph" w:customStyle="1" w:styleId="Content">
    <w:name w:val="Content"/>
    <w:basedOn w:val="a0"/>
    <w:rsid w:val="00E02619"/>
    <w:pPr>
      <w:spacing w:before="240" w:after="120"/>
      <w:ind w:left="1077"/>
      <w:outlineLvl w:val="0"/>
    </w:pPr>
    <w:rPr>
      <w:rFonts w:ascii="Impact" w:hAnsi="Impact"/>
      <w:sz w:val="40"/>
    </w:rPr>
  </w:style>
  <w:style w:type="paragraph" w:customStyle="1" w:styleId="af6">
    <w:name w:val="参数"/>
    <w:basedOn w:val="a0"/>
    <w:rsid w:val="00E02619"/>
    <w:pPr>
      <w:tabs>
        <w:tab w:val="num" w:pos="960"/>
      </w:tabs>
      <w:ind w:left="960" w:hanging="480"/>
    </w:pPr>
  </w:style>
  <w:style w:type="paragraph" w:styleId="Web">
    <w:name w:val="Normal (Web)"/>
    <w:basedOn w:val="a0"/>
    <w:rsid w:val="00E02619"/>
    <w:pPr>
      <w:spacing w:before="100" w:beforeAutospacing="1" w:after="100" w:afterAutospacing="1" w:line="240" w:lineRule="auto"/>
      <w:ind w:left="0"/>
    </w:pPr>
    <w:rPr>
      <w:rFonts w:ascii="新細明體" w:hAnsi="Times New Roman"/>
      <w:szCs w:val="24"/>
    </w:rPr>
  </w:style>
  <w:style w:type="paragraph" w:customStyle="1" w:styleId="Toc">
    <w:name w:val="Toc"/>
    <w:basedOn w:val="a0"/>
    <w:rsid w:val="00E02619"/>
    <w:pPr>
      <w:ind w:left="0"/>
    </w:pPr>
    <w:rPr>
      <w:rFonts w:ascii="Arial Black" w:hAnsi="Arial Black"/>
      <w:sz w:val="48"/>
    </w:rPr>
  </w:style>
  <w:style w:type="paragraph" w:customStyle="1" w:styleId="12">
    <w:name w:val="標題1"/>
    <w:basedOn w:val="a0"/>
    <w:rsid w:val="00E02619"/>
    <w:pPr>
      <w:pBdr>
        <w:bottom w:val="single" w:sz="4" w:space="1" w:color="auto"/>
      </w:pBdr>
      <w:spacing w:beforeLines="50"/>
      <w:ind w:leftChars="180" w:left="360"/>
    </w:pPr>
    <w:rPr>
      <w:rFonts w:ascii="Arial Black" w:hAnsi="Arial Black"/>
      <w:iCs/>
      <w:color w:val="000000"/>
      <w:sz w:val="72"/>
    </w:rPr>
  </w:style>
  <w:style w:type="paragraph" w:customStyle="1" w:styleId="TitleSub">
    <w:name w:val="TitleSub"/>
    <w:basedOn w:val="a0"/>
    <w:rsid w:val="00E02619"/>
    <w:pPr>
      <w:spacing w:beforeLines="50" w:afterLines="50"/>
      <w:ind w:leftChars="180" w:left="360"/>
      <w:jc w:val="both"/>
    </w:pPr>
    <w:rPr>
      <w:b/>
      <w:bCs/>
      <w:color w:val="5F5F5F"/>
      <w:sz w:val="52"/>
    </w:rPr>
  </w:style>
  <w:style w:type="paragraph" w:customStyle="1" w:styleId="CoverText">
    <w:name w:val="Cover Text"/>
    <w:basedOn w:val="a0"/>
    <w:rsid w:val="00E02619"/>
    <w:pPr>
      <w:snapToGrid w:val="0"/>
      <w:spacing w:before="0" w:line="240" w:lineRule="auto"/>
      <w:ind w:leftChars="180" w:left="360"/>
      <w:jc w:val="both"/>
    </w:pPr>
    <w:rPr>
      <w:color w:val="5F5F5F"/>
      <w:sz w:val="28"/>
    </w:rPr>
  </w:style>
  <w:style w:type="paragraph" w:customStyle="1" w:styleId="covertext2">
    <w:name w:val="cover text2"/>
    <w:basedOn w:val="a0"/>
    <w:rsid w:val="00E02619"/>
    <w:pPr>
      <w:adjustRightInd w:val="0"/>
      <w:snapToGrid w:val="0"/>
      <w:spacing w:before="0" w:line="240" w:lineRule="auto"/>
      <w:ind w:leftChars="190" w:left="380"/>
      <w:jc w:val="both"/>
    </w:pPr>
    <w:rPr>
      <w:rFonts w:cs="Arial"/>
      <w:b/>
      <w:bCs/>
      <w:color w:val="5F5F5F"/>
    </w:rPr>
  </w:style>
  <w:style w:type="paragraph" w:customStyle="1" w:styleId="Rtext">
    <w:name w:val="頁首R text"/>
    <w:basedOn w:val="a6"/>
    <w:rsid w:val="00E02619"/>
    <w:pPr>
      <w:pBdr>
        <w:bottom w:val="single" w:sz="6" w:space="2" w:color="auto"/>
      </w:pBdr>
      <w:tabs>
        <w:tab w:val="clear" w:pos="4320"/>
        <w:tab w:val="clear" w:pos="8640"/>
        <w:tab w:val="right" w:pos="9498"/>
      </w:tabs>
      <w:spacing w:before="48"/>
      <w:ind w:left="0"/>
      <w:jc w:val="both"/>
    </w:pPr>
    <w:rPr>
      <w:rFonts w:ascii="Arial Black" w:hAnsi="Arial Black" w:cs="Arial"/>
      <w:b w:val="0"/>
      <w:bCs/>
      <w:color w:val="5F5F5F"/>
      <w:sz w:val="28"/>
    </w:rPr>
  </w:style>
  <w:style w:type="paragraph" w:customStyle="1" w:styleId="Table-Bullet-Sym1">
    <w:name w:val="Table-Bullet-Sym1"/>
    <w:basedOn w:val="Table"/>
    <w:rsid w:val="00E02619"/>
    <w:pPr>
      <w:tabs>
        <w:tab w:val="num" w:pos="397"/>
      </w:tabs>
      <w:ind w:left="397" w:right="57" w:hanging="340"/>
    </w:pPr>
    <w:rPr>
      <w:rFonts w:ascii="Times New Roman" w:hAnsi="Times New Roman"/>
    </w:rPr>
  </w:style>
  <w:style w:type="paragraph" w:customStyle="1" w:styleId="NormalNoIndent">
    <w:name w:val="Normal No Indent"/>
    <w:basedOn w:val="a0"/>
    <w:rsid w:val="00E02619"/>
    <w:pPr>
      <w:ind w:left="0"/>
    </w:pPr>
    <w:rPr>
      <w:rFonts w:ascii="Times New Roman" w:hAnsi="Times New Roman"/>
    </w:rPr>
  </w:style>
  <w:style w:type="paragraph" w:styleId="af7">
    <w:name w:val="Subtitle"/>
    <w:aliases w:val="副題"/>
    <w:basedOn w:val="a0"/>
    <w:autoRedefine/>
    <w:qFormat/>
    <w:rsid w:val="00E02619"/>
    <w:pPr>
      <w:ind w:left="500" w:hanging="300"/>
      <w:jc w:val="right"/>
      <w:outlineLvl w:val="0"/>
    </w:pPr>
    <w:rPr>
      <w:rFonts w:ascii="Times New Roman" w:hAnsi="Times New Roman"/>
      <w:sz w:val="60"/>
    </w:rPr>
  </w:style>
  <w:style w:type="paragraph" w:customStyle="1" w:styleId="TableTitle">
    <w:name w:val="TableTitle"/>
    <w:basedOn w:val="a0"/>
    <w:rsid w:val="00E02619"/>
    <w:pPr>
      <w:spacing w:before="60" w:after="60"/>
      <w:ind w:left="113"/>
    </w:pPr>
    <w:rPr>
      <w:b/>
    </w:rPr>
  </w:style>
  <w:style w:type="paragraph" w:customStyle="1" w:styleId="Noteindent">
    <w:name w:val="Noteindent"/>
    <w:basedOn w:val="a0"/>
    <w:rsid w:val="00E02619"/>
    <w:pPr>
      <w:keepLines/>
      <w:shd w:val="clear" w:color="auto" w:fill="E0E0E0"/>
      <w:tabs>
        <w:tab w:val="left" w:pos="2268"/>
      </w:tabs>
      <w:snapToGrid w:val="0"/>
      <w:spacing w:before="200" w:after="120"/>
      <w:ind w:left="2268" w:hanging="680"/>
    </w:pPr>
    <w:rPr>
      <w:i/>
    </w:rPr>
  </w:style>
  <w:style w:type="paragraph" w:styleId="32">
    <w:name w:val="List Bullet 3"/>
    <w:basedOn w:val="a0"/>
    <w:rsid w:val="00E02619"/>
    <w:pPr>
      <w:tabs>
        <w:tab w:val="num" w:pos="2207"/>
      </w:tabs>
      <w:spacing w:before="60"/>
      <w:ind w:left="2207" w:hanging="397"/>
    </w:pPr>
  </w:style>
  <w:style w:type="paragraph" w:styleId="41">
    <w:name w:val="List Number 4"/>
    <w:basedOn w:val="a0"/>
    <w:rsid w:val="00E02619"/>
    <w:pPr>
      <w:tabs>
        <w:tab w:val="num" w:pos="1758"/>
      </w:tabs>
      <w:adjustRightInd w:val="0"/>
      <w:snapToGrid w:val="0"/>
      <w:ind w:left="1758" w:hanging="454"/>
    </w:pPr>
  </w:style>
  <w:style w:type="character" w:styleId="af8">
    <w:name w:val="FollowedHyperlink"/>
    <w:rsid w:val="00E02619"/>
    <w:rPr>
      <w:color w:val="800080"/>
      <w:u w:val="single"/>
    </w:rPr>
  </w:style>
  <w:style w:type="paragraph" w:customStyle="1" w:styleId="BulletText4">
    <w:name w:val="Bullet Text4"/>
    <w:autoRedefine/>
    <w:rsid w:val="00E02619"/>
    <w:pPr>
      <w:tabs>
        <w:tab w:val="num" w:pos="1680"/>
        <w:tab w:val="left" w:pos="2835"/>
      </w:tabs>
      <w:spacing w:before="160" w:line="440" w:lineRule="exact"/>
      <w:ind w:left="2835" w:hanging="437"/>
    </w:pPr>
    <w:rPr>
      <w:rFonts w:ascii="Arial" w:eastAsia="標楷體" w:hAnsi="Arial"/>
      <w:bCs/>
      <w:sz w:val="24"/>
      <w:szCs w:val="24"/>
    </w:rPr>
  </w:style>
  <w:style w:type="paragraph" w:customStyle="1" w:styleId="42">
    <w:name w:val="本文4"/>
    <w:rsid w:val="00E02619"/>
    <w:pPr>
      <w:spacing w:before="120" w:line="440" w:lineRule="exact"/>
      <w:ind w:left="1831"/>
    </w:pPr>
    <w:rPr>
      <w:rFonts w:ascii="標楷體" w:eastAsia="標楷體"/>
      <w:sz w:val="28"/>
    </w:rPr>
  </w:style>
  <w:style w:type="paragraph" w:styleId="af9">
    <w:name w:val="List Bullet"/>
    <w:basedOn w:val="a0"/>
    <w:autoRedefine/>
    <w:rsid w:val="00E02619"/>
    <w:pPr>
      <w:ind w:left="480"/>
    </w:pPr>
  </w:style>
  <w:style w:type="paragraph" w:styleId="afa">
    <w:name w:val="Balloon Text"/>
    <w:basedOn w:val="a0"/>
    <w:semiHidden/>
    <w:rsid w:val="00E02619"/>
    <w:rPr>
      <w:rFonts w:eastAsia="新細明體"/>
      <w:sz w:val="18"/>
      <w:szCs w:val="18"/>
    </w:rPr>
  </w:style>
  <w:style w:type="character" w:styleId="afb">
    <w:name w:val="Emphasis"/>
    <w:qFormat/>
    <w:rsid w:val="00E02619"/>
    <w:rPr>
      <w:i/>
      <w:iCs/>
    </w:rPr>
  </w:style>
  <w:style w:type="character" w:customStyle="1" w:styleId="120">
    <w:name w:val="表格內文樣式 12 點"/>
    <w:rsid w:val="00E02619"/>
    <w:rPr>
      <w:rFonts w:ascii="Times New Roman" w:eastAsia="標楷體" w:hAnsi="Times New Roman"/>
      <w:sz w:val="24"/>
      <w:szCs w:val="24"/>
    </w:rPr>
  </w:style>
  <w:style w:type="character" w:customStyle="1" w:styleId="128">
    <w:name w:val="樣式 表格內文樣式 12 點 + 標楷體8"/>
    <w:basedOn w:val="120"/>
    <w:rsid w:val="00E02619"/>
    <w:rPr>
      <w:rFonts w:ascii="Times New Roman" w:eastAsia="標楷體" w:hAnsi="Times New Roman"/>
      <w:sz w:val="24"/>
      <w:szCs w:val="24"/>
    </w:rPr>
  </w:style>
  <w:style w:type="paragraph" w:customStyle="1" w:styleId="13">
    <w:name w:val="編號 1"/>
    <w:basedOn w:val="a0"/>
    <w:rsid w:val="00E02619"/>
    <w:pPr>
      <w:ind w:left="0"/>
    </w:pPr>
  </w:style>
  <w:style w:type="paragraph" w:customStyle="1" w:styleId="-12">
    <w:name w:val="表格內文(靠左)-12"/>
    <w:basedOn w:val="a0"/>
    <w:rsid w:val="00E02619"/>
    <w:pPr>
      <w:tabs>
        <w:tab w:val="left" w:pos="284"/>
        <w:tab w:val="left" w:pos="567"/>
        <w:tab w:val="left" w:pos="851"/>
        <w:tab w:val="left" w:pos="1134"/>
        <w:tab w:val="left" w:pos="1418"/>
      </w:tabs>
      <w:adjustRightInd w:val="0"/>
      <w:snapToGrid w:val="0"/>
      <w:spacing w:after="40" w:line="240" w:lineRule="auto"/>
      <w:ind w:left="57" w:right="57"/>
    </w:pPr>
    <w:rPr>
      <w:rFonts w:ascii="Times New Roman" w:hAnsi="Times New Roman"/>
      <w:bCs/>
    </w:rPr>
  </w:style>
  <w:style w:type="paragraph" w:customStyle="1" w:styleId="a">
    <w:name w:val="條列式(數字)"/>
    <w:basedOn w:val="a0"/>
    <w:rsid w:val="00E02619"/>
    <w:pPr>
      <w:widowControl w:val="0"/>
      <w:numPr>
        <w:numId w:val="2"/>
      </w:numPr>
      <w:spacing w:before="60" w:after="60" w:line="0" w:lineRule="atLeast"/>
      <w:jc w:val="both"/>
    </w:pPr>
    <w:rPr>
      <w:rFonts w:ascii="Courier New" w:hAnsi="Courier New"/>
      <w:sz w:val="20"/>
    </w:rPr>
  </w:style>
  <w:style w:type="paragraph" w:customStyle="1" w:styleId="Table-Bullet-1">
    <w:name w:val="Table-Bullet-1"/>
    <w:basedOn w:val="Table"/>
    <w:rsid w:val="00E02619"/>
    <w:pPr>
      <w:widowControl w:val="0"/>
      <w:tabs>
        <w:tab w:val="num" w:pos="397"/>
      </w:tabs>
      <w:adjustRightInd w:val="0"/>
      <w:ind w:left="397" w:hanging="340"/>
      <w:textAlignment w:val="baseline"/>
    </w:pPr>
    <w:rPr>
      <w:sz w:val="20"/>
      <w:szCs w:val="24"/>
    </w:rPr>
  </w:style>
  <w:style w:type="paragraph" w:customStyle="1" w:styleId="Document1">
    <w:name w:val="Document 1"/>
    <w:rsid w:val="00E02619"/>
    <w:pPr>
      <w:keepNext/>
      <w:keepLines/>
      <w:tabs>
        <w:tab w:val="left" w:pos="-720"/>
      </w:tabs>
    </w:pPr>
    <w:rPr>
      <w:rFonts w:ascii="Courier" w:eastAsia="Times New Roman" w:hAnsi="Courier"/>
      <w:sz w:val="24"/>
    </w:rPr>
  </w:style>
  <w:style w:type="paragraph" w:customStyle="1" w:styleId="S20">
    <w:name w:val="S_20"/>
    <w:basedOn w:val="a0"/>
    <w:rsid w:val="00E02619"/>
    <w:pPr>
      <w:widowControl w:val="0"/>
      <w:adjustRightInd w:val="0"/>
      <w:spacing w:before="240" w:after="240" w:line="360" w:lineRule="atLeast"/>
      <w:ind w:left="227"/>
      <w:textAlignment w:val="baseline"/>
    </w:pPr>
    <w:rPr>
      <w:rFonts w:ascii="細明體" w:eastAsia="細明體" w:hAnsi="Times New Roman"/>
      <w:spacing w:val="15"/>
    </w:rPr>
  </w:style>
  <w:style w:type="paragraph" w:styleId="afc">
    <w:name w:val="Body Text"/>
    <w:basedOn w:val="a0"/>
    <w:rsid w:val="00E02619"/>
    <w:pPr>
      <w:spacing w:before="120" w:after="120"/>
    </w:pPr>
    <w:rPr>
      <w:sz w:val="20"/>
    </w:rPr>
  </w:style>
  <w:style w:type="paragraph" w:customStyle="1" w:styleId="41L3Heading14Heading141Heading1421--1">
    <w:name w:val="樣式 標題 4(1)L3Heading 14Heading 141Heading 142合約條款標題(1)--1...."/>
    <w:basedOn w:val="4"/>
    <w:rsid w:val="00E02619"/>
    <w:pPr>
      <w:numPr>
        <w:ilvl w:val="3"/>
        <w:numId w:val="4"/>
      </w:numPr>
      <w:ind w:left="840"/>
    </w:pPr>
    <w:rPr>
      <w:rFonts w:ascii="Arial Black" w:cs="新細明體"/>
      <w:b w:val="0"/>
      <w:smallCaps/>
      <w:sz w:val="32"/>
    </w:rPr>
  </w:style>
  <w:style w:type="paragraph" w:customStyle="1" w:styleId="3subpro--111Level3HeadH3h31111123">
    <w:name w:val="樣式 標題 3小節標題sub pro--1.1.1.Level 3 HeadH3h3標題111.1123步驟..."/>
    <w:basedOn w:val="3"/>
    <w:rsid w:val="00E02619"/>
    <w:pPr>
      <w:numPr>
        <w:numId w:val="1"/>
      </w:numPr>
    </w:pPr>
    <w:rPr>
      <w:rFonts w:ascii="Arial Black" w:hAnsi="Arial Black"/>
      <w:b w:val="0"/>
      <w:smallCaps w:val="0"/>
      <w:sz w:val="32"/>
    </w:rPr>
  </w:style>
  <w:style w:type="character" w:customStyle="1" w:styleId="3subpro--111Level3HeadH3h311111230">
    <w:name w:val="樣式 標題 3小節標題sub pro--1.1.1.Level 3 HeadH3h3標題111.1123步驟... 字元"/>
    <w:rsid w:val="00E02619"/>
    <w:rPr>
      <w:rFonts w:ascii="Arial Black" w:eastAsia="標楷體" w:hAnsi="Arial Black"/>
      <w:b/>
      <w:smallCaps/>
      <w:sz w:val="32"/>
      <w:lang w:val="en-US" w:eastAsia="zh-TW" w:bidi="ar-SA"/>
    </w:rPr>
  </w:style>
  <w:style w:type="paragraph" w:customStyle="1" w:styleId="41L3Heading14Heading141Heading1421--11">
    <w:name w:val="樣式 標題 4(1)L3Heading 14Heading 141Heading 142合約條款標題(1)--1....1"/>
    <w:basedOn w:val="4"/>
    <w:rsid w:val="00E02619"/>
    <w:pPr>
      <w:numPr>
        <w:ilvl w:val="3"/>
        <w:numId w:val="5"/>
      </w:numPr>
      <w:tabs>
        <w:tab w:val="left" w:pos="1920"/>
      </w:tabs>
      <w:ind w:leftChars="0" w:left="0"/>
    </w:pPr>
    <w:rPr>
      <w:rFonts w:cs="新細明體"/>
      <w:bCs/>
    </w:rPr>
  </w:style>
  <w:style w:type="paragraph" w:styleId="afd">
    <w:name w:val="footnote text"/>
    <w:basedOn w:val="a0"/>
    <w:semiHidden/>
    <w:rsid w:val="00E02619"/>
    <w:pPr>
      <w:widowControl w:val="0"/>
      <w:snapToGrid w:val="0"/>
      <w:spacing w:before="0" w:line="240" w:lineRule="auto"/>
      <w:ind w:left="0"/>
    </w:pPr>
    <w:rPr>
      <w:rFonts w:ascii="Times New Roman" w:hAnsi="Times New Roman"/>
      <w:kern w:val="2"/>
    </w:rPr>
  </w:style>
  <w:style w:type="paragraph" w:customStyle="1" w:styleId="afe">
    <w:name w:val="表格"/>
    <w:basedOn w:val="a0"/>
    <w:rsid w:val="00E02619"/>
    <w:pPr>
      <w:widowControl w:val="0"/>
      <w:adjustRightInd w:val="0"/>
      <w:snapToGrid w:val="0"/>
      <w:spacing w:before="0" w:line="0" w:lineRule="atLeast"/>
      <w:ind w:left="0"/>
      <w:jc w:val="center"/>
      <w:textAlignment w:val="baseline"/>
    </w:pPr>
    <w:rPr>
      <w:rFonts w:ascii="Times New Roman" w:hAnsi="Times New Roman"/>
    </w:rPr>
  </w:style>
  <w:style w:type="paragraph" w:customStyle="1" w:styleId="14">
    <w:name w:val="項目(1) 字元"/>
    <w:basedOn w:val="a0"/>
    <w:next w:val="a0"/>
    <w:rsid w:val="00E02619"/>
    <w:pPr>
      <w:widowControl w:val="0"/>
      <w:adjustRightInd w:val="0"/>
      <w:snapToGrid w:val="0"/>
      <w:spacing w:before="180" w:line="440" w:lineRule="atLeast"/>
      <w:ind w:leftChars="621" w:left="1798" w:hangingChars="175" w:hanging="490"/>
      <w:jc w:val="both"/>
      <w:textAlignment w:val="baseline"/>
    </w:pPr>
    <w:rPr>
      <w:rFonts w:ascii="Times New Roman" w:hAnsi="Times New Roman"/>
      <w:sz w:val="28"/>
    </w:rPr>
  </w:style>
  <w:style w:type="paragraph" w:customStyle="1" w:styleId="222">
    <w:name w:val="222"/>
    <w:basedOn w:val="a0"/>
    <w:rsid w:val="00E02619"/>
    <w:pPr>
      <w:widowControl w:val="0"/>
      <w:spacing w:before="0" w:line="240" w:lineRule="auto"/>
      <w:ind w:left="446" w:hangingChars="189" w:hanging="446"/>
    </w:pPr>
    <w:rPr>
      <w:rFonts w:ascii="標楷體" w:hAnsi="Times New Roman"/>
      <w:spacing w:val="18"/>
      <w:sz w:val="20"/>
      <w:szCs w:val="24"/>
    </w:rPr>
  </w:style>
  <w:style w:type="character" w:customStyle="1" w:styleId="MandyPeng">
    <w:name w:val="Mandy Peng"/>
    <w:semiHidden/>
    <w:rsid w:val="00E02619"/>
    <w:rPr>
      <w:rFonts w:ascii="Arial" w:eastAsia="新細明體" w:hAnsi="Arial" w:cs="Arial"/>
      <w:color w:val="auto"/>
      <w:sz w:val="18"/>
      <w:szCs w:val="20"/>
    </w:rPr>
  </w:style>
  <w:style w:type="table" w:styleId="aff">
    <w:name w:val="Table Grid"/>
    <w:basedOn w:val="a2"/>
    <w:rsid w:val="009739D4"/>
    <w:pPr>
      <w:spacing w:before="40" w:line="280" w:lineRule="atLeast"/>
      <w:ind w:left="6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Note Heading"/>
    <w:basedOn w:val="a0"/>
    <w:next w:val="a0"/>
    <w:link w:val="aff1"/>
    <w:rsid w:val="00126260"/>
    <w:pPr>
      <w:jc w:val="center"/>
    </w:pPr>
  </w:style>
  <w:style w:type="character" w:customStyle="1" w:styleId="aff1">
    <w:name w:val="註釋標題 字元"/>
    <w:link w:val="aff0"/>
    <w:rsid w:val="00126260"/>
    <w:rPr>
      <w:rFonts w:ascii="Arial" w:eastAsia="標楷體" w:hAnsi="Arial"/>
      <w:sz w:val="24"/>
    </w:rPr>
  </w:style>
  <w:style w:type="paragraph" w:styleId="aff2">
    <w:name w:val="Closing"/>
    <w:basedOn w:val="a0"/>
    <w:link w:val="aff3"/>
    <w:rsid w:val="00126260"/>
    <w:pPr>
      <w:ind w:leftChars="1800" w:left="100"/>
    </w:pPr>
  </w:style>
  <w:style w:type="character" w:customStyle="1" w:styleId="aff3">
    <w:name w:val="結語 字元"/>
    <w:link w:val="aff2"/>
    <w:rsid w:val="00126260"/>
    <w:rPr>
      <w:rFonts w:ascii="Arial" w:eastAsia="標楷體" w:hAnsi="Arial"/>
      <w:sz w:val="24"/>
    </w:rPr>
  </w:style>
  <w:style w:type="character" w:customStyle="1" w:styleId="shorttext">
    <w:name w:val="short_text"/>
    <w:rsid w:val="00234D99"/>
  </w:style>
  <w:style w:type="paragraph" w:styleId="aff4">
    <w:name w:val="List Paragraph"/>
    <w:basedOn w:val="a0"/>
    <w:uiPriority w:val="34"/>
    <w:qFormat/>
    <w:rsid w:val="007033C8"/>
    <w:pPr>
      <w:ind w:leftChars="200" w:left="480"/>
    </w:pPr>
  </w:style>
  <w:style w:type="character" w:customStyle="1" w:styleId="t1">
    <w:name w:val="t1"/>
    <w:basedOn w:val="a1"/>
    <w:rsid w:val="001964D6"/>
    <w:rPr>
      <w:color w:val="990000"/>
    </w:rPr>
  </w:style>
  <w:style w:type="character" w:customStyle="1" w:styleId="ya-q-full-text">
    <w:name w:val="ya-q-full-text"/>
    <w:basedOn w:val="a1"/>
    <w:rsid w:val="00316288"/>
  </w:style>
  <w:style w:type="paragraph" w:styleId="HTML">
    <w:name w:val="HTML Preformatted"/>
    <w:basedOn w:val="a0"/>
    <w:link w:val="HTML0"/>
    <w:uiPriority w:val="99"/>
    <w:unhideWhenUsed/>
    <w:rsid w:val="0002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left="0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1"/>
    <w:link w:val="HTML"/>
    <w:uiPriority w:val="99"/>
    <w:rsid w:val="00020BA8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oleObject" Target="embeddings/oleObject2.bin"/><Relationship Id="rId1" Type="http://schemas.openxmlformats.org/officeDocument/2006/relationships/image" Target="media/image5.wmf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oleObject" Target="embeddings/oleObject3.bin"/><Relationship Id="rId1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685108\Application%20Data\Microsoft\Templates\WEb%20Specification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EB8053-6BB7-4FBE-BB56-D70128AFB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WEb Specification.dot</Template>
  <TotalTime>52085</TotalTime>
  <Pages>42</Pages>
  <Words>5151</Words>
  <Characters>29364</Characters>
  <Application>Microsoft Office Word</Application>
  <DocSecurity>0</DocSecurity>
  <Lines>244</Lines>
  <Paragraphs>68</Paragraphs>
  <ScaleCrop>false</ScaleCrop>
  <Manager/>
  <Company/>
  <LinksUpToDate>false</LinksUpToDate>
  <CharactersWithSpaces>34447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拾得遺失物管理系統</dc:title>
  <dc:subject>Software Design Description</dc:subject>
  <dc:creator>周威弼</dc:creator>
  <cp:keywords/>
  <dc:description/>
  <cp:lastModifiedBy>User</cp:lastModifiedBy>
  <cp:revision>688</cp:revision>
  <cp:lastPrinted>2006-03-21T08:34:00Z</cp:lastPrinted>
  <dcterms:created xsi:type="dcterms:W3CDTF">2016-06-10T19:40:00Z</dcterms:created>
  <dcterms:modified xsi:type="dcterms:W3CDTF">2019-07-08T03:55:00Z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凌群電腦股份有限公司</vt:lpwstr>
  </property>
  <property fmtid="{D5CDD505-2E9C-101B-9397-08002B2CF9AE}" pid="3" name="系統名稱">
    <vt:lpwstr>拾得遺失物管理系統</vt:lpwstr>
  </property>
  <property fmtid="{D5CDD505-2E9C-101B-9397-08002B2CF9AE}" pid="4" name="文件編號">
    <vt:lpwstr>NM107-512-SDD</vt:lpwstr>
  </property>
  <property fmtid="{D5CDD505-2E9C-101B-9397-08002B2CF9AE}" pid="5" name="專案代號">
    <vt:lpwstr>NM107-512</vt:lpwstr>
  </property>
  <property fmtid="{D5CDD505-2E9C-101B-9397-08002B2CF9AE}" pid="6" name="用戶端">
    <vt:lpwstr>內政部警政署</vt:lpwstr>
  </property>
  <property fmtid="{D5CDD505-2E9C-101B-9397-08002B2CF9AE}" pid="7" name="專案名稱">
    <vt:lpwstr>107年度警政雲端運算建置案</vt:lpwstr>
  </property>
</Properties>
</file>